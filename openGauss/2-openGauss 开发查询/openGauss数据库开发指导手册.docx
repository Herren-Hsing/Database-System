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115D5" w14:textId="77777777" w:rsidR="00E75EA5" w:rsidRPr="00525181" w:rsidRDefault="00E75EA5" w:rsidP="0073326B">
      <w:pPr>
        <w:pStyle w:val="59"/>
        <w:rPr>
          <w:rFonts w:ascii="Huawei Sans" w:hAnsi="Huawei Sans" w:cs="Huawei Sans"/>
        </w:rPr>
      </w:pPr>
    </w:p>
    <w:p w14:paraId="1250B36E" w14:textId="77777777" w:rsidR="00E75EA5" w:rsidRPr="00525181" w:rsidRDefault="00E75EA5" w:rsidP="007505CA">
      <w:pPr>
        <w:ind w:left="0"/>
        <w:rPr>
          <w:rFonts w:ascii="Huawei Sans" w:eastAsia="方正兰亭黑简体" w:hAnsi="Huawei Sans" w:cs="Huawei Sans"/>
        </w:rPr>
      </w:pPr>
    </w:p>
    <w:p w14:paraId="0F0948E5" w14:textId="409E85B5" w:rsidR="00E75EA5" w:rsidRPr="00525181" w:rsidRDefault="00E75EA5">
      <w:pPr>
        <w:topLinePunct w:val="0"/>
        <w:adjustRightInd/>
        <w:snapToGrid/>
        <w:spacing w:before="0" w:after="0" w:line="240" w:lineRule="auto"/>
        <w:ind w:left="0"/>
        <w:rPr>
          <w:rFonts w:ascii="Huawei Sans" w:eastAsia="方正兰亭黑简体" w:hAnsi="Huawei Sans" w:cs="Huawei Sans"/>
        </w:rPr>
      </w:pPr>
    </w:p>
    <w:p w14:paraId="1C7C3611" w14:textId="77777777" w:rsidR="00E75EA5" w:rsidRPr="00525181" w:rsidRDefault="00E75EA5">
      <w:pPr>
        <w:topLinePunct w:val="0"/>
        <w:adjustRightInd/>
        <w:snapToGrid/>
        <w:spacing w:before="0" w:after="0" w:line="240" w:lineRule="auto"/>
        <w:ind w:left="0"/>
        <w:rPr>
          <w:rFonts w:ascii="Huawei Sans" w:eastAsia="方正兰亭黑简体" w:hAnsi="Huawei Sans" w:cs="Huawei Sans"/>
        </w:rPr>
      </w:pPr>
    </w:p>
    <w:p w14:paraId="2B63D2A6" w14:textId="77777777" w:rsidR="0020153C" w:rsidRPr="00525181" w:rsidRDefault="0020153C" w:rsidP="0020153C">
      <w:pPr>
        <w:ind w:left="0"/>
        <w:rPr>
          <w:rFonts w:ascii="Huawei Sans" w:eastAsia="方正兰亭黑简体" w:hAnsi="Huawei Sans" w:cs="Huawei Sans"/>
        </w:rPr>
      </w:pPr>
    </w:p>
    <w:p w14:paraId="1E20AA9F" w14:textId="221A50DA" w:rsidR="0020153C" w:rsidRPr="00525181" w:rsidRDefault="00D43BAC" w:rsidP="00D43BAC">
      <w:pPr>
        <w:pStyle w:val="Cover2"/>
        <w:rPr>
          <w:rFonts w:ascii="Huawei Sans" w:eastAsia="方正兰亭黑简体" w:hAnsi="Huawei Sans" w:cs="Huawei Sans"/>
          <w:sz w:val="72"/>
          <w:szCs w:val="72"/>
          <w:lang w:eastAsia="zh-CN"/>
        </w:rPr>
      </w:pPr>
      <w:r w:rsidRPr="00525181">
        <w:rPr>
          <w:rFonts w:ascii="Huawei Sans" w:eastAsia="方正兰亭黑简体" w:hAnsi="Huawei Sans" w:cs="Huawei Sans"/>
          <w:sz w:val="72"/>
          <w:szCs w:val="72"/>
          <w:lang w:eastAsia="zh-CN"/>
        </w:rPr>
        <w:t>《数据库》</w:t>
      </w:r>
    </w:p>
    <w:p w14:paraId="0C995E15" w14:textId="5EFE450C" w:rsidR="008734DA" w:rsidRPr="00525181" w:rsidRDefault="001464C2" w:rsidP="0020153C">
      <w:pPr>
        <w:pStyle w:val="Cover2"/>
        <w:rPr>
          <w:rFonts w:ascii="Huawei Sans" w:eastAsia="方正兰亭黑简体" w:hAnsi="Huawei Sans" w:cs="Huawei Sans"/>
          <w:sz w:val="72"/>
          <w:szCs w:val="72"/>
          <w:lang w:eastAsia="zh-CN"/>
        </w:rPr>
      </w:pPr>
      <w:r w:rsidRPr="00525181">
        <w:rPr>
          <w:rFonts w:ascii="Huawei Sans" w:eastAsia="方正兰亭黑简体" w:hAnsi="Huawei Sans" w:cs="Huawei Sans"/>
          <w:sz w:val="72"/>
          <w:szCs w:val="72"/>
          <w:lang w:eastAsia="zh-CN"/>
        </w:rPr>
        <w:t>o</w:t>
      </w:r>
      <w:r w:rsidR="00E14EDC" w:rsidRPr="00525181">
        <w:rPr>
          <w:rFonts w:ascii="Huawei Sans" w:eastAsia="方正兰亭黑简体" w:hAnsi="Huawei Sans" w:cs="Huawei Sans"/>
          <w:sz w:val="72"/>
          <w:szCs w:val="72"/>
          <w:lang w:eastAsia="zh-CN"/>
        </w:rPr>
        <w:t>penGauss</w:t>
      </w:r>
      <w:r w:rsidR="00D43BAC" w:rsidRPr="00525181">
        <w:rPr>
          <w:rFonts w:ascii="Huawei Sans" w:eastAsia="方正兰亭黑简体" w:hAnsi="Huawei Sans" w:cs="Huawei Sans"/>
          <w:sz w:val="72"/>
          <w:szCs w:val="72"/>
          <w:lang w:eastAsia="zh-CN"/>
        </w:rPr>
        <w:t>数据库开发</w:t>
      </w:r>
      <w:r w:rsidR="0066732A" w:rsidRPr="00525181">
        <w:rPr>
          <w:rFonts w:ascii="Huawei Sans" w:eastAsia="方正兰亭黑简体" w:hAnsi="Huawei Sans" w:cs="Huawei Sans"/>
          <w:sz w:val="72"/>
          <w:szCs w:val="72"/>
          <w:lang w:eastAsia="zh-CN"/>
        </w:rPr>
        <w:t>指导</w:t>
      </w:r>
      <w:r w:rsidR="00D43BAC" w:rsidRPr="00525181">
        <w:rPr>
          <w:rFonts w:ascii="Huawei Sans" w:eastAsia="方正兰亭黑简体" w:hAnsi="Huawei Sans" w:cs="Huawei Sans"/>
          <w:sz w:val="72"/>
          <w:szCs w:val="72"/>
          <w:lang w:eastAsia="zh-CN"/>
        </w:rPr>
        <w:t>手册</w:t>
      </w:r>
    </w:p>
    <w:p w14:paraId="6C2618FC" w14:textId="77777777" w:rsidR="008734DA" w:rsidRPr="00525181" w:rsidRDefault="008734DA" w:rsidP="0020153C">
      <w:pPr>
        <w:pStyle w:val="Cover2"/>
        <w:rPr>
          <w:rFonts w:ascii="Huawei Sans" w:eastAsia="方正兰亭黑简体" w:hAnsi="Huawei Sans" w:cs="Huawei Sans"/>
          <w:sz w:val="72"/>
          <w:szCs w:val="72"/>
          <w:lang w:eastAsia="zh-CN"/>
        </w:rPr>
      </w:pPr>
    </w:p>
    <w:p w14:paraId="22520186" w14:textId="77777777" w:rsidR="0020153C" w:rsidRPr="00525181" w:rsidRDefault="0020153C" w:rsidP="0020153C">
      <w:pPr>
        <w:pStyle w:val="Cover2"/>
        <w:rPr>
          <w:rFonts w:ascii="Huawei Sans" w:eastAsia="方正兰亭黑简体" w:hAnsi="Huawei Sans" w:cs="Huawei Sans"/>
          <w:lang w:eastAsia="zh-CN"/>
        </w:rPr>
      </w:pPr>
    </w:p>
    <w:p w14:paraId="62ED3664" w14:textId="414C8387" w:rsidR="00213E96" w:rsidRPr="00525181" w:rsidRDefault="00213E96" w:rsidP="0020153C">
      <w:pPr>
        <w:pStyle w:val="Cover2"/>
        <w:rPr>
          <w:rFonts w:ascii="Huawei Sans" w:eastAsia="方正兰亭黑简体" w:hAnsi="Huawei Sans" w:cs="Huawei Sans"/>
          <w:lang w:eastAsia="zh-CN"/>
        </w:rPr>
      </w:pPr>
    </w:p>
    <w:p w14:paraId="2F5EACC8" w14:textId="5E174D38" w:rsidR="00213E96" w:rsidRPr="00525181" w:rsidRDefault="00213E96" w:rsidP="0020153C">
      <w:pPr>
        <w:pStyle w:val="Cover2"/>
        <w:rPr>
          <w:rFonts w:ascii="Huawei Sans" w:eastAsia="方正兰亭黑简体" w:hAnsi="Huawei Sans" w:cs="Huawei Sans"/>
          <w:lang w:eastAsia="zh-CN"/>
        </w:rPr>
      </w:pPr>
    </w:p>
    <w:p w14:paraId="5090A8A2" w14:textId="1B7B2006" w:rsidR="00213E96" w:rsidRPr="00525181" w:rsidRDefault="00213E96" w:rsidP="0020153C">
      <w:pPr>
        <w:pStyle w:val="Cover2"/>
        <w:rPr>
          <w:rFonts w:ascii="Huawei Sans" w:eastAsia="方正兰亭黑简体" w:hAnsi="Huawei Sans" w:cs="Huawei Sans"/>
          <w:lang w:eastAsia="zh-CN"/>
        </w:rPr>
      </w:pPr>
    </w:p>
    <w:p w14:paraId="5D885321" w14:textId="51EA07BB" w:rsidR="00213E96" w:rsidRPr="00525181" w:rsidRDefault="00213E96" w:rsidP="0020153C">
      <w:pPr>
        <w:pStyle w:val="Cover2"/>
        <w:rPr>
          <w:rFonts w:ascii="Huawei Sans" w:eastAsia="方正兰亭黑简体" w:hAnsi="Huawei Sans" w:cs="Huawei Sans"/>
          <w:lang w:eastAsia="zh-CN"/>
        </w:rPr>
      </w:pPr>
    </w:p>
    <w:p w14:paraId="1A377C9C" w14:textId="5DB420D2" w:rsidR="00213E96" w:rsidRPr="00525181" w:rsidRDefault="00213E96" w:rsidP="0020153C">
      <w:pPr>
        <w:pStyle w:val="Cover2"/>
        <w:rPr>
          <w:rFonts w:ascii="Huawei Sans" w:eastAsia="方正兰亭黑简体" w:hAnsi="Huawei Sans" w:cs="Huawei Sans"/>
          <w:lang w:eastAsia="zh-CN"/>
        </w:rPr>
      </w:pPr>
    </w:p>
    <w:p w14:paraId="7ED191B9" w14:textId="77777777" w:rsidR="00213E96" w:rsidRPr="00525181" w:rsidRDefault="00213E96" w:rsidP="00213E96">
      <w:pPr>
        <w:pStyle w:val="Cover2"/>
        <w:rPr>
          <w:rFonts w:ascii="Huawei Sans" w:eastAsia="方正兰亭黑简体" w:hAnsi="Huawei Sans" w:cs="Huawei Sans"/>
          <w:lang w:eastAsia="zh-CN"/>
        </w:rPr>
      </w:pPr>
    </w:p>
    <w:p w14:paraId="48D05E2B" w14:textId="77777777" w:rsidR="00213E96" w:rsidRPr="00525181" w:rsidRDefault="00213E96" w:rsidP="00213E96">
      <w:pPr>
        <w:pStyle w:val="Cover2"/>
        <w:rPr>
          <w:rFonts w:ascii="Huawei Sans" w:eastAsia="方正兰亭黑简体" w:hAnsi="Huawei Sans" w:cs="Huawei Sans"/>
          <w:lang w:eastAsia="zh-CN"/>
        </w:rPr>
      </w:pPr>
    </w:p>
    <w:p w14:paraId="7CB96A1D" w14:textId="77777777" w:rsidR="00213E96" w:rsidRPr="00525181" w:rsidRDefault="00213E96" w:rsidP="00213E96">
      <w:pPr>
        <w:pStyle w:val="Cover2"/>
        <w:jc w:val="left"/>
        <w:rPr>
          <w:rFonts w:ascii="Huawei Sans" w:eastAsia="方正兰亭黑简体" w:hAnsi="Huawei Sans" w:cs="Huawei Sans"/>
          <w:lang w:eastAsia="zh-CN"/>
        </w:rPr>
      </w:pPr>
    </w:p>
    <w:p w14:paraId="7028DA36" w14:textId="14CA7C1E" w:rsidR="00213E96" w:rsidRPr="00525181" w:rsidRDefault="00342110" w:rsidP="00213E96">
      <w:pPr>
        <w:pStyle w:val="cover--"/>
        <w:rPr>
          <w:rFonts w:ascii="Huawei Sans" w:eastAsia="方正兰亭黑简体" w:hAnsi="Huawei Sans" w:cs="Huawei Sans"/>
          <w:noProof/>
        </w:rPr>
      </w:pPr>
      <w:r w:rsidRPr="00525181">
        <w:rPr>
          <w:rFonts w:ascii="Huawei Sans" w:eastAsia="方正兰亭黑简体" w:hAnsi="Huawei Sans" w:cs="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525181" w:rsidRDefault="00213E96" w:rsidP="00213E96">
      <w:pPr>
        <w:rPr>
          <w:rFonts w:ascii="Huawei Sans" w:eastAsia="方正兰亭黑简体" w:hAnsi="Huawei Sans" w:cs="Huawei Sans"/>
        </w:rPr>
      </w:pPr>
      <w:r w:rsidRPr="00525181">
        <w:rPr>
          <w:rFonts w:ascii="Huawei Sans" w:eastAsia="方正兰亭黑简体" w:hAnsi="Huawei Sans" w:cs="Huawei Sans"/>
          <w:caps/>
        </w:rPr>
        <w:fldChar w:fldCharType="begin"/>
      </w:r>
      <w:r w:rsidRPr="00525181">
        <w:rPr>
          <w:rFonts w:ascii="Huawei Sans" w:eastAsia="方正兰亭黑简体" w:hAnsi="Huawei Sans" w:cs="Huawei Sans"/>
          <w:caps/>
        </w:rPr>
        <w:instrText xml:space="preserve"> DOCPROPERTY  Confidential </w:instrText>
      </w:r>
      <w:r w:rsidRPr="00525181">
        <w:rPr>
          <w:rFonts w:ascii="Huawei Sans" w:eastAsia="方正兰亭黑简体" w:hAnsi="Huawei Sans" w:cs="Huawei Sans"/>
          <w:caps/>
        </w:rPr>
        <w:fldChar w:fldCharType="end"/>
      </w:r>
    </w:p>
    <w:p w14:paraId="6F7BEF1B" w14:textId="77777777" w:rsidR="00213E96" w:rsidRPr="00525181" w:rsidRDefault="00213E96" w:rsidP="00213E96">
      <w:pPr>
        <w:pStyle w:val="Cover2"/>
        <w:rPr>
          <w:rFonts w:ascii="Huawei Sans" w:eastAsia="方正兰亭黑简体" w:hAnsi="Huawei Sans" w:cs="Huawei Sans"/>
          <w:lang w:eastAsia="zh-CN"/>
        </w:rPr>
      </w:pPr>
      <w:r w:rsidRPr="00525181">
        <w:rPr>
          <w:rFonts w:ascii="Huawei Sans" w:eastAsia="方正兰亭黑简体" w:hAnsi="Huawei Sans" w:cs="Huawei Sans"/>
          <w:lang w:eastAsia="zh-CN"/>
        </w:rPr>
        <w:t>华为技术有限公司</w:t>
      </w:r>
    </w:p>
    <w:p w14:paraId="4C0703B4" w14:textId="77777777" w:rsidR="00033B54" w:rsidRPr="00525181" w:rsidRDefault="00033B54">
      <w:pPr>
        <w:topLinePunct w:val="0"/>
        <w:adjustRightInd/>
        <w:snapToGrid/>
        <w:spacing w:before="0" w:after="0" w:line="240" w:lineRule="auto"/>
        <w:ind w:left="0"/>
        <w:rPr>
          <w:rFonts w:ascii="Huawei Sans" w:eastAsia="方正兰亭黑简体" w:hAnsi="Huawei Sans" w:cs="Huawei Sans"/>
        </w:rPr>
        <w:sectPr w:rsidR="00033B54" w:rsidRPr="00525181" w:rsidSect="00033B54">
          <w:pgSz w:w="11906" w:h="16838" w:code="9"/>
          <w:pgMar w:top="1701" w:right="1134" w:bottom="1701" w:left="1134" w:header="567" w:footer="567" w:gutter="0"/>
          <w:pgNumType w:start="1"/>
          <w:cols w:space="425"/>
          <w:docGrid w:linePitch="312"/>
        </w:sectPr>
      </w:pPr>
      <w:r w:rsidRPr="00525181">
        <w:rPr>
          <w:rFonts w:ascii="Huawei Sans" w:eastAsia="方正兰亭黑简体" w:hAnsi="Huawei Sans" w:cs="Huawei Sans"/>
        </w:rPr>
        <w:br w:type="page"/>
      </w:r>
    </w:p>
    <w:bookmarkStart w:id="0" w:name="_Toc437504216" w:displacedByCustomXml="next"/>
    <w:bookmarkStart w:id="1" w:name="_Toc227138864" w:displacedByCustomXml="next"/>
    <w:bookmarkStart w:id="2" w:name="_Toc218425197" w:displacedByCustomXml="next"/>
    <w:bookmarkStart w:id="3" w:name="_Ref218423379" w:displacedByCustomXml="next"/>
    <w:bookmarkStart w:id="4" w:name="_Ref218422900" w:displacedByCustomXml="next"/>
    <w:bookmarkStart w:id="5" w:name="_Ref218422894" w:displacedByCustomXml="next"/>
    <w:bookmarkStart w:id="6" w:name="_Ref218072047" w:displacedByCustomXml="next"/>
    <w:bookmarkStart w:id="7" w:name="_Ref218071784" w:displacedByCustomXml="next"/>
    <w:bookmarkStart w:id="8" w:name="_Ref218071624" w:displacedByCustomXml="next"/>
    <w:bookmarkStart w:id="9" w:name="_Ref218071467" w:displacedByCustomXml="next"/>
    <w:sdt>
      <w:sdtPr>
        <w:rPr>
          <w:rFonts w:ascii="HuaweiSans-Regular" w:eastAsia="微软雅黑" w:hAnsi="HuaweiSans-Regular" w:cs="微软雅黑"/>
          <w:b w:val="0"/>
          <w:bCs w:val="0"/>
          <w:noProof/>
          <w:sz w:val="21"/>
          <w:szCs w:val="21"/>
          <w:lang w:val="zh-CN"/>
        </w:rPr>
        <w:id w:val="-1966112858"/>
        <w:docPartObj>
          <w:docPartGallery w:val="Table of Contents"/>
          <w:docPartUnique/>
        </w:docPartObj>
      </w:sdtPr>
      <w:sdtEndPr>
        <w:rPr>
          <w:rFonts w:eastAsia="方正兰亭黑简体"/>
          <w:sz w:val="20"/>
          <w:szCs w:val="20"/>
        </w:rPr>
      </w:sdtEndPr>
      <w:sdtContent>
        <w:p w14:paraId="5B902EF0" w14:textId="5CE9B1BA" w:rsidR="0020153C" w:rsidRPr="00525181" w:rsidRDefault="0020153C" w:rsidP="00FD6CD0">
          <w:pPr>
            <w:pStyle w:val="Contents"/>
          </w:pPr>
          <w:r w:rsidRPr="00525181">
            <w:rPr>
              <w:lang w:val="zh-CN"/>
            </w:rPr>
            <w:t>目录</w:t>
          </w:r>
        </w:p>
        <w:p w14:paraId="33ACAA04" w14:textId="77777777" w:rsidR="0017063D" w:rsidRDefault="001B3964">
          <w:pPr>
            <w:pStyle w:val="TOC1"/>
            <w:tabs>
              <w:tab w:val="right" w:leader="dot" w:pos="9628"/>
            </w:tabs>
            <w:rPr>
              <w:rFonts w:asciiTheme="minorHAnsi" w:eastAsiaTheme="minorEastAsia" w:hAnsiTheme="minorHAnsi" w:cstheme="minorBidi"/>
              <w:b w:val="0"/>
              <w:bCs w:val="0"/>
              <w:noProof/>
              <w:kern w:val="2"/>
              <w:sz w:val="21"/>
              <w:szCs w:val="22"/>
            </w:rPr>
          </w:pPr>
          <w:r w:rsidRPr="00525181">
            <w:rPr>
              <w:rFonts w:ascii="Huawei Sans" w:hAnsi="Huawei Sans" w:cs="Huawei Sans"/>
              <w:noProof/>
            </w:rPr>
            <w:fldChar w:fldCharType="begin"/>
          </w:r>
          <w:r w:rsidRPr="00525181">
            <w:rPr>
              <w:rFonts w:ascii="Huawei Sans" w:hAnsi="Huawei Sans" w:cs="Huawei Sans"/>
              <w:noProof/>
            </w:rPr>
            <w:instrText xml:space="preserve"> TOC \o "1-3" \h \z \u </w:instrText>
          </w:r>
          <w:r w:rsidRPr="00525181">
            <w:rPr>
              <w:rFonts w:ascii="Huawei Sans" w:hAnsi="Huawei Sans" w:cs="Huawei Sans"/>
              <w:noProof/>
            </w:rPr>
            <w:fldChar w:fldCharType="separate"/>
          </w:r>
          <w:hyperlink w:anchor="_Toc81318117" w:history="1">
            <w:r w:rsidR="0017063D" w:rsidRPr="005D0EAB">
              <w:rPr>
                <w:rStyle w:val="af"/>
                <w:rFonts w:hint="eastAsia"/>
                <w:noProof/>
              </w:rPr>
              <w:t>前</w:t>
            </w:r>
            <w:r w:rsidR="0017063D" w:rsidRPr="005D0EAB">
              <w:rPr>
                <w:rStyle w:val="af"/>
                <w:noProof/>
              </w:rPr>
              <w:t xml:space="preserve">  </w:t>
            </w:r>
            <w:r w:rsidR="0017063D" w:rsidRPr="005D0EAB">
              <w:rPr>
                <w:rStyle w:val="af"/>
                <w:rFonts w:hint="eastAsia"/>
                <w:noProof/>
              </w:rPr>
              <w:t>言</w:t>
            </w:r>
            <w:r w:rsidR="0017063D">
              <w:rPr>
                <w:noProof/>
                <w:webHidden/>
              </w:rPr>
              <w:tab/>
            </w:r>
            <w:r w:rsidR="0017063D">
              <w:rPr>
                <w:noProof/>
                <w:webHidden/>
              </w:rPr>
              <w:fldChar w:fldCharType="begin"/>
            </w:r>
            <w:r w:rsidR="0017063D">
              <w:rPr>
                <w:noProof/>
                <w:webHidden/>
              </w:rPr>
              <w:instrText xml:space="preserve"> PAGEREF _Toc81318117 \h </w:instrText>
            </w:r>
            <w:r w:rsidR="0017063D">
              <w:rPr>
                <w:noProof/>
                <w:webHidden/>
              </w:rPr>
            </w:r>
            <w:r w:rsidR="0017063D">
              <w:rPr>
                <w:noProof/>
                <w:webHidden/>
              </w:rPr>
              <w:fldChar w:fldCharType="separate"/>
            </w:r>
            <w:r w:rsidR="0017063D">
              <w:rPr>
                <w:rFonts w:hint="eastAsia"/>
                <w:noProof/>
                <w:webHidden/>
              </w:rPr>
              <w:t>3</w:t>
            </w:r>
            <w:r w:rsidR="0017063D">
              <w:rPr>
                <w:noProof/>
                <w:webHidden/>
              </w:rPr>
              <w:fldChar w:fldCharType="end"/>
            </w:r>
          </w:hyperlink>
        </w:p>
        <w:p w14:paraId="02031BD2" w14:textId="77777777" w:rsidR="0017063D" w:rsidRDefault="00000000">
          <w:pPr>
            <w:pStyle w:val="TOC2"/>
            <w:tabs>
              <w:tab w:val="right" w:leader="dot" w:pos="9628"/>
            </w:tabs>
            <w:rPr>
              <w:rFonts w:asciiTheme="minorHAnsi" w:eastAsiaTheme="minorEastAsia" w:hAnsiTheme="minorHAnsi" w:cstheme="minorBidi"/>
              <w:kern w:val="2"/>
              <w:sz w:val="21"/>
              <w:szCs w:val="22"/>
            </w:rPr>
          </w:pPr>
          <w:hyperlink w:anchor="_Toc81318118" w:history="1">
            <w:r w:rsidR="0017063D" w:rsidRPr="005D0EAB">
              <w:rPr>
                <w:rStyle w:val="af"/>
                <w:rFonts w:hint="eastAsia"/>
              </w:rPr>
              <w:t>简介</w:t>
            </w:r>
            <w:r w:rsidR="0017063D">
              <w:rPr>
                <w:webHidden/>
              </w:rPr>
              <w:tab/>
            </w:r>
            <w:r w:rsidR="0017063D">
              <w:rPr>
                <w:webHidden/>
              </w:rPr>
              <w:fldChar w:fldCharType="begin"/>
            </w:r>
            <w:r w:rsidR="0017063D">
              <w:rPr>
                <w:webHidden/>
              </w:rPr>
              <w:instrText xml:space="preserve"> PAGEREF _Toc81318118 \h </w:instrText>
            </w:r>
            <w:r w:rsidR="0017063D">
              <w:rPr>
                <w:webHidden/>
              </w:rPr>
            </w:r>
            <w:r w:rsidR="0017063D">
              <w:rPr>
                <w:webHidden/>
              </w:rPr>
              <w:fldChar w:fldCharType="separate"/>
            </w:r>
            <w:r w:rsidR="0017063D">
              <w:rPr>
                <w:rFonts w:hint="eastAsia"/>
                <w:webHidden/>
              </w:rPr>
              <w:t>3</w:t>
            </w:r>
            <w:r w:rsidR="0017063D">
              <w:rPr>
                <w:webHidden/>
              </w:rPr>
              <w:fldChar w:fldCharType="end"/>
            </w:r>
          </w:hyperlink>
        </w:p>
        <w:p w14:paraId="4C4EFBE3" w14:textId="77777777" w:rsidR="0017063D" w:rsidRDefault="00000000">
          <w:pPr>
            <w:pStyle w:val="TOC2"/>
            <w:tabs>
              <w:tab w:val="right" w:leader="dot" w:pos="9628"/>
            </w:tabs>
            <w:rPr>
              <w:rFonts w:asciiTheme="minorHAnsi" w:eastAsiaTheme="minorEastAsia" w:hAnsiTheme="minorHAnsi" w:cstheme="minorBidi"/>
              <w:kern w:val="2"/>
              <w:sz w:val="21"/>
              <w:szCs w:val="22"/>
            </w:rPr>
          </w:pPr>
          <w:hyperlink w:anchor="_Toc81318119" w:history="1">
            <w:r w:rsidR="0017063D" w:rsidRPr="005D0EAB">
              <w:rPr>
                <w:rStyle w:val="af"/>
                <w:rFonts w:hint="eastAsia"/>
              </w:rPr>
              <w:t>内容描述</w:t>
            </w:r>
            <w:r w:rsidR="0017063D">
              <w:rPr>
                <w:webHidden/>
              </w:rPr>
              <w:tab/>
            </w:r>
            <w:r w:rsidR="0017063D">
              <w:rPr>
                <w:webHidden/>
              </w:rPr>
              <w:fldChar w:fldCharType="begin"/>
            </w:r>
            <w:r w:rsidR="0017063D">
              <w:rPr>
                <w:webHidden/>
              </w:rPr>
              <w:instrText xml:space="preserve"> PAGEREF _Toc81318119 \h </w:instrText>
            </w:r>
            <w:r w:rsidR="0017063D">
              <w:rPr>
                <w:webHidden/>
              </w:rPr>
            </w:r>
            <w:r w:rsidR="0017063D">
              <w:rPr>
                <w:webHidden/>
              </w:rPr>
              <w:fldChar w:fldCharType="separate"/>
            </w:r>
            <w:r w:rsidR="0017063D">
              <w:rPr>
                <w:rFonts w:hint="eastAsia"/>
                <w:webHidden/>
              </w:rPr>
              <w:t>3</w:t>
            </w:r>
            <w:r w:rsidR="0017063D">
              <w:rPr>
                <w:webHidden/>
              </w:rPr>
              <w:fldChar w:fldCharType="end"/>
            </w:r>
          </w:hyperlink>
        </w:p>
        <w:p w14:paraId="0D2220F1" w14:textId="77777777" w:rsidR="0017063D" w:rsidRDefault="00000000">
          <w:pPr>
            <w:pStyle w:val="TOC2"/>
            <w:tabs>
              <w:tab w:val="right" w:leader="dot" w:pos="9628"/>
            </w:tabs>
            <w:rPr>
              <w:rFonts w:asciiTheme="minorHAnsi" w:eastAsiaTheme="minorEastAsia" w:hAnsiTheme="minorHAnsi" w:cstheme="minorBidi"/>
              <w:kern w:val="2"/>
              <w:sz w:val="21"/>
              <w:szCs w:val="22"/>
            </w:rPr>
          </w:pPr>
          <w:hyperlink w:anchor="_Toc81318120" w:history="1">
            <w:r w:rsidR="0017063D" w:rsidRPr="005D0EAB">
              <w:rPr>
                <w:rStyle w:val="af"/>
                <w:rFonts w:hint="eastAsia"/>
              </w:rPr>
              <w:t>前置条件</w:t>
            </w:r>
            <w:r w:rsidR="0017063D">
              <w:rPr>
                <w:webHidden/>
              </w:rPr>
              <w:tab/>
            </w:r>
            <w:r w:rsidR="0017063D">
              <w:rPr>
                <w:webHidden/>
              </w:rPr>
              <w:fldChar w:fldCharType="begin"/>
            </w:r>
            <w:r w:rsidR="0017063D">
              <w:rPr>
                <w:webHidden/>
              </w:rPr>
              <w:instrText xml:space="preserve"> PAGEREF _Toc81318120 \h </w:instrText>
            </w:r>
            <w:r w:rsidR="0017063D">
              <w:rPr>
                <w:webHidden/>
              </w:rPr>
            </w:r>
            <w:r w:rsidR="0017063D">
              <w:rPr>
                <w:webHidden/>
              </w:rPr>
              <w:fldChar w:fldCharType="separate"/>
            </w:r>
            <w:r w:rsidR="0017063D">
              <w:rPr>
                <w:rFonts w:hint="eastAsia"/>
                <w:webHidden/>
              </w:rPr>
              <w:t>3</w:t>
            </w:r>
            <w:r w:rsidR="0017063D">
              <w:rPr>
                <w:webHidden/>
              </w:rPr>
              <w:fldChar w:fldCharType="end"/>
            </w:r>
          </w:hyperlink>
        </w:p>
        <w:p w14:paraId="71567020" w14:textId="77777777" w:rsidR="0017063D" w:rsidRDefault="00000000">
          <w:pPr>
            <w:pStyle w:val="TOC2"/>
            <w:tabs>
              <w:tab w:val="right" w:leader="dot" w:pos="9628"/>
            </w:tabs>
            <w:rPr>
              <w:rFonts w:asciiTheme="minorHAnsi" w:eastAsiaTheme="minorEastAsia" w:hAnsiTheme="minorHAnsi" w:cstheme="minorBidi"/>
              <w:kern w:val="2"/>
              <w:sz w:val="21"/>
              <w:szCs w:val="22"/>
            </w:rPr>
          </w:pPr>
          <w:hyperlink w:anchor="_Toc81318121" w:history="1">
            <w:r w:rsidR="0017063D" w:rsidRPr="005D0EAB">
              <w:rPr>
                <w:rStyle w:val="af"/>
                <w:rFonts w:hint="eastAsia"/>
              </w:rPr>
              <w:t>实验环境说明</w:t>
            </w:r>
            <w:r w:rsidR="0017063D">
              <w:rPr>
                <w:webHidden/>
              </w:rPr>
              <w:tab/>
            </w:r>
            <w:r w:rsidR="0017063D">
              <w:rPr>
                <w:webHidden/>
              </w:rPr>
              <w:fldChar w:fldCharType="begin"/>
            </w:r>
            <w:r w:rsidR="0017063D">
              <w:rPr>
                <w:webHidden/>
              </w:rPr>
              <w:instrText xml:space="preserve"> PAGEREF _Toc81318121 \h </w:instrText>
            </w:r>
            <w:r w:rsidR="0017063D">
              <w:rPr>
                <w:webHidden/>
              </w:rPr>
            </w:r>
            <w:r w:rsidR="0017063D">
              <w:rPr>
                <w:webHidden/>
              </w:rPr>
              <w:fldChar w:fldCharType="separate"/>
            </w:r>
            <w:r w:rsidR="0017063D">
              <w:rPr>
                <w:rFonts w:hint="eastAsia"/>
                <w:webHidden/>
              </w:rPr>
              <w:t>3</w:t>
            </w:r>
            <w:r w:rsidR="0017063D">
              <w:rPr>
                <w:webHidden/>
              </w:rPr>
              <w:fldChar w:fldCharType="end"/>
            </w:r>
          </w:hyperlink>
        </w:p>
        <w:p w14:paraId="1C186CC5" w14:textId="77777777" w:rsidR="0017063D" w:rsidRDefault="00000000">
          <w:pPr>
            <w:pStyle w:val="TOC2"/>
            <w:tabs>
              <w:tab w:val="right" w:leader="dot" w:pos="9628"/>
            </w:tabs>
            <w:rPr>
              <w:rFonts w:asciiTheme="minorHAnsi" w:eastAsiaTheme="minorEastAsia" w:hAnsiTheme="minorHAnsi" w:cstheme="minorBidi"/>
              <w:kern w:val="2"/>
              <w:sz w:val="21"/>
              <w:szCs w:val="22"/>
            </w:rPr>
          </w:pPr>
          <w:hyperlink w:anchor="_Toc81318122" w:history="1">
            <w:r w:rsidR="0017063D" w:rsidRPr="005D0EAB">
              <w:rPr>
                <w:rStyle w:val="af"/>
                <w:rFonts w:hint="eastAsia"/>
              </w:rPr>
              <w:t>实验概览</w:t>
            </w:r>
            <w:r w:rsidR="0017063D">
              <w:rPr>
                <w:webHidden/>
              </w:rPr>
              <w:tab/>
            </w:r>
            <w:r w:rsidR="0017063D">
              <w:rPr>
                <w:webHidden/>
              </w:rPr>
              <w:fldChar w:fldCharType="begin"/>
            </w:r>
            <w:r w:rsidR="0017063D">
              <w:rPr>
                <w:webHidden/>
              </w:rPr>
              <w:instrText xml:space="preserve"> PAGEREF _Toc81318122 \h </w:instrText>
            </w:r>
            <w:r w:rsidR="0017063D">
              <w:rPr>
                <w:webHidden/>
              </w:rPr>
            </w:r>
            <w:r w:rsidR="0017063D">
              <w:rPr>
                <w:webHidden/>
              </w:rPr>
              <w:fldChar w:fldCharType="separate"/>
            </w:r>
            <w:r w:rsidR="0017063D">
              <w:rPr>
                <w:rFonts w:hint="eastAsia"/>
                <w:webHidden/>
              </w:rPr>
              <w:t>4</w:t>
            </w:r>
            <w:r w:rsidR="0017063D">
              <w:rPr>
                <w:webHidden/>
              </w:rPr>
              <w:fldChar w:fldCharType="end"/>
            </w:r>
          </w:hyperlink>
        </w:p>
        <w:p w14:paraId="70117FD4" w14:textId="77777777" w:rsidR="0017063D" w:rsidRDefault="00000000">
          <w:pPr>
            <w:pStyle w:val="TOC1"/>
            <w:tabs>
              <w:tab w:val="right" w:leader="dot" w:pos="9628"/>
            </w:tabs>
            <w:rPr>
              <w:rFonts w:asciiTheme="minorHAnsi" w:eastAsiaTheme="minorEastAsia" w:hAnsiTheme="minorHAnsi" w:cstheme="minorBidi"/>
              <w:b w:val="0"/>
              <w:bCs w:val="0"/>
              <w:noProof/>
              <w:kern w:val="2"/>
              <w:sz w:val="21"/>
              <w:szCs w:val="22"/>
            </w:rPr>
          </w:pPr>
          <w:hyperlink w:anchor="_Toc81318123" w:history="1">
            <w:r w:rsidR="0017063D" w:rsidRPr="005D0EAB">
              <w:rPr>
                <w:rStyle w:val="af"/>
                <w:noProof/>
              </w:rPr>
              <w:t>1</w:t>
            </w:r>
            <w:r w:rsidR="0017063D" w:rsidRPr="005D0EAB">
              <w:rPr>
                <w:rStyle w:val="af"/>
                <w:rFonts w:hint="eastAsia"/>
                <w:noProof/>
              </w:rPr>
              <w:t xml:space="preserve"> </w:t>
            </w:r>
            <w:r w:rsidR="0017063D" w:rsidRPr="005D0EAB">
              <w:rPr>
                <w:rStyle w:val="af"/>
                <w:rFonts w:hint="eastAsia"/>
                <w:noProof/>
              </w:rPr>
              <w:t>数据库开发实验</w:t>
            </w:r>
            <w:r w:rsidR="0017063D">
              <w:rPr>
                <w:noProof/>
                <w:webHidden/>
              </w:rPr>
              <w:tab/>
            </w:r>
            <w:r w:rsidR="0017063D">
              <w:rPr>
                <w:noProof/>
                <w:webHidden/>
              </w:rPr>
              <w:fldChar w:fldCharType="begin"/>
            </w:r>
            <w:r w:rsidR="0017063D">
              <w:rPr>
                <w:noProof/>
                <w:webHidden/>
              </w:rPr>
              <w:instrText xml:space="preserve"> PAGEREF _Toc81318123 \h </w:instrText>
            </w:r>
            <w:r w:rsidR="0017063D">
              <w:rPr>
                <w:noProof/>
                <w:webHidden/>
              </w:rPr>
            </w:r>
            <w:r w:rsidR="0017063D">
              <w:rPr>
                <w:noProof/>
                <w:webHidden/>
              </w:rPr>
              <w:fldChar w:fldCharType="separate"/>
            </w:r>
            <w:r w:rsidR="0017063D">
              <w:rPr>
                <w:rFonts w:hint="eastAsia"/>
                <w:noProof/>
                <w:webHidden/>
              </w:rPr>
              <w:t>5</w:t>
            </w:r>
            <w:r w:rsidR="0017063D">
              <w:rPr>
                <w:noProof/>
                <w:webHidden/>
              </w:rPr>
              <w:fldChar w:fldCharType="end"/>
            </w:r>
          </w:hyperlink>
        </w:p>
        <w:p w14:paraId="6A61E60B" w14:textId="77777777" w:rsidR="0017063D" w:rsidRDefault="00000000">
          <w:pPr>
            <w:pStyle w:val="TOC2"/>
            <w:tabs>
              <w:tab w:val="right" w:leader="dot" w:pos="9628"/>
            </w:tabs>
            <w:rPr>
              <w:rFonts w:asciiTheme="minorHAnsi" w:eastAsiaTheme="minorEastAsia" w:hAnsiTheme="minorHAnsi" w:cstheme="minorBidi"/>
              <w:kern w:val="2"/>
              <w:sz w:val="21"/>
              <w:szCs w:val="22"/>
            </w:rPr>
          </w:pPr>
          <w:hyperlink w:anchor="_Toc81318124" w:history="1">
            <w:r w:rsidR="0017063D" w:rsidRPr="005D0EAB">
              <w:rPr>
                <w:rStyle w:val="af"/>
                <w:snapToGrid w:val="0"/>
              </w:rPr>
              <w:t>1.1</w:t>
            </w:r>
            <w:r w:rsidR="0017063D" w:rsidRPr="005D0EAB">
              <w:rPr>
                <w:rStyle w:val="af"/>
                <w:rFonts w:hint="eastAsia"/>
              </w:rPr>
              <w:t xml:space="preserve"> </w:t>
            </w:r>
            <w:r w:rsidR="0017063D" w:rsidRPr="005D0EAB">
              <w:rPr>
                <w:rStyle w:val="af"/>
                <w:rFonts w:hint="eastAsia"/>
              </w:rPr>
              <w:t>创建和管理用户、表空间和数据库</w:t>
            </w:r>
            <w:r w:rsidR="0017063D">
              <w:rPr>
                <w:webHidden/>
              </w:rPr>
              <w:tab/>
            </w:r>
            <w:r w:rsidR="0017063D">
              <w:rPr>
                <w:webHidden/>
              </w:rPr>
              <w:fldChar w:fldCharType="begin"/>
            </w:r>
            <w:r w:rsidR="0017063D">
              <w:rPr>
                <w:webHidden/>
              </w:rPr>
              <w:instrText xml:space="preserve"> PAGEREF _Toc81318124 \h </w:instrText>
            </w:r>
            <w:r w:rsidR="0017063D">
              <w:rPr>
                <w:webHidden/>
              </w:rPr>
            </w:r>
            <w:r w:rsidR="0017063D">
              <w:rPr>
                <w:webHidden/>
              </w:rPr>
              <w:fldChar w:fldCharType="separate"/>
            </w:r>
            <w:r w:rsidR="0017063D">
              <w:rPr>
                <w:rFonts w:hint="eastAsia"/>
                <w:webHidden/>
              </w:rPr>
              <w:t>5</w:t>
            </w:r>
            <w:r w:rsidR="0017063D">
              <w:rPr>
                <w:webHidden/>
              </w:rPr>
              <w:fldChar w:fldCharType="end"/>
            </w:r>
          </w:hyperlink>
        </w:p>
        <w:p w14:paraId="48C321EA"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25" w:history="1">
            <w:r w:rsidR="0017063D" w:rsidRPr="005D0EAB">
              <w:rPr>
                <w:rStyle w:val="af"/>
                <w:rFonts w:cs="Huawei Sans"/>
                <w:bCs/>
                <w:snapToGrid w:val="0"/>
              </w:rPr>
              <w:t>1.1.1</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创建和管理用户</w:t>
            </w:r>
            <w:r w:rsidR="0017063D">
              <w:rPr>
                <w:webHidden/>
              </w:rPr>
              <w:tab/>
            </w:r>
            <w:r w:rsidR="0017063D">
              <w:rPr>
                <w:webHidden/>
              </w:rPr>
              <w:fldChar w:fldCharType="begin"/>
            </w:r>
            <w:r w:rsidR="0017063D">
              <w:rPr>
                <w:webHidden/>
              </w:rPr>
              <w:instrText xml:space="preserve"> PAGEREF _Toc81318125 \h </w:instrText>
            </w:r>
            <w:r w:rsidR="0017063D">
              <w:rPr>
                <w:webHidden/>
              </w:rPr>
            </w:r>
            <w:r w:rsidR="0017063D">
              <w:rPr>
                <w:webHidden/>
              </w:rPr>
              <w:fldChar w:fldCharType="separate"/>
            </w:r>
            <w:r w:rsidR="0017063D">
              <w:rPr>
                <w:rFonts w:hint="eastAsia"/>
                <w:webHidden/>
              </w:rPr>
              <w:t>5</w:t>
            </w:r>
            <w:r w:rsidR="0017063D">
              <w:rPr>
                <w:webHidden/>
              </w:rPr>
              <w:fldChar w:fldCharType="end"/>
            </w:r>
          </w:hyperlink>
        </w:p>
        <w:p w14:paraId="00F8F9C2"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26" w:history="1">
            <w:r w:rsidR="0017063D" w:rsidRPr="005D0EAB">
              <w:rPr>
                <w:rStyle w:val="af"/>
                <w:rFonts w:cs="Huawei Sans"/>
                <w:bCs/>
                <w:snapToGrid w:val="0"/>
              </w:rPr>
              <w:t>1.1.2</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创建和管理表空间</w:t>
            </w:r>
            <w:r w:rsidR="0017063D">
              <w:rPr>
                <w:webHidden/>
              </w:rPr>
              <w:tab/>
            </w:r>
            <w:r w:rsidR="0017063D">
              <w:rPr>
                <w:webHidden/>
              </w:rPr>
              <w:fldChar w:fldCharType="begin"/>
            </w:r>
            <w:r w:rsidR="0017063D">
              <w:rPr>
                <w:webHidden/>
              </w:rPr>
              <w:instrText xml:space="preserve"> PAGEREF _Toc81318126 \h </w:instrText>
            </w:r>
            <w:r w:rsidR="0017063D">
              <w:rPr>
                <w:webHidden/>
              </w:rPr>
            </w:r>
            <w:r w:rsidR="0017063D">
              <w:rPr>
                <w:webHidden/>
              </w:rPr>
              <w:fldChar w:fldCharType="separate"/>
            </w:r>
            <w:r w:rsidR="0017063D">
              <w:rPr>
                <w:rFonts w:hint="eastAsia"/>
                <w:webHidden/>
              </w:rPr>
              <w:t>6</w:t>
            </w:r>
            <w:r w:rsidR="0017063D">
              <w:rPr>
                <w:webHidden/>
              </w:rPr>
              <w:fldChar w:fldCharType="end"/>
            </w:r>
          </w:hyperlink>
        </w:p>
        <w:p w14:paraId="6A924298"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27" w:history="1">
            <w:r w:rsidR="0017063D" w:rsidRPr="005D0EAB">
              <w:rPr>
                <w:rStyle w:val="af"/>
                <w:rFonts w:cs="Huawei Sans"/>
                <w:bCs/>
                <w:snapToGrid w:val="0"/>
              </w:rPr>
              <w:t>1.1.3</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创建和管理数据库</w:t>
            </w:r>
            <w:r w:rsidR="0017063D">
              <w:rPr>
                <w:webHidden/>
              </w:rPr>
              <w:tab/>
            </w:r>
            <w:r w:rsidR="0017063D">
              <w:rPr>
                <w:webHidden/>
              </w:rPr>
              <w:fldChar w:fldCharType="begin"/>
            </w:r>
            <w:r w:rsidR="0017063D">
              <w:rPr>
                <w:webHidden/>
              </w:rPr>
              <w:instrText xml:space="preserve"> PAGEREF _Toc81318127 \h </w:instrText>
            </w:r>
            <w:r w:rsidR="0017063D">
              <w:rPr>
                <w:webHidden/>
              </w:rPr>
            </w:r>
            <w:r w:rsidR="0017063D">
              <w:rPr>
                <w:webHidden/>
              </w:rPr>
              <w:fldChar w:fldCharType="separate"/>
            </w:r>
            <w:r w:rsidR="0017063D">
              <w:rPr>
                <w:rFonts w:hint="eastAsia"/>
                <w:webHidden/>
              </w:rPr>
              <w:t>8</w:t>
            </w:r>
            <w:r w:rsidR="0017063D">
              <w:rPr>
                <w:webHidden/>
              </w:rPr>
              <w:fldChar w:fldCharType="end"/>
            </w:r>
          </w:hyperlink>
        </w:p>
        <w:p w14:paraId="0811A720" w14:textId="77777777" w:rsidR="0017063D" w:rsidRDefault="00000000">
          <w:pPr>
            <w:pStyle w:val="TOC2"/>
            <w:tabs>
              <w:tab w:val="right" w:leader="dot" w:pos="9628"/>
            </w:tabs>
            <w:rPr>
              <w:rFonts w:asciiTheme="minorHAnsi" w:eastAsiaTheme="minorEastAsia" w:hAnsiTheme="minorHAnsi" w:cstheme="minorBidi"/>
              <w:kern w:val="2"/>
              <w:sz w:val="21"/>
              <w:szCs w:val="22"/>
            </w:rPr>
          </w:pPr>
          <w:hyperlink w:anchor="_Toc81318128" w:history="1">
            <w:r w:rsidR="0017063D" w:rsidRPr="005D0EAB">
              <w:rPr>
                <w:rStyle w:val="af"/>
                <w:snapToGrid w:val="0"/>
              </w:rPr>
              <w:t>1.2</w:t>
            </w:r>
            <w:r w:rsidR="0017063D" w:rsidRPr="005D0EAB">
              <w:rPr>
                <w:rStyle w:val="af"/>
                <w:rFonts w:hint="eastAsia"/>
              </w:rPr>
              <w:t xml:space="preserve"> </w:t>
            </w:r>
            <w:r w:rsidR="0017063D" w:rsidRPr="005D0EAB">
              <w:rPr>
                <w:rStyle w:val="af"/>
                <w:rFonts w:hint="eastAsia"/>
              </w:rPr>
              <w:t>创建和管理表</w:t>
            </w:r>
            <w:r w:rsidR="0017063D">
              <w:rPr>
                <w:webHidden/>
              </w:rPr>
              <w:tab/>
            </w:r>
            <w:r w:rsidR="0017063D">
              <w:rPr>
                <w:webHidden/>
              </w:rPr>
              <w:fldChar w:fldCharType="begin"/>
            </w:r>
            <w:r w:rsidR="0017063D">
              <w:rPr>
                <w:webHidden/>
              </w:rPr>
              <w:instrText xml:space="preserve"> PAGEREF _Toc81318128 \h </w:instrText>
            </w:r>
            <w:r w:rsidR="0017063D">
              <w:rPr>
                <w:webHidden/>
              </w:rPr>
            </w:r>
            <w:r w:rsidR="0017063D">
              <w:rPr>
                <w:webHidden/>
              </w:rPr>
              <w:fldChar w:fldCharType="separate"/>
            </w:r>
            <w:r w:rsidR="0017063D">
              <w:rPr>
                <w:rFonts w:hint="eastAsia"/>
                <w:webHidden/>
              </w:rPr>
              <w:t>9</w:t>
            </w:r>
            <w:r w:rsidR="0017063D">
              <w:rPr>
                <w:webHidden/>
              </w:rPr>
              <w:fldChar w:fldCharType="end"/>
            </w:r>
          </w:hyperlink>
        </w:p>
        <w:p w14:paraId="284536C4"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29" w:history="1">
            <w:r w:rsidR="0017063D" w:rsidRPr="005D0EAB">
              <w:rPr>
                <w:rStyle w:val="af"/>
                <w:rFonts w:cs="Huawei Sans"/>
                <w:bCs/>
                <w:snapToGrid w:val="0"/>
                <w:lang w:eastAsia="en-US"/>
              </w:rPr>
              <w:t>1.2.1</w:t>
            </w:r>
            <w:r w:rsidR="0017063D" w:rsidRPr="005D0EAB">
              <w:rPr>
                <w:rStyle w:val="af"/>
                <w:rFonts w:ascii="Huawei Sans" w:hAnsi="Huawei Sans" w:cs="Huawei Sans" w:hint="eastAsia"/>
                <w:lang w:eastAsia="en-US"/>
              </w:rPr>
              <w:t xml:space="preserve"> </w:t>
            </w:r>
            <w:r w:rsidR="0017063D" w:rsidRPr="005D0EAB">
              <w:rPr>
                <w:rStyle w:val="af"/>
                <w:rFonts w:ascii="Huawei Sans" w:hAnsi="Huawei Sans" w:cs="Huawei Sans" w:hint="eastAsia"/>
                <w:lang w:eastAsia="en-US"/>
              </w:rPr>
              <w:t>创建表</w:t>
            </w:r>
            <w:r w:rsidR="0017063D">
              <w:rPr>
                <w:webHidden/>
              </w:rPr>
              <w:tab/>
            </w:r>
            <w:r w:rsidR="0017063D">
              <w:rPr>
                <w:webHidden/>
              </w:rPr>
              <w:fldChar w:fldCharType="begin"/>
            </w:r>
            <w:r w:rsidR="0017063D">
              <w:rPr>
                <w:webHidden/>
              </w:rPr>
              <w:instrText xml:space="preserve"> PAGEREF _Toc81318129 \h </w:instrText>
            </w:r>
            <w:r w:rsidR="0017063D">
              <w:rPr>
                <w:webHidden/>
              </w:rPr>
            </w:r>
            <w:r w:rsidR="0017063D">
              <w:rPr>
                <w:webHidden/>
              </w:rPr>
              <w:fldChar w:fldCharType="separate"/>
            </w:r>
            <w:r w:rsidR="0017063D">
              <w:rPr>
                <w:rFonts w:hint="eastAsia"/>
                <w:webHidden/>
              </w:rPr>
              <w:t>9</w:t>
            </w:r>
            <w:r w:rsidR="0017063D">
              <w:rPr>
                <w:webHidden/>
              </w:rPr>
              <w:fldChar w:fldCharType="end"/>
            </w:r>
          </w:hyperlink>
        </w:p>
        <w:p w14:paraId="0252C344"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30" w:history="1">
            <w:r w:rsidR="0017063D" w:rsidRPr="005D0EAB">
              <w:rPr>
                <w:rStyle w:val="af"/>
                <w:rFonts w:cs="Huawei Sans"/>
                <w:bCs/>
                <w:snapToGrid w:val="0"/>
              </w:rPr>
              <w:t>1.2.2</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向表中插入数据</w:t>
            </w:r>
            <w:r w:rsidR="0017063D">
              <w:rPr>
                <w:webHidden/>
              </w:rPr>
              <w:tab/>
            </w:r>
            <w:r w:rsidR="0017063D">
              <w:rPr>
                <w:webHidden/>
              </w:rPr>
              <w:fldChar w:fldCharType="begin"/>
            </w:r>
            <w:r w:rsidR="0017063D">
              <w:rPr>
                <w:webHidden/>
              </w:rPr>
              <w:instrText xml:space="preserve"> PAGEREF _Toc81318130 \h </w:instrText>
            </w:r>
            <w:r w:rsidR="0017063D">
              <w:rPr>
                <w:webHidden/>
              </w:rPr>
            </w:r>
            <w:r w:rsidR="0017063D">
              <w:rPr>
                <w:webHidden/>
              </w:rPr>
              <w:fldChar w:fldCharType="separate"/>
            </w:r>
            <w:r w:rsidR="0017063D">
              <w:rPr>
                <w:rFonts w:hint="eastAsia"/>
                <w:webHidden/>
              </w:rPr>
              <w:t>9</w:t>
            </w:r>
            <w:r w:rsidR="0017063D">
              <w:rPr>
                <w:webHidden/>
              </w:rPr>
              <w:fldChar w:fldCharType="end"/>
            </w:r>
          </w:hyperlink>
        </w:p>
        <w:p w14:paraId="3C19B4CF"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31" w:history="1">
            <w:r w:rsidR="0017063D" w:rsidRPr="005D0EAB">
              <w:rPr>
                <w:rStyle w:val="af"/>
                <w:rFonts w:cs="Huawei Sans"/>
                <w:bCs/>
                <w:snapToGrid w:val="0"/>
              </w:rPr>
              <w:t>1.2.3</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更新表中数据</w:t>
            </w:r>
            <w:r w:rsidR="0017063D">
              <w:rPr>
                <w:webHidden/>
              </w:rPr>
              <w:tab/>
            </w:r>
            <w:r w:rsidR="0017063D">
              <w:rPr>
                <w:webHidden/>
              </w:rPr>
              <w:fldChar w:fldCharType="begin"/>
            </w:r>
            <w:r w:rsidR="0017063D">
              <w:rPr>
                <w:webHidden/>
              </w:rPr>
              <w:instrText xml:space="preserve"> PAGEREF _Toc81318131 \h </w:instrText>
            </w:r>
            <w:r w:rsidR="0017063D">
              <w:rPr>
                <w:webHidden/>
              </w:rPr>
            </w:r>
            <w:r w:rsidR="0017063D">
              <w:rPr>
                <w:webHidden/>
              </w:rPr>
              <w:fldChar w:fldCharType="separate"/>
            </w:r>
            <w:r w:rsidR="0017063D">
              <w:rPr>
                <w:rFonts w:hint="eastAsia"/>
                <w:webHidden/>
              </w:rPr>
              <w:t>10</w:t>
            </w:r>
            <w:r w:rsidR="0017063D">
              <w:rPr>
                <w:webHidden/>
              </w:rPr>
              <w:fldChar w:fldCharType="end"/>
            </w:r>
          </w:hyperlink>
        </w:p>
        <w:p w14:paraId="413A5061"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32" w:history="1">
            <w:r w:rsidR="0017063D" w:rsidRPr="005D0EAB">
              <w:rPr>
                <w:rStyle w:val="af"/>
                <w:rFonts w:cs="Huawei Sans"/>
                <w:bCs/>
                <w:snapToGrid w:val="0"/>
              </w:rPr>
              <w:t>1.2.4</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查看数据</w:t>
            </w:r>
            <w:r w:rsidR="0017063D">
              <w:rPr>
                <w:webHidden/>
              </w:rPr>
              <w:tab/>
            </w:r>
            <w:r w:rsidR="0017063D">
              <w:rPr>
                <w:webHidden/>
              </w:rPr>
              <w:fldChar w:fldCharType="begin"/>
            </w:r>
            <w:r w:rsidR="0017063D">
              <w:rPr>
                <w:webHidden/>
              </w:rPr>
              <w:instrText xml:space="preserve"> PAGEREF _Toc81318132 \h </w:instrText>
            </w:r>
            <w:r w:rsidR="0017063D">
              <w:rPr>
                <w:webHidden/>
              </w:rPr>
            </w:r>
            <w:r w:rsidR="0017063D">
              <w:rPr>
                <w:webHidden/>
              </w:rPr>
              <w:fldChar w:fldCharType="separate"/>
            </w:r>
            <w:r w:rsidR="0017063D">
              <w:rPr>
                <w:rFonts w:hint="eastAsia"/>
                <w:webHidden/>
              </w:rPr>
              <w:t>11</w:t>
            </w:r>
            <w:r w:rsidR="0017063D">
              <w:rPr>
                <w:webHidden/>
              </w:rPr>
              <w:fldChar w:fldCharType="end"/>
            </w:r>
          </w:hyperlink>
        </w:p>
        <w:p w14:paraId="752A6849"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33" w:history="1">
            <w:r w:rsidR="0017063D" w:rsidRPr="005D0EAB">
              <w:rPr>
                <w:rStyle w:val="af"/>
                <w:rFonts w:cs="Huawei Sans"/>
                <w:bCs/>
                <w:snapToGrid w:val="0"/>
              </w:rPr>
              <w:t>1.2.5</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删除表中数据</w:t>
            </w:r>
            <w:r w:rsidR="0017063D">
              <w:rPr>
                <w:webHidden/>
              </w:rPr>
              <w:tab/>
            </w:r>
            <w:r w:rsidR="0017063D">
              <w:rPr>
                <w:webHidden/>
              </w:rPr>
              <w:fldChar w:fldCharType="begin"/>
            </w:r>
            <w:r w:rsidR="0017063D">
              <w:rPr>
                <w:webHidden/>
              </w:rPr>
              <w:instrText xml:space="preserve"> PAGEREF _Toc81318133 \h </w:instrText>
            </w:r>
            <w:r w:rsidR="0017063D">
              <w:rPr>
                <w:webHidden/>
              </w:rPr>
            </w:r>
            <w:r w:rsidR="0017063D">
              <w:rPr>
                <w:webHidden/>
              </w:rPr>
              <w:fldChar w:fldCharType="separate"/>
            </w:r>
            <w:r w:rsidR="0017063D">
              <w:rPr>
                <w:rFonts w:hint="eastAsia"/>
                <w:webHidden/>
              </w:rPr>
              <w:t>12</w:t>
            </w:r>
            <w:r w:rsidR="0017063D">
              <w:rPr>
                <w:webHidden/>
              </w:rPr>
              <w:fldChar w:fldCharType="end"/>
            </w:r>
          </w:hyperlink>
        </w:p>
        <w:p w14:paraId="76EFAA8F" w14:textId="77777777" w:rsidR="0017063D" w:rsidRDefault="00000000">
          <w:pPr>
            <w:pStyle w:val="TOC2"/>
            <w:tabs>
              <w:tab w:val="right" w:leader="dot" w:pos="9628"/>
            </w:tabs>
            <w:rPr>
              <w:rFonts w:asciiTheme="minorHAnsi" w:eastAsiaTheme="minorEastAsia" w:hAnsiTheme="minorHAnsi" w:cstheme="minorBidi"/>
              <w:kern w:val="2"/>
              <w:sz w:val="21"/>
              <w:szCs w:val="22"/>
            </w:rPr>
          </w:pPr>
          <w:hyperlink w:anchor="_Toc81318134" w:history="1">
            <w:r w:rsidR="0017063D" w:rsidRPr="005D0EAB">
              <w:rPr>
                <w:rStyle w:val="af"/>
                <w:snapToGrid w:val="0"/>
              </w:rPr>
              <w:t>1.3</w:t>
            </w:r>
            <w:r w:rsidR="0017063D" w:rsidRPr="005D0EAB">
              <w:rPr>
                <w:rStyle w:val="af"/>
                <w:rFonts w:hint="eastAsia"/>
              </w:rPr>
              <w:t xml:space="preserve"> </w:t>
            </w:r>
            <w:r w:rsidR="0017063D" w:rsidRPr="005D0EAB">
              <w:rPr>
                <w:rStyle w:val="af"/>
                <w:rFonts w:hint="eastAsia"/>
              </w:rPr>
              <w:t>创建和管理其他数据库对象操作</w:t>
            </w:r>
            <w:r w:rsidR="0017063D">
              <w:rPr>
                <w:webHidden/>
              </w:rPr>
              <w:tab/>
            </w:r>
            <w:r w:rsidR="0017063D">
              <w:rPr>
                <w:webHidden/>
              </w:rPr>
              <w:fldChar w:fldCharType="begin"/>
            </w:r>
            <w:r w:rsidR="0017063D">
              <w:rPr>
                <w:webHidden/>
              </w:rPr>
              <w:instrText xml:space="preserve"> PAGEREF _Toc81318134 \h </w:instrText>
            </w:r>
            <w:r w:rsidR="0017063D">
              <w:rPr>
                <w:webHidden/>
              </w:rPr>
            </w:r>
            <w:r w:rsidR="0017063D">
              <w:rPr>
                <w:webHidden/>
              </w:rPr>
              <w:fldChar w:fldCharType="separate"/>
            </w:r>
            <w:r w:rsidR="0017063D">
              <w:rPr>
                <w:rFonts w:hint="eastAsia"/>
                <w:webHidden/>
              </w:rPr>
              <w:t>12</w:t>
            </w:r>
            <w:r w:rsidR="0017063D">
              <w:rPr>
                <w:webHidden/>
              </w:rPr>
              <w:fldChar w:fldCharType="end"/>
            </w:r>
          </w:hyperlink>
        </w:p>
        <w:p w14:paraId="636F1B78"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35" w:history="1">
            <w:r w:rsidR="0017063D" w:rsidRPr="005D0EAB">
              <w:rPr>
                <w:rStyle w:val="af"/>
                <w:rFonts w:cs="Huawei Sans"/>
                <w:bCs/>
                <w:snapToGrid w:val="0"/>
              </w:rPr>
              <w:t>1.3.1</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w:t>
            </w:r>
            <w:r w:rsidR="0017063D" w:rsidRPr="005D0EAB">
              <w:rPr>
                <w:rStyle w:val="af"/>
                <w:rFonts w:ascii="Huawei Sans" w:hAnsi="Huawei Sans" w:cs="Huawei Sans"/>
              </w:rPr>
              <w:t>schema</w:t>
            </w:r>
            <w:r w:rsidR="0017063D">
              <w:rPr>
                <w:webHidden/>
              </w:rPr>
              <w:tab/>
            </w:r>
            <w:r w:rsidR="0017063D">
              <w:rPr>
                <w:webHidden/>
              </w:rPr>
              <w:fldChar w:fldCharType="begin"/>
            </w:r>
            <w:r w:rsidR="0017063D">
              <w:rPr>
                <w:webHidden/>
              </w:rPr>
              <w:instrText xml:space="preserve"> PAGEREF _Toc81318135 \h </w:instrText>
            </w:r>
            <w:r w:rsidR="0017063D">
              <w:rPr>
                <w:webHidden/>
              </w:rPr>
            </w:r>
            <w:r w:rsidR="0017063D">
              <w:rPr>
                <w:webHidden/>
              </w:rPr>
              <w:fldChar w:fldCharType="separate"/>
            </w:r>
            <w:r w:rsidR="0017063D">
              <w:rPr>
                <w:rFonts w:hint="eastAsia"/>
                <w:webHidden/>
              </w:rPr>
              <w:t>12</w:t>
            </w:r>
            <w:r w:rsidR="0017063D">
              <w:rPr>
                <w:webHidden/>
              </w:rPr>
              <w:fldChar w:fldCharType="end"/>
            </w:r>
          </w:hyperlink>
        </w:p>
        <w:p w14:paraId="387DBD9C"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36" w:history="1">
            <w:r w:rsidR="0017063D" w:rsidRPr="005D0EAB">
              <w:rPr>
                <w:rStyle w:val="af"/>
                <w:rFonts w:cs="Huawei Sans"/>
                <w:bCs/>
                <w:snapToGrid w:val="0"/>
              </w:rPr>
              <w:t>1.3.2</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创建和管理分区表</w:t>
            </w:r>
            <w:r w:rsidR="0017063D">
              <w:rPr>
                <w:webHidden/>
              </w:rPr>
              <w:tab/>
            </w:r>
            <w:r w:rsidR="0017063D">
              <w:rPr>
                <w:webHidden/>
              </w:rPr>
              <w:fldChar w:fldCharType="begin"/>
            </w:r>
            <w:r w:rsidR="0017063D">
              <w:rPr>
                <w:webHidden/>
              </w:rPr>
              <w:instrText xml:space="preserve"> PAGEREF _Toc81318136 \h </w:instrText>
            </w:r>
            <w:r w:rsidR="0017063D">
              <w:rPr>
                <w:webHidden/>
              </w:rPr>
            </w:r>
            <w:r w:rsidR="0017063D">
              <w:rPr>
                <w:webHidden/>
              </w:rPr>
              <w:fldChar w:fldCharType="separate"/>
            </w:r>
            <w:r w:rsidR="0017063D">
              <w:rPr>
                <w:rFonts w:hint="eastAsia"/>
                <w:webHidden/>
              </w:rPr>
              <w:t>14</w:t>
            </w:r>
            <w:r w:rsidR="0017063D">
              <w:rPr>
                <w:webHidden/>
              </w:rPr>
              <w:fldChar w:fldCharType="end"/>
            </w:r>
          </w:hyperlink>
        </w:p>
        <w:p w14:paraId="4ADFDC8B"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37" w:history="1">
            <w:r w:rsidR="0017063D" w:rsidRPr="005D0EAB">
              <w:rPr>
                <w:rStyle w:val="af"/>
                <w:rFonts w:cs="Huawei Sans"/>
                <w:bCs/>
                <w:snapToGrid w:val="0"/>
              </w:rPr>
              <w:t>1.3.3</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创建和管理索引</w:t>
            </w:r>
            <w:r w:rsidR="0017063D">
              <w:rPr>
                <w:webHidden/>
              </w:rPr>
              <w:tab/>
            </w:r>
            <w:r w:rsidR="0017063D">
              <w:rPr>
                <w:webHidden/>
              </w:rPr>
              <w:fldChar w:fldCharType="begin"/>
            </w:r>
            <w:r w:rsidR="0017063D">
              <w:rPr>
                <w:webHidden/>
              </w:rPr>
              <w:instrText xml:space="preserve"> PAGEREF _Toc81318137 \h </w:instrText>
            </w:r>
            <w:r w:rsidR="0017063D">
              <w:rPr>
                <w:webHidden/>
              </w:rPr>
            </w:r>
            <w:r w:rsidR="0017063D">
              <w:rPr>
                <w:webHidden/>
              </w:rPr>
              <w:fldChar w:fldCharType="separate"/>
            </w:r>
            <w:r w:rsidR="0017063D">
              <w:rPr>
                <w:rFonts w:hint="eastAsia"/>
                <w:webHidden/>
              </w:rPr>
              <w:t>16</w:t>
            </w:r>
            <w:r w:rsidR="0017063D">
              <w:rPr>
                <w:webHidden/>
              </w:rPr>
              <w:fldChar w:fldCharType="end"/>
            </w:r>
          </w:hyperlink>
        </w:p>
        <w:p w14:paraId="091C964B"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38" w:history="1">
            <w:r w:rsidR="0017063D" w:rsidRPr="005D0EAB">
              <w:rPr>
                <w:rStyle w:val="af"/>
                <w:rFonts w:cs="Huawei Sans"/>
                <w:bCs/>
                <w:snapToGrid w:val="0"/>
              </w:rPr>
              <w:t>1.3.4</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创建和管理视图</w:t>
            </w:r>
            <w:r w:rsidR="0017063D">
              <w:rPr>
                <w:webHidden/>
              </w:rPr>
              <w:tab/>
            </w:r>
            <w:r w:rsidR="0017063D">
              <w:rPr>
                <w:webHidden/>
              </w:rPr>
              <w:fldChar w:fldCharType="begin"/>
            </w:r>
            <w:r w:rsidR="0017063D">
              <w:rPr>
                <w:webHidden/>
              </w:rPr>
              <w:instrText xml:space="preserve"> PAGEREF _Toc81318138 \h </w:instrText>
            </w:r>
            <w:r w:rsidR="0017063D">
              <w:rPr>
                <w:webHidden/>
              </w:rPr>
            </w:r>
            <w:r w:rsidR="0017063D">
              <w:rPr>
                <w:webHidden/>
              </w:rPr>
              <w:fldChar w:fldCharType="separate"/>
            </w:r>
            <w:r w:rsidR="0017063D">
              <w:rPr>
                <w:rFonts w:hint="eastAsia"/>
                <w:webHidden/>
              </w:rPr>
              <w:t>20</w:t>
            </w:r>
            <w:r w:rsidR="0017063D">
              <w:rPr>
                <w:webHidden/>
              </w:rPr>
              <w:fldChar w:fldCharType="end"/>
            </w:r>
          </w:hyperlink>
        </w:p>
        <w:p w14:paraId="28BE6DE6"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39" w:history="1">
            <w:r w:rsidR="0017063D" w:rsidRPr="005D0EAB">
              <w:rPr>
                <w:rStyle w:val="af"/>
                <w:rFonts w:cs="Huawei Sans"/>
                <w:bCs/>
                <w:snapToGrid w:val="0"/>
              </w:rPr>
              <w:t>1.3.5</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创建和管理序列</w:t>
            </w:r>
            <w:r w:rsidR="0017063D">
              <w:rPr>
                <w:webHidden/>
              </w:rPr>
              <w:tab/>
            </w:r>
            <w:r w:rsidR="0017063D">
              <w:rPr>
                <w:webHidden/>
              </w:rPr>
              <w:fldChar w:fldCharType="begin"/>
            </w:r>
            <w:r w:rsidR="0017063D">
              <w:rPr>
                <w:webHidden/>
              </w:rPr>
              <w:instrText xml:space="preserve"> PAGEREF _Toc81318139 \h </w:instrText>
            </w:r>
            <w:r w:rsidR="0017063D">
              <w:rPr>
                <w:webHidden/>
              </w:rPr>
            </w:r>
            <w:r w:rsidR="0017063D">
              <w:rPr>
                <w:webHidden/>
              </w:rPr>
              <w:fldChar w:fldCharType="separate"/>
            </w:r>
            <w:r w:rsidR="0017063D">
              <w:rPr>
                <w:rFonts w:hint="eastAsia"/>
                <w:webHidden/>
              </w:rPr>
              <w:t>23</w:t>
            </w:r>
            <w:r w:rsidR="0017063D">
              <w:rPr>
                <w:webHidden/>
              </w:rPr>
              <w:fldChar w:fldCharType="end"/>
            </w:r>
          </w:hyperlink>
        </w:p>
        <w:p w14:paraId="2C8AE24E"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40" w:history="1">
            <w:r w:rsidR="0017063D" w:rsidRPr="005D0EAB">
              <w:rPr>
                <w:rStyle w:val="af"/>
                <w:rFonts w:cs="Huawei Sans"/>
                <w:bCs/>
                <w:snapToGrid w:val="0"/>
              </w:rPr>
              <w:t>1.3.6</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创建和管理存储过程</w:t>
            </w:r>
            <w:r w:rsidR="0017063D">
              <w:rPr>
                <w:webHidden/>
              </w:rPr>
              <w:tab/>
            </w:r>
            <w:r w:rsidR="0017063D">
              <w:rPr>
                <w:webHidden/>
              </w:rPr>
              <w:fldChar w:fldCharType="begin"/>
            </w:r>
            <w:r w:rsidR="0017063D">
              <w:rPr>
                <w:webHidden/>
              </w:rPr>
              <w:instrText xml:space="preserve"> PAGEREF _Toc81318140 \h </w:instrText>
            </w:r>
            <w:r w:rsidR="0017063D">
              <w:rPr>
                <w:webHidden/>
              </w:rPr>
            </w:r>
            <w:r w:rsidR="0017063D">
              <w:rPr>
                <w:webHidden/>
              </w:rPr>
              <w:fldChar w:fldCharType="separate"/>
            </w:r>
            <w:r w:rsidR="0017063D">
              <w:rPr>
                <w:rFonts w:hint="eastAsia"/>
                <w:webHidden/>
              </w:rPr>
              <w:t>24</w:t>
            </w:r>
            <w:r w:rsidR="0017063D">
              <w:rPr>
                <w:webHidden/>
              </w:rPr>
              <w:fldChar w:fldCharType="end"/>
            </w:r>
          </w:hyperlink>
        </w:p>
        <w:p w14:paraId="67188454"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41" w:history="1">
            <w:r w:rsidR="0017063D" w:rsidRPr="005D0EAB">
              <w:rPr>
                <w:rStyle w:val="af"/>
                <w:rFonts w:cs="Huawei Sans"/>
                <w:bCs/>
                <w:snapToGrid w:val="0"/>
              </w:rPr>
              <w:t>1.3.7</w:t>
            </w:r>
            <w:r w:rsidR="0017063D" w:rsidRPr="005D0EAB">
              <w:rPr>
                <w:rStyle w:val="af"/>
                <w:rFonts w:hint="eastAsia"/>
              </w:rPr>
              <w:t xml:space="preserve"> </w:t>
            </w:r>
            <w:r w:rsidR="0017063D" w:rsidRPr="005D0EAB">
              <w:rPr>
                <w:rStyle w:val="af"/>
                <w:rFonts w:hint="eastAsia"/>
              </w:rPr>
              <w:t>创建和管理</w:t>
            </w:r>
            <w:r w:rsidR="0017063D" w:rsidRPr="005D0EAB">
              <w:rPr>
                <w:rStyle w:val="af"/>
                <w:rFonts w:ascii="Huawei Sans" w:hAnsi="Huawei Sans" w:cs="Huawei Sans" w:hint="eastAsia"/>
              </w:rPr>
              <w:t>全局临时表</w:t>
            </w:r>
            <w:r w:rsidR="0017063D">
              <w:rPr>
                <w:webHidden/>
              </w:rPr>
              <w:tab/>
            </w:r>
            <w:r w:rsidR="0017063D">
              <w:rPr>
                <w:webHidden/>
              </w:rPr>
              <w:fldChar w:fldCharType="begin"/>
            </w:r>
            <w:r w:rsidR="0017063D">
              <w:rPr>
                <w:webHidden/>
              </w:rPr>
              <w:instrText xml:space="preserve"> PAGEREF _Toc81318141 \h </w:instrText>
            </w:r>
            <w:r w:rsidR="0017063D">
              <w:rPr>
                <w:webHidden/>
              </w:rPr>
            </w:r>
            <w:r w:rsidR="0017063D">
              <w:rPr>
                <w:webHidden/>
              </w:rPr>
              <w:fldChar w:fldCharType="separate"/>
            </w:r>
            <w:r w:rsidR="0017063D">
              <w:rPr>
                <w:rFonts w:hint="eastAsia"/>
                <w:webHidden/>
              </w:rPr>
              <w:t>25</w:t>
            </w:r>
            <w:r w:rsidR="0017063D">
              <w:rPr>
                <w:webHidden/>
              </w:rPr>
              <w:fldChar w:fldCharType="end"/>
            </w:r>
          </w:hyperlink>
        </w:p>
        <w:p w14:paraId="32997AFC" w14:textId="77777777" w:rsidR="0017063D" w:rsidRDefault="00000000">
          <w:pPr>
            <w:pStyle w:val="TOC2"/>
            <w:tabs>
              <w:tab w:val="right" w:leader="dot" w:pos="9628"/>
            </w:tabs>
            <w:rPr>
              <w:rFonts w:asciiTheme="minorHAnsi" w:eastAsiaTheme="minorEastAsia" w:hAnsiTheme="minorHAnsi" w:cstheme="minorBidi"/>
              <w:kern w:val="2"/>
              <w:sz w:val="21"/>
              <w:szCs w:val="22"/>
            </w:rPr>
          </w:pPr>
          <w:hyperlink w:anchor="_Toc81318142" w:history="1">
            <w:r w:rsidR="0017063D" w:rsidRPr="005D0EAB">
              <w:rPr>
                <w:rStyle w:val="af"/>
                <w:snapToGrid w:val="0"/>
              </w:rPr>
              <w:t>1.4</w:t>
            </w:r>
            <w:r w:rsidR="0017063D" w:rsidRPr="005D0EAB">
              <w:rPr>
                <w:rStyle w:val="af"/>
                <w:rFonts w:hint="eastAsia"/>
              </w:rPr>
              <w:t xml:space="preserve"> </w:t>
            </w:r>
            <w:r w:rsidR="0017063D" w:rsidRPr="005D0EAB">
              <w:rPr>
                <w:rStyle w:val="af"/>
                <w:rFonts w:hint="eastAsia"/>
              </w:rPr>
              <w:t>学校数据模型</w:t>
            </w:r>
            <w:r w:rsidR="0017063D">
              <w:rPr>
                <w:webHidden/>
              </w:rPr>
              <w:tab/>
            </w:r>
            <w:r w:rsidR="0017063D">
              <w:rPr>
                <w:webHidden/>
              </w:rPr>
              <w:fldChar w:fldCharType="begin"/>
            </w:r>
            <w:r w:rsidR="0017063D">
              <w:rPr>
                <w:webHidden/>
              </w:rPr>
              <w:instrText xml:space="preserve"> PAGEREF _Toc81318142 \h </w:instrText>
            </w:r>
            <w:r w:rsidR="0017063D">
              <w:rPr>
                <w:webHidden/>
              </w:rPr>
            </w:r>
            <w:r w:rsidR="0017063D">
              <w:rPr>
                <w:webHidden/>
              </w:rPr>
              <w:fldChar w:fldCharType="separate"/>
            </w:r>
            <w:r w:rsidR="0017063D">
              <w:rPr>
                <w:rFonts w:hint="eastAsia"/>
                <w:webHidden/>
              </w:rPr>
              <w:t>27</w:t>
            </w:r>
            <w:r w:rsidR="0017063D">
              <w:rPr>
                <w:webHidden/>
              </w:rPr>
              <w:fldChar w:fldCharType="end"/>
            </w:r>
          </w:hyperlink>
        </w:p>
        <w:p w14:paraId="450FE1AD"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43" w:history="1">
            <w:r w:rsidR="0017063D" w:rsidRPr="005D0EAB">
              <w:rPr>
                <w:rStyle w:val="af"/>
                <w:rFonts w:cs="Huawei Sans"/>
                <w:bCs/>
                <w:snapToGrid w:val="0"/>
                <w:lang w:eastAsia="en-US"/>
              </w:rPr>
              <w:t>1.4.1</w:t>
            </w:r>
            <w:r w:rsidR="0017063D" w:rsidRPr="005D0EAB">
              <w:rPr>
                <w:rStyle w:val="af"/>
                <w:rFonts w:ascii="Huawei Sans" w:hAnsi="Huawei Sans" w:cs="Huawei Sans" w:hint="eastAsia"/>
                <w:lang w:eastAsia="en-US"/>
              </w:rPr>
              <w:t xml:space="preserve"> </w:t>
            </w:r>
            <w:r w:rsidR="0017063D" w:rsidRPr="005D0EAB">
              <w:rPr>
                <w:rStyle w:val="af"/>
                <w:rFonts w:ascii="Huawei Sans" w:hAnsi="Huawei Sans" w:cs="Huawei Sans" w:hint="eastAsia"/>
                <w:lang w:eastAsia="en-US"/>
              </w:rPr>
              <w:t>关于本实验</w:t>
            </w:r>
            <w:r w:rsidR="0017063D">
              <w:rPr>
                <w:webHidden/>
              </w:rPr>
              <w:tab/>
            </w:r>
            <w:r w:rsidR="0017063D">
              <w:rPr>
                <w:webHidden/>
              </w:rPr>
              <w:fldChar w:fldCharType="begin"/>
            </w:r>
            <w:r w:rsidR="0017063D">
              <w:rPr>
                <w:webHidden/>
              </w:rPr>
              <w:instrText xml:space="preserve"> PAGEREF _Toc81318143 \h </w:instrText>
            </w:r>
            <w:r w:rsidR="0017063D">
              <w:rPr>
                <w:webHidden/>
              </w:rPr>
            </w:r>
            <w:r w:rsidR="0017063D">
              <w:rPr>
                <w:webHidden/>
              </w:rPr>
              <w:fldChar w:fldCharType="separate"/>
            </w:r>
            <w:r w:rsidR="0017063D">
              <w:rPr>
                <w:rFonts w:hint="eastAsia"/>
                <w:webHidden/>
              </w:rPr>
              <w:t>27</w:t>
            </w:r>
            <w:r w:rsidR="0017063D">
              <w:rPr>
                <w:webHidden/>
              </w:rPr>
              <w:fldChar w:fldCharType="end"/>
            </w:r>
          </w:hyperlink>
        </w:p>
        <w:p w14:paraId="0D51724F"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44" w:history="1">
            <w:r w:rsidR="0017063D" w:rsidRPr="005D0EAB">
              <w:rPr>
                <w:rStyle w:val="af"/>
                <w:rFonts w:cs="Huawei Sans"/>
                <w:bCs/>
                <w:snapToGrid w:val="0"/>
              </w:rPr>
              <w:t>1.4.2</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关系模型</w:t>
            </w:r>
            <w:r w:rsidR="0017063D">
              <w:rPr>
                <w:webHidden/>
              </w:rPr>
              <w:tab/>
            </w:r>
            <w:r w:rsidR="0017063D">
              <w:rPr>
                <w:webHidden/>
              </w:rPr>
              <w:fldChar w:fldCharType="begin"/>
            </w:r>
            <w:r w:rsidR="0017063D">
              <w:rPr>
                <w:webHidden/>
              </w:rPr>
              <w:instrText xml:space="preserve"> PAGEREF _Toc81318144 \h </w:instrText>
            </w:r>
            <w:r w:rsidR="0017063D">
              <w:rPr>
                <w:webHidden/>
              </w:rPr>
            </w:r>
            <w:r w:rsidR="0017063D">
              <w:rPr>
                <w:webHidden/>
              </w:rPr>
              <w:fldChar w:fldCharType="separate"/>
            </w:r>
            <w:r w:rsidR="0017063D">
              <w:rPr>
                <w:rFonts w:hint="eastAsia"/>
                <w:webHidden/>
              </w:rPr>
              <w:t>27</w:t>
            </w:r>
            <w:r w:rsidR="0017063D">
              <w:rPr>
                <w:webHidden/>
              </w:rPr>
              <w:fldChar w:fldCharType="end"/>
            </w:r>
          </w:hyperlink>
        </w:p>
        <w:p w14:paraId="089AE69E"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45" w:history="1">
            <w:r w:rsidR="0017063D" w:rsidRPr="005D0EAB">
              <w:rPr>
                <w:rStyle w:val="af"/>
                <w:rFonts w:cs="Huawei Sans"/>
                <w:bCs/>
                <w:snapToGrid w:val="0"/>
              </w:rPr>
              <w:t>1.4.3</w:t>
            </w:r>
            <w:r w:rsidR="0017063D" w:rsidRPr="005D0EAB">
              <w:rPr>
                <w:rStyle w:val="af"/>
                <w:rFonts w:ascii="Huawei Sans" w:hAnsi="Huawei Sans" w:cs="Huawei Sans"/>
              </w:rPr>
              <w:t xml:space="preserve"> E-R</w:t>
            </w:r>
            <w:r w:rsidR="0017063D" w:rsidRPr="005D0EAB">
              <w:rPr>
                <w:rStyle w:val="af"/>
                <w:rFonts w:ascii="Huawei Sans" w:hAnsi="Huawei Sans" w:cs="Huawei Sans" w:hint="eastAsia"/>
              </w:rPr>
              <w:t>图</w:t>
            </w:r>
            <w:r w:rsidR="0017063D">
              <w:rPr>
                <w:webHidden/>
              </w:rPr>
              <w:tab/>
            </w:r>
            <w:r w:rsidR="0017063D">
              <w:rPr>
                <w:webHidden/>
              </w:rPr>
              <w:fldChar w:fldCharType="begin"/>
            </w:r>
            <w:r w:rsidR="0017063D">
              <w:rPr>
                <w:webHidden/>
              </w:rPr>
              <w:instrText xml:space="preserve"> PAGEREF _Toc81318145 \h </w:instrText>
            </w:r>
            <w:r w:rsidR="0017063D">
              <w:rPr>
                <w:webHidden/>
              </w:rPr>
            </w:r>
            <w:r w:rsidR="0017063D">
              <w:rPr>
                <w:webHidden/>
              </w:rPr>
              <w:fldChar w:fldCharType="separate"/>
            </w:r>
            <w:r w:rsidR="0017063D">
              <w:rPr>
                <w:rFonts w:hint="eastAsia"/>
                <w:webHidden/>
              </w:rPr>
              <w:t>28</w:t>
            </w:r>
            <w:r w:rsidR="0017063D">
              <w:rPr>
                <w:webHidden/>
              </w:rPr>
              <w:fldChar w:fldCharType="end"/>
            </w:r>
          </w:hyperlink>
        </w:p>
        <w:p w14:paraId="398DEB6E" w14:textId="77777777" w:rsidR="0017063D" w:rsidRDefault="00000000">
          <w:pPr>
            <w:pStyle w:val="TOC2"/>
            <w:tabs>
              <w:tab w:val="right" w:leader="dot" w:pos="9628"/>
            </w:tabs>
            <w:rPr>
              <w:rFonts w:asciiTheme="minorHAnsi" w:eastAsiaTheme="minorEastAsia" w:hAnsiTheme="minorHAnsi" w:cstheme="minorBidi"/>
              <w:kern w:val="2"/>
              <w:sz w:val="21"/>
              <w:szCs w:val="22"/>
            </w:rPr>
          </w:pPr>
          <w:hyperlink w:anchor="_Toc81318146" w:history="1">
            <w:r w:rsidR="0017063D" w:rsidRPr="005D0EAB">
              <w:rPr>
                <w:rStyle w:val="af"/>
                <w:snapToGrid w:val="0"/>
              </w:rPr>
              <w:t>1.5</w:t>
            </w:r>
            <w:r w:rsidR="0017063D" w:rsidRPr="005D0EAB">
              <w:rPr>
                <w:rStyle w:val="af"/>
                <w:rFonts w:hint="eastAsia"/>
              </w:rPr>
              <w:t xml:space="preserve"> </w:t>
            </w:r>
            <w:r w:rsidR="0017063D" w:rsidRPr="005D0EAB">
              <w:rPr>
                <w:rStyle w:val="af"/>
                <w:rFonts w:hint="eastAsia"/>
              </w:rPr>
              <w:t>学校数据模型表操作</w:t>
            </w:r>
            <w:r w:rsidR="0017063D">
              <w:rPr>
                <w:webHidden/>
              </w:rPr>
              <w:tab/>
            </w:r>
            <w:r w:rsidR="0017063D">
              <w:rPr>
                <w:webHidden/>
              </w:rPr>
              <w:fldChar w:fldCharType="begin"/>
            </w:r>
            <w:r w:rsidR="0017063D">
              <w:rPr>
                <w:webHidden/>
              </w:rPr>
              <w:instrText xml:space="preserve"> PAGEREF _Toc81318146 \h </w:instrText>
            </w:r>
            <w:r w:rsidR="0017063D">
              <w:rPr>
                <w:webHidden/>
              </w:rPr>
            </w:r>
            <w:r w:rsidR="0017063D">
              <w:rPr>
                <w:webHidden/>
              </w:rPr>
              <w:fldChar w:fldCharType="separate"/>
            </w:r>
            <w:r w:rsidR="0017063D">
              <w:rPr>
                <w:rFonts w:hint="eastAsia"/>
                <w:webHidden/>
              </w:rPr>
              <w:t>28</w:t>
            </w:r>
            <w:r w:rsidR="0017063D">
              <w:rPr>
                <w:webHidden/>
              </w:rPr>
              <w:fldChar w:fldCharType="end"/>
            </w:r>
          </w:hyperlink>
        </w:p>
        <w:p w14:paraId="148D9F00"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47" w:history="1">
            <w:r w:rsidR="0017063D" w:rsidRPr="005D0EAB">
              <w:rPr>
                <w:rStyle w:val="af"/>
                <w:rFonts w:cs="Huawei Sans"/>
                <w:bCs/>
                <w:snapToGrid w:val="0"/>
              </w:rPr>
              <w:t>1.5.1</w:t>
            </w:r>
            <w:r w:rsidR="0017063D" w:rsidRPr="005D0EAB">
              <w:rPr>
                <w:rStyle w:val="af"/>
                <w:rFonts w:hint="eastAsia"/>
              </w:rPr>
              <w:t xml:space="preserve"> </w:t>
            </w:r>
            <w:r w:rsidR="0017063D" w:rsidRPr="005D0EAB">
              <w:rPr>
                <w:rStyle w:val="af"/>
                <w:rFonts w:hint="eastAsia"/>
              </w:rPr>
              <w:t>创建表</w:t>
            </w:r>
            <w:r w:rsidR="0017063D">
              <w:rPr>
                <w:webHidden/>
              </w:rPr>
              <w:tab/>
            </w:r>
            <w:r w:rsidR="0017063D">
              <w:rPr>
                <w:webHidden/>
              </w:rPr>
              <w:fldChar w:fldCharType="begin"/>
            </w:r>
            <w:r w:rsidR="0017063D">
              <w:rPr>
                <w:webHidden/>
              </w:rPr>
              <w:instrText xml:space="preserve"> PAGEREF _Toc81318147 \h </w:instrText>
            </w:r>
            <w:r w:rsidR="0017063D">
              <w:rPr>
                <w:webHidden/>
              </w:rPr>
            </w:r>
            <w:r w:rsidR="0017063D">
              <w:rPr>
                <w:webHidden/>
              </w:rPr>
              <w:fldChar w:fldCharType="separate"/>
            </w:r>
            <w:r w:rsidR="0017063D">
              <w:rPr>
                <w:rFonts w:hint="eastAsia"/>
                <w:webHidden/>
              </w:rPr>
              <w:t>28</w:t>
            </w:r>
            <w:r w:rsidR="0017063D">
              <w:rPr>
                <w:webHidden/>
              </w:rPr>
              <w:fldChar w:fldCharType="end"/>
            </w:r>
          </w:hyperlink>
        </w:p>
        <w:p w14:paraId="181973C8"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48" w:history="1">
            <w:r w:rsidR="0017063D" w:rsidRPr="005D0EAB">
              <w:rPr>
                <w:rStyle w:val="af"/>
                <w:rFonts w:cs="Huawei Sans"/>
                <w:bCs/>
                <w:snapToGrid w:val="0"/>
              </w:rPr>
              <w:t>1.5.2</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插入表数据</w:t>
            </w:r>
            <w:r w:rsidR="0017063D">
              <w:rPr>
                <w:webHidden/>
              </w:rPr>
              <w:tab/>
            </w:r>
            <w:r w:rsidR="0017063D">
              <w:rPr>
                <w:webHidden/>
              </w:rPr>
              <w:fldChar w:fldCharType="begin"/>
            </w:r>
            <w:r w:rsidR="0017063D">
              <w:rPr>
                <w:webHidden/>
              </w:rPr>
              <w:instrText xml:space="preserve"> PAGEREF _Toc81318148 \h </w:instrText>
            </w:r>
            <w:r w:rsidR="0017063D">
              <w:rPr>
                <w:webHidden/>
              </w:rPr>
            </w:r>
            <w:r w:rsidR="0017063D">
              <w:rPr>
                <w:webHidden/>
              </w:rPr>
              <w:fldChar w:fldCharType="separate"/>
            </w:r>
            <w:r w:rsidR="0017063D">
              <w:rPr>
                <w:rFonts w:hint="eastAsia"/>
                <w:webHidden/>
              </w:rPr>
              <w:t>30</w:t>
            </w:r>
            <w:r w:rsidR="0017063D">
              <w:rPr>
                <w:webHidden/>
              </w:rPr>
              <w:fldChar w:fldCharType="end"/>
            </w:r>
          </w:hyperlink>
        </w:p>
        <w:p w14:paraId="237B7CA6"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49" w:history="1">
            <w:r w:rsidR="0017063D" w:rsidRPr="005D0EAB">
              <w:rPr>
                <w:rStyle w:val="af"/>
                <w:rFonts w:cs="Huawei Sans"/>
                <w:bCs/>
                <w:snapToGrid w:val="0"/>
              </w:rPr>
              <w:t>1.5.3</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查询数据</w:t>
            </w:r>
            <w:r w:rsidR="0017063D">
              <w:rPr>
                <w:webHidden/>
              </w:rPr>
              <w:tab/>
            </w:r>
            <w:r w:rsidR="0017063D">
              <w:rPr>
                <w:webHidden/>
              </w:rPr>
              <w:fldChar w:fldCharType="begin"/>
            </w:r>
            <w:r w:rsidR="0017063D">
              <w:rPr>
                <w:webHidden/>
              </w:rPr>
              <w:instrText xml:space="preserve"> PAGEREF _Toc81318149 \h </w:instrText>
            </w:r>
            <w:r w:rsidR="0017063D">
              <w:rPr>
                <w:webHidden/>
              </w:rPr>
            </w:r>
            <w:r w:rsidR="0017063D">
              <w:rPr>
                <w:webHidden/>
              </w:rPr>
              <w:fldChar w:fldCharType="separate"/>
            </w:r>
            <w:r w:rsidR="0017063D">
              <w:rPr>
                <w:rFonts w:hint="eastAsia"/>
                <w:webHidden/>
              </w:rPr>
              <w:t>35</w:t>
            </w:r>
            <w:r w:rsidR="0017063D">
              <w:rPr>
                <w:webHidden/>
              </w:rPr>
              <w:fldChar w:fldCharType="end"/>
            </w:r>
          </w:hyperlink>
        </w:p>
        <w:p w14:paraId="5369C099" w14:textId="77777777" w:rsidR="0017063D" w:rsidRDefault="00000000">
          <w:pPr>
            <w:pStyle w:val="TOC3"/>
            <w:tabs>
              <w:tab w:val="right" w:leader="dot" w:pos="9628"/>
            </w:tabs>
            <w:rPr>
              <w:rFonts w:asciiTheme="minorHAnsi" w:eastAsiaTheme="minorEastAsia" w:hAnsiTheme="minorHAnsi" w:cstheme="minorBidi"/>
              <w:kern w:val="2"/>
              <w:sz w:val="21"/>
              <w:szCs w:val="22"/>
            </w:rPr>
          </w:pPr>
          <w:hyperlink w:anchor="_Toc81318150" w:history="1">
            <w:r w:rsidR="0017063D" w:rsidRPr="005D0EAB">
              <w:rPr>
                <w:rStyle w:val="af"/>
                <w:rFonts w:cs="Huawei Sans"/>
                <w:bCs/>
                <w:snapToGrid w:val="0"/>
              </w:rPr>
              <w:t>1.5.4</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修改和删除数据</w:t>
            </w:r>
            <w:r w:rsidR="0017063D">
              <w:rPr>
                <w:webHidden/>
              </w:rPr>
              <w:tab/>
            </w:r>
            <w:r w:rsidR="0017063D">
              <w:rPr>
                <w:webHidden/>
              </w:rPr>
              <w:fldChar w:fldCharType="begin"/>
            </w:r>
            <w:r w:rsidR="0017063D">
              <w:rPr>
                <w:webHidden/>
              </w:rPr>
              <w:instrText xml:space="preserve"> PAGEREF _Toc81318150 \h </w:instrText>
            </w:r>
            <w:r w:rsidR="0017063D">
              <w:rPr>
                <w:webHidden/>
              </w:rPr>
            </w:r>
            <w:r w:rsidR="0017063D">
              <w:rPr>
                <w:webHidden/>
              </w:rPr>
              <w:fldChar w:fldCharType="separate"/>
            </w:r>
            <w:r w:rsidR="0017063D">
              <w:rPr>
                <w:rFonts w:hint="eastAsia"/>
                <w:webHidden/>
              </w:rPr>
              <w:t>36</w:t>
            </w:r>
            <w:r w:rsidR="0017063D">
              <w:rPr>
                <w:webHidden/>
              </w:rPr>
              <w:fldChar w:fldCharType="end"/>
            </w:r>
          </w:hyperlink>
        </w:p>
        <w:p w14:paraId="1B0E94B0" w14:textId="77777777" w:rsidR="0017063D" w:rsidRDefault="00000000">
          <w:pPr>
            <w:pStyle w:val="TOC1"/>
            <w:tabs>
              <w:tab w:val="right" w:leader="dot" w:pos="9628"/>
            </w:tabs>
            <w:rPr>
              <w:rFonts w:asciiTheme="minorHAnsi" w:eastAsiaTheme="minorEastAsia" w:hAnsiTheme="minorHAnsi" w:cstheme="minorBidi"/>
              <w:b w:val="0"/>
              <w:bCs w:val="0"/>
              <w:noProof/>
              <w:kern w:val="2"/>
              <w:sz w:val="21"/>
              <w:szCs w:val="22"/>
            </w:rPr>
          </w:pPr>
          <w:hyperlink w:anchor="_Toc81318151" w:history="1">
            <w:r w:rsidR="0017063D" w:rsidRPr="005D0EAB">
              <w:rPr>
                <w:rStyle w:val="af"/>
                <w:rFonts w:hint="eastAsia"/>
                <w:noProof/>
              </w:rPr>
              <w:t>附录一：</w:t>
            </w:r>
            <w:r w:rsidR="0017063D" w:rsidRPr="005D0EAB">
              <w:rPr>
                <w:rStyle w:val="af"/>
                <w:noProof/>
              </w:rPr>
              <w:t>openGauss</w:t>
            </w:r>
            <w:r w:rsidR="0017063D" w:rsidRPr="005D0EAB">
              <w:rPr>
                <w:rStyle w:val="af"/>
                <w:rFonts w:hint="eastAsia"/>
                <w:noProof/>
              </w:rPr>
              <w:t>数据库基本操作</w:t>
            </w:r>
            <w:r w:rsidR="0017063D">
              <w:rPr>
                <w:noProof/>
                <w:webHidden/>
              </w:rPr>
              <w:tab/>
            </w:r>
            <w:r w:rsidR="0017063D">
              <w:rPr>
                <w:noProof/>
                <w:webHidden/>
              </w:rPr>
              <w:fldChar w:fldCharType="begin"/>
            </w:r>
            <w:r w:rsidR="0017063D">
              <w:rPr>
                <w:noProof/>
                <w:webHidden/>
              </w:rPr>
              <w:instrText xml:space="preserve"> PAGEREF _Toc81318151 \h </w:instrText>
            </w:r>
            <w:r w:rsidR="0017063D">
              <w:rPr>
                <w:noProof/>
                <w:webHidden/>
              </w:rPr>
            </w:r>
            <w:r w:rsidR="0017063D">
              <w:rPr>
                <w:noProof/>
                <w:webHidden/>
              </w:rPr>
              <w:fldChar w:fldCharType="separate"/>
            </w:r>
            <w:r w:rsidR="0017063D">
              <w:rPr>
                <w:rFonts w:hint="eastAsia"/>
                <w:noProof/>
                <w:webHidden/>
              </w:rPr>
              <w:t>38</w:t>
            </w:r>
            <w:r w:rsidR="0017063D">
              <w:rPr>
                <w:noProof/>
                <w:webHidden/>
              </w:rPr>
              <w:fldChar w:fldCharType="end"/>
            </w:r>
          </w:hyperlink>
        </w:p>
        <w:p w14:paraId="0B048C6B" w14:textId="6B60EB8F" w:rsidR="00002614" w:rsidRPr="00906623" w:rsidRDefault="001B3964" w:rsidP="00906623">
          <w:pPr>
            <w:pStyle w:val="TOC3"/>
            <w:tabs>
              <w:tab w:val="right" w:leader="dot" w:pos="9628"/>
            </w:tabs>
            <w:rPr>
              <w:rFonts w:hint="eastAsia"/>
              <w:lang w:val="zh-CN"/>
            </w:rPr>
          </w:pPr>
          <w:r w:rsidRPr="00525181">
            <w:rPr>
              <w:rFonts w:ascii="Huawei Sans" w:hAnsi="Huawei Sans" w:cs="Huawei Sans"/>
            </w:rPr>
            <w:fldChar w:fldCharType="end"/>
          </w:r>
        </w:p>
      </w:sdtContent>
    </w:sdt>
    <w:p w14:paraId="6EF63A3E" w14:textId="0763D3D4" w:rsidR="00906623" w:rsidRDefault="00906623">
      <w:pPr>
        <w:topLinePunct w:val="0"/>
        <w:adjustRightInd/>
        <w:snapToGrid/>
        <w:spacing w:before="0" w:after="0" w:line="240" w:lineRule="auto"/>
        <w:ind w:left="0"/>
        <w:rPr>
          <w:rFonts w:ascii="HuaweiSans-Regular" w:eastAsia="方正兰亭黑简体" w:hAnsi="HuaweiSans-Regular" w:hint="eastAsia"/>
          <w:sz w:val="21"/>
        </w:rPr>
      </w:pPr>
      <w:bookmarkStart w:id="10" w:name="_Toc48145791"/>
      <w:bookmarkStart w:id="11" w:name="_Toc466755571"/>
      <w:bookmarkEnd w:id="9"/>
      <w:bookmarkEnd w:id="8"/>
      <w:bookmarkEnd w:id="7"/>
      <w:bookmarkEnd w:id="6"/>
      <w:bookmarkEnd w:id="5"/>
      <w:bookmarkEnd w:id="4"/>
      <w:bookmarkEnd w:id="3"/>
      <w:bookmarkEnd w:id="2"/>
      <w:bookmarkEnd w:id="1"/>
      <w:bookmarkEnd w:id="0"/>
      <w:r>
        <w:rPr>
          <w:rFonts w:hint="eastAsia"/>
        </w:rPr>
        <w:br w:type="page"/>
      </w:r>
    </w:p>
    <w:p w14:paraId="413CEC6B" w14:textId="77777777" w:rsidR="001464C2" w:rsidRPr="00525181" w:rsidRDefault="001464C2" w:rsidP="005B400E">
      <w:pPr>
        <w:pStyle w:val="1"/>
        <w:numPr>
          <w:ilvl w:val="0"/>
          <w:numId w:val="0"/>
        </w:numPr>
        <w:ind w:right="442"/>
      </w:pPr>
      <w:bookmarkStart w:id="12" w:name="_Toc81318117"/>
      <w:r w:rsidRPr="00525181">
        <w:lastRenderedPageBreak/>
        <w:t>前</w:t>
      </w:r>
      <w:r w:rsidRPr="00525181">
        <w:t xml:space="preserve">  </w:t>
      </w:r>
      <w:r w:rsidRPr="00525181">
        <w:t>言</w:t>
      </w:r>
      <w:bookmarkEnd w:id="10"/>
      <w:bookmarkEnd w:id="12"/>
    </w:p>
    <w:p w14:paraId="59468F20" w14:textId="77777777" w:rsidR="001464C2" w:rsidRPr="00525181" w:rsidRDefault="001464C2" w:rsidP="003966C3">
      <w:pPr>
        <w:pStyle w:val="2"/>
        <w:numPr>
          <w:ilvl w:val="0"/>
          <w:numId w:val="0"/>
        </w:numPr>
      </w:pPr>
      <w:bookmarkStart w:id="13" w:name="_Toc7361461"/>
      <w:bookmarkStart w:id="14" w:name="_Toc48143481"/>
      <w:bookmarkStart w:id="15" w:name="_Toc48145792"/>
      <w:bookmarkStart w:id="16" w:name="_Toc81318118"/>
      <w:r w:rsidRPr="00525181">
        <w:t>简介</w:t>
      </w:r>
      <w:bookmarkEnd w:id="13"/>
      <w:bookmarkEnd w:id="14"/>
      <w:bookmarkEnd w:id="15"/>
      <w:bookmarkEnd w:id="16"/>
    </w:p>
    <w:p w14:paraId="02ED98B1" w14:textId="13D10134" w:rsidR="001464C2" w:rsidRPr="00525181" w:rsidRDefault="001464C2" w:rsidP="00ED1505">
      <w:pPr>
        <w:pStyle w:val="1e"/>
        <w:rPr>
          <w:rFonts w:hint="eastAsia"/>
        </w:rPr>
      </w:pPr>
      <w:r w:rsidRPr="00525181">
        <w:t>本实验指导书主要目的是为了让读者熟悉并掌握</w:t>
      </w:r>
      <w:proofErr w:type="spellStart"/>
      <w:r w:rsidRPr="00525181">
        <w:t>openGauss</w:t>
      </w:r>
      <w:proofErr w:type="spellEnd"/>
      <w:r w:rsidRPr="00525181">
        <w:t>数据库的基本操作，并通过案例强化学习。</w:t>
      </w:r>
    </w:p>
    <w:p w14:paraId="70077E83" w14:textId="44426643" w:rsidR="001464C2" w:rsidRPr="00525181" w:rsidRDefault="001464C2" w:rsidP="003966C3">
      <w:pPr>
        <w:pStyle w:val="2"/>
        <w:numPr>
          <w:ilvl w:val="0"/>
          <w:numId w:val="0"/>
        </w:numPr>
      </w:pPr>
      <w:bookmarkStart w:id="17" w:name="_Toc7361462"/>
      <w:bookmarkStart w:id="18" w:name="_Toc48143482"/>
      <w:bookmarkStart w:id="19" w:name="_Toc48145793"/>
      <w:bookmarkStart w:id="20" w:name="_Toc81318119"/>
      <w:r w:rsidRPr="00525181">
        <w:t>内容描述</w:t>
      </w:r>
      <w:bookmarkEnd w:id="17"/>
      <w:bookmarkEnd w:id="18"/>
      <w:bookmarkEnd w:id="19"/>
      <w:bookmarkEnd w:id="20"/>
    </w:p>
    <w:p w14:paraId="4BE8359C" w14:textId="4F1CCE12" w:rsidR="001464C2" w:rsidRDefault="001464C2" w:rsidP="00ED1505">
      <w:pPr>
        <w:pStyle w:val="1e"/>
        <w:rPr>
          <w:rFonts w:hint="eastAsia"/>
        </w:rPr>
      </w:pPr>
      <w:r w:rsidRPr="00525181">
        <w:t>本实验指导书先介绍创建管理用户、表及其它数据库对象等</w:t>
      </w:r>
      <w:proofErr w:type="spellStart"/>
      <w:r w:rsidRPr="00525181">
        <w:t>openGauss</w:t>
      </w:r>
      <w:proofErr w:type="spellEnd"/>
      <w:r w:rsidRPr="00525181">
        <w:t>数据库的基本操作，再从学校数据模型的案例入手，进行模拟演练。</w:t>
      </w:r>
    </w:p>
    <w:p w14:paraId="0B0B19F0" w14:textId="42EE887D" w:rsidR="00D90A89" w:rsidRDefault="00D90A89" w:rsidP="003966C3">
      <w:pPr>
        <w:pStyle w:val="2"/>
        <w:numPr>
          <w:ilvl w:val="0"/>
          <w:numId w:val="0"/>
        </w:numPr>
      </w:pPr>
      <w:bookmarkStart w:id="21" w:name="_Toc51141491"/>
      <w:bookmarkStart w:id="22" w:name="_Toc51148678"/>
      <w:bookmarkStart w:id="23" w:name="_Toc81318120"/>
      <w:r>
        <w:rPr>
          <w:rFonts w:hint="eastAsia"/>
        </w:rPr>
        <w:t>前置条件</w:t>
      </w:r>
      <w:bookmarkEnd w:id="21"/>
      <w:bookmarkEnd w:id="22"/>
      <w:bookmarkEnd w:id="23"/>
    </w:p>
    <w:p w14:paraId="2EFF6D29" w14:textId="51253450" w:rsidR="00D90A89" w:rsidRPr="0076282D" w:rsidRDefault="00D90A89" w:rsidP="00ED1505">
      <w:pPr>
        <w:pStyle w:val="1e"/>
        <w:rPr>
          <w:rFonts w:ascii="Huawei Sans" w:hAnsi="Huawei Sans" w:cs="Huawei Sans"/>
        </w:rPr>
      </w:pPr>
      <w:proofErr w:type="spellStart"/>
      <w:r w:rsidRPr="00D90A89">
        <w:t>openGauss</w:t>
      </w:r>
      <w:proofErr w:type="spellEnd"/>
      <w:r w:rsidRPr="00D90A89">
        <w:t>数据库开发需要掌握</w:t>
      </w:r>
      <w:proofErr w:type="spellStart"/>
      <w:r w:rsidRPr="00D90A89">
        <w:t>openGauss</w:t>
      </w:r>
      <w:proofErr w:type="spellEnd"/>
      <w:r w:rsidRPr="00D90A89">
        <w:t>数据库的基本操作和</w:t>
      </w:r>
      <w:r w:rsidRPr="00D90A89">
        <w:t>SQL</w:t>
      </w:r>
      <w:r w:rsidRPr="00D90A89">
        <w:t>语法，</w:t>
      </w:r>
      <w:proofErr w:type="spellStart"/>
      <w:r w:rsidRPr="00D90A89">
        <w:t>openGauss</w:t>
      </w:r>
      <w:proofErr w:type="spellEnd"/>
      <w:r w:rsidRPr="00D90A89">
        <w:t>数据库支持</w:t>
      </w:r>
      <w:r w:rsidRPr="00D90A89">
        <w:t>SQL2003</w:t>
      </w:r>
      <w:r w:rsidRPr="00D90A89">
        <w:t>标准语法，数据库基本操作参见</w:t>
      </w:r>
      <w:r w:rsidR="00000000">
        <w:fldChar w:fldCharType="begin"/>
      </w:r>
      <w:r w:rsidR="00000000">
        <w:instrText>HYPERLINK \l "_</w:instrText>
      </w:r>
      <w:r w:rsidR="00000000">
        <w:instrText>附录一：</w:instrText>
      </w:r>
      <w:r w:rsidR="00000000">
        <w:instrText>openGauss</w:instrText>
      </w:r>
      <w:r w:rsidR="00000000">
        <w:instrText>数据库基本操作</w:instrText>
      </w:r>
      <w:r w:rsidR="00000000">
        <w:instrText>"</w:instrText>
      </w:r>
      <w:r w:rsidR="00000000">
        <w:rPr>
          <w:rFonts w:hint="eastAsia"/>
        </w:rPr>
        <w:fldChar w:fldCharType="separate"/>
      </w:r>
      <w:r w:rsidRPr="0017063D">
        <w:rPr>
          <w:rStyle w:val="af"/>
          <w:b/>
        </w:rPr>
        <w:t>附录</w:t>
      </w:r>
      <w:proofErr w:type="gramStart"/>
      <w:r w:rsidR="00A548B8" w:rsidRPr="0017063D">
        <w:rPr>
          <w:rStyle w:val="af"/>
          <w:b/>
        </w:rPr>
        <w:t>一</w:t>
      </w:r>
      <w:proofErr w:type="gramEnd"/>
      <w:r w:rsidR="00000000">
        <w:rPr>
          <w:rStyle w:val="af"/>
          <w:b/>
        </w:rPr>
        <w:fldChar w:fldCharType="end"/>
      </w:r>
      <w:r w:rsidRPr="00D90A89">
        <w:t>。</w:t>
      </w:r>
    </w:p>
    <w:p w14:paraId="265D8720" w14:textId="1CFD4490" w:rsidR="001464C2" w:rsidRPr="00525181" w:rsidRDefault="001464C2" w:rsidP="003966C3">
      <w:pPr>
        <w:pStyle w:val="2"/>
        <w:numPr>
          <w:ilvl w:val="0"/>
          <w:numId w:val="0"/>
        </w:numPr>
      </w:pPr>
      <w:bookmarkStart w:id="24" w:name="_Toc7361465"/>
      <w:bookmarkStart w:id="25" w:name="_Toc48143483"/>
      <w:bookmarkStart w:id="26" w:name="_Toc48145794"/>
      <w:bookmarkStart w:id="27" w:name="_Toc81318121"/>
      <w:r w:rsidRPr="00525181">
        <w:t>实验环境说明</w:t>
      </w:r>
      <w:bookmarkEnd w:id="24"/>
      <w:bookmarkEnd w:id="25"/>
      <w:bookmarkEnd w:id="26"/>
      <w:bookmarkEnd w:id="27"/>
    </w:p>
    <w:p w14:paraId="1F57B160" w14:textId="77777777" w:rsidR="001464C2" w:rsidRPr="00525181" w:rsidRDefault="001464C2" w:rsidP="00ED1505">
      <w:pPr>
        <w:pStyle w:val="41"/>
      </w:pPr>
      <w:r w:rsidRPr="00525181">
        <w:t>组网说明</w:t>
      </w:r>
    </w:p>
    <w:p w14:paraId="023C7F61" w14:textId="77777777" w:rsidR="001464C2" w:rsidRPr="00525181" w:rsidRDefault="001464C2" w:rsidP="00ED1505">
      <w:pPr>
        <w:pStyle w:val="1e"/>
        <w:rPr>
          <w:rFonts w:hint="eastAsia"/>
        </w:rPr>
      </w:pPr>
      <w:r w:rsidRPr="00525181">
        <w:t>本实验环境为华为云</w:t>
      </w:r>
      <w:r w:rsidRPr="00525181">
        <w:t>ECS</w:t>
      </w:r>
      <w:r w:rsidRPr="00525181">
        <w:t>服务器和</w:t>
      </w:r>
      <w:proofErr w:type="spellStart"/>
      <w:r w:rsidRPr="00525181">
        <w:t>openGauss</w:t>
      </w:r>
      <w:proofErr w:type="spellEnd"/>
      <w:r w:rsidRPr="00525181">
        <w:t>数据库。</w:t>
      </w:r>
    </w:p>
    <w:p w14:paraId="65EF54FF" w14:textId="77777777" w:rsidR="001464C2" w:rsidRPr="00525181" w:rsidRDefault="001464C2" w:rsidP="00ED1505">
      <w:pPr>
        <w:pStyle w:val="41"/>
      </w:pPr>
      <w:r w:rsidRPr="00525181">
        <w:t>设备介绍</w:t>
      </w:r>
    </w:p>
    <w:p w14:paraId="299CB3A6" w14:textId="76EB859E" w:rsidR="001464C2" w:rsidRPr="00525181" w:rsidRDefault="001464C2" w:rsidP="00ED1505">
      <w:pPr>
        <w:pStyle w:val="1e"/>
        <w:rPr>
          <w:rFonts w:hint="eastAsia"/>
        </w:rPr>
      </w:pPr>
      <w:r w:rsidRPr="00525181">
        <w:t>为</w:t>
      </w:r>
      <w:r w:rsidR="00EF176A">
        <w:t>了满足本实验需要，建议实验环境采用以下配置。</w:t>
      </w:r>
    </w:p>
    <w:p w14:paraId="7705C9FB" w14:textId="65C7318D" w:rsidR="00B44B55" w:rsidRPr="00525181" w:rsidRDefault="00B90B77" w:rsidP="00B90B77">
      <w:pPr>
        <w:pStyle w:val="50"/>
        <w:numPr>
          <w:ilvl w:val="0"/>
          <w:numId w:val="0"/>
        </w:numPr>
        <w:ind w:left="1021" w:firstLineChars="1500" w:firstLine="2265"/>
        <w:jc w:val="left"/>
        <w:rPr>
          <w:rFonts w:hint="eastAsia"/>
        </w:rPr>
      </w:pPr>
      <w:r>
        <w:t>配置</w:t>
      </w:r>
      <w:r w:rsidR="00B44B55">
        <w:rPr>
          <w:rFonts w:hint="eastAsia"/>
        </w:rPr>
        <w:t>明细表</w:t>
      </w:r>
    </w:p>
    <w:tbl>
      <w:tblPr>
        <w:tblStyle w:val="V30"/>
        <w:tblW w:w="7887"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3351"/>
        <w:gridCol w:w="4536"/>
      </w:tblGrid>
      <w:tr w:rsidR="00B90B77" w:rsidRPr="00525181" w14:paraId="5E58E12E" w14:textId="77777777" w:rsidTr="00B90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7A47BD79" w14:textId="52531101" w:rsidR="00B90B77" w:rsidRPr="00525181" w:rsidRDefault="00B90B77" w:rsidP="00E2543E">
            <w:pPr>
              <w:pStyle w:val="59"/>
              <w:rPr>
                <w:rFonts w:ascii="Huawei Sans" w:hAnsi="Huawei Sans" w:cs="Huawei Sans"/>
              </w:rPr>
            </w:pPr>
            <w:r w:rsidRPr="00525181">
              <w:rPr>
                <w:rFonts w:ascii="Huawei Sans" w:hAnsi="Huawei Sans" w:cs="Huawei Sans"/>
              </w:rPr>
              <w:t>软件名称</w:t>
            </w:r>
          </w:p>
        </w:tc>
        <w:tc>
          <w:tcPr>
            <w:tcW w:w="4536" w:type="dxa"/>
          </w:tcPr>
          <w:p w14:paraId="0F08C421" w14:textId="77777777" w:rsidR="00B90B77" w:rsidRPr="00525181" w:rsidRDefault="00B90B77" w:rsidP="00E2543E">
            <w:pPr>
              <w:pStyle w:val="59"/>
              <w:cnfStyle w:val="100000000000" w:firstRow="1" w:lastRow="0" w:firstColumn="0" w:lastColumn="0" w:oddVBand="0" w:evenVBand="0" w:oddHBand="0" w:evenHBand="0" w:firstRowFirstColumn="0" w:firstRowLastColumn="0" w:lastRowFirstColumn="0" w:lastRowLastColumn="0"/>
              <w:rPr>
                <w:rFonts w:ascii="Huawei Sans" w:hAnsi="Huawei Sans" w:cs="Huawei Sans"/>
              </w:rPr>
            </w:pPr>
            <w:r w:rsidRPr="00525181">
              <w:rPr>
                <w:rFonts w:ascii="Huawei Sans" w:hAnsi="Huawei Sans" w:cs="Huawei Sans"/>
              </w:rPr>
              <w:t>软件版本</w:t>
            </w:r>
          </w:p>
        </w:tc>
      </w:tr>
      <w:tr w:rsidR="00B90B77" w:rsidRPr="00525181" w14:paraId="237360EF" w14:textId="77777777" w:rsidTr="00B90B77">
        <w:tc>
          <w:tcPr>
            <w:cnfStyle w:val="001000000000" w:firstRow="0" w:lastRow="0" w:firstColumn="1" w:lastColumn="0" w:oddVBand="0" w:evenVBand="0" w:oddHBand="0" w:evenHBand="0" w:firstRowFirstColumn="0" w:firstRowLastColumn="0" w:lastRowFirstColumn="0" w:lastRowLastColumn="0"/>
            <w:tcW w:w="3351" w:type="dxa"/>
          </w:tcPr>
          <w:p w14:paraId="12C38E96" w14:textId="77777777" w:rsidR="00B90B77" w:rsidRPr="00525181" w:rsidRDefault="00B90B77" w:rsidP="00E2543E">
            <w:pPr>
              <w:pStyle w:val="59"/>
              <w:jc w:val="left"/>
              <w:rPr>
                <w:rFonts w:ascii="Huawei Sans" w:hAnsi="Huawei Sans" w:cs="Huawei Sans"/>
              </w:rPr>
            </w:pPr>
            <w:r w:rsidRPr="00525181">
              <w:rPr>
                <w:rFonts w:ascii="Huawei Sans" w:hAnsi="Huawei Sans" w:cs="Huawei Sans"/>
              </w:rPr>
              <w:t>数据库</w:t>
            </w:r>
          </w:p>
        </w:tc>
        <w:tc>
          <w:tcPr>
            <w:tcW w:w="4536" w:type="dxa"/>
          </w:tcPr>
          <w:p w14:paraId="3C97B7CF" w14:textId="2DE48BB7" w:rsidR="00B90B77" w:rsidRPr="00525181" w:rsidRDefault="00B90B77" w:rsidP="00247F5B">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proofErr w:type="spellStart"/>
            <w:r w:rsidRPr="00525181">
              <w:rPr>
                <w:rFonts w:ascii="Huawei Sans" w:hAnsi="Huawei Sans" w:cs="Huawei Sans"/>
              </w:rPr>
              <w:t>openGauss</w:t>
            </w:r>
            <w:proofErr w:type="spellEnd"/>
            <w:r w:rsidRPr="00525181">
              <w:rPr>
                <w:rFonts w:ascii="Huawei Sans" w:hAnsi="Huawei Sans" w:cs="Huawei Sans"/>
              </w:rPr>
              <w:t xml:space="preserve"> </w:t>
            </w:r>
            <w:r>
              <w:rPr>
                <w:rFonts w:ascii="Huawei Sans" w:hAnsi="Huawei Sans" w:cs="Huawei Sans"/>
              </w:rPr>
              <w:t>2.0.0</w:t>
            </w:r>
          </w:p>
        </w:tc>
      </w:tr>
      <w:tr w:rsidR="00B90B77" w:rsidRPr="00525181" w14:paraId="12C83CD0" w14:textId="77777777" w:rsidTr="00B90B77">
        <w:tc>
          <w:tcPr>
            <w:cnfStyle w:val="001000000000" w:firstRow="0" w:lastRow="0" w:firstColumn="1" w:lastColumn="0" w:oddVBand="0" w:evenVBand="0" w:oddHBand="0" w:evenHBand="0" w:firstRowFirstColumn="0" w:firstRowLastColumn="0" w:lastRowFirstColumn="0" w:lastRowLastColumn="0"/>
            <w:tcW w:w="3351" w:type="dxa"/>
          </w:tcPr>
          <w:p w14:paraId="1C5A7769" w14:textId="77777777" w:rsidR="00B90B77" w:rsidRPr="00525181" w:rsidRDefault="00B90B77" w:rsidP="00E2543E">
            <w:pPr>
              <w:pStyle w:val="59"/>
              <w:jc w:val="left"/>
              <w:rPr>
                <w:rFonts w:ascii="Huawei Sans" w:hAnsi="Huawei Sans" w:cs="Huawei Sans"/>
              </w:rPr>
            </w:pPr>
            <w:r w:rsidRPr="00525181">
              <w:rPr>
                <w:rFonts w:ascii="Huawei Sans" w:hAnsi="Huawei Sans" w:cs="Huawei Sans"/>
              </w:rPr>
              <w:t>操作系统</w:t>
            </w:r>
          </w:p>
        </w:tc>
        <w:tc>
          <w:tcPr>
            <w:tcW w:w="4536" w:type="dxa"/>
          </w:tcPr>
          <w:p w14:paraId="0370A074" w14:textId="77777777" w:rsidR="00B90B77" w:rsidRPr="00525181" w:rsidRDefault="00B90B77" w:rsidP="00E2543E">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proofErr w:type="spellStart"/>
            <w:r w:rsidRPr="00525181">
              <w:rPr>
                <w:rFonts w:ascii="Huawei Sans" w:hAnsi="Huawei Sans" w:cs="Huawei Sans"/>
              </w:rPr>
              <w:t>openEuler</w:t>
            </w:r>
            <w:proofErr w:type="spellEnd"/>
            <w:r w:rsidRPr="00525181">
              <w:rPr>
                <w:rFonts w:ascii="Huawei Sans" w:hAnsi="Huawei Sans" w:cs="Huawei Sans"/>
              </w:rPr>
              <w:t xml:space="preserve"> 20.3LTS</w:t>
            </w:r>
          </w:p>
        </w:tc>
      </w:tr>
    </w:tbl>
    <w:p w14:paraId="32F21DFA" w14:textId="2DAC7665" w:rsidR="00525181" w:rsidRDefault="00C803FB" w:rsidP="003966C3">
      <w:pPr>
        <w:pStyle w:val="2"/>
        <w:numPr>
          <w:ilvl w:val="0"/>
          <w:numId w:val="0"/>
        </w:numPr>
      </w:pPr>
      <w:bookmarkStart w:id="28" w:name="_Toc81318122"/>
      <w:r>
        <w:lastRenderedPageBreak/>
        <w:t>实验概览</w:t>
      </w:r>
      <w:bookmarkEnd w:id="28"/>
    </w:p>
    <w:p w14:paraId="3E6B9169" w14:textId="6935778E" w:rsidR="0076282D" w:rsidRDefault="00A25833" w:rsidP="0076282D">
      <w:pPr>
        <w:topLinePunct w:val="0"/>
        <w:adjustRightInd/>
        <w:snapToGrid/>
        <w:spacing w:before="0" w:after="0" w:line="240" w:lineRule="auto"/>
        <w:ind w:left="0"/>
        <w:jc w:val="center"/>
        <w:rPr>
          <w:rFonts w:ascii="Huawei Sans" w:eastAsia="方正兰亭黑简体" w:hAnsi="Huawei Sans" w:cs="Huawei Sans"/>
        </w:rPr>
      </w:pPr>
      <w:r>
        <w:rPr>
          <w:noProof/>
        </w:rPr>
        <w:drawing>
          <wp:inline distT="0" distB="0" distL="0" distR="0" wp14:anchorId="5DDB9770" wp14:editId="077B629B">
            <wp:extent cx="5454000" cy="5745600"/>
            <wp:effectExtent l="19050" t="19050" r="13970" b="26670"/>
            <wp:docPr id="4" name="图片 4" descr="C:\Users\swx941157\AppData\Roaming\eSpace_Desktop\UserData\swx941157\imagefiles\originalImgfiles\79863BE4-ED50-404D-8BE0-7DD7B6BF7A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863BE4-ED50-404D-8BE0-7DD7B6BF7A82" descr="C:\Users\swx941157\AppData\Roaming\eSpace_Desktop\UserData\swx941157\imagefiles\originalImgfiles\79863BE4-ED50-404D-8BE0-7DD7B6BF7A8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7416"/>
                    <a:stretch/>
                  </pic:blipFill>
                  <pic:spPr bwMode="auto">
                    <a:xfrm>
                      <a:off x="0" y="0"/>
                      <a:ext cx="5454000" cy="5745600"/>
                    </a:xfrm>
                    <a:prstGeom prst="rect">
                      <a:avLst/>
                    </a:prstGeom>
                    <a:noFill/>
                    <a:ln w="12700">
                      <a:solidFill>
                        <a:schemeClr val="bg1">
                          <a:lumMod val="85000"/>
                        </a:schemeClr>
                      </a:solidFill>
                    </a:ln>
                    <a:extLst>
                      <a:ext uri="{53640926-AAD7-44D8-BBD7-CCE9431645EC}">
                        <a14:shadowObscured xmlns:a14="http://schemas.microsoft.com/office/drawing/2010/main"/>
                      </a:ext>
                    </a:extLst>
                  </pic:spPr>
                </pic:pic>
              </a:graphicData>
            </a:graphic>
          </wp:inline>
        </w:drawing>
      </w:r>
    </w:p>
    <w:p w14:paraId="1187E1EB" w14:textId="4CD8C734" w:rsidR="0076282D" w:rsidRDefault="00C803FB" w:rsidP="005B400E">
      <w:pPr>
        <w:pStyle w:val="9"/>
        <w:numPr>
          <w:ilvl w:val="0"/>
          <w:numId w:val="0"/>
        </w:numPr>
        <w:ind w:left="1021"/>
        <w:rPr>
          <w:rFonts w:hint="eastAsia"/>
        </w:rPr>
      </w:pPr>
      <w:r>
        <w:rPr>
          <w:rFonts w:hint="eastAsia"/>
        </w:rPr>
        <w:t>本实验概览</w:t>
      </w:r>
      <w:r w:rsidR="005B400E">
        <w:rPr>
          <w:rFonts w:hint="eastAsia"/>
        </w:rPr>
        <w:t>图</w:t>
      </w:r>
    </w:p>
    <w:p w14:paraId="619EF675" w14:textId="77777777" w:rsidR="00525181" w:rsidRDefault="00525181">
      <w:pPr>
        <w:topLinePunct w:val="0"/>
        <w:adjustRightInd/>
        <w:snapToGrid/>
        <w:spacing w:before="0" w:after="0" w:line="240" w:lineRule="auto"/>
        <w:ind w:left="0"/>
        <w:rPr>
          <w:rFonts w:ascii="Huawei Sans" w:eastAsia="方正兰亭黑简体" w:hAnsi="Huawei Sans" w:cs="Huawei Sans"/>
        </w:rPr>
      </w:pPr>
      <w:r>
        <w:rPr>
          <w:rFonts w:ascii="Huawei Sans" w:eastAsia="方正兰亭黑简体" w:hAnsi="Huawei Sans" w:cs="Huawei Sans"/>
        </w:rPr>
        <w:br w:type="page"/>
      </w:r>
    </w:p>
    <w:p w14:paraId="2DEDFAD2" w14:textId="403C50C5" w:rsidR="00896E8D" w:rsidRPr="00525181" w:rsidRDefault="00971AAA" w:rsidP="0030084D">
      <w:pPr>
        <w:pStyle w:val="1"/>
      </w:pPr>
      <w:bookmarkStart w:id="29" w:name="_Toc81318123"/>
      <w:r>
        <w:lastRenderedPageBreak/>
        <w:t>数据库开发</w:t>
      </w:r>
      <w:r w:rsidR="009E0834" w:rsidRPr="00525181">
        <w:t>实验</w:t>
      </w:r>
      <w:bookmarkEnd w:id="29"/>
    </w:p>
    <w:p w14:paraId="5072489B" w14:textId="3A2011F6" w:rsidR="00CF0DE9" w:rsidRPr="003966C3" w:rsidRDefault="002F6BCF" w:rsidP="003966C3">
      <w:pPr>
        <w:pStyle w:val="2"/>
      </w:pPr>
      <w:bookmarkStart w:id="30" w:name="_Toc81318124"/>
      <w:r w:rsidRPr="003966C3">
        <w:t>创建和管理</w:t>
      </w:r>
      <w:r w:rsidR="00DE584A" w:rsidRPr="003966C3">
        <w:t>用户、</w:t>
      </w:r>
      <w:r w:rsidRPr="003966C3">
        <w:t>表空间</w:t>
      </w:r>
      <w:r w:rsidR="00DE584A" w:rsidRPr="003966C3">
        <w:t>和</w:t>
      </w:r>
      <w:r w:rsidRPr="003966C3">
        <w:t>数据库</w:t>
      </w:r>
      <w:bookmarkEnd w:id="30"/>
    </w:p>
    <w:p w14:paraId="1B6A1E36" w14:textId="7C3F0B33" w:rsidR="00DE584A" w:rsidRPr="00525181" w:rsidRDefault="00A54542" w:rsidP="00DE584A">
      <w:pPr>
        <w:pStyle w:val="3"/>
        <w:rPr>
          <w:rFonts w:ascii="Huawei Sans" w:hAnsi="Huawei Sans" w:cs="Huawei Sans"/>
        </w:rPr>
      </w:pPr>
      <w:bookmarkStart w:id="31" w:name="_Toc81318125"/>
      <w:r>
        <w:rPr>
          <w:rFonts w:ascii="Huawei Sans" w:hAnsi="Huawei Sans" w:cs="Huawei Sans"/>
        </w:rPr>
        <w:t>创建和管理</w:t>
      </w:r>
      <w:r w:rsidR="00DE584A" w:rsidRPr="00525181">
        <w:rPr>
          <w:rFonts w:ascii="Huawei Sans" w:hAnsi="Huawei Sans" w:cs="Huawei Sans"/>
        </w:rPr>
        <w:t>用户</w:t>
      </w:r>
      <w:bookmarkEnd w:id="31"/>
    </w:p>
    <w:p w14:paraId="071FFF1A" w14:textId="7A889D35" w:rsidR="00DE584A" w:rsidRPr="00525181" w:rsidRDefault="00B77186" w:rsidP="00DE584A">
      <w:pPr>
        <w:pStyle w:val="4"/>
        <w:rPr>
          <w:rFonts w:ascii="Huawei Sans" w:hAnsi="Huawei Sans" w:cs="Huawei Sans" w:hint="default"/>
        </w:rPr>
      </w:pPr>
      <w:r w:rsidRPr="00525181">
        <w:rPr>
          <w:rFonts w:ascii="Huawei Sans" w:hAnsi="Huawei Sans" w:cs="Huawei Sans" w:hint="default"/>
        </w:rPr>
        <w:t>创建用户</w:t>
      </w:r>
    </w:p>
    <w:p w14:paraId="1AAE7592" w14:textId="456EF011" w:rsidR="0089590B" w:rsidRPr="00525181" w:rsidRDefault="0089590B" w:rsidP="00ED1505">
      <w:pPr>
        <w:pStyle w:val="1e"/>
        <w:rPr>
          <w:rFonts w:hint="eastAsia"/>
        </w:rPr>
      </w:pPr>
      <w:r w:rsidRPr="00525181">
        <w:t>通过</w:t>
      </w:r>
      <w:r w:rsidRPr="00525181">
        <w:t>CREATE USER</w:t>
      </w:r>
      <w:r w:rsidRPr="00525181">
        <w:t>创建的用户，默认具有</w:t>
      </w:r>
      <w:r w:rsidRPr="00525181">
        <w:t>LOGIN</w:t>
      </w:r>
      <w:r w:rsidR="00EF176A">
        <w:t>权限。</w:t>
      </w:r>
    </w:p>
    <w:p w14:paraId="31E116A4" w14:textId="32F5CF15" w:rsidR="0089590B" w:rsidRPr="00525181" w:rsidRDefault="0089590B" w:rsidP="00ED1505">
      <w:pPr>
        <w:pStyle w:val="1e"/>
        <w:rPr>
          <w:rFonts w:hint="eastAsia"/>
        </w:rPr>
      </w:pPr>
      <w:r w:rsidRPr="00525181">
        <w:t>通过</w:t>
      </w:r>
      <w:r w:rsidRPr="00525181">
        <w:t>CREATE USER</w:t>
      </w:r>
      <w:r w:rsidRPr="00525181">
        <w:t>创建用户的同时系统会在执行该命令的数据库中，为该用户创建一个同名的</w:t>
      </w:r>
      <w:r w:rsidRPr="00525181">
        <w:t>SCHEMA</w:t>
      </w:r>
      <w:r w:rsidRPr="00525181">
        <w:t>；其他数据库中，则</w:t>
      </w:r>
      <w:proofErr w:type="gramStart"/>
      <w:r w:rsidRPr="00525181">
        <w:t>不</w:t>
      </w:r>
      <w:proofErr w:type="gramEnd"/>
      <w:r w:rsidRPr="00525181">
        <w:t>自动创建同名的</w:t>
      </w:r>
      <w:r w:rsidRPr="00525181">
        <w:t>SCHEMA</w:t>
      </w:r>
      <w:r w:rsidRPr="00525181">
        <w:t>；用户可使用</w:t>
      </w:r>
      <w:r w:rsidRPr="00525181">
        <w:t>CREATE SCHEMA</w:t>
      </w:r>
      <w:r w:rsidRPr="00525181">
        <w:t>命令，分别在其他数据库中，为该用户创建同名</w:t>
      </w:r>
      <w:r w:rsidRPr="00525181">
        <w:t>SCHEMA</w:t>
      </w:r>
      <w:r w:rsidRPr="00525181">
        <w:t>。</w:t>
      </w:r>
    </w:p>
    <w:p w14:paraId="6603E360" w14:textId="1EAB9A00" w:rsidR="00B77186" w:rsidRPr="00525181" w:rsidRDefault="0089590B" w:rsidP="00ED1505">
      <w:pPr>
        <w:pStyle w:val="1e"/>
        <w:rPr>
          <w:rFonts w:hint="eastAsia"/>
        </w:rPr>
      </w:pPr>
      <w:r w:rsidRPr="00525181">
        <w:t>系统管理员在普通用户同名</w:t>
      </w:r>
      <w:r w:rsidRPr="00525181">
        <w:t>schema</w:t>
      </w:r>
      <w:r w:rsidRPr="00525181">
        <w:t>下创建的对象，所有者为</w:t>
      </w:r>
      <w:r w:rsidRPr="00525181">
        <w:t>schema</w:t>
      </w:r>
      <w:r w:rsidRPr="00525181">
        <w:t>的同名用户（非系统管理员）。</w:t>
      </w:r>
    </w:p>
    <w:p w14:paraId="3D16474A" w14:textId="609C5D6E" w:rsidR="0089590B" w:rsidRPr="00525181" w:rsidRDefault="0089590B" w:rsidP="00ED1505">
      <w:pPr>
        <w:pStyle w:val="1e"/>
        <w:rPr>
          <w:rFonts w:hint="eastAsia"/>
        </w:rPr>
      </w:pPr>
      <w:r w:rsidRPr="00525181">
        <w:t>创建用户</w:t>
      </w:r>
      <w:proofErr w:type="spellStart"/>
      <w:r w:rsidRPr="00525181">
        <w:t>jim</w:t>
      </w:r>
      <w:proofErr w:type="spellEnd"/>
      <w:r w:rsidRPr="00525181">
        <w:t>，登录密码为</w:t>
      </w:r>
      <w:r w:rsidRPr="00525181">
        <w:t>Bigdata@123</w:t>
      </w:r>
      <w:r w:rsidRPr="00525181">
        <w:t>。</w:t>
      </w:r>
    </w:p>
    <w:p w14:paraId="11729F80" w14:textId="374C30D6" w:rsidR="00DE584A" w:rsidRPr="00ED1505" w:rsidRDefault="00FD4FAE" w:rsidP="00ED1505">
      <w:pPr>
        <w:pStyle w:val="afffff4"/>
      </w:pPr>
      <w:proofErr w:type="spellStart"/>
      <w:r w:rsidRPr="00ED1505">
        <w:t>postgres</w:t>
      </w:r>
      <w:proofErr w:type="spellEnd"/>
      <w:r w:rsidRPr="00ED1505">
        <w:t xml:space="preserve">=# </w:t>
      </w:r>
      <w:r w:rsidR="0089590B" w:rsidRPr="0061737C">
        <w:rPr>
          <w:rFonts w:eastAsia="微软雅黑"/>
          <w:b/>
          <w:color w:val="C7000B"/>
          <w:spacing w:val="-4"/>
          <w:kern w:val="2"/>
          <w:shd w:val="pct15" w:color="auto" w:fill="FFFFFF"/>
          <w:lang w:eastAsia="en-US"/>
        </w:rPr>
        <w:t xml:space="preserve">CREATE USER </w:t>
      </w:r>
      <w:proofErr w:type="spellStart"/>
      <w:r w:rsidR="0089590B" w:rsidRPr="0061737C">
        <w:rPr>
          <w:rFonts w:eastAsia="微软雅黑"/>
          <w:b/>
          <w:color w:val="C7000B"/>
          <w:spacing w:val="-4"/>
          <w:kern w:val="2"/>
          <w:shd w:val="pct15" w:color="auto" w:fill="FFFFFF"/>
          <w:lang w:eastAsia="en-US"/>
        </w:rPr>
        <w:t>jim</w:t>
      </w:r>
      <w:proofErr w:type="spellEnd"/>
      <w:r w:rsidR="0089590B" w:rsidRPr="0061737C">
        <w:rPr>
          <w:rFonts w:eastAsia="微软雅黑"/>
          <w:b/>
          <w:color w:val="C7000B"/>
          <w:spacing w:val="-4"/>
          <w:kern w:val="2"/>
          <w:shd w:val="pct15" w:color="auto" w:fill="FFFFFF"/>
          <w:lang w:eastAsia="en-US"/>
        </w:rPr>
        <w:t xml:space="preserve"> PASSWORD 'Bigdata@123';</w:t>
      </w:r>
    </w:p>
    <w:p w14:paraId="618E1C22" w14:textId="02ED2228" w:rsidR="00EC30A1" w:rsidRPr="00ED1505" w:rsidRDefault="00EC30A1" w:rsidP="00ED1505">
      <w:pPr>
        <w:pStyle w:val="afffff4"/>
      </w:pPr>
      <w:r w:rsidRPr="00ED1505">
        <w:t>CREATE ROLE</w:t>
      </w:r>
    </w:p>
    <w:p w14:paraId="255E0D90" w14:textId="1ED977CA" w:rsidR="001B3CDA" w:rsidRPr="00525181" w:rsidRDefault="004726B1" w:rsidP="00ED1505">
      <w:pPr>
        <w:pStyle w:val="1e"/>
        <w:rPr>
          <w:rFonts w:hint="eastAsia"/>
        </w:rPr>
      </w:pPr>
      <w:r w:rsidRPr="00525181">
        <w:t>同样的下面语句也可以创建用户</w:t>
      </w:r>
      <w:r w:rsidR="001B3CDA" w:rsidRPr="00525181">
        <w:t>。</w:t>
      </w:r>
    </w:p>
    <w:p w14:paraId="465BBAC8" w14:textId="4171C44E" w:rsidR="004D26B5" w:rsidRPr="00525181" w:rsidRDefault="00FD4FAE" w:rsidP="00ED1505">
      <w:pPr>
        <w:pStyle w:val="afffff4"/>
      </w:pPr>
      <w:proofErr w:type="spellStart"/>
      <w:r w:rsidRPr="00525181">
        <w:t>postgres</w:t>
      </w:r>
      <w:proofErr w:type="spellEnd"/>
      <w:r w:rsidRPr="00525181">
        <w:t xml:space="preserve">=# </w:t>
      </w:r>
      <w:r w:rsidR="004D26B5" w:rsidRPr="0061737C">
        <w:rPr>
          <w:rFonts w:eastAsia="微软雅黑"/>
          <w:b/>
          <w:color w:val="C7000B"/>
          <w:spacing w:val="-4"/>
          <w:kern w:val="2"/>
          <w:shd w:val="pct15" w:color="auto" w:fill="FFFFFF"/>
          <w:lang w:eastAsia="en-US"/>
        </w:rPr>
        <w:t xml:space="preserve">CREATE USER </w:t>
      </w:r>
      <w:proofErr w:type="spellStart"/>
      <w:r w:rsidR="004D26B5" w:rsidRPr="0061737C">
        <w:rPr>
          <w:rFonts w:eastAsia="微软雅黑"/>
          <w:b/>
          <w:color w:val="C7000B"/>
          <w:spacing w:val="-4"/>
          <w:kern w:val="2"/>
          <w:shd w:val="pct15" w:color="auto" w:fill="FFFFFF"/>
          <w:lang w:eastAsia="en-US"/>
        </w:rPr>
        <w:t>kim</w:t>
      </w:r>
      <w:proofErr w:type="spellEnd"/>
      <w:r w:rsidR="004D26B5" w:rsidRPr="0061737C">
        <w:rPr>
          <w:rFonts w:eastAsia="微软雅黑"/>
          <w:b/>
          <w:color w:val="C7000B"/>
          <w:spacing w:val="-4"/>
          <w:kern w:val="2"/>
          <w:shd w:val="pct15" w:color="auto" w:fill="FFFFFF"/>
          <w:lang w:eastAsia="en-US"/>
        </w:rPr>
        <w:t xml:space="preserve"> IDENTIFIED BY 'Bigdata@123';</w:t>
      </w:r>
    </w:p>
    <w:p w14:paraId="48E369B6" w14:textId="63E9F73E" w:rsidR="00EC30A1" w:rsidRPr="00525181" w:rsidRDefault="00EC30A1" w:rsidP="00ED1505">
      <w:pPr>
        <w:pStyle w:val="afffff4"/>
      </w:pPr>
      <w:r w:rsidRPr="00525181">
        <w:t>CREATE ROLE</w:t>
      </w:r>
    </w:p>
    <w:p w14:paraId="43A9FABE" w14:textId="6BFD60C5" w:rsidR="0089590B" w:rsidRPr="00525181" w:rsidRDefault="004D26B5" w:rsidP="00ED1505">
      <w:pPr>
        <w:pStyle w:val="1e"/>
        <w:rPr>
          <w:rFonts w:hint="eastAsia"/>
        </w:rPr>
      </w:pPr>
      <w:r w:rsidRPr="00525181">
        <w:t>如果创建有</w:t>
      </w:r>
      <w:r w:rsidR="00890A03">
        <w:rPr>
          <w:rFonts w:hint="eastAsia"/>
        </w:rPr>
        <w:t>＂</w:t>
      </w:r>
      <w:r w:rsidRPr="00EC5E4E">
        <w:rPr>
          <w:highlight w:val="yellow"/>
        </w:rPr>
        <w:t>创建数据库</w:t>
      </w:r>
      <w:r w:rsidR="00890A03">
        <w:rPr>
          <w:rFonts w:hint="eastAsia"/>
        </w:rPr>
        <w:t>＂</w:t>
      </w:r>
      <w:r w:rsidRPr="00525181">
        <w:t>权限的用户，则需要加</w:t>
      </w:r>
      <w:r w:rsidRPr="00525181">
        <w:t>CREATEDB</w:t>
      </w:r>
      <w:r w:rsidRPr="00525181">
        <w:t>关键字。</w:t>
      </w:r>
    </w:p>
    <w:p w14:paraId="2052983D" w14:textId="747CA248" w:rsidR="004D26B5" w:rsidRPr="00525181" w:rsidRDefault="00FD4FAE" w:rsidP="00ED1505">
      <w:pPr>
        <w:pStyle w:val="afffff4"/>
      </w:pPr>
      <w:proofErr w:type="spellStart"/>
      <w:r w:rsidRPr="00525181">
        <w:t>postgres</w:t>
      </w:r>
      <w:proofErr w:type="spellEnd"/>
      <w:r w:rsidRPr="00525181">
        <w:t xml:space="preserve">=# </w:t>
      </w:r>
      <w:r w:rsidR="004D26B5" w:rsidRPr="0061737C">
        <w:rPr>
          <w:rFonts w:eastAsia="微软雅黑"/>
          <w:b/>
          <w:color w:val="C7000B"/>
          <w:spacing w:val="-4"/>
          <w:kern w:val="2"/>
          <w:shd w:val="pct15" w:color="auto" w:fill="FFFFFF"/>
          <w:lang w:eastAsia="en-US"/>
        </w:rPr>
        <w:t>CREATE USER dim CREATEDB PASSWORD 'Bigdata@123';</w:t>
      </w:r>
    </w:p>
    <w:p w14:paraId="36C6CF46" w14:textId="23F70446" w:rsidR="00EC30A1" w:rsidRPr="00525181" w:rsidRDefault="00EC30A1" w:rsidP="00ED1505">
      <w:pPr>
        <w:pStyle w:val="afffff4"/>
      </w:pPr>
      <w:r w:rsidRPr="00525181">
        <w:t>CREATE ROLE</w:t>
      </w:r>
    </w:p>
    <w:p w14:paraId="47B0A97A" w14:textId="40F3C702" w:rsidR="004F4507" w:rsidRPr="00525181" w:rsidRDefault="00306677" w:rsidP="004F4507">
      <w:pPr>
        <w:pStyle w:val="4"/>
        <w:rPr>
          <w:rFonts w:ascii="Huawei Sans" w:hAnsi="Huawei Sans" w:cs="Huawei Sans" w:hint="default"/>
        </w:rPr>
      </w:pPr>
      <w:r w:rsidRPr="00525181">
        <w:rPr>
          <w:rFonts w:ascii="Huawei Sans" w:hAnsi="Huawei Sans" w:cs="Huawei Sans" w:hint="default"/>
        </w:rPr>
        <w:t>管理用户</w:t>
      </w:r>
    </w:p>
    <w:p w14:paraId="6B051A5F" w14:textId="1BC4BC78" w:rsidR="0089590B" w:rsidRPr="00525181" w:rsidRDefault="004F4507" w:rsidP="00ED1505">
      <w:pPr>
        <w:pStyle w:val="1e"/>
        <w:rPr>
          <w:rFonts w:hint="eastAsia"/>
        </w:rPr>
      </w:pPr>
      <w:r w:rsidRPr="00525181">
        <w:t>将用户</w:t>
      </w:r>
      <w:proofErr w:type="spellStart"/>
      <w:r w:rsidRPr="00525181">
        <w:t>jim</w:t>
      </w:r>
      <w:proofErr w:type="spellEnd"/>
      <w:r w:rsidRPr="00525181">
        <w:t>的登录密码由</w:t>
      </w:r>
      <w:r w:rsidRPr="00525181">
        <w:t>Bigdata@123</w:t>
      </w:r>
      <w:r w:rsidRPr="00525181">
        <w:t>修改为</w:t>
      </w:r>
      <w:r w:rsidRPr="00525181">
        <w:t>Abcd@123</w:t>
      </w:r>
      <w:r w:rsidRPr="00525181">
        <w:t>。</w:t>
      </w:r>
    </w:p>
    <w:p w14:paraId="657F09E7" w14:textId="4F982CF8" w:rsidR="004F4507" w:rsidRPr="0061737C" w:rsidRDefault="00FD4FAE"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4F4507" w:rsidRPr="0061737C">
        <w:rPr>
          <w:rFonts w:eastAsia="微软雅黑"/>
          <w:b/>
          <w:color w:val="C7000B"/>
          <w:spacing w:val="-4"/>
          <w:kern w:val="2"/>
          <w:shd w:val="pct15" w:color="auto" w:fill="FFFFFF"/>
          <w:lang w:eastAsia="en-US"/>
        </w:rPr>
        <w:t xml:space="preserve">ALTER USER </w:t>
      </w:r>
      <w:proofErr w:type="spellStart"/>
      <w:r w:rsidR="004F4507" w:rsidRPr="0061737C">
        <w:rPr>
          <w:rFonts w:eastAsia="微软雅黑"/>
          <w:b/>
          <w:color w:val="C7000B"/>
          <w:spacing w:val="-4"/>
          <w:kern w:val="2"/>
          <w:shd w:val="pct15" w:color="auto" w:fill="FFFFFF"/>
          <w:lang w:eastAsia="en-US"/>
        </w:rPr>
        <w:t>jim</w:t>
      </w:r>
      <w:proofErr w:type="spellEnd"/>
      <w:r w:rsidR="004F4507" w:rsidRPr="0061737C">
        <w:rPr>
          <w:rFonts w:eastAsia="微软雅黑"/>
          <w:b/>
          <w:color w:val="C7000B"/>
          <w:spacing w:val="-4"/>
          <w:kern w:val="2"/>
          <w:shd w:val="pct15" w:color="auto" w:fill="FFFFFF"/>
          <w:lang w:eastAsia="en-US"/>
        </w:rPr>
        <w:t xml:space="preserve"> IDENTIFIED BY 'Abcd@123' REPLACE 'Bigdata@123';</w:t>
      </w:r>
    </w:p>
    <w:p w14:paraId="364F001D" w14:textId="72A57760" w:rsidR="00EC30A1" w:rsidRPr="00525181" w:rsidRDefault="00EC30A1" w:rsidP="00ED1505">
      <w:pPr>
        <w:pStyle w:val="afffff4"/>
      </w:pPr>
      <w:r w:rsidRPr="00525181">
        <w:t>ALTER ROLE</w:t>
      </w:r>
    </w:p>
    <w:p w14:paraId="3DD19610" w14:textId="6128EDA2" w:rsidR="0089590B" w:rsidRPr="00525181" w:rsidRDefault="007F287D" w:rsidP="00ED1505">
      <w:pPr>
        <w:pStyle w:val="1e"/>
        <w:rPr>
          <w:rFonts w:hint="eastAsia"/>
        </w:rPr>
      </w:pPr>
      <w:r w:rsidRPr="00525181">
        <w:t>为用户</w:t>
      </w:r>
      <w:proofErr w:type="spellStart"/>
      <w:r w:rsidRPr="00525181">
        <w:t>jim</w:t>
      </w:r>
      <w:proofErr w:type="spellEnd"/>
      <w:r w:rsidRPr="00525181">
        <w:t>追加</w:t>
      </w:r>
      <w:r w:rsidRPr="00525181">
        <w:t>CREATEROLE</w:t>
      </w:r>
      <w:r w:rsidRPr="00525181">
        <w:t>权限。</w:t>
      </w:r>
    </w:p>
    <w:p w14:paraId="7A3141B4" w14:textId="12A4D26F" w:rsidR="007F287D" w:rsidRPr="00525181" w:rsidRDefault="00FD4FAE" w:rsidP="00ED1505">
      <w:pPr>
        <w:pStyle w:val="afffff4"/>
      </w:pPr>
      <w:proofErr w:type="spellStart"/>
      <w:r w:rsidRPr="00525181">
        <w:t>postgres</w:t>
      </w:r>
      <w:proofErr w:type="spellEnd"/>
      <w:r w:rsidRPr="00525181">
        <w:t xml:space="preserve">=# </w:t>
      </w:r>
      <w:r w:rsidR="007F287D" w:rsidRPr="0061737C">
        <w:rPr>
          <w:rFonts w:eastAsia="微软雅黑"/>
          <w:b/>
          <w:color w:val="C7000B"/>
          <w:spacing w:val="-4"/>
          <w:kern w:val="2"/>
          <w:shd w:val="pct15" w:color="auto" w:fill="FFFFFF"/>
          <w:lang w:eastAsia="en-US"/>
        </w:rPr>
        <w:t xml:space="preserve">ALTER USER </w:t>
      </w:r>
      <w:proofErr w:type="spellStart"/>
      <w:r w:rsidR="007F287D" w:rsidRPr="0061737C">
        <w:rPr>
          <w:rFonts w:eastAsia="微软雅黑"/>
          <w:b/>
          <w:color w:val="C7000B"/>
          <w:spacing w:val="-4"/>
          <w:kern w:val="2"/>
          <w:shd w:val="pct15" w:color="auto" w:fill="FFFFFF"/>
          <w:lang w:eastAsia="en-US"/>
        </w:rPr>
        <w:t>jim</w:t>
      </w:r>
      <w:proofErr w:type="spellEnd"/>
      <w:r w:rsidR="007F287D" w:rsidRPr="0061737C">
        <w:rPr>
          <w:rFonts w:eastAsia="微软雅黑"/>
          <w:b/>
          <w:color w:val="C7000B"/>
          <w:spacing w:val="-4"/>
          <w:kern w:val="2"/>
          <w:shd w:val="pct15" w:color="auto" w:fill="FFFFFF"/>
          <w:lang w:eastAsia="en-US"/>
        </w:rPr>
        <w:t xml:space="preserve"> CREATEROLE;</w:t>
      </w:r>
    </w:p>
    <w:p w14:paraId="7B75F548" w14:textId="4A816272" w:rsidR="00EC30A1" w:rsidRPr="00525181" w:rsidRDefault="00EC30A1" w:rsidP="00ED1505">
      <w:pPr>
        <w:pStyle w:val="afffff4"/>
      </w:pPr>
      <w:r w:rsidRPr="00525181">
        <w:t>ALTER ROLE</w:t>
      </w:r>
    </w:p>
    <w:p w14:paraId="2C76BEDA" w14:textId="73B4BF4D" w:rsidR="0089590B" w:rsidRPr="00525181" w:rsidRDefault="007F287D" w:rsidP="00ED1505">
      <w:pPr>
        <w:pStyle w:val="1e"/>
        <w:rPr>
          <w:rFonts w:hint="eastAsia"/>
        </w:rPr>
      </w:pPr>
      <w:r w:rsidRPr="00525181">
        <w:t>将</w:t>
      </w:r>
      <w:proofErr w:type="spellStart"/>
      <w:r w:rsidRPr="00525181">
        <w:t>enable_seqscan</w:t>
      </w:r>
      <w:proofErr w:type="spellEnd"/>
      <w:r w:rsidRPr="00525181">
        <w:t>的值设置为</w:t>
      </w:r>
      <w:r w:rsidRPr="00525181">
        <w:t>on</w:t>
      </w:r>
      <w:r w:rsidR="00534BBB" w:rsidRPr="00525181">
        <w:t>，</w:t>
      </w:r>
      <w:r w:rsidRPr="00525181">
        <w:t>设置成功后，在下一会话中生效。</w:t>
      </w:r>
    </w:p>
    <w:p w14:paraId="460C7876" w14:textId="4E579EFE" w:rsidR="007F287D" w:rsidRPr="00525181" w:rsidRDefault="00FD4FAE" w:rsidP="00ED1505">
      <w:pPr>
        <w:pStyle w:val="afffff4"/>
      </w:pPr>
      <w:proofErr w:type="spellStart"/>
      <w:r w:rsidRPr="00525181">
        <w:lastRenderedPageBreak/>
        <w:t>postgres</w:t>
      </w:r>
      <w:proofErr w:type="spellEnd"/>
      <w:r w:rsidRPr="00525181">
        <w:t xml:space="preserve">=# </w:t>
      </w:r>
      <w:r w:rsidR="007F287D" w:rsidRPr="0061737C">
        <w:rPr>
          <w:rFonts w:eastAsia="微软雅黑"/>
          <w:b/>
          <w:color w:val="C7000B"/>
          <w:spacing w:val="-4"/>
          <w:kern w:val="2"/>
          <w:shd w:val="pct15" w:color="auto" w:fill="FFFFFF"/>
          <w:lang w:eastAsia="en-US"/>
        </w:rPr>
        <w:t xml:space="preserve">ALTER USER </w:t>
      </w:r>
      <w:proofErr w:type="spellStart"/>
      <w:r w:rsidR="007F287D" w:rsidRPr="0061737C">
        <w:rPr>
          <w:rFonts w:eastAsia="微软雅黑"/>
          <w:b/>
          <w:color w:val="C7000B"/>
          <w:spacing w:val="-4"/>
          <w:kern w:val="2"/>
          <w:shd w:val="pct15" w:color="auto" w:fill="FFFFFF"/>
          <w:lang w:eastAsia="en-US"/>
        </w:rPr>
        <w:t>jim</w:t>
      </w:r>
      <w:proofErr w:type="spellEnd"/>
      <w:r w:rsidR="007F287D" w:rsidRPr="0061737C">
        <w:rPr>
          <w:rFonts w:eastAsia="微软雅黑"/>
          <w:b/>
          <w:color w:val="C7000B"/>
          <w:spacing w:val="-4"/>
          <w:kern w:val="2"/>
          <w:shd w:val="pct15" w:color="auto" w:fill="FFFFFF"/>
          <w:lang w:eastAsia="en-US"/>
        </w:rPr>
        <w:t xml:space="preserve"> SET </w:t>
      </w:r>
      <w:proofErr w:type="spellStart"/>
      <w:r w:rsidR="007F287D" w:rsidRPr="0061737C">
        <w:rPr>
          <w:rFonts w:eastAsia="微软雅黑"/>
          <w:b/>
          <w:color w:val="C7000B"/>
          <w:spacing w:val="-4"/>
          <w:kern w:val="2"/>
          <w:shd w:val="pct15" w:color="auto" w:fill="FFFFFF"/>
          <w:lang w:eastAsia="en-US"/>
        </w:rPr>
        <w:t>enable_seqscan</w:t>
      </w:r>
      <w:proofErr w:type="spellEnd"/>
      <w:r w:rsidR="007F287D" w:rsidRPr="0061737C">
        <w:rPr>
          <w:rFonts w:eastAsia="微软雅黑"/>
          <w:b/>
          <w:color w:val="C7000B"/>
          <w:spacing w:val="-4"/>
          <w:kern w:val="2"/>
          <w:shd w:val="pct15" w:color="auto" w:fill="FFFFFF"/>
          <w:lang w:eastAsia="en-US"/>
        </w:rPr>
        <w:t xml:space="preserve"> TO on;</w:t>
      </w:r>
    </w:p>
    <w:p w14:paraId="69871EC8" w14:textId="55A8F431" w:rsidR="00EC30A1" w:rsidRPr="00525181" w:rsidRDefault="00EC30A1" w:rsidP="00ED1505">
      <w:pPr>
        <w:pStyle w:val="afffff4"/>
      </w:pPr>
      <w:r w:rsidRPr="00525181">
        <w:t>ALTER ROLE</w:t>
      </w:r>
    </w:p>
    <w:p w14:paraId="62847F45" w14:textId="0AC362E2" w:rsidR="0089590B" w:rsidRPr="00525181" w:rsidRDefault="00CF6AC6" w:rsidP="00ED1505">
      <w:pPr>
        <w:pStyle w:val="1e"/>
        <w:rPr>
          <w:rFonts w:hint="eastAsia"/>
        </w:rPr>
      </w:pPr>
      <w:r w:rsidRPr="00525181">
        <w:t>锁定</w:t>
      </w:r>
      <w:proofErr w:type="spellStart"/>
      <w:r w:rsidRPr="00525181">
        <w:t>jim</w:t>
      </w:r>
      <w:proofErr w:type="spellEnd"/>
      <w:proofErr w:type="gramStart"/>
      <w:r w:rsidRPr="00525181">
        <w:t>帐户</w:t>
      </w:r>
      <w:proofErr w:type="gramEnd"/>
      <w:r w:rsidRPr="00525181">
        <w:t>。</w:t>
      </w:r>
    </w:p>
    <w:p w14:paraId="3006F098" w14:textId="1EA946A0" w:rsidR="007F287D" w:rsidRPr="00525181" w:rsidRDefault="00FD4FAE" w:rsidP="00ED1505">
      <w:pPr>
        <w:pStyle w:val="afffff4"/>
      </w:pPr>
      <w:proofErr w:type="spellStart"/>
      <w:r w:rsidRPr="00525181">
        <w:t>postgres</w:t>
      </w:r>
      <w:proofErr w:type="spellEnd"/>
      <w:r w:rsidRPr="00525181">
        <w:t xml:space="preserve">=# </w:t>
      </w:r>
      <w:r w:rsidR="00CF6AC6" w:rsidRPr="0061737C">
        <w:rPr>
          <w:rFonts w:eastAsia="微软雅黑"/>
          <w:b/>
          <w:color w:val="C7000B"/>
          <w:spacing w:val="-4"/>
          <w:kern w:val="2"/>
          <w:shd w:val="pct15" w:color="auto" w:fill="FFFFFF"/>
          <w:lang w:eastAsia="en-US"/>
        </w:rPr>
        <w:t xml:space="preserve">ALTER USER </w:t>
      </w:r>
      <w:proofErr w:type="spellStart"/>
      <w:r w:rsidR="00CF6AC6" w:rsidRPr="0061737C">
        <w:rPr>
          <w:rFonts w:eastAsia="微软雅黑"/>
          <w:b/>
          <w:color w:val="C7000B"/>
          <w:spacing w:val="-4"/>
          <w:kern w:val="2"/>
          <w:shd w:val="pct15" w:color="auto" w:fill="FFFFFF"/>
          <w:lang w:eastAsia="en-US"/>
        </w:rPr>
        <w:t>jim</w:t>
      </w:r>
      <w:proofErr w:type="spellEnd"/>
      <w:r w:rsidR="00CF6AC6" w:rsidRPr="0061737C">
        <w:rPr>
          <w:rFonts w:eastAsia="微软雅黑"/>
          <w:b/>
          <w:color w:val="C7000B"/>
          <w:spacing w:val="-4"/>
          <w:kern w:val="2"/>
          <w:shd w:val="pct15" w:color="auto" w:fill="FFFFFF"/>
          <w:lang w:eastAsia="en-US"/>
        </w:rPr>
        <w:t xml:space="preserve"> ACCOUNT LOCK;</w:t>
      </w:r>
    </w:p>
    <w:p w14:paraId="0AE4DD04" w14:textId="4FEB3FD9" w:rsidR="00EC30A1" w:rsidRPr="00525181" w:rsidRDefault="00EC30A1" w:rsidP="00ED1505">
      <w:pPr>
        <w:pStyle w:val="afffff4"/>
      </w:pPr>
      <w:r w:rsidRPr="00525181">
        <w:t>ALTER ROLE</w:t>
      </w:r>
    </w:p>
    <w:p w14:paraId="1548CD04" w14:textId="447023E0" w:rsidR="007F287D" w:rsidRPr="00525181" w:rsidRDefault="00CF6AC6" w:rsidP="00ED1505">
      <w:pPr>
        <w:pStyle w:val="1e"/>
        <w:rPr>
          <w:rFonts w:hint="eastAsia"/>
        </w:rPr>
      </w:pPr>
      <w:r w:rsidRPr="00525181">
        <w:t>删除用户</w:t>
      </w:r>
      <w:r w:rsidR="004726B1" w:rsidRPr="00525181">
        <w:t>。</w:t>
      </w:r>
    </w:p>
    <w:p w14:paraId="26860DDB" w14:textId="307560B4" w:rsidR="00CF6AC6" w:rsidRPr="00525181" w:rsidRDefault="00FD4FAE" w:rsidP="00ED1505">
      <w:pPr>
        <w:pStyle w:val="afffff4"/>
      </w:pPr>
      <w:proofErr w:type="spellStart"/>
      <w:r w:rsidRPr="00525181">
        <w:t>postgres</w:t>
      </w:r>
      <w:proofErr w:type="spellEnd"/>
      <w:r w:rsidRPr="00525181">
        <w:t xml:space="preserve">=# </w:t>
      </w:r>
      <w:r w:rsidR="00CF6AC6" w:rsidRPr="0061737C">
        <w:rPr>
          <w:rFonts w:eastAsia="微软雅黑"/>
          <w:b/>
          <w:color w:val="C7000B"/>
          <w:spacing w:val="-4"/>
          <w:kern w:val="2"/>
          <w:shd w:val="pct15" w:color="auto" w:fill="FFFFFF"/>
          <w:lang w:eastAsia="en-US"/>
        </w:rPr>
        <w:t xml:space="preserve">DROP USER </w:t>
      </w:r>
      <w:proofErr w:type="spellStart"/>
      <w:r w:rsidR="00CF6AC6" w:rsidRPr="0061737C">
        <w:rPr>
          <w:rFonts w:eastAsia="微软雅黑"/>
          <w:b/>
          <w:color w:val="C7000B"/>
          <w:spacing w:val="-4"/>
          <w:kern w:val="2"/>
          <w:shd w:val="pct15" w:color="auto" w:fill="FFFFFF"/>
          <w:lang w:eastAsia="en-US"/>
        </w:rPr>
        <w:t>kim</w:t>
      </w:r>
      <w:proofErr w:type="spellEnd"/>
      <w:r w:rsidR="00CF6AC6" w:rsidRPr="0061737C">
        <w:rPr>
          <w:rFonts w:eastAsia="微软雅黑"/>
          <w:b/>
          <w:color w:val="C7000B"/>
          <w:spacing w:val="-4"/>
          <w:kern w:val="2"/>
          <w:shd w:val="pct15" w:color="auto" w:fill="FFFFFF"/>
          <w:lang w:eastAsia="en-US"/>
        </w:rPr>
        <w:t xml:space="preserve"> CASCADE; </w:t>
      </w:r>
    </w:p>
    <w:p w14:paraId="49750D4E" w14:textId="62E2BC8B" w:rsidR="00EC30A1" w:rsidRPr="00525181" w:rsidRDefault="00EC30A1" w:rsidP="00ED1505">
      <w:pPr>
        <w:pStyle w:val="afffff4"/>
      </w:pPr>
      <w:r w:rsidRPr="00525181">
        <w:t>DROP ROLE</w:t>
      </w:r>
    </w:p>
    <w:p w14:paraId="7FCE46F2" w14:textId="32B754D6" w:rsidR="00CF6AC6" w:rsidRPr="0061737C" w:rsidRDefault="00FD4FAE"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CF6AC6" w:rsidRPr="0061737C">
        <w:rPr>
          <w:rFonts w:eastAsia="微软雅黑"/>
          <w:b/>
          <w:color w:val="C7000B"/>
          <w:spacing w:val="-4"/>
          <w:kern w:val="2"/>
          <w:shd w:val="pct15" w:color="auto" w:fill="FFFFFF"/>
          <w:lang w:eastAsia="en-US"/>
        </w:rPr>
        <w:t xml:space="preserve">DROP USER </w:t>
      </w:r>
      <w:proofErr w:type="spellStart"/>
      <w:r w:rsidR="00CF6AC6" w:rsidRPr="0061737C">
        <w:rPr>
          <w:rFonts w:eastAsia="微软雅黑"/>
          <w:b/>
          <w:color w:val="C7000B"/>
          <w:spacing w:val="-4"/>
          <w:kern w:val="2"/>
          <w:shd w:val="pct15" w:color="auto" w:fill="FFFFFF"/>
          <w:lang w:eastAsia="en-US"/>
        </w:rPr>
        <w:t>jim</w:t>
      </w:r>
      <w:proofErr w:type="spellEnd"/>
      <w:r w:rsidR="00CF6AC6" w:rsidRPr="0061737C">
        <w:rPr>
          <w:rFonts w:eastAsia="微软雅黑"/>
          <w:b/>
          <w:color w:val="C7000B"/>
          <w:spacing w:val="-4"/>
          <w:kern w:val="2"/>
          <w:shd w:val="pct15" w:color="auto" w:fill="FFFFFF"/>
          <w:lang w:eastAsia="en-US"/>
        </w:rPr>
        <w:t xml:space="preserve"> CASCADE; </w:t>
      </w:r>
    </w:p>
    <w:p w14:paraId="2F68055A" w14:textId="407C5D16" w:rsidR="00EC30A1" w:rsidRPr="00525181" w:rsidRDefault="00EC30A1" w:rsidP="00ED1505">
      <w:pPr>
        <w:pStyle w:val="afffff4"/>
      </w:pPr>
      <w:r w:rsidRPr="00525181">
        <w:t>DROP ROLE</w:t>
      </w:r>
    </w:p>
    <w:p w14:paraId="79726165" w14:textId="7965DA2A" w:rsidR="00CF6AC6" w:rsidRPr="0061737C" w:rsidRDefault="00FD4FAE"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CF6AC6" w:rsidRPr="0061737C">
        <w:rPr>
          <w:rFonts w:eastAsia="微软雅黑"/>
          <w:b/>
          <w:color w:val="C7000B"/>
          <w:spacing w:val="-4"/>
          <w:kern w:val="2"/>
          <w:shd w:val="pct15" w:color="auto" w:fill="FFFFFF"/>
          <w:lang w:eastAsia="en-US"/>
        </w:rPr>
        <w:t>DROP USER dim CASCADE;</w:t>
      </w:r>
    </w:p>
    <w:p w14:paraId="7E0BF426" w14:textId="5EBB6C07" w:rsidR="00EC30A1" w:rsidRPr="00525181" w:rsidRDefault="00EC30A1" w:rsidP="00ED1505">
      <w:pPr>
        <w:pStyle w:val="afffff4"/>
      </w:pPr>
      <w:r w:rsidRPr="00525181">
        <w:t>DROP ROLE</w:t>
      </w:r>
    </w:p>
    <w:p w14:paraId="24EDC51B" w14:textId="2C355B0C" w:rsidR="007F287D" w:rsidRPr="00525181" w:rsidRDefault="00CF6AC6" w:rsidP="00CF6AC6">
      <w:pPr>
        <w:pStyle w:val="3"/>
        <w:rPr>
          <w:rFonts w:ascii="Huawei Sans" w:hAnsi="Huawei Sans" w:cs="Huawei Sans"/>
        </w:rPr>
      </w:pPr>
      <w:bookmarkStart w:id="32" w:name="_Toc81318126"/>
      <w:r w:rsidRPr="00525181">
        <w:rPr>
          <w:rFonts w:ascii="Huawei Sans" w:hAnsi="Huawei Sans" w:cs="Huawei Sans"/>
        </w:rPr>
        <w:t>创建和管理表空间</w:t>
      </w:r>
      <w:bookmarkEnd w:id="32"/>
    </w:p>
    <w:p w14:paraId="7D02E383" w14:textId="0BABC9BA" w:rsidR="00CF6AC6" w:rsidRPr="00525181" w:rsidRDefault="00CF6AC6" w:rsidP="00CF6AC6">
      <w:pPr>
        <w:pStyle w:val="4"/>
        <w:rPr>
          <w:rFonts w:ascii="Huawei Sans" w:hAnsi="Huawei Sans" w:cs="Huawei Sans" w:hint="default"/>
        </w:rPr>
      </w:pPr>
      <w:r w:rsidRPr="00525181">
        <w:rPr>
          <w:rFonts w:ascii="Huawei Sans" w:hAnsi="Huawei Sans" w:cs="Huawei Sans" w:hint="default"/>
        </w:rPr>
        <w:t>创建表空间</w:t>
      </w:r>
    </w:p>
    <w:p w14:paraId="430408F2" w14:textId="18B36963" w:rsidR="00334DAA" w:rsidRPr="00525181" w:rsidRDefault="00334DAA" w:rsidP="00ED1505">
      <w:pPr>
        <w:pStyle w:val="30"/>
        <w:rPr>
          <w:rFonts w:hint="eastAsia"/>
        </w:rPr>
      </w:pPr>
      <w:r w:rsidRPr="00525181">
        <w:t>创建用户</w:t>
      </w:r>
      <w:r w:rsidRPr="00525181">
        <w:t>jack</w:t>
      </w:r>
      <w:r w:rsidRPr="00525181">
        <w:t>。</w:t>
      </w:r>
    </w:p>
    <w:p w14:paraId="5E3C4539" w14:textId="7577FD45" w:rsidR="00334DAA" w:rsidRPr="00525181" w:rsidRDefault="00FD4FAE" w:rsidP="00ED1505">
      <w:pPr>
        <w:pStyle w:val="afffff4"/>
      </w:pPr>
      <w:proofErr w:type="spellStart"/>
      <w:r w:rsidRPr="00525181">
        <w:t>postgres</w:t>
      </w:r>
      <w:proofErr w:type="spellEnd"/>
      <w:r w:rsidRPr="00525181">
        <w:t xml:space="preserve">=# </w:t>
      </w:r>
      <w:r w:rsidR="00334DAA" w:rsidRPr="0061737C">
        <w:rPr>
          <w:rFonts w:eastAsia="微软雅黑"/>
          <w:b/>
          <w:color w:val="C7000B"/>
          <w:spacing w:val="-4"/>
          <w:kern w:val="2"/>
          <w:shd w:val="pct15" w:color="auto" w:fill="FFFFFF"/>
          <w:lang w:eastAsia="en-US"/>
        </w:rPr>
        <w:t>CREATE USER jack IDENTIFIED BY 'Bigdata@123';</w:t>
      </w:r>
    </w:p>
    <w:p w14:paraId="42D34C6F" w14:textId="38D16C73" w:rsidR="001B3CDA" w:rsidRPr="00525181" w:rsidRDefault="00334DAA" w:rsidP="00ED1505">
      <w:pPr>
        <w:pStyle w:val="1e"/>
        <w:rPr>
          <w:rFonts w:hint="eastAsia"/>
        </w:rPr>
      </w:pPr>
      <w:r w:rsidRPr="00525181">
        <w:t>当结果显示为如下信息，则表示创建成功。</w:t>
      </w:r>
    </w:p>
    <w:p w14:paraId="553A45DA" w14:textId="43C43CCF" w:rsidR="00334DAA" w:rsidRPr="00525181" w:rsidRDefault="00334DAA" w:rsidP="00ED1505">
      <w:pPr>
        <w:pStyle w:val="afffff4"/>
      </w:pPr>
      <w:r w:rsidRPr="00525181">
        <w:t>CREATE ROLE</w:t>
      </w:r>
    </w:p>
    <w:p w14:paraId="08A668AD" w14:textId="35DEC059" w:rsidR="00334DAA" w:rsidRPr="00525181" w:rsidRDefault="005D654D" w:rsidP="00ED1505">
      <w:pPr>
        <w:pStyle w:val="30"/>
        <w:rPr>
          <w:rFonts w:hint="eastAsia"/>
        </w:rPr>
      </w:pPr>
      <w:r w:rsidRPr="00525181">
        <w:t>创建表空间。</w:t>
      </w:r>
    </w:p>
    <w:p w14:paraId="730A78CE" w14:textId="1E5FB4C5" w:rsidR="00334DAA" w:rsidRPr="00525181" w:rsidRDefault="00FD4FAE" w:rsidP="00ED1505">
      <w:pPr>
        <w:pStyle w:val="afffff4"/>
      </w:pPr>
      <w:proofErr w:type="spellStart"/>
      <w:r w:rsidRPr="00525181">
        <w:t>postgres</w:t>
      </w:r>
      <w:proofErr w:type="spellEnd"/>
      <w:r w:rsidRPr="00525181">
        <w:t xml:space="preserve">=# </w:t>
      </w:r>
      <w:r w:rsidR="005D654D" w:rsidRPr="0061737C">
        <w:rPr>
          <w:rFonts w:eastAsia="微软雅黑"/>
          <w:b/>
          <w:color w:val="C7000B"/>
          <w:spacing w:val="-4"/>
          <w:kern w:val="2"/>
          <w:shd w:val="pct15" w:color="auto" w:fill="FFFFFF"/>
          <w:lang w:eastAsia="en-US"/>
        </w:rPr>
        <w:t xml:space="preserve">CREATE TABLESPACE </w:t>
      </w:r>
      <w:proofErr w:type="spellStart"/>
      <w:r w:rsidR="005D654D" w:rsidRPr="0061737C">
        <w:rPr>
          <w:rFonts w:eastAsia="微软雅黑"/>
          <w:b/>
          <w:color w:val="C7000B"/>
          <w:spacing w:val="-4"/>
          <w:kern w:val="2"/>
          <w:shd w:val="pct15" w:color="auto" w:fill="FFFFFF"/>
          <w:lang w:eastAsia="en-US"/>
        </w:rPr>
        <w:t>fastspace</w:t>
      </w:r>
      <w:proofErr w:type="spellEnd"/>
      <w:r w:rsidR="005D654D" w:rsidRPr="0061737C">
        <w:rPr>
          <w:rFonts w:eastAsia="微软雅黑"/>
          <w:b/>
          <w:color w:val="C7000B"/>
          <w:spacing w:val="-4"/>
          <w:kern w:val="2"/>
          <w:shd w:val="pct15" w:color="auto" w:fill="FFFFFF"/>
          <w:lang w:eastAsia="en-US"/>
        </w:rPr>
        <w:t xml:space="preserve"> RELATIVE LOCATION 'tablespace/tablespace_1';</w:t>
      </w:r>
    </w:p>
    <w:p w14:paraId="73C96D5F" w14:textId="791A4D1A" w:rsidR="00334DAA" w:rsidRPr="00525181" w:rsidRDefault="005D654D" w:rsidP="00ED1505">
      <w:pPr>
        <w:pStyle w:val="1e"/>
        <w:rPr>
          <w:rFonts w:hint="eastAsia"/>
        </w:rPr>
      </w:pPr>
      <w:r w:rsidRPr="00525181">
        <w:t>当结果显示为如下信息，则表示创建成功。</w:t>
      </w:r>
    </w:p>
    <w:p w14:paraId="010CE133" w14:textId="45CF9570" w:rsidR="005D654D" w:rsidRPr="00525181" w:rsidRDefault="005D654D" w:rsidP="00ED1505">
      <w:pPr>
        <w:pStyle w:val="afffff4"/>
      </w:pPr>
      <w:r w:rsidRPr="00525181">
        <w:t>CREATE TABLESPACE</w:t>
      </w:r>
    </w:p>
    <w:p w14:paraId="1175BD24" w14:textId="19B57716" w:rsidR="00334DAA" w:rsidRPr="00525181" w:rsidRDefault="005D654D" w:rsidP="00ED1505">
      <w:pPr>
        <w:pStyle w:val="1e"/>
        <w:rPr>
          <w:rFonts w:hint="eastAsia"/>
        </w:rPr>
      </w:pPr>
      <w:r w:rsidRPr="00525181">
        <w:t>其中</w:t>
      </w:r>
      <w:r w:rsidR="00890A03">
        <w:t>＂</w:t>
      </w:r>
      <w:proofErr w:type="spellStart"/>
      <w:r w:rsidRPr="00525181">
        <w:t>fastspace</w:t>
      </w:r>
      <w:proofErr w:type="spellEnd"/>
      <w:r w:rsidR="00890A03">
        <w:t>＂</w:t>
      </w:r>
      <w:r w:rsidRPr="00525181">
        <w:t>为新创建的表空间，</w:t>
      </w:r>
      <w:r w:rsidR="00890A03">
        <w:t>＂</w:t>
      </w:r>
      <w:r w:rsidRPr="00525181">
        <w:t>数据库节点数据目录</w:t>
      </w:r>
      <w:r w:rsidRPr="00525181">
        <w:t>/</w:t>
      </w:r>
      <w:proofErr w:type="spellStart"/>
      <w:r w:rsidRPr="00525181">
        <w:t>pg_location</w:t>
      </w:r>
      <w:proofErr w:type="spellEnd"/>
      <w:r w:rsidRPr="00525181">
        <w:t>/tablespace/tablespace_1</w:t>
      </w:r>
      <w:r w:rsidR="00890A03">
        <w:t>＂</w:t>
      </w:r>
      <w:r w:rsidRPr="00525181">
        <w:t>是用户拥有读写权限的空目录</w:t>
      </w:r>
      <w:r w:rsidR="00612A48">
        <w:rPr>
          <w:rFonts w:hint="eastAsia"/>
        </w:rPr>
        <w:t>，如</w:t>
      </w:r>
      <w:r w:rsidR="00612A48">
        <w:rPr>
          <w:rFonts w:hint="eastAsia"/>
        </w:rPr>
        <w:t xml:space="preserve"> </w:t>
      </w:r>
      <w:r w:rsidR="00612A48" w:rsidRPr="00612A48">
        <w:rPr>
          <w:rFonts w:ascii="Huawei Sans" w:hAnsi="Huawei Sans" w:cs="Huawei Sans"/>
        </w:rPr>
        <w:t>/</w:t>
      </w:r>
      <w:proofErr w:type="spellStart"/>
      <w:r w:rsidR="00612A48" w:rsidRPr="00612A48">
        <w:rPr>
          <w:rFonts w:ascii="Huawei Sans" w:hAnsi="Huawei Sans" w:cs="Huawei Sans"/>
        </w:rPr>
        <w:t>gaussdb</w:t>
      </w:r>
      <w:proofErr w:type="spellEnd"/>
      <w:r w:rsidR="00612A48" w:rsidRPr="00612A48">
        <w:rPr>
          <w:rFonts w:ascii="Huawei Sans" w:hAnsi="Huawei Sans" w:cs="Huawei Sans"/>
        </w:rPr>
        <w:t>/data/db1/</w:t>
      </w:r>
      <w:proofErr w:type="spellStart"/>
      <w:r w:rsidR="00612A48" w:rsidRPr="00612A48">
        <w:rPr>
          <w:rFonts w:ascii="Huawei Sans" w:hAnsi="Huawei Sans" w:cs="Huawei Sans"/>
        </w:rPr>
        <w:t>pg_location</w:t>
      </w:r>
      <w:proofErr w:type="spellEnd"/>
      <w:r w:rsidR="00612A48" w:rsidRPr="00612A48">
        <w:rPr>
          <w:rFonts w:ascii="Huawei Sans" w:hAnsi="Huawei Sans" w:cs="Huawei Sans"/>
        </w:rPr>
        <w:t>/tablespace/tablespace_1</w:t>
      </w:r>
      <w:r w:rsidR="00612A48">
        <w:t xml:space="preserve"> </w:t>
      </w:r>
      <w:r w:rsidRPr="00525181">
        <w:t>。</w:t>
      </w:r>
    </w:p>
    <w:p w14:paraId="7D64B11A" w14:textId="241CCA29" w:rsidR="005D654D" w:rsidRPr="00525181" w:rsidRDefault="005D654D" w:rsidP="00ED1505">
      <w:pPr>
        <w:pStyle w:val="30"/>
        <w:rPr>
          <w:rFonts w:hint="eastAsia"/>
        </w:rPr>
      </w:pPr>
      <w:r w:rsidRPr="00525181">
        <w:t>将</w:t>
      </w:r>
      <w:r w:rsidR="00890A03">
        <w:t>＂</w:t>
      </w:r>
      <w:proofErr w:type="spellStart"/>
      <w:r w:rsidRPr="00525181">
        <w:t>fastspace</w:t>
      </w:r>
      <w:proofErr w:type="spellEnd"/>
      <w:r w:rsidR="00890A03">
        <w:t>＂</w:t>
      </w:r>
      <w:proofErr w:type="gramStart"/>
      <w:r w:rsidRPr="00525181">
        <w:t>表空间</w:t>
      </w:r>
      <w:proofErr w:type="gramEnd"/>
      <w:r w:rsidRPr="00525181">
        <w:t>的访问权限赋予数据用户</w:t>
      </w:r>
      <w:r w:rsidRPr="00525181">
        <w:t>jack</w:t>
      </w:r>
      <w:r w:rsidRPr="00525181">
        <w:t>。</w:t>
      </w:r>
    </w:p>
    <w:p w14:paraId="5CF935D9" w14:textId="31E553E0" w:rsidR="00C52321" w:rsidRPr="0061737C" w:rsidRDefault="00FD4FAE"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C52321" w:rsidRPr="0061737C">
        <w:rPr>
          <w:rFonts w:eastAsia="微软雅黑"/>
          <w:b/>
          <w:color w:val="C7000B"/>
          <w:spacing w:val="-4"/>
          <w:kern w:val="2"/>
          <w:shd w:val="pct15" w:color="auto" w:fill="FFFFFF"/>
          <w:lang w:eastAsia="en-US"/>
        </w:rPr>
        <w:t xml:space="preserve">GRANT CREATE ON TABLESPACE </w:t>
      </w:r>
      <w:proofErr w:type="spellStart"/>
      <w:r w:rsidR="00C52321" w:rsidRPr="0061737C">
        <w:rPr>
          <w:rFonts w:eastAsia="微软雅黑"/>
          <w:b/>
          <w:color w:val="C7000B"/>
          <w:spacing w:val="-4"/>
          <w:kern w:val="2"/>
          <w:shd w:val="pct15" w:color="auto" w:fill="FFFFFF"/>
          <w:lang w:eastAsia="en-US"/>
        </w:rPr>
        <w:t>fastspace</w:t>
      </w:r>
      <w:proofErr w:type="spellEnd"/>
      <w:r w:rsidR="00C52321" w:rsidRPr="0061737C">
        <w:rPr>
          <w:rFonts w:eastAsia="微软雅黑"/>
          <w:b/>
          <w:color w:val="C7000B"/>
          <w:spacing w:val="-4"/>
          <w:kern w:val="2"/>
          <w:shd w:val="pct15" w:color="auto" w:fill="FFFFFF"/>
          <w:lang w:eastAsia="en-US"/>
        </w:rPr>
        <w:t xml:space="preserve"> TO jack;</w:t>
      </w:r>
    </w:p>
    <w:p w14:paraId="6CE5C9A5" w14:textId="1BF7B0C4" w:rsidR="00334DAA" w:rsidRPr="00525181" w:rsidRDefault="00C52321" w:rsidP="00ED1505">
      <w:pPr>
        <w:pStyle w:val="1e"/>
        <w:rPr>
          <w:rFonts w:hint="eastAsia"/>
        </w:rPr>
      </w:pPr>
      <w:r w:rsidRPr="00525181">
        <w:t>当结果显示为如下信息，则表示赋予成功。</w:t>
      </w:r>
    </w:p>
    <w:p w14:paraId="084503F5" w14:textId="02488973" w:rsidR="00C52321" w:rsidRPr="00525181" w:rsidRDefault="00C52321" w:rsidP="00ED1505">
      <w:pPr>
        <w:pStyle w:val="afffff4"/>
      </w:pPr>
      <w:r w:rsidRPr="00525181">
        <w:t>GRANT</w:t>
      </w:r>
    </w:p>
    <w:p w14:paraId="33CDB7A0" w14:textId="4BA73106" w:rsidR="00C52321" w:rsidRPr="00525181" w:rsidRDefault="001B7D5C" w:rsidP="001B7D5C">
      <w:pPr>
        <w:pStyle w:val="4"/>
        <w:rPr>
          <w:rFonts w:ascii="Huawei Sans" w:hAnsi="Huawei Sans" w:cs="Huawei Sans" w:hint="default"/>
        </w:rPr>
      </w:pPr>
      <w:r w:rsidRPr="00525181">
        <w:rPr>
          <w:rFonts w:ascii="Huawei Sans" w:hAnsi="Huawei Sans" w:cs="Huawei Sans" w:hint="default"/>
        </w:rPr>
        <w:t>管理表空间</w:t>
      </w:r>
    </w:p>
    <w:p w14:paraId="68108EE4" w14:textId="578B4E11" w:rsidR="001B7D5C" w:rsidRPr="00525181" w:rsidRDefault="001B7D5C" w:rsidP="001B7D5C">
      <w:pPr>
        <w:pStyle w:val="5"/>
        <w:rPr>
          <w:rFonts w:ascii="Huawei Sans" w:hAnsi="Huawei Sans" w:cs="Huawei Sans" w:hint="default"/>
        </w:rPr>
      </w:pPr>
      <w:r w:rsidRPr="00525181">
        <w:rPr>
          <w:rFonts w:ascii="Huawei Sans" w:hAnsi="Huawei Sans" w:cs="Huawei Sans" w:hint="default"/>
        </w:rPr>
        <w:t>查询表空间</w:t>
      </w:r>
    </w:p>
    <w:p w14:paraId="163EB9C5" w14:textId="17A45897" w:rsidR="001B7D5C" w:rsidRPr="00525181" w:rsidRDefault="001B7D5C" w:rsidP="00ED1505">
      <w:pPr>
        <w:pStyle w:val="1e"/>
        <w:rPr>
          <w:rFonts w:hint="eastAsia"/>
        </w:rPr>
      </w:pPr>
      <w:r w:rsidRPr="00525181">
        <w:t>方式</w:t>
      </w:r>
      <w:r w:rsidRPr="00525181">
        <w:t>1</w:t>
      </w:r>
      <w:r w:rsidRPr="00525181">
        <w:t>：检查</w:t>
      </w:r>
      <w:proofErr w:type="spellStart"/>
      <w:r w:rsidRPr="00525181">
        <w:t>pg_tablespace</w:t>
      </w:r>
      <w:proofErr w:type="spellEnd"/>
      <w:r w:rsidRPr="00525181">
        <w:t>系统表。如下命令可查到系统和用户定义的全部表空间。</w:t>
      </w:r>
    </w:p>
    <w:p w14:paraId="16E76450" w14:textId="149DBE5C" w:rsidR="001B7D5C" w:rsidRPr="0061737C" w:rsidRDefault="00FD4FAE" w:rsidP="00ED1505">
      <w:pPr>
        <w:pStyle w:val="afffff4"/>
        <w:rPr>
          <w:rFonts w:eastAsia="微软雅黑"/>
          <w:b/>
          <w:color w:val="C7000B"/>
          <w:spacing w:val="-4"/>
          <w:kern w:val="2"/>
          <w:shd w:val="pct15" w:color="auto" w:fill="FFFFFF"/>
          <w:lang w:eastAsia="en-US"/>
        </w:rPr>
      </w:pPr>
      <w:proofErr w:type="spellStart"/>
      <w:r w:rsidRPr="00525181">
        <w:lastRenderedPageBreak/>
        <w:t>postgres</w:t>
      </w:r>
      <w:proofErr w:type="spellEnd"/>
      <w:r w:rsidRPr="00525181">
        <w:t xml:space="preserve">=# </w:t>
      </w:r>
      <w:r w:rsidR="001B7D5C" w:rsidRPr="0061737C">
        <w:rPr>
          <w:rFonts w:eastAsia="微软雅黑"/>
          <w:b/>
          <w:color w:val="C7000B"/>
          <w:spacing w:val="-4"/>
          <w:kern w:val="2"/>
          <w:shd w:val="pct15" w:color="auto" w:fill="FFFFFF"/>
          <w:lang w:eastAsia="en-US"/>
        </w:rPr>
        <w:t xml:space="preserve">SELECT </w:t>
      </w:r>
      <w:proofErr w:type="spellStart"/>
      <w:r w:rsidR="001B7D5C" w:rsidRPr="0061737C">
        <w:rPr>
          <w:rFonts w:eastAsia="微软雅黑"/>
          <w:b/>
          <w:color w:val="C7000B"/>
          <w:spacing w:val="-4"/>
          <w:kern w:val="2"/>
          <w:shd w:val="pct15" w:color="auto" w:fill="FFFFFF"/>
          <w:lang w:eastAsia="en-US"/>
        </w:rPr>
        <w:t>spcname</w:t>
      </w:r>
      <w:proofErr w:type="spellEnd"/>
      <w:r w:rsidR="001B7D5C" w:rsidRPr="0061737C">
        <w:rPr>
          <w:rFonts w:eastAsia="微软雅黑"/>
          <w:b/>
          <w:color w:val="C7000B"/>
          <w:spacing w:val="-4"/>
          <w:kern w:val="2"/>
          <w:shd w:val="pct15" w:color="auto" w:fill="FFFFFF"/>
          <w:lang w:eastAsia="en-US"/>
        </w:rPr>
        <w:t xml:space="preserve"> FROM </w:t>
      </w:r>
      <w:proofErr w:type="spellStart"/>
      <w:r w:rsidR="001B7D5C" w:rsidRPr="0061737C">
        <w:rPr>
          <w:rFonts w:eastAsia="微软雅黑"/>
          <w:b/>
          <w:color w:val="C7000B"/>
          <w:spacing w:val="-4"/>
          <w:kern w:val="2"/>
          <w:shd w:val="pct15" w:color="auto" w:fill="FFFFFF"/>
          <w:lang w:eastAsia="en-US"/>
        </w:rPr>
        <w:t>pg_tablespace</w:t>
      </w:r>
      <w:proofErr w:type="spellEnd"/>
      <w:r w:rsidR="001B7D5C" w:rsidRPr="0061737C">
        <w:rPr>
          <w:rFonts w:eastAsia="微软雅黑"/>
          <w:b/>
          <w:color w:val="C7000B"/>
          <w:spacing w:val="-4"/>
          <w:kern w:val="2"/>
          <w:shd w:val="pct15" w:color="auto" w:fill="FFFFFF"/>
          <w:lang w:eastAsia="en-US"/>
        </w:rPr>
        <w:t>;</w:t>
      </w:r>
    </w:p>
    <w:p w14:paraId="31A2E826" w14:textId="77777777" w:rsidR="00AF12A5" w:rsidRPr="00525181" w:rsidRDefault="00AF12A5" w:rsidP="00ED1505">
      <w:pPr>
        <w:pStyle w:val="afffff4"/>
      </w:pPr>
      <w:r w:rsidRPr="00525181">
        <w:t xml:space="preserve">  </w:t>
      </w:r>
      <w:proofErr w:type="spellStart"/>
      <w:r w:rsidRPr="00525181">
        <w:t>spcname</w:t>
      </w:r>
      <w:proofErr w:type="spellEnd"/>
      <w:r w:rsidRPr="00525181">
        <w:t xml:space="preserve">   </w:t>
      </w:r>
    </w:p>
    <w:p w14:paraId="51B0B812" w14:textId="77777777" w:rsidR="00AF12A5" w:rsidRPr="00525181" w:rsidRDefault="00AF12A5" w:rsidP="00ED1505">
      <w:pPr>
        <w:pStyle w:val="afffff4"/>
      </w:pPr>
      <w:r w:rsidRPr="00525181">
        <w:t>------------</w:t>
      </w:r>
    </w:p>
    <w:p w14:paraId="03926236" w14:textId="77777777" w:rsidR="00AF12A5" w:rsidRPr="00525181" w:rsidRDefault="00AF12A5" w:rsidP="00ED1505">
      <w:pPr>
        <w:pStyle w:val="afffff4"/>
      </w:pPr>
      <w:r w:rsidRPr="00525181">
        <w:t xml:space="preserve"> </w:t>
      </w:r>
      <w:proofErr w:type="spellStart"/>
      <w:r w:rsidRPr="00525181">
        <w:t>pg_default</w:t>
      </w:r>
      <w:proofErr w:type="spellEnd"/>
    </w:p>
    <w:p w14:paraId="21CE52AA" w14:textId="77777777" w:rsidR="00AF12A5" w:rsidRPr="00525181" w:rsidRDefault="00AF12A5" w:rsidP="00ED1505">
      <w:pPr>
        <w:pStyle w:val="afffff4"/>
      </w:pPr>
      <w:r w:rsidRPr="00525181">
        <w:t xml:space="preserve"> </w:t>
      </w:r>
      <w:proofErr w:type="spellStart"/>
      <w:r w:rsidRPr="00525181">
        <w:t>pg_global</w:t>
      </w:r>
      <w:proofErr w:type="spellEnd"/>
    </w:p>
    <w:p w14:paraId="0345FB35" w14:textId="77777777" w:rsidR="00AF12A5" w:rsidRPr="00525181" w:rsidRDefault="00AF12A5" w:rsidP="00ED1505">
      <w:pPr>
        <w:pStyle w:val="afffff4"/>
      </w:pPr>
      <w:r w:rsidRPr="00525181">
        <w:t xml:space="preserve"> </w:t>
      </w:r>
      <w:proofErr w:type="spellStart"/>
      <w:r w:rsidRPr="00525181">
        <w:t>fastspace</w:t>
      </w:r>
      <w:proofErr w:type="spellEnd"/>
    </w:p>
    <w:p w14:paraId="65D0ECAD" w14:textId="2EC2E39E" w:rsidR="00AF12A5" w:rsidRPr="00525181" w:rsidRDefault="00AF12A5" w:rsidP="00ED1505">
      <w:pPr>
        <w:pStyle w:val="afffff4"/>
      </w:pPr>
      <w:r w:rsidRPr="00525181">
        <w:t>(3 rows)</w:t>
      </w:r>
    </w:p>
    <w:p w14:paraId="05C63FE3" w14:textId="7337684D" w:rsidR="001B7D5C" w:rsidRPr="00525181" w:rsidRDefault="001B7D5C" w:rsidP="00ED1505">
      <w:pPr>
        <w:pStyle w:val="1e"/>
        <w:rPr>
          <w:rFonts w:hint="eastAsia"/>
        </w:rPr>
      </w:pPr>
      <w:r w:rsidRPr="00525181">
        <w:t>方式</w:t>
      </w:r>
      <w:r w:rsidRPr="00525181">
        <w:t>2</w:t>
      </w:r>
      <w:r w:rsidRPr="00525181">
        <w:t>：使用</w:t>
      </w:r>
      <w:proofErr w:type="spellStart"/>
      <w:r w:rsidRPr="00525181">
        <w:t>gsql</w:t>
      </w:r>
      <w:proofErr w:type="spellEnd"/>
      <w:r w:rsidRPr="00525181">
        <w:t>程序的</w:t>
      </w:r>
      <w:proofErr w:type="gramStart"/>
      <w:r w:rsidRPr="00525181">
        <w:t>元命令</w:t>
      </w:r>
      <w:proofErr w:type="gramEnd"/>
      <w:r w:rsidRPr="00525181">
        <w:t>查询表空间。</w:t>
      </w:r>
    </w:p>
    <w:p w14:paraId="2FA93FE5" w14:textId="4A02FB77" w:rsidR="001B7D5C" w:rsidRPr="0061737C" w:rsidRDefault="00FD4FAE"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1B7D5C" w:rsidRPr="0061737C">
        <w:rPr>
          <w:rFonts w:eastAsia="微软雅黑"/>
          <w:b/>
          <w:color w:val="C7000B"/>
          <w:spacing w:val="-4"/>
          <w:kern w:val="2"/>
          <w:shd w:val="pct15" w:color="auto" w:fill="FFFFFF"/>
          <w:lang w:eastAsia="en-US"/>
        </w:rPr>
        <w:t>\</w:t>
      </w:r>
      <w:proofErr w:type="spellStart"/>
      <w:r w:rsidR="001B7D5C" w:rsidRPr="0061737C">
        <w:rPr>
          <w:rFonts w:eastAsia="微软雅黑"/>
          <w:b/>
          <w:color w:val="C7000B"/>
          <w:spacing w:val="-4"/>
          <w:kern w:val="2"/>
          <w:shd w:val="pct15" w:color="auto" w:fill="FFFFFF"/>
          <w:lang w:eastAsia="en-US"/>
        </w:rPr>
        <w:t>db</w:t>
      </w:r>
      <w:proofErr w:type="spellEnd"/>
    </w:p>
    <w:p w14:paraId="13F365FF" w14:textId="77777777" w:rsidR="00AF12A5" w:rsidRPr="00525181" w:rsidRDefault="00AF12A5" w:rsidP="00ED1505">
      <w:pPr>
        <w:pStyle w:val="afffff4"/>
      </w:pPr>
      <w:r w:rsidRPr="00525181">
        <w:t xml:space="preserve">             List of tablespaces</w:t>
      </w:r>
    </w:p>
    <w:p w14:paraId="7B9C9BEF" w14:textId="77777777" w:rsidR="00AF12A5" w:rsidRPr="00525181" w:rsidRDefault="00AF12A5" w:rsidP="00ED1505">
      <w:pPr>
        <w:pStyle w:val="afffff4"/>
      </w:pPr>
      <w:r w:rsidRPr="00525181">
        <w:t xml:space="preserve">    Name    | Owner |        Location         </w:t>
      </w:r>
    </w:p>
    <w:p w14:paraId="421717C9" w14:textId="77777777" w:rsidR="00AF12A5" w:rsidRPr="00525181" w:rsidRDefault="00AF12A5" w:rsidP="00ED1505">
      <w:pPr>
        <w:pStyle w:val="afffff4"/>
      </w:pPr>
      <w:r w:rsidRPr="00525181">
        <w:t>------------+-------+-------------------------</w:t>
      </w:r>
    </w:p>
    <w:p w14:paraId="0AF84C85" w14:textId="77777777" w:rsidR="00AF12A5" w:rsidRPr="00525181" w:rsidRDefault="00AF12A5" w:rsidP="00ED1505">
      <w:pPr>
        <w:pStyle w:val="afffff4"/>
      </w:pPr>
      <w:r w:rsidRPr="00525181">
        <w:t xml:space="preserve"> </w:t>
      </w:r>
      <w:proofErr w:type="spellStart"/>
      <w:proofErr w:type="gramStart"/>
      <w:r w:rsidRPr="00525181">
        <w:t>fastspace</w:t>
      </w:r>
      <w:proofErr w:type="spellEnd"/>
      <w:r w:rsidRPr="00525181">
        <w:t xml:space="preserve">  |</w:t>
      </w:r>
      <w:proofErr w:type="gramEnd"/>
      <w:r w:rsidRPr="00525181">
        <w:t xml:space="preserve"> </w:t>
      </w:r>
      <w:proofErr w:type="spellStart"/>
      <w:r w:rsidRPr="00525181">
        <w:t>omm</w:t>
      </w:r>
      <w:proofErr w:type="spellEnd"/>
      <w:r w:rsidRPr="00525181">
        <w:t xml:space="preserve">   | tablespace/tablespace_1</w:t>
      </w:r>
    </w:p>
    <w:p w14:paraId="729C3D44" w14:textId="77777777" w:rsidR="00AF12A5" w:rsidRPr="00525181" w:rsidRDefault="00AF12A5" w:rsidP="00ED1505">
      <w:pPr>
        <w:pStyle w:val="afffff4"/>
      </w:pPr>
      <w:r w:rsidRPr="00525181">
        <w:t xml:space="preserve"> </w:t>
      </w:r>
      <w:proofErr w:type="spellStart"/>
      <w:r w:rsidRPr="00525181">
        <w:t>pg_default</w:t>
      </w:r>
      <w:proofErr w:type="spellEnd"/>
      <w:r w:rsidRPr="00525181">
        <w:t xml:space="preserve"> | </w:t>
      </w:r>
      <w:proofErr w:type="spellStart"/>
      <w:r w:rsidRPr="00525181">
        <w:t>omm</w:t>
      </w:r>
      <w:proofErr w:type="spellEnd"/>
      <w:r w:rsidRPr="00525181">
        <w:t xml:space="preserve">   | </w:t>
      </w:r>
    </w:p>
    <w:p w14:paraId="6EE74752" w14:textId="77777777" w:rsidR="00AF12A5" w:rsidRPr="00525181" w:rsidRDefault="00AF12A5" w:rsidP="00ED1505">
      <w:pPr>
        <w:pStyle w:val="afffff4"/>
      </w:pPr>
      <w:r w:rsidRPr="00525181">
        <w:t xml:space="preserve"> </w:t>
      </w:r>
      <w:proofErr w:type="spellStart"/>
      <w:r w:rsidRPr="00525181">
        <w:t>pg_</w:t>
      </w:r>
      <w:proofErr w:type="gramStart"/>
      <w:r w:rsidRPr="00525181">
        <w:t>global</w:t>
      </w:r>
      <w:proofErr w:type="spellEnd"/>
      <w:r w:rsidRPr="00525181">
        <w:t xml:space="preserve">  |</w:t>
      </w:r>
      <w:proofErr w:type="gramEnd"/>
      <w:r w:rsidRPr="00525181">
        <w:t xml:space="preserve"> </w:t>
      </w:r>
      <w:proofErr w:type="spellStart"/>
      <w:r w:rsidRPr="00525181">
        <w:t>omm</w:t>
      </w:r>
      <w:proofErr w:type="spellEnd"/>
      <w:r w:rsidRPr="00525181">
        <w:t xml:space="preserve">   | </w:t>
      </w:r>
    </w:p>
    <w:p w14:paraId="05A2E332" w14:textId="39A80B1A" w:rsidR="00AF12A5" w:rsidRPr="00525181" w:rsidRDefault="00AF12A5" w:rsidP="00ED1505">
      <w:pPr>
        <w:pStyle w:val="afffff4"/>
      </w:pPr>
      <w:r w:rsidRPr="00525181">
        <w:t>(3 rows)</w:t>
      </w:r>
    </w:p>
    <w:p w14:paraId="2983C98A" w14:textId="0EEB4228" w:rsidR="001B7D5C" w:rsidRPr="00525181" w:rsidRDefault="001B7D5C" w:rsidP="001B7D5C">
      <w:pPr>
        <w:pStyle w:val="5"/>
        <w:rPr>
          <w:rFonts w:ascii="Huawei Sans" w:hAnsi="Huawei Sans" w:cs="Huawei Sans" w:hint="default"/>
        </w:rPr>
      </w:pPr>
      <w:r w:rsidRPr="00525181">
        <w:rPr>
          <w:rFonts w:ascii="Huawei Sans" w:hAnsi="Huawei Sans" w:cs="Huawei Sans" w:hint="default"/>
        </w:rPr>
        <w:t>查询表空间使用率</w:t>
      </w:r>
    </w:p>
    <w:p w14:paraId="7255AC4E" w14:textId="4162190D" w:rsidR="001B7D5C" w:rsidRPr="00525181" w:rsidRDefault="001B7D5C" w:rsidP="00ED1505">
      <w:pPr>
        <w:pStyle w:val="30"/>
        <w:rPr>
          <w:rFonts w:hint="eastAsia"/>
        </w:rPr>
      </w:pPr>
      <w:r w:rsidRPr="00525181">
        <w:t>查询</w:t>
      </w:r>
      <w:proofErr w:type="gramStart"/>
      <w:r w:rsidRPr="00525181">
        <w:t>表空间</w:t>
      </w:r>
      <w:proofErr w:type="gramEnd"/>
      <w:r w:rsidRPr="00525181">
        <w:t>的当前使用情况。</w:t>
      </w:r>
      <w:r w:rsidR="00C05A99">
        <w:rPr>
          <w:rFonts w:hint="eastAsia"/>
        </w:rPr>
        <w:t>（</w:t>
      </w:r>
      <w:r w:rsidR="00C05A99" w:rsidRPr="00C05A99">
        <w:rPr>
          <w:rFonts w:ascii="微软雅黑" w:eastAsia="微软雅黑" w:hAnsi="微软雅黑" w:hint="eastAsia"/>
          <w:color w:val="FF0000"/>
        </w:rPr>
        <w:t>截图</w:t>
      </w:r>
      <w:r w:rsidR="00C05A99">
        <w:rPr>
          <w:rFonts w:hint="eastAsia"/>
        </w:rPr>
        <w:t>）</w:t>
      </w:r>
    </w:p>
    <w:p w14:paraId="544B5FC0" w14:textId="011453C2" w:rsidR="001B7D5C" w:rsidRPr="0061737C" w:rsidRDefault="009D1881"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1B7D5C" w:rsidRPr="0061737C">
        <w:rPr>
          <w:rFonts w:eastAsia="微软雅黑"/>
          <w:b/>
          <w:color w:val="C7000B"/>
          <w:spacing w:val="-4"/>
          <w:kern w:val="2"/>
          <w:shd w:val="pct15" w:color="auto" w:fill="FFFFFF"/>
          <w:lang w:eastAsia="en-US"/>
        </w:rPr>
        <w:t>SELECT PG_TABLESPACE_SIZE('</w:t>
      </w:r>
      <w:proofErr w:type="spellStart"/>
      <w:r w:rsidR="000B4AFB" w:rsidRPr="0061737C">
        <w:rPr>
          <w:rFonts w:eastAsia="微软雅黑"/>
          <w:b/>
          <w:color w:val="C7000B"/>
          <w:spacing w:val="-4"/>
          <w:kern w:val="2"/>
          <w:shd w:val="pct15" w:color="auto" w:fill="FFFFFF"/>
          <w:lang w:eastAsia="en-US"/>
        </w:rPr>
        <w:t>fastspace</w:t>
      </w:r>
      <w:proofErr w:type="spellEnd"/>
      <w:r w:rsidR="001B7D5C" w:rsidRPr="0061737C">
        <w:rPr>
          <w:rFonts w:eastAsia="微软雅黑"/>
          <w:b/>
          <w:color w:val="C7000B"/>
          <w:spacing w:val="-4"/>
          <w:kern w:val="2"/>
          <w:shd w:val="pct15" w:color="auto" w:fill="FFFFFF"/>
          <w:lang w:eastAsia="en-US"/>
        </w:rPr>
        <w:t>');</w:t>
      </w:r>
    </w:p>
    <w:p w14:paraId="08BE05A2" w14:textId="77777777" w:rsidR="008A35DF" w:rsidRPr="00525181" w:rsidRDefault="008A35DF" w:rsidP="00ED1505">
      <w:pPr>
        <w:pStyle w:val="1e"/>
        <w:rPr>
          <w:rFonts w:hint="eastAsia"/>
        </w:rPr>
      </w:pPr>
      <w:r w:rsidRPr="00525181">
        <w:t>返回如下信息：</w:t>
      </w:r>
    </w:p>
    <w:p w14:paraId="7CEADD9B" w14:textId="291F63B4" w:rsidR="008A35DF" w:rsidRPr="00525181" w:rsidRDefault="008A35DF" w:rsidP="00ED1505">
      <w:pPr>
        <w:pStyle w:val="afffff4"/>
      </w:pPr>
      <w:proofErr w:type="spellStart"/>
      <w:r w:rsidRPr="00525181">
        <w:t>pg_tablespace_size</w:t>
      </w:r>
      <w:proofErr w:type="spellEnd"/>
      <w:r w:rsidRPr="00525181">
        <w:t xml:space="preserve">  </w:t>
      </w:r>
    </w:p>
    <w:p w14:paraId="594487A1" w14:textId="77777777" w:rsidR="008A35DF" w:rsidRPr="00525181" w:rsidRDefault="008A35DF" w:rsidP="00ED1505">
      <w:pPr>
        <w:pStyle w:val="afffff4"/>
      </w:pPr>
      <w:r w:rsidRPr="00525181">
        <w:t xml:space="preserve">-------------------- </w:t>
      </w:r>
    </w:p>
    <w:p w14:paraId="3514234D" w14:textId="536695E7" w:rsidR="008A35DF" w:rsidRPr="00525181" w:rsidRDefault="008A35DF" w:rsidP="00ED1505">
      <w:pPr>
        <w:pStyle w:val="afffff4"/>
      </w:pPr>
      <w:r w:rsidRPr="00525181">
        <w:t xml:space="preserve">            </w:t>
      </w:r>
      <w:r w:rsidR="00B634D2" w:rsidRPr="00525181">
        <w:t>4096</w:t>
      </w:r>
      <w:r w:rsidRPr="00525181">
        <w:t xml:space="preserve"> </w:t>
      </w:r>
    </w:p>
    <w:p w14:paraId="609B0575" w14:textId="77777777" w:rsidR="008A35DF" w:rsidRPr="00525181" w:rsidRDefault="008A35DF" w:rsidP="00ED1505">
      <w:pPr>
        <w:pStyle w:val="afffff4"/>
      </w:pPr>
      <w:r w:rsidRPr="00525181">
        <w:t>(1 row)</w:t>
      </w:r>
    </w:p>
    <w:p w14:paraId="6E6754DD" w14:textId="10E15822" w:rsidR="008A35DF" w:rsidRPr="00525181" w:rsidRDefault="008A35DF" w:rsidP="00ED1505">
      <w:pPr>
        <w:pStyle w:val="1e"/>
        <w:rPr>
          <w:rFonts w:hint="eastAsia"/>
        </w:rPr>
      </w:pPr>
      <w:r w:rsidRPr="00525181">
        <w:t>其中</w:t>
      </w:r>
      <w:r w:rsidR="00B634D2" w:rsidRPr="00525181">
        <w:t>4096</w:t>
      </w:r>
      <w:r w:rsidRPr="00525181">
        <w:t>表示</w:t>
      </w:r>
      <w:proofErr w:type="gramStart"/>
      <w:r w:rsidRPr="00525181">
        <w:t>表空间</w:t>
      </w:r>
      <w:proofErr w:type="gramEnd"/>
      <w:r w:rsidRPr="00525181">
        <w:t>的大小，单位为字节。</w:t>
      </w:r>
    </w:p>
    <w:p w14:paraId="273E71FD" w14:textId="59AE6ACD" w:rsidR="001B7D5C" w:rsidRPr="00525181" w:rsidRDefault="001B7D5C" w:rsidP="00ED1505">
      <w:pPr>
        <w:pStyle w:val="30"/>
        <w:rPr>
          <w:rFonts w:hint="eastAsia"/>
        </w:rPr>
      </w:pPr>
      <w:r w:rsidRPr="00525181">
        <w:t>计算</w:t>
      </w:r>
      <w:proofErr w:type="gramStart"/>
      <w:r w:rsidRPr="00525181">
        <w:t>表空间</w:t>
      </w:r>
      <w:proofErr w:type="gramEnd"/>
      <w:r w:rsidRPr="00525181">
        <w:t>使用率。</w:t>
      </w:r>
    </w:p>
    <w:p w14:paraId="13442C38" w14:textId="5834F880" w:rsidR="001B7D5C" w:rsidRPr="00525181" w:rsidRDefault="001B7D5C" w:rsidP="00ED1505">
      <w:pPr>
        <w:pStyle w:val="1e"/>
        <w:rPr>
          <w:rFonts w:hint="eastAsia"/>
        </w:rPr>
      </w:pPr>
      <w:proofErr w:type="gramStart"/>
      <w:r w:rsidRPr="00525181">
        <w:t>表空间</w:t>
      </w:r>
      <w:proofErr w:type="gramEnd"/>
      <w:r w:rsidRPr="00525181">
        <w:t>使用率</w:t>
      </w:r>
      <w:r w:rsidRPr="00525181">
        <w:t>=PG_TABLESPACE_SIZE/</w:t>
      </w:r>
      <w:proofErr w:type="gramStart"/>
      <w:r w:rsidRPr="00525181">
        <w:t>表空间</w:t>
      </w:r>
      <w:proofErr w:type="gramEnd"/>
      <w:r w:rsidRPr="00525181">
        <w:t>所在目录的磁盘大小。</w:t>
      </w:r>
    </w:p>
    <w:p w14:paraId="7516BDAF" w14:textId="21BF694D" w:rsidR="00847D73" w:rsidRPr="00525181" w:rsidRDefault="00BC6257" w:rsidP="00BC6257">
      <w:pPr>
        <w:pStyle w:val="5"/>
        <w:rPr>
          <w:rFonts w:ascii="Huawei Sans" w:hAnsi="Huawei Sans" w:cs="Huawei Sans" w:hint="default"/>
        </w:rPr>
      </w:pPr>
      <w:r w:rsidRPr="00525181">
        <w:rPr>
          <w:rFonts w:ascii="Huawei Sans" w:hAnsi="Huawei Sans" w:cs="Huawei Sans" w:hint="default"/>
        </w:rPr>
        <w:t>修改表空间</w:t>
      </w:r>
    </w:p>
    <w:p w14:paraId="473765E5" w14:textId="5780CC77" w:rsidR="00BC6257" w:rsidRPr="00525181" w:rsidRDefault="00BC6257" w:rsidP="00ED1505">
      <w:pPr>
        <w:pStyle w:val="1e"/>
        <w:rPr>
          <w:rFonts w:hint="eastAsia"/>
        </w:rPr>
      </w:pPr>
      <w:r w:rsidRPr="00525181">
        <w:t>对表空间</w:t>
      </w:r>
      <w:proofErr w:type="spellStart"/>
      <w:r w:rsidRPr="00525181">
        <w:t>fastspace</w:t>
      </w:r>
      <w:proofErr w:type="spellEnd"/>
      <w:r w:rsidRPr="00525181">
        <w:t>重命名为</w:t>
      </w:r>
      <w:proofErr w:type="spellStart"/>
      <w:r w:rsidRPr="00525181">
        <w:t>fspace</w:t>
      </w:r>
      <w:proofErr w:type="spellEnd"/>
      <w:r w:rsidRPr="00525181">
        <w:t>。</w:t>
      </w:r>
    </w:p>
    <w:p w14:paraId="4A37429F" w14:textId="26CDB27F" w:rsidR="00BC6257"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BC6257" w:rsidRPr="0061737C">
        <w:rPr>
          <w:rFonts w:eastAsia="微软雅黑"/>
          <w:b/>
          <w:color w:val="C7000B"/>
          <w:spacing w:val="-4"/>
          <w:kern w:val="2"/>
          <w:shd w:val="pct15" w:color="auto" w:fill="FFFFFF"/>
          <w:lang w:eastAsia="en-US"/>
        </w:rPr>
        <w:t xml:space="preserve">ALTER TABLESPACE </w:t>
      </w:r>
      <w:proofErr w:type="spellStart"/>
      <w:r w:rsidR="00BC6257" w:rsidRPr="0061737C">
        <w:rPr>
          <w:rFonts w:eastAsia="微软雅黑"/>
          <w:b/>
          <w:color w:val="C7000B"/>
          <w:spacing w:val="-4"/>
          <w:kern w:val="2"/>
          <w:shd w:val="pct15" w:color="auto" w:fill="FFFFFF"/>
          <w:lang w:eastAsia="en-US"/>
        </w:rPr>
        <w:t>fastspace</w:t>
      </w:r>
      <w:proofErr w:type="spellEnd"/>
      <w:r w:rsidR="00BC6257" w:rsidRPr="0061737C">
        <w:rPr>
          <w:rFonts w:eastAsia="微软雅黑"/>
          <w:b/>
          <w:color w:val="C7000B"/>
          <w:spacing w:val="-4"/>
          <w:kern w:val="2"/>
          <w:shd w:val="pct15" w:color="auto" w:fill="FFFFFF"/>
          <w:lang w:eastAsia="en-US"/>
        </w:rPr>
        <w:t xml:space="preserve"> RENAME TO </w:t>
      </w:r>
      <w:proofErr w:type="spellStart"/>
      <w:r w:rsidR="00BC6257" w:rsidRPr="0061737C">
        <w:rPr>
          <w:rFonts w:eastAsia="微软雅黑"/>
          <w:b/>
          <w:color w:val="C7000B"/>
          <w:spacing w:val="-4"/>
          <w:kern w:val="2"/>
          <w:shd w:val="pct15" w:color="auto" w:fill="FFFFFF"/>
          <w:lang w:eastAsia="en-US"/>
        </w:rPr>
        <w:t>fspace</w:t>
      </w:r>
      <w:proofErr w:type="spellEnd"/>
      <w:r w:rsidR="00BC6257" w:rsidRPr="0061737C">
        <w:rPr>
          <w:rFonts w:eastAsia="微软雅黑"/>
          <w:b/>
          <w:color w:val="C7000B"/>
          <w:spacing w:val="-4"/>
          <w:kern w:val="2"/>
          <w:shd w:val="pct15" w:color="auto" w:fill="FFFFFF"/>
          <w:lang w:eastAsia="en-US"/>
        </w:rPr>
        <w:t>;</w:t>
      </w:r>
    </w:p>
    <w:p w14:paraId="72FD15FC" w14:textId="51C2EB7F" w:rsidR="00E2543E" w:rsidRPr="00525181" w:rsidRDefault="00E2543E" w:rsidP="00ED1505">
      <w:pPr>
        <w:pStyle w:val="afffff4"/>
      </w:pPr>
      <w:r w:rsidRPr="00525181">
        <w:t>ALTER TABLESPACE</w:t>
      </w:r>
    </w:p>
    <w:p w14:paraId="16DF0DD2" w14:textId="5C3DD3B7" w:rsidR="00BC6257" w:rsidRPr="00525181" w:rsidRDefault="00BC6257" w:rsidP="00BC6257">
      <w:pPr>
        <w:pStyle w:val="5"/>
        <w:rPr>
          <w:rFonts w:ascii="Huawei Sans" w:hAnsi="Huawei Sans" w:cs="Huawei Sans" w:hint="default"/>
        </w:rPr>
      </w:pPr>
      <w:r w:rsidRPr="00525181">
        <w:rPr>
          <w:rFonts w:ascii="Huawei Sans" w:hAnsi="Huawei Sans" w:cs="Huawei Sans" w:hint="default"/>
        </w:rPr>
        <w:t>删除表空间</w:t>
      </w:r>
    </w:p>
    <w:p w14:paraId="4AEFFFFA" w14:textId="0330CC46" w:rsidR="00BC6257" w:rsidRPr="00525181" w:rsidRDefault="00BC6257" w:rsidP="00ED1505">
      <w:pPr>
        <w:pStyle w:val="1e"/>
        <w:rPr>
          <w:rFonts w:hint="eastAsia"/>
        </w:rPr>
      </w:pPr>
      <w:r w:rsidRPr="00525181">
        <w:t>删除用户</w:t>
      </w:r>
      <w:r w:rsidRPr="00525181">
        <w:t>jack</w:t>
      </w:r>
      <w:r w:rsidRPr="00525181">
        <w:t>。</w:t>
      </w:r>
    </w:p>
    <w:p w14:paraId="583E794D" w14:textId="50910497" w:rsidR="00BC6257"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BC6257" w:rsidRPr="0061737C">
        <w:rPr>
          <w:rFonts w:eastAsia="微软雅黑"/>
          <w:b/>
          <w:color w:val="C7000B"/>
          <w:spacing w:val="-4"/>
          <w:kern w:val="2"/>
          <w:shd w:val="pct15" w:color="auto" w:fill="FFFFFF"/>
          <w:lang w:eastAsia="en-US"/>
        </w:rPr>
        <w:t>DROP USER jack CASCADE;</w:t>
      </w:r>
    </w:p>
    <w:p w14:paraId="41D1830A" w14:textId="264CB6F5" w:rsidR="00E2543E" w:rsidRPr="00525181" w:rsidRDefault="00E2543E" w:rsidP="00ED1505">
      <w:pPr>
        <w:pStyle w:val="afffff4"/>
      </w:pPr>
      <w:r w:rsidRPr="00525181">
        <w:t>DROP ROLE</w:t>
      </w:r>
    </w:p>
    <w:p w14:paraId="47F5DA1F" w14:textId="02194125" w:rsidR="00BC6257" w:rsidRPr="00525181" w:rsidRDefault="00BC6257" w:rsidP="00ED1505">
      <w:pPr>
        <w:pStyle w:val="1e"/>
        <w:rPr>
          <w:rFonts w:hint="eastAsia"/>
        </w:rPr>
      </w:pPr>
      <w:r w:rsidRPr="00525181">
        <w:t>删除</w:t>
      </w:r>
      <w:proofErr w:type="gramStart"/>
      <w:r w:rsidRPr="00525181">
        <w:t>表空间</w:t>
      </w:r>
      <w:proofErr w:type="spellStart"/>
      <w:proofErr w:type="gramEnd"/>
      <w:r w:rsidRPr="00525181">
        <w:t>fspace</w:t>
      </w:r>
      <w:proofErr w:type="spellEnd"/>
      <w:r w:rsidRPr="00525181">
        <w:t>。</w:t>
      </w:r>
    </w:p>
    <w:p w14:paraId="5BFFF01A" w14:textId="09DFC9DD" w:rsidR="00BC6257"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BC6257" w:rsidRPr="0061737C">
        <w:rPr>
          <w:rFonts w:eastAsia="微软雅黑"/>
          <w:b/>
          <w:color w:val="C7000B"/>
          <w:spacing w:val="-4"/>
          <w:kern w:val="2"/>
          <w:shd w:val="pct15" w:color="auto" w:fill="FFFFFF"/>
          <w:lang w:eastAsia="en-US"/>
        </w:rPr>
        <w:t xml:space="preserve">DROP TABLESPACE </w:t>
      </w:r>
      <w:proofErr w:type="spellStart"/>
      <w:r w:rsidR="00BC6257" w:rsidRPr="0061737C">
        <w:rPr>
          <w:rFonts w:eastAsia="微软雅黑"/>
          <w:b/>
          <w:color w:val="C7000B"/>
          <w:spacing w:val="-4"/>
          <w:kern w:val="2"/>
          <w:shd w:val="pct15" w:color="auto" w:fill="FFFFFF"/>
          <w:lang w:eastAsia="en-US"/>
        </w:rPr>
        <w:t>fspace</w:t>
      </w:r>
      <w:proofErr w:type="spellEnd"/>
      <w:r w:rsidR="00BC6257" w:rsidRPr="0061737C">
        <w:rPr>
          <w:rFonts w:eastAsia="微软雅黑"/>
          <w:b/>
          <w:color w:val="C7000B"/>
          <w:spacing w:val="-4"/>
          <w:kern w:val="2"/>
          <w:shd w:val="pct15" w:color="auto" w:fill="FFFFFF"/>
          <w:lang w:eastAsia="en-US"/>
        </w:rPr>
        <w:t>;</w:t>
      </w:r>
    </w:p>
    <w:p w14:paraId="6813931E" w14:textId="36E47ACC" w:rsidR="00E2543E" w:rsidRPr="00525181" w:rsidRDefault="00E2543E" w:rsidP="00ED1505">
      <w:pPr>
        <w:pStyle w:val="afffff4"/>
      </w:pPr>
      <w:r w:rsidRPr="00525181">
        <w:t>DROP TABLESPACE</w:t>
      </w:r>
    </w:p>
    <w:p w14:paraId="2508B491" w14:textId="1B69F340" w:rsidR="00BC6257" w:rsidRPr="00525181" w:rsidRDefault="00BC6257" w:rsidP="00ED1505">
      <w:pPr>
        <w:pStyle w:val="1e"/>
        <w:rPr>
          <w:rFonts w:hint="eastAsia"/>
        </w:rPr>
      </w:pPr>
      <w:r w:rsidRPr="00525181">
        <w:lastRenderedPageBreak/>
        <w:t>说明：用户必须是</w:t>
      </w:r>
      <w:proofErr w:type="gramStart"/>
      <w:r w:rsidRPr="00525181">
        <w:t>表空间</w:t>
      </w:r>
      <w:proofErr w:type="gramEnd"/>
      <w:r w:rsidRPr="00525181">
        <w:t>的</w:t>
      </w:r>
      <w:r w:rsidRPr="00525181">
        <w:t>owner</w:t>
      </w:r>
      <w:r w:rsidRPr="00525181">
        <w:t>或者系统管理员才能删除表空间。</w:t>
      </w:r>
    </w:p>
    <w:p w14:paraId="3F5039FC" w14:textId="3E94C123" w:rsidR="002B1FD4" w:rsidRPr="00525181" w:rsidRDefault="002B1FD4" w:rsidP="002B1FD4">
      <w:pPr>
        <w:pStyle w:val="3"/>
        <w:rPr>
          <w:rFonts w:ascii="Huawei Sans" w:hAnsi="Huawei Sans" w:cs="Huawei Sans"/>
        </w:rPr>
      </w:pPr>
      <w:bookmarkStart w:id="33" w:name="_Toc81318127"/>
      <w:r w:rsidRPr="00525181">
        <w:rPr>
          <w:rFonts w:ascii="Huawei Sans" w:hAnsi="Huawei Sans" w:cs="Huawei Sans"/>
        </w:rPr>
        <w:t>创建和管理</w:t>
      </w:r>
      <w:r w:rsidR="002B43D4" w:rsidRPr="00525181">
        <w:rPr>
          <w:rFonts w:ascii="Huawei Sans" w:hAnsi="Huawei Sans" w:cs="Huawei Sans"/>
        </w:rPr>
        <w:t>数据库</w:t>
      </w:r>
      <w:bookmarkEnd w:id="33"/>
    </w:p>
    <w:p w14:paraId="7CBC3F0A" w14:textId="001D2EC5" w:rsidR="002B43D4" w:rsidRPr="00525181" w:rsidRDefault="002B43D4" w:rsidP="002B43D4">
      <w:pPr>
        <w:pStyle w:val="4"/>
        <w:rPr>
          <w:rFonts w:ascii="Huawei Sans" w:hAnsi="Huawei Sans" w:cs="Huawei Sans" w:hint="default"/>
        </w:rPr>
      </w:pPr>
      <w:r w:rsidRPr="00525181">
        <w:rPr>
          <w:rFonts w:ascii="Huawei Sans" w:hAnsi="Huawei Sans" w:cs="Huawei Sans" w:hint="default"/>
        </w:rPr>
        <w:t>创建数据库</w:t>
      </w:r>
    </w:p>
    <w:p w14:paraId="7A97E12D" w14:textId="3B37B2EA" w:rsidR="002B43D4" w:rsidRPr="00525181" w:rsidRDefault="002A31BC" w:rsidP="00ED1505">
      <w:pPr>
        <w:pStyle w:val="30"/>
        <w:rPr>
          <w:rFonts w:hint="eastAsia"/>
        </w:rPr>
      </w:pPr>
      <w:r w:rsidRPr="00525181">
        <w:t>使用如下命令创建一个新的</w:t>
      </w:r>
      <w:proofErr w:type="gramStart"/>
      <w:r w:rsidRPr="00525181">
        <w:t>表空间</w:t>
      </w:r>
      <w:proofErr w:type="spellStart"/>
      <w:proofErr w:type="gramEnd"/>
      <w:r w:rsidRPr="00525181">
        <w:t>tpcds_local</w:t>
      </w:r>
      <w:proofErr w:type="spellEnd"/>
      <w:r w:rsidRPr="00525181">
        <w:t>。</w:t>
      </w:r>
    </w:p>
    <w:p w14:paraId="62D79EBC" w14:textId="084E8E11" w:rsidR="002A31BC"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2A31BC" w:rsidRPr="0061737C">
        <w:rPr>
          <w:rFonts w:eastAsia="微软雅黑"/>
          <w:b/>
          <w:color w:val="C7000B"/>
          <w:spacing w:val="-4"/>
          <w:kern w:val="2"/>
          <w:shd w:val="pct15" w:color="auto" w:fill="FFFFFF"/>
          <w:lang w:eastAsia="en-US"/>
        </w:rPr>
        <w:t xml:space="preserve">CREATE TABLESPACE </w:t>
      </w:r>
      <w:proofErr w:type="spellStart"/>
      <w:r w:rsidR="002A31BC" w:rsidRPr="0061737C">
        <w:rPr>
          <w:rFonts w:eastAsia="微软雅黑"/>
          <w:b/>
          <w:color w:val="C7000B"/>
          <w:spacing w:val="-4"/>
          <w:kern w:val="2"/>
          <w:shd w:val="pct15" w:color="auto" w:fill="FFFFFF"/>
          <w:lang w:eastAsia="en-US"/>
        </w:rPr>
        <w:t>tpcds_local</w:t>
      </w:r>
      <w:proofErr w:type="spellEnd"/>
      <w:r w:rsidR="002A31BC" w:rsidRPr="0061737C">
        <w:rPr>
          <w:rFonts w:eastAsia="微软雅黑"/>
          <w:b/>
          <w:color w:val="C7000B"/>
          <w:spacing w:val="-4"/>
          <w:kern w:val="2"/>
          <w:shd w:val="pct15" w:color="auto" w:fill="FFFFFF"/>
          <w:lang w:eastAsia="en-US"/>
        </w:rPr>
        <w:t xml:space="preserve"> RELATIVE L</w:t>
      </w:r>
      <w:r w:rsidR="00053DD0" w:rsidRPr="0061737C">
        <w:rPr>
          <w:rFonts w:eastAsia="微软雅黑"/>
          <w:b/>
          <w:color w:val="C7000B"/>
          <w:spacing w:val="-4"/>
          <w:kern w:val="2"/>
          <w:shd w:val="pct15" w:color="auto" w:fill="FFFFFF"/>
          <w:lang w:eastAsia="en-US"/>
        </w:rPr>
        <w:t>OCATION 'tablespace/tablespace_2</w:t>
      </w:r>
      <w:r w:rsidR="002A31BC" w:rsidRPr="0061737C">
        <w:rPr>
          <w:rFonts w:eastAsia="微软雅黑"/>
          <w:b/>
          <w:color w:val="C7000B"/>
          <w:spacing w:val="-4"/>
          <w:kern w:val="2"/>
          <w:shd w:val="pct15" w:color="auto" w:fill="FFFFFF"/>
          <w:lang w:eastAsia="en-US"/>
        </w:rPr>
        <w:t>';</w:t>
      </w:r>
    </w:p>
    <w:p w14:paraId="19256C52" w14:textId="1D9A0313" w:rsidR="00E2543E" w:rsidRPr="00525181" w:rsidRDefault="00E2543E" w:rsidP="00ED1505">
      <w:pPr>
        <w:pStyle w:val="afffff4"/>
      </w:pPr>
      <w:r w:rsidRPr="00525181">
        <w:t>CREATE TABLESPACE</w:t>
      </w:r>
    </w:p>
    <w:p w14:paraId="50EE0261" w14:textId="6F57DA43" w:rsidR="002A31BC" w:rsidRPr="00525181" w:rsidRDefault="002A31BC" w:rsidP="00ED1505">
      <w:pPr>
        <w:pStyle w:val="30"/>
        <w:rPr>
          <w:rFonts w:hint="eastAsia"/>
        </w:rPr>
      </w:pPr>
      <w:r w:rsidRPr="00525181">
        <w:t>使用如下命令创建一个新的数据库</w:t>
      </w:r>
      <w:proofErr w:type="spellStart"/>
      <w:r w:rsidRPr="00525181">
        <w:t>db_tpcc</w:t>
      </w:r>
      <w:proofErr w:type="spellEnd"/>
      <w:r w:rsidRPr="00525181">
        <w:t>。</w:t>
      </w:r>
    </w:p>
    <w:p w14:paraId="185D3D25" w14:textId="500FD337" w:rsidR="002A31BC" w:rsidRPr="0061737C" w:rsidRDefault="008A35DF" w:rsidP="00053DD0">
      <w:pPr>
        <w:pStyle w:val="afffff4"/>
        <w:pBdr>
          <w:top w:val="single" w:sz="8" w:space="2" w:color="auto"/>
        </w:pBdr>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2A31BC" w:rsidRPr="0061737C">
        <w:rPr>
          <w:rFonts w:eastAsia="微软雅黑"/>
          <w:b/>
          <w:color w:val="C7000B"/>
          <w:spacing w:val="-4"/>
          <w:kern w:val="2"/>
          <w:shd w:val="pct15" w:color="auto" w:fill="FFFFFF"/>
          <w:lang w:eastAsia="en-US"/>
        </w:rPr>
        <w:t xml:space="preserve">CREATE DATABASE </w:t>
      </w:r>
      <w:proofErr w:type="spellStart"/>
      <w:r w:rsidR="002A31BC" w:rsidRPr="0061737C">
        <w:rPr>
          <w:rFonts w:eastAsia="微软雅黑"/>
          <w:b/>
          <w:color w:val="C7000B"/>
          <w:spacing w:val="-4"/>
          <w:kern w:val="2"/>
          <w:shd w:val="pct15" w:color="auto" w:fill="FFFFFF"/>
          <w:lang w:eastAsia="en-US"/>
        </w:rPr>
        <w:t>db_tpcc</w:t>
      </w:r>
      <w:proofErr w:type="spellEnd"/>
      <w:r w:rsidR="002A31BC" w:rsidRPr="0061737C">
        <w:rPr>
          <w:rFonts w:eastAsia="微软雅黑"/>
          <w:b/>
          <w:color w:val="C7000B"/>
          <w:spacing w:val="-4"/>
          <w:kern w:val="2"/>
          <w:shd w:val="pct15" w:color="auto" w:fill="FFFFFF"/>
          <w:lang w:eastAsia="en-US"/>
        </w:rPr>
        <w:t xml:space="preserve"> WITH TABLESPACE = </w:t>
      </w:r>
      <w:proofErr w:type="spellStart"/>
      <w:r w:rsidR="002A31BC" w:rsidRPr="0061737C">
        <w:rPr>
          <w:rFonts w:eastAsia="微软雅黑"/>
          <w:b/>
          <w:color w:val="C7000B"/>
          <w:spacing w:val="-4"/>
          <w:kern w:val="2"/>
          <w:shd w:val="pct15" w:color="auto" w:fill="FFFFFF"/>
          <w:lang w:eastAsia="en-US"/>
        </w:rPr>
        <w:t>tpcds_local</w:t>
      </w:r>
      <w:proofErr w:type="spellEnd"/>
      <w:r w:rsidR="002A31BC" w:rsidRPr="0061737C">
        <w:rPr>
          <w:rFonts w:eastAsia="微软雅黑"/>
          <w:b/>
          <w:color w:val="C7000B"/>
          <w:spacing w:val="-4"/>
          <w:kern w:val="2"/>
          <w:shd w:val="pct15" w:color="auto" w:fill="FFFFFF"/>
          <w:lang w:eastAsia="en-US"/>
        </w:rPr>
        <w:t>;</w:t>
      </w:r>
    </w:p>
    <w:p w14:paraId="0B103E2A" w14:textId="35468F92" w:rsidR="00E2543E" w:rsidRPr="00525181" w:rsidRDefault="00E2543E" w:rsidP="00053DD0">
      <w:pPr>
        <w:pStyle w:val="afffff4"/>
        <w:pBdr>
          <w:top w:val="single" w:sz="8" w:space="2" w:color="auto"/>
        </w:pBdr>
      </w:pPr>
      <w:r w:rsidRPr="00525181">
        <w:t>CREATE DATABASE</w:t>
      </w:r>
    </w:p>
    <w:p w14:paraId="4058BA67" w14:textId="270697DF" w:rsidR="002A31BC" w:rsidRPr="00525181" w:rsidRDefault="002A31BC" w:rsidP="002A31BC">
      <w:pPr>
        <w:pStyle w:val="4"/>
        <w:rPr>
          <w:rFonts w:ascii="Huawei Sans" w:hAnsi="Huawei Sans" w:cs="Huawei Sans" w:hint="default"/>
        </w:rPr>
      </w:pPr>
      <w:r w:rsidRPr="00525181">
        <w:rPr>
          <w:rFonts w:ascii="Huawei Sans" w:hAnsi="Huawei Sans" w:cs="Huawei Sans" w:hint="default"/>
        </w:rPr>
        <w:t>管理数据库</w:t>
      </w:r>
    </w:p>
    <w:p w14:paraId="42FD01E1" w14:textId="06B70CC7" w:rsidR="002A31BC" w:rsidRPr="00525181" w:rsidRDefault="002A31BC" w:rsidP="002A31BC">
      <w:pPr>
        <w:pStyle w:val="5"/>
        <w:rPr>
          <w:rFonts w:ascii="Huawei Sans" w:hAnsi="Huawei Sans" w:cs="Huawei Sans" w:hint="default"/>
        </w:rPr>
      </w:pPr>
      <w:r w:rsidRPr="00525181">
        <w:rPr>
          <w:rFonts w:ascii="Huawei Sans" w:hAnsi="Huawei Sans" w:cs="Huawei Sans" w:hint="default"/>
        </w:rPr>
        <w:t>查看数据库</w:t>
      </w:r>
    </w:p>
    <w:p w14:paraId="3771D9D4" w14:textId="2BEFEC0D" w:rsidR="002A31BC" w:rsidRPr="00525181" w:rsidRDefault="002A31BC" w:rsidP="00ED1505">
      <w:pPr>
        <w:pStyle w:val="1e"/>
        <w:rPr>
          <w:rFonts w:hint="eastAsia"/>
        </w:rPr>
      </w:pPr>
      <w:r w:rsidRPr="00525181">
        <w:t>使用</w:t>
      </w:r>
      <w:r w:rsidRPr="00525181">
        <w:t>\l</w:t>
      </w:r>
      <w:proofErr w:type="gramStart"/>
      <w:r w:rsidRPr="00525181">
        <w:t>元命令</w:t>
      </w:r>
      <w:proofErr w:type="gramEnd"/>
      <w:r w:rsidRPr="00525181">
        <w:t>查看数据库系统的数据库列表</w:t>
      </w:r>
      <w:r w:rsidR="001464C2" w:rsidRPr="00525181">
        <w:t>（</w:t>
      </w:r>
      <w:r w:rsidR="001464C2" w:rsidRPr="00525181">
        <w:t>l</w:t>
      </w:r>
      <w:r w:rsidR="001464C2" w:rsidRPr="00525181">
        <w:t>表示</w:t>
      </w:r>
      <w:r w:rsidR="001464C2" w:rsidRPr="00525181">
        <w:t>list</w:t>
      </w:r>
      <w:r w:rsidR="001464C2" w:rsidRPr="00525181">
        <w:t>）</w:t>
      </w:r>
      <w:r w:rsidRPr="00525181">
        <w:t>。</w:t>
      </w:r>
    </w:p>
    <w:p w14:paraId="406EB6DE" w14:textId="0C3F66C8" w:rsidR="002A31BC"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2A31BC" w:rsidRPr="0061737C">
        <w:rPr>
          <w:rFonts w:eastAsia="微软雅黑"/>
          <w:b/>
          <w:color w:val="C7000B"/>
          <w:spacing w:val="-4"/>
          <w:kern w:val="2"/>
          <w:shd w:val="pct15" w:color="auto" w:fill="FFFFFF"/>
          <w:lang w:eastAsia="en-US"/>
        </w:rPr>
        <w:t>\l</w:t>
      </w:r>
    </w:p>
    <w:p w14:paraId="7EE2E826" w14:textId="77777777" w:rsidR="00E2543E" w:rsidRPr="00525181" w:rsidRDefault="00E2543E" w:rsidP="00ED1505">
      <w:pPr>
        <w:pStyle w:val="afffff4"/>
      </w:pPr>
      <w:r w:rsidRPr="00525181">
        <w:t xml:space="preserve">                          List of databases</w:t>
      </w:r>
    </w:p>
    <w:p w14:paraId="61F106E5" w14:textId="77777777" w:rsidR="00E2543E" w:rsidRPr="00525181" w:rsidRDefault="00E2543E" w:rsidP="00ED1505">
      <w:pPr>
        <w:pStyle w:val="afffff4"/>
      </w:pPr>
      <w:r w:rsidRPr="00525181">
        <w:t xml:space="preserve">   Name    | Owner | </w:t>
      </w:r>
      <w:proofErr w:type="gramStart"/>
      <w:r w:rsidRPr="00525181">
        <w:t>Encoding  |</w:t>
      </w:r>
      <w:proofErr w:type="gramEnd"/>
      <w:r w:rsidRPr="00525181">
        <w:t xml:space="preserve"> Collate | </w:t>
      </w:r>
      <w:proofErr w:type="spellStart"/>
      <w:r w:rsidRPr="00525181">
        <w:t>Ctype</w:t>
      </w:r>
      <w:proofErr w:type="spellEnd"/>
      <w:r w:rsidRPr="00525181">
        <w:t xml:space="preserve"> | Access privileges </w:t>
      </w:r>
    </w:p>
    <w:p w14:paraId="76A25A3A" w14:textId="77777777" w:rsidR="00E2543E" w:rsidRPr="00525181" w:rsidRDefault="00E2543E" w:rsidP="00ED1505">
      <w:pPr>
        <w:pStyle w:val="afffff4"/>
      </w:pPr>
      <w:r w:rsidRPr="00525181">
        <w:t>-----------+-------+-----------+---------+-------+-------------------</w:t>
      </w:r>
    </w:p>
    <w:p w14:paraId="4D6C5782" w14:textId="77777777" w:rsidR="00E2543E" w:rsidRPr="00525181" w:rsidRDefault="00E2543E" w:rsidP="00ED1505">
      <w:pPr>
        <w:pStyle w:val="afffff4"/>
      </w:pPr>
      <w:r w:rsidRPr="00525181">
        <w:t xml:space="preserve"> </w:t>
      </w:r>
      <w:proofErr w:type="spellStart"/>
      <w:r w:rsidRPr="00525181">
        <w:t>db_tpcc</w:t>
      </w:r>
      <w:proofErr w:type="spellEnd"/>
      <w:r w:rsidRPr="00525181">
        <w:t xml:space="preserve">   | </w:t>
      </w:r>
      <w:proofErr w:type="spellStart"/>
      <w:r w:rsidRPr="00525181">
        <w:t>omm</w:t>
      </w:r>
      <w:proofErr w:type="spellEnd"/>
      <w:r w:rsidRPr="00525181">
        <w:t xml:space="preserve">   | SQL_ASCII | C       | C     | </w:t>
      </w:r>
    </w:p>
    <w:p w14:paraId="5065FA8E" w14:textId="77777777" w:rsidR="00E2543E" w:rsidRPr="00525181" w:rsidRDefault="00E2543E" w:rsidP="00ED1505">
      <w:pPr>
        <w:pStyle w:val="afffff4"/>
      </w:pPr>
      <w:r w:rsidRPr="00525181">
        <w:t xml:space="preserve"> </w:t>
      </w:r>
      <w:proofErr w:type="spellStart"/>
      <w:proofErr w:type="gramStart"/>
      <w:r w:rsidRPr="00525181">
        <w:t>postgres</w:t>
      </w:r>
      <w:proofErr w:type="spellEnd"/>
      <w:r w:rsidRPr="00525181">
        <w:t xml:space="preserve">  |</w:t>
      </w:r>
      <w:proofErr w:type="gramEnd"/>
      <w:r w:rsidRPr="00525181">
        <w:t xml:space="preserve"> </w:t>
      </w:r>
      <w:proofErr w:type="spellStart"/>
      <w:r w:rsidRPr="00525181">
        <w:t>omm</w:t>
      </w:r>
      <w:proofErr w:type="spellEnd"/>
      <w:r w:rsidRPr="00525181">
        <w:t xml:space="preserve">   | SQL_ASCII | C       | C     | </w:t>
      </w:r>
    </w:p>
    <w:p w14:paraId="7349FBBD" w14:textId="77777777" w:rsidR="00E2543E" w:rsidRPr="00525181" w:rsidRDefault="00E2543E" w:rsidP="00ED1505">
      <w:pPr>
        <w:pStyle w:val="afffff4"/>
      </w:pPr>
      <w:r w:rsidRPr="00525181">
        <w:t xml:space="preserve"> template0 | </w:t>
      </w:r>
      <w:proofErr w:type="spellStart"/>
      <w:r w:rsidRPr="00525181">
        <w:t>omm</w:t>
      </w:r>
      <w:proofErr w:type="spellEnd"/>
      <w:r w:rsidRPr="00525181">
        <w:t xml:space="preserve">   | SQL_ASCII | C       | C     | =c/</w:t>
      </w:r>
      <w:proofErr w:type="spellStart"/>
      <w:r w:rsidRPr="00525181">
        <w:t>omm</w:t>
      </w:r>
      <w:proofErr w:type="spellEnd"/>
      <w:r w:rsidRPr="00525181">
        <w:t xml:space="preserve">           +</w:t>
      </w:r>
    </w:p>
    <w:p w14:paraId="784B7FE9" w14:textId="77777777" w:rsidR="00E2543E" w:rsidRPr="00525181" w:rsidRDefault="00E2543E" w:rsidP="00ED1505">
      <w:pPr>
        <w:pStyle w:val="afffff4"/>
      </w:pPr>
      <w:r w:rsidRPr="00525181">
        <w:t xml:space="preserve">           |       |           |         |       | </w:t>
      </w:r>
      <w:proofErr w:type="spellStart"/>
      <w:r w:rsidRPr="00525181">
        <w:t>omm</w:t>
      </w:r>
      <w:proofErr w:type="spellEnd"/>
      <w:r w:rsidRPr="00525181">
        <w:t>=</w:t>
      </w:r>
      <w:proofErr w:type="spellStart"/>
      <w:r w:rsidRPr="00525181">
        <w:t>CTc</w:t>
      </w:r>
      <w:proofErr w:type="spellEnd"/>
      <w:r w:rsidRPr="00525181">
        <w:t>/</w:t>
      </w:r>
      <w:proofErr w:type="spellStart"/>
      <w:r w:rsidRPr="00525181">
        <w:t>omm</w:t>
      </w:r>
      <w:proofErr w:type="spellEnd"/>
    </w:p>
    <w:p w14:paraId="03771066" w14:textId="77777777" w:rsidR="00E2543E" w:rsidRPr="00525181" w:rsidRDefault="00E2543E" w:rsidP="00ED1505">
      <w:pPr>
        <w:pStyle w:val="afffff4"/>
      </w:pPr>
      <w:r w:rsidRPr="00525181">
        <w:t xml:space="preserve"> template1 | </w:t>
      </w:r>
      <w:proofErr w:type="spellStart"/>
      <w:r w:rsidRPr="00525181">
        <w:t>omm</w:t>
      </w:r>
      <w:proofErr w:type="spellEnd"/>
      <w:r w:rsidRPr="00525181">
        <w:t xml:space="preserve">   | SQL_ASCII | C       | C     | =c/</w:t>
      </w:r>
      <w:proofErr w:type="spellStart"/>
      <w:r w:rsidRPr="00525181">
        <w:t>omm</w:t>
      </w:r>
      <w:proofErr w:type="spellEnd"/>
      <w:r w:rsidRPr="00525181">
        <w:t xml:space="preserve">           +</w:t>
      </w:r>
    </w:p>
    <w:p w14:paraId="09BCCB2F" w14:textId="77777777" w:rsidR="00E2543E" w:rsidRPr="00525181" w:rsidRDefault="00E2543E" w:rsidP="00ED1505">
      <w:pPr>
        <w:pStyle w:val="afffff4"/>
      </w:pPr>
      <w:r w:rsidRPr="00525181">
        <w:t xml:space="preserve">           |       |           |         |       | </w:t>
      </w:r>
      <w:proofErr w:type="spellStart"/>
      <w:r w:rsidRPr="00525181">
        <w:t>omm</w:t>
      </w:r>
      <w:proofErr w:type="spellEnd"/>
      <w:r w:rsidRPr="00525181">
        <w:t>=</w:t>
      </w:r>
      <w:proofErr w:type="spellStart"/>
      <w:r w:rsidRPr="00525181">
        <w:t>CTc</w:t>
      </w:r>
      <w:proofErr w:type="spellEnd"/>
      <w:r w:rsidRPr="00525181">
        <w:t>/</w:t>
      </w:r>
      <w:proofErr w:type="spellStart"/>
      <w:r w:rsidRPr="00525181">
        <w:t>omm</w:t>
      </w:r>
      <w:proofErr w:type="spellEnd"/>
    </w:p>
    <w:p w14:paraId="2ACB9168" w14:textId="77777777" w:rsidR="00E2543E" w:rsidRPr="00525181" w:rsidRDefault="00E2543E" w:rsidP="00ED1505">
      <w:pPr>
        <w:pStyle w:val="afffff4"/>
      </w:pPr>
      <w:r w:rsidRPr="00525181">
        <w:t>(4 rows)</w:t>
      </w:r>
    </w:p>
    <w:p w14:paraId="6EFE9766" w14:textId="77777777" w:rsidR="00E2543E" w:rsidRPr="00525181" w:rsidRDefault="00E2543E" w:rsidP="00ED1505">
      <w:pPr>
        <w:pStyle w:val="afffff4"/>
      </w:pPr>
    </w:p>
    <w:p w14:paraId="37ADE418" w14:textId="24587AE4" w:rsidR="002A31BC" w:rsidRPr="00525181" w:rsidRDefault="002A31BC" w:rsidP="00ED1505">
      <w:pPr>
        <w:pStyle w:val="1e"/>
        <w:rPr>
          <w:rFonts w:hint="eastAsia"/>
        </w:rPr>
      </w:pPr>
      <w:r w:rsidRPr="00525181">
        <w:t>使用如下命令通过系统表</w:t>
      </w:r>
      <w:proofErr w:type="spellStart"/>
      <w:r w:rsidRPr="00525181">
        <w:t>pg_database</w:t>
      </w:r>
      <w:proofErr w:type="spellEnd"/>
      <w:r w:rsidRPr="00525181">
        <w:t>查询数据库列表。</w:t>
      </w:r>
    </w:p>
    <w:p w14:paraId="716F51DE" w14:textId="57434419" w:rsidR="002A31BC"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460EE5" w:rsidRPr="0061737C">
        <w:rPr>
          <w:rFonts w:eastAsia="微软雅黑"/>
          <w:b/>
          <w:color w:val="C7000B"/>
          <w:spacing w:val="-4"/>
          <w:kern w:val="2"/>
          <w:shd w:val="pct15" w:color="auto" w:fill="FFFFFF"/>
          <w:lang w:eastAsia="en-US"/>
        </w:rPr>
        <w:t xml:space="preserve">SELECT </w:t>
      </w:r>
      <w:proofErr w:type="spellStart"/>
      <w:r w:rsidR="00460EE5" w:rsidRPr="0061737C">
        <w:rPr>
          <w:rFonts w:eastAsia="微软雅黑"/>
          <w:b/>
          <w:color w:val="C7000B"/>
          <w:spacing w:val="-4"/>
          <w:kern w:val="2"/>
          <w:shd w:val="pct15" w:color="auto" w:fill="FFFFFF"/>
          <w:lang w:eastAsia="en-US"/>
        </w:rPr>
        <w:t>datname</w:t>
      </w:r>
      <w:proofErr w:type="spellEnd"/>
      <w:r w:rsidR="00460EE5" w:rsidRPr="0061737C">
        <w:rPr>
          <w:rFonts w:eastAsia="微软雅黑"/>
          <w:b/>
          <w:color w:val="C7000B"/>
          <w:spacing w:val="-4"/>
          <w:kern w:val="2"/>
          <w:shd w:val="pct15" w:color="auto" w:fill="FFFFFF"/>
          <w:lang w:eastAsia="en-US"/>
        </w:rPr>
        <w:t xml:space="preserve"> FROM </w:t>
      </w:r>
      <w:proofErr w:type="spellStart"/>
      <w:r w:rsidR="00460EE5" w:rsidRPr="0061737C">
        <w:rPr>
          <w:rFonts w:eastAsia="微软雅黑"/>
          <w:b/>
          <w:color w:val="C7000B"/>
          <w:spacing w:val="-4"/>
          <w:kern w:val="2"/>
          <w:shd w:val="pct15" w:color="auto" w:fill="FFFFFF"/>
          <w:lang w:eastAsia="en-US"/>
        </w:rPr>
        <w:t>pg_database</w:t>
      </w:r>
      <w:proofErr w:type="spellEnd"/>
      <w:r w:rsidR="00460EE5" w:rsidRPr="0061737C">
        <w:rPr>
          <w:rFonts w:eastAsia="微软雅黑"/>
          <w:b/>
          <w:color w:val="C7000B"/>
          <w:spacing w:val="-4"/>
          <w:kern w:val="2"/>
          <w:shd w:val="pct15" w:color="auto" w:fill="FFFFFF"/>
          <w:lang w:eastAsia="en-US"/>
        </w:rPr>
        <w:t>;</w:t>
      </w:r>
    </w:p>
    <w:p w14:paraId="668D9BDB" w14:textId="77777777" w:rsidR="00953F61" w:rsidRPr="00525181" w:rsidRDefault="00953F61" w:rsidP="00ED1505">
      <w:pPr>
        <w:pStyle w:val="afffff4"/>
      </w:pPr>
      <w:r w:rsidRPr="00525181">
        <w:t xml:space="preserve">  </w:t>
      </w:r>
      <w:proofErr w:type="spellStart"/>
      <w:r w:rsidRPr="00525181">
        <w:t>datname</w:t>
      </w:r>
      <w:proofErr w:type="spellEnd"/>
      <w:r w:rsidRPr="00525181">
        <w:t xml:space="preserve">  </w:t>
      </w:r>
    </w:p>
    <w:p w14:paraId="61A109E8" w14:textId="77777777" w:rsidR="00953F61" w:rsidRPr="00525181" w:rsidRDefault="00953F61" w:rsidP="00ED1505">
      <w:pPr>
        <w:pStyle w:val="afffff4"/>
      </w:pPr>
      <w:r w:rsidRPr="00525181">
        <w:t>-----------</w:t>
      </w:r>
    </w:p>
    <w:p w14:paraId="7A05F1F4" w14:textId="77777777" w:rsidR="00953F61" w:rsidRPr="00525181" w:rsidRDefault="00953F61" w:rsidP="00ED1505">
      <w:pPr>
        <w:pStyle w:val="afffff4"/>
      </w:pPr>
      <w:r w:rsidRPr="00525181">
        <w:t xml:space="preserve"> template1</w:t>
      </w:r>
    </w:p>
    <w:p w14:paraId="51201454" w14:textId="77777777" w:rsidR="00953F61" w:rsidRPr="00525181" w:rsidRDefault="00953F61" w:rsidP="00ED1505">
      <w:pPr>
        <w:pStyle w:val="afffff4"/>
      </w:pPr>
      <w:r w:rsidRPr="00525181">
        <w:t xml:space="preserve"> </w:t>
      </w:r>
      <w:proofErr w:type="spellStart"/>
      <w:r w:rsidRPr="00525181">
        <w:t>db_tpcc</w:t>
      </w:r>
      <w:proofErr w:type="spellEnd"/>
    </w:p>
    <w:p w14:paraId="56B8A990" w14:textId="77777777" w:rsidR="00953F61" w:rsidRPr="00525181" w:rsidRDefault="00953F61" w:rsidP="00ED1505">
      <w:pPr>
        <w:pStyle w:val="afffff4"/>
      </w:pPr>
      <w:r w:rsidRPr="00525181">
        <w:t xml:space="preserve"> template0</w:t>
      </w:r>
    </w:p>
    <w:p w14:paraId="054DEB5B" w14:textId="77777777" w:rsidR="00953F61" w:rsidRPr="00525181" w:rsidRDefault="00953F61" w:rsidP="00ED1505">
      <w:pPr>
        <w:pStyle w:val="afffff4"/>
      </w:pPr>
      <w:r w:rsidRPr="00525181">
        <w:t xml:space="preserve"> </w:t>
      </w:r>
      <w:proofErr w:type="spellStart"/>
      <w:r w:rsidRPr="00525181">
        <w:t>postgres</w:t>
      </w:r>
      <w:proofErr w:type="spellEnd"/>
    </w:p>
    <w:p w14:paraId="2772DD17" w14:textId="194AC712" w:rsidR="00953F61" w:rsidRPr="00525181" w:rsidRDefault="00953F61" w:rsidP="00ED1505">
      <w:pPr>
        <w:pStyle w:val="afffff4"/>
      </w:pPr>
      <w:r w:rsidRPr="00525181">
        <w:t>(4 rows)</w:t>
      </w:r>
    </w:p>
    <w:p w14:paraId="5B624E08" w14:textId="21E4F80F" w:rsidR="00460EE5" w:rsidRPr="00525181" w:rsidRDefault="00460EE5" w:rsidP="00460EE5">
      <w:pPr>
        <w:pStyle w:val="5"/>
        <w:rPr>
          <w:rFonts w:ascii="Huawei Sans" w:hAnsi="Huawei Sans" w:cs="Huawei Sans" w:hint="default"/>
        </w:rPr>
      </w:pPr>
      <w:r w:rsidRPr="00525181">
        <w:rPr>
          <w:rFonts w:ascii="Huawei Sans" w:hAnsi="Huawei Sans" w:cs="Huawei Sans" w:hint="default"/>
        </w:rPr>
        <w:t>修改数据库</w:t>
      </w:r>
    </w:p>
    <w:p w14:paraId="680D24C6" w14:textId="410B1742" w:rsidR="00460EE5" w:rsidRPr="00525181" w:rsidRDefault="00460EE5" w:rsidP="00ED1505">
      <w:pPr>
        <w:pStyle w:val="1e"/>
        <w:rPr>
          <w:rFonts w:hint="eastAsia"/>
        </w:rPr>
      </w:pPr>
      <w:r w:rsidRPr="00525181">
        <w:t>用户可以使用如下命令修改数据库属性（比如：</w:t>
      </w:r>
      <w:r w:rsidRPr="00525181">
        <w:t>owner</w:t>
      </w:r>
      <w:r w:rsidRPr="00525181">
        <w:t>、名称和默认的配置属性）。</w:t>
      </w:r>
    </w:p>
    <w:p w14:paraId="6188264D" w14:textId="2A57F34D" w:rsidR="00460EE5" w:rsidRPr="00525181" w:rsidRDefault="00460EE5" w:rsidP="00ED1505">
      <w:pPr>
        <w:pStyle w:val="1e"/>
        <w:rPr>
          <w:rFonts w:hint="eastAsia"/>
        </w:rPr>
      </w:pPr>
      <w:r w:rsidRPr="00525181">
        <w:t>使用以下命令为数据库设置默认的模式搜索路径。</w:t>
      </w:r>
    </w:p>
    <w:p w14:paraId="5C35C9D2" w14:textId="507843A5" w:rsidR="007A024E"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7A024E" w:rsidRPr="0061737C">
        <w:rPr>
          <w:rFonts w:eastAsia="微软雅黑"/>
          <w:b/>
          <w:color w:val="C7000B"/>
          <w:spacing w:val="-4"/>
          <w:kern w:val="2"/>
          <w:shd w:val="pct15" w:color="auto" w:fill="FFFFFF"/>
          <w:lang w:eastAsia="en-US"/>
        </w:rPr>
        <w:t xml:space="preserve">ALTER DATABASE </w:t>
      </w:r>
      <w:proofErr w:type="spellStart"/>
      <w:r w:rsidR="007A024E" w:rsidRPr="0061737C">
        <w:rPr>
          <w:rFonts w:eastAsia="微软雅黑"/>
          <w:b/>
          <w:color w:val="C7000B"/>
          <w:spacing w:val="-4"/>
          <w:kern w:val="2"/>
          <w:shd w:val="pct15" w:color="auto" w:fill="FFFFFF"/>
          <w:lang w:eastAsia="en-US"/>
        </w:rPr>
        <w:t>db_tpcc</w:t>
      </w:r>
      <w:proofErr w:type="spellEnd"/>
      <w:r w:rsidR="007A024E" w:rsidRPr="0061737C">
        <w:rPr>
          <w:rFonts w:eastAsia="微软雅黑"/>
          <w:b/>
          <w:color w:val="C7000B"/>
          <w:spacing w:val="-4"/>
          <w:kern w:val="2"/>
          <w:shd w:val="pct15" w:color="auto" w:fill="FFFFFF"/>
          <w:lang w:eastAsia="en-US"/>
        </w:rPr>
        <w:t xml:space="preserve"> SET </w:t>
      </w:r>
      <w:proofErr w:type="spellStart"/>
      <w:r w:rsidR="007A024E" w:rsidRPr="0061737C">
        <w:rPr>
          <w:rFonts w:eastAsia="微软雅黑"/>
          <w:b/>
          <w:color w:val="C7000B"/>
          <w:spacing w:val="-4"/>
          <w:kern w:val="2"/>
          <w:shd w:val="pct15" w:color="auto" w:fill="FFFFFF"/>
          <w:lang w:eastAsia="en-US"/>
        </w:rPr>
        <w:t>search_path</w:t>
      </w:r>
      <w:proofErr w:type="spellEnd"/>
      <w:r w:rsidR="007A024E" w:rsidRPr="0061737C">
        <w:rPr>
          <w:rFonts w:eastAsia="微软雅黑"/>
          <w:b/>
          <w:color w:val="C7000B"/>
          <w:spacing w:val="-4"/>
          <w:kern w:val="2"/>
          <w:shd w:val="pct15" w:color="auto" w:fill="FFFFFF"/>
          <w:lang w:eastAsia="en-US"/>
        </w:rPr>
        <w:t xml:space="preserve"> TO </w:t>
      </w:r>
      <w:proofErr w:type="spellStart"/>
      <w:r w:rsidR="007A024E" w:rsidRPr="0061737C">
        <w:rPr>
          <w:rFonts w:eastAsia="微软雅黑"/>
          <w:b/>
          <w:color w:val="C7000B"/>
          <w:spacing w:val="-4"/>
          <w:kern w:val="2"/>
          <w:shd w:val="pct15" w:color="auto" w:fill="FFFFFF"/>
          <w:lang w:eastAsia="en-US"/>
        </w:rPr>
        <w:t>pa_</w:t>
      </w:r>
      <w:proofErr w:type="gramStart"/>
      <w:r w:rsidR="007A024E" w:rsidRPr="0061737C">
        <w:rPr>
          <w:rFonts w:eastAsia="微软雅黑"/>
          <w:b/>
          <w:color w:val="C7000B"/>
          <w:spacing w:val="-4"/>
          <w:kern w:val="2"/>
          <w:shd w:val="pct15" w:color="auto" w:fill="FFFFFF"/>
          <w:lang w:eastAsia="en-US"/>
        </w:rPr>
        <w:t>catalog,public</w:t>
      </w:r>
      <w:proofErr w:type="spellEnd"/>
      <w:proofErr w:type="gramEnd"/>
      <w:r w:rsidR="007A024E" w:rsidRPr="0061737C">
        <w:rPr>
          <w:rFonts w:eastAsia="微软雅黑"/>
          <w:b/>
          <w:color w:val="C7000B"/>
          <w:spacing w:val="-4"/>
          <w:kern w:val="2"/>
          <w:shd w:val="pct15" w:color="auto" w:fill="FFFFFF"/>
          <w:lang w:eastAsia="en-US"/>
        </w:rPr>
        <w:t>;</w:t>
      </w:r>
    </w:p>
    <w:p w14:paraId="39D5B8C6" w14:textId="51878D44" w:rsidR="00953F61" w:rsidRPr="00525181" w:rsidRDefault="00953F61" w:rsidP="00ED1505">
      <w:pPr>
        <w:pStyle w:val="afffff4"/>
      </w:pPr>
      <w:r w:rsidRPr="00525181">
        <w:lastRenderedPageBreak/>
        <w:t>ALTER DATABASE</w:t>
      </w:r>
    </w:p>
    <w:p w14:paraId="41516E6C" w14:textId="79CCB33D" w:rsidR="00460EE5" w:rsidRPr="00525181" w:rsidRDefault="00460EE5" w:rsidP="00ED1505">
      <w:pPr>
        <w:pStyle w:val="1e"/>
        <w:rPr>
          <w:rFonts w:hint="eastAsia"/>
        </w:rPr>
      </w:pPr>
      <w:r w:rsidRPr="00525181">
        <w:t>使用如下命令为数据库重新命名。</w:t>
      </w:r>
    </w:p>
    <w:p w14:paraId="3E19DD0B" w14:textId="713829DF" w:rsidR="007A024E"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7A024E" w:rsidRPr="0061737C">
        <w:rPr>
          <w:rFonts w:eastAsia="微软雅黑"/>
          <w:b/>
          <w:color w:val="C7000B"/>
          <w:spacing w:val="-4"/>
          <w:kern w:val="2"/>
          <w:shd w:val="pct15" w:color="auto" w:fill="FFFFFF"/>
          <w:lang w:eastAsia="en-US"/>
        </w:rPr>
        <w:t xml:space="preserve">ALTER DATABASE </w:t>
      </w:r>
      <w:proofErr w:type="spellStart"/>
      <w:r w:rsidR="007A024E" w:rsidRPr="0061737C">
        <w:rPr>
          <w:rFonts w:eastAsia="微软雅黑"/>
          <w:b/>
          <w:color w:val="C7000B"/>
          <w:spacing w:val="-4"/>
          <w:kern w:val="2"/>
          <w:shd w:val="pct15" w:color="auto" w:fill="FFFFFF"/>
          <w:lang w:eastAsia="en-US"/>
        </w:rPr>
        <w:t>db_tpcc</w:t>
      </w:r>
      <w:proofErr w:type="spellEnd"/>
      <w:r w:rsidR="007A024E" w:rsidRPr="0061737C">
        <w:rPr>
          <w:rFonts w:eastAsia="微软雅黑"/>
          <w:b/>
          <w:color w:val="C7000B"/>
          <w:spacing w:val="-4"/>
          <w:kern w:val="2"/>
          <w:shd w:val="pct15" w:color="auto" w:fill="FFFFFF"/>
          <w:lang w:eastAsia="en-US"/>
        </w:rPr>
        <w:t xml:space="preserve"> RENAME TO </w:t>
      </w:r>
      <w:proofErr w:type="spellStart"/>
      <w:r w:rsidR="007A024E" w:rsidRPr="0061737C">
        <w:rPr>
          <w:rFonts w:eastAsia="微软雅黑"/>
          <w:b/>
          <w:color w:val="C7000B"/>
          <w:spacing w:val="-4"/>
          <w:kern w:val="2"/>
          <w:shd w:val="pct15" w:color="auto" w:fill="FFFFFF"/>
          <w:lang w:eastAsia="en-US"/>
        </w:rPr>
        <w:t>human_tpcds</w:t>
      </w:r>
      <w:proofErr w:type="spellEnd"/>
      <w:r w:rsidR="007A024E" w:rsidRPr="0061737C">
        <w:rPr>
          <w:rFonts w:eastAsia="微软雅黑"/>
          <w:b/>
          <w:color w:val="C7000B"/>
          <w:spacing w:val="-4"/>
          <w:kern w:val="2"/>
          <w:shd w:val="pct15" w:color="auto" w:fill="FFFFFF"/>
          <w:lang w:eastAsia="en-US"/>
        </w:rPr>
        <w:t>;</w:t>
      </w:r>
    </w:p>
    <w:p w14:paraId="7286678D" w14:textId="75E052CF" w:rsidR="00953F61" w:rsidRPr="00525181" w:rsidRDefault="00953F61" w:rsidP="00ED1505">
      <w:pPr>
        <w:pStyle w:val="afffff4"/>
      </w:pPr>
      <w:r w:rsidRPr="00525181">
        <w:t>ALTER DATABASE</w:t>
      </w:r>
    </w:p>
    <w:p w14:paraId="13B35C8F" w14:textId="15E41F92" w:rsidR="007A024E" w:rsidRPr="00525181" w:rsidRDefault="007A024E" w:rsidP="007A024E">
      <w:pPr>
        <w:pStyle w:val="5"/>
        <w:rPr>
          <w:rFonts w:ascii="Huawei Sans" w:hAnsi="Huawei Sans" w:cs="Huawei Sans" w:hint="default"/>
        </w:rPr>
      </w:pPr>
      <w:r w:rsidRPr="00525181">
        <w:rPr>
          <w:rFonts w:ascii="Huawei Sans" w:hAnsi="Huawei Sans" w:cs="Huawei Sans" w:hint="default"/>
        </w:rPr>
        <w:t>删除数据库</w:t>
      </w:r>
    </w:p>
    <w:p w14:paraId="6B9BD6C3" w14:textId="1147C38E" w:rsidR="007A024E" w:rsidRPr="00525181" w:rsidRDefault="00A977D3" w:rsidP="00ED1505">
      <w:pPr>
        <w:pStyle w:val="1e"/>
        <w:rPr>
          <w:rFonts w:hint="eastAsia"/>
        </w:rPr>
      </w:pPr>
      <w:r w:rsidRPr="00525181">
        <w:t>用户可以使用</w:t>
      </w:r>
      <w:r w:rsidRPr="00525181">
        <w:t>DROP DATABASE</w:t>
      </w:r>
      <w:r w:rsidR="00FE2D1D" w:rsidRPr="00525181">
        <w:t>命令删除数据库。此</w:t>
      </w:r>
      <w:r w:rsidRPr="00525181">
        <w:t>命令删除了数据库中的系统目录，并且删除了带有数据的磁盘上的数据库目录。用户必须是数据库的</w:t>
      </w:r>
      <w:r w:rsidRPr="00525181">
        <w:t>owner</w:t>
      </w:r>
      <w:r w:rsidRPr="00525181">
        <w:t>或者系统管理员才能删除数据库。当有人连接数据库时，删除操作会失败。删除数据库时请先连接到其他的数据库。</w:t>
      </w:r>
    </w:p>
    <w:p w14:paraId="209393D8" w14:textId="2167F0BB" w:rsidR="00A977D3" w:rsidRPr="00525181" w:rsidRDefault="00A977D3" w:rsidP="00ED1505">
      <w:pPr>
        <w:pStyle w:val="1e"/>
        <w:rPr>
          <w:rFonts w:hint="eastAsia"/>
        </w:rPr>
      </w:pPr>
      <w:r w:rsidRPr="00525181">
        <w:t>使用如下命令删除数据库：</w:t>
      </w:r>
    </w:p>
    <w:p w14:paraId="2B8AF51A" w14:textId="51D7D83A" w:rsidR="00A977D3"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A977D3" w:rsidRPr="0061737C">
        <w:rPr>
          <w:rFonts w:eastAsia="微软雅黑"/>
          <w:b/>
          <w:color w:val="C7000B"/>
          <w:spacing w:val="-4"/>
          <w:kern w:val="2"/>
          <w:shd w:val="pct15" w:color="auto" w:fill="FFFFFF"/>
          <w:lang w:eastAsia="en-US"/>
        </w:rPr>
        <w:t xml:space="preserve">DROP DATABASE </w:t>
      </w:r>
      <w:proofErr w:type="spellStart"/>
      <w:r w:rsidR="00A977D3" w:rsidRPr="0061737C">
        <w:rPr>
          <w:rFonts w:eastAsia="微软雅黑"/>
          <w:b/>
          <w:color w:val="C7000B"/>
          <w:spacing w:val="-4"/>
          <w:kern w:val="2"/>
          <w:shd w:val="pct15" w:color="auto" w:fill="FFFFFF"/>
          <w:lang w:eastAsia="en-US"/>
        </w:rPr>
        <w:t>human_tpcds</w:t>
      </w:r>
      <w:proofErr w:type="spellEnd"/>
      <w:r w:rsidR="00A977D3" w:rsidRPr="0061737C">
        <w:rPr>
          <w:rFonts w:eastAsia="微软雅黑"/>
          <w:b/>
          <w:color w:val="C7000B"/>
          <w:spacing w:val="-4"/>
          <w:kern w:val="2"/>
          <w:shd w:val="pct15" w:color="auto" w:fill="FFFFFF"/>
          <w:lang w:eastAsia="en-US"/>
        </w:rPr>
        <w:t>;</w:t>
      </w:r>
    </w:p>
    <w:p w14:paraId="5843518D" w14:textId="3491BB3C" w:rsidR="00953F61" w:rsidRPr="00525181" w:rsidRDefault="00953F61" w:rsidP="00ED1505">
      <w:pPr>
        <w:pStyle w:val="afffff4"/>
      </w:pPr>
      <w:r w:rsidRPr="00525181">
        <w:t>DROP DATABASE</w:t>
      </w:r>
    </w:p>
    <w:p w14:paraId="4B02C355" w14:textId="1D5D8266" w:rsidR="00A977D3" w:rsidRPr="00525181" w:rsidRDefault="00E70BB0" w:rsidP="003966C3">
      <w:pPr>
        <w:pStyle w:val="2"/>
      </w:pPr>
      <w:bookmarkStart w:id="34" w:name="_Toc81318128"/>
      <w:r w:rsidRPr="00525181">
        <w:t>创建和管理表</w:t>
      </w:r>
      <w:bookmarkEnd w:id="34"/>
    </w:p>
    <w:p w14:paraId="45DCF94D" w14:textId="07F54C89" w:rsidR="00E70BB0" w:rsidRPr="00525181" w:rsidRDefault="00E70BB0" w:rsidP="00E70BB0">
      <w:pPr>
        <w:pStyle w:val="3"/>
        <w:rPr>
          <w:rFonts w:ascii="Huawei Sans" w:hAnsi="Huawei Sans" w:cs="Huawei Sans"/>
          <w:lang w:eastAsia="en-US"/>
        </w:rPr>
      </w:pPr>
      <w:bookmarkStart w:id="35" w:name="_Toc81318129"/>
      <w:r w:rsidRPr="00525181">
        <w:rPr>
          <w:rFonts w:ascii="Huawei Sans" w:hAnsi="Huawei Sans" w:cs="Huawei Sans"/>
          <w:lang w:eastAsia="en-US"/>
        </w:rPr>
        <w:t>创建表</w:t>
      </w:r>
      <w:bookmarkEnd w:id="35"/>
    </w:p>
    <w:p w14:paraId="6885E5DB" w14:textId="1ABE876D" w:rsidR="00E70BB0" w:rsidRPr="00525181" w:rsidRDefault="009863BD" w:rsidP="00ED1505">
      <w:pPr>
        <w:pStyle w:val="1e"/>
        <w:rPr>
          <w:rFonts w:hint="eastAsia"/>
        </w:rPr>
      </w:pPr>
      <w:r w:rsidRPr="00525181">
        <w:t>表是建立在数据库中的，在不同的数据库中可以存放相同的表。甚至可以通过使用模式在同一个数据库中创建相同名称的表。</w:t>
      </w:r>
    </w:p>
    <w:p w14:paraId="1A5E308C" w14:textId="37D42827" w:rsidR="009863BD" w:rsidRPr="00525181" w:rsidRDefault="009863BD" w:rsidP="00ED1505">
      <w:pPr>
        <w:pStyle w:val="1e"/>
        <w:rPr>
          <w:rFonts w:hint="eastAsia"/>
        </w:rPr>
      </w:pPr>
      <w:r w:rsidRPr="00525181">
        <w:t>创建表。</w:t>
      </w:r>
      <w:r w:rsidR="00AD4721">
        <w:rPr>
          <w:rFonts w:hint="eastAsia"/>
        </w:rPr>
        <w:t xml:space="preserve"> </w:t>
      </w:r>
      <w:r w:rsidR="00AD4721">
        <w:rPr>
          <w:rFonts w:hint="eastAsia"/>
        </w:rPr>
        <w:t>（</w:t>
      </w:r>
      <w:r w:rsidR="00AD4721" w:rsidRPr="00AD4721">
        <w:rPr>
          <w:rFonts w:ascii="微软雅黑" w:eastAsia="微软雅黑" w:hAnsi="微软雅黑" w:hint="eastAsia"/>
          <w:color w:val="FF0000"/>
        </w:rPr>
        <w:t>截图</w:t>
      </w:r>
      <w:r w:rsidR="00AD4721">
        <w:rPr>
          <w:rFonts w:hint="eastAsia"/>
        </w:rPr>
        <w:t>）</w:t>
      </w:r>
      <w:r w:rsidR="00EC16D6">
        <w:rPr>
          <w:rFonts w:hint="eastAsia"/>
        </w:rPr>
        <w:t xml:space="preserve"> </w:t>
      </w:r>
      <w:r w:rsidR="00EC16D6">
        <w:rPr>
          <w:rFonts w:hint="eastAsia"/>
        </w:rPr>
        <w:t>（</w:t>
      </w:r>
      <w:r w:rsidR="00EC16D6">
        <w:rPr>
          <w:rFonts w:ascii="微软雅黑" w:eastAsia="微软雅黑" w:hAnsi="微软雅黑" w:hint="eastAsia"/>
        </w:rPr>
        <w:t>说明，请将红色代码一次性拷贝</w:t>
      </w:r>
      <w:r w:rsidR="00303543">
        <w:rPr>
          <w:rFonts w:ascii="微软雅黑" w:eastAsia="微软雅黑" w:hAnsi="微软雅黑" w:hint="eastAsia"/>
        </w:rPr>
        <w:t>执行</w:t>
      </w:r>
      <w:r w:rsidR="00EC16D6">
        <w:rPr>
          <w:rFonts w:hint="eastAsia"/>
        </w:rPr>
        <w:t>）</w:t>
      </w:r>
    </w:p>
    <w:p w14:paraId="5A0B8E07" w14:textId="77777777" w:rsidR="009863BD" w:rsidRPr="0061737C" w:rsidRDefault="009863BD"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CREATE TABLE customer_t1 </w:t>
      </w:r>
    </w:p>
    <w:p w14:paraId="08547797" w14:textId="1832EE18" w:rsidR="009863BD" w:rsidRPr="0061737C" w:rsidRDefault="009863B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2B7C958D" w14:textId="77777777" w:rsidR="009863BD" w:rsidRPr="0061737C" w:rsidRDefault="009863B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c_customer_sk</w:t>
      </w:r>
      <w:proofErr w:type="spellEnd"/>
      <w:r w:rsidRPr="0061737C">
        <w:rPr>
          <w:rFonts w:eastAsia="微软雅黑"/>
          <w:b/>
          <w:color w:val="C7000B"/>
          <w:spacing w:val="-4"/>
          <w:kern w:val="2"/>
          <w:shd w:val="pct15" w:color="auto" w:fill="FFFFFF"/>
          <w:lang w:eastAsia="en-US"/>
        </w:rPr>
        <w:t xml:space="preserve">             integer, </w:t>
      </w:r>
    </w:p>
    <w:p w14:paraId="658216D1" w14:textId="77777777" w:rsidR="009863BD" w:rsidRPr="0061737C" w:rsidRDefault="009863B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c_customer_id</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5), </w:t>
      </w:r>
    </w:p>
    <w:p w14:paraId="4AB22C89" w14:textId="77777777" w:rsidR="009863BD" w:rsidRPr="0061737C" w:rsidRDefault="009863B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c_first_name</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6), </w:t>
      </w:r>
    </w:p>
    <w:p w14:paraId="30637117" w14:textId="77777777" w:rsidR="009863BD" w:rsidRPr="0061737C" w:rsidRDefault="009863B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c_last_name</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8) </w:t>
      </w:r>
    </w:p>
    <w:p w14:paraId="4A4DEE9C" w14:textId="098FEC18" w:rsidR="009863BD" w:rsidRPr="0061737C" w:rsidRDefault="009863BD" w:rsidP="00ED1505">
      <w:pPr>
        <w:pStyle w:val="afffff4"/>
        <w:rPr>
          <w:rFonts w:eastAsia="微软雅黑"/>
          <w:b/>
          <w:color w:val="C7000B"/>
          <w:spacing w:val="-4"/>
          <w:kern w:val="2"/>
          <w:shd w:val="pct15" w:color="auto" w:fill="FFFFFF"/>
        </w:rPr>
      </w:pPr>
      <w:r w:rsidRPr="0061737C">
        <w:rPr>
          <w:rFonts w:eastAsia="微软雅黑"/>
          <w:b/>
          <w:color w:val="C7000B"/>
          <w:spacing w:val="-4"/>
          <w:kern w:val="2"/>
          <w:shd w:val="pct15" w:color="auto" w:fill="FFFFFF"/>
        </w:rPr>
        <w:t>);</w:t>
      </w:r>
    </w:p>
    <w:p w14:paraId="716112FB" w14:textId="030A3DC4" w:rsidR="009863BD" w:rsidRPr="00525181" w:rsidRDefault="009863BD" w:rsidP="00ED1505">
      <w:pPr>
        <w:pStyle w:val="1e"/>
        <w:rPr>
          <w:rFonts w:hint="eastAsia"/>
        </w:rPr>
      </w:pPr>
      <w:r w:rsidRPr="00525181">
        <w:t>当结果显示为如下信息，则表示创建成功。</w:t>
      </w:r>
    </w:p>
    <w:p w14:paraId="3AF047F8" w14:textId="2FD59FB4" w:rsidR="009863BD" w:rsidRPr="00525181" w:rsidRDefault="009863BD" w:rsidP="00ED1505">
      <w:pPr>
        <w:pStyle w:val="afffff4"/>
      </w:pPr>
      <w:r w:rsidRPr="00525181">
        <w:t>CREATE TABLE</w:t>
      </w:r>
    </w:p>
    <w:p w14:paraId="03D2AA31" w14:textId="1ED0DB68" w:rsidR="009863BD" w:rsidRPr="00525181" w:rsidRDefault="009863BD" w:rsidP="00ED1505">
      <w:pPr>
        <w:pStyle w:val="1e"/>
        <w:rPr>
          <w:rFonts w:hint="eastAsia"/>
        </w:rPr>
      </w:pPr>
      <w:r w:rsidRPr="00525181">
        <w:t>其中</w:t>
      </w:r>
      <w:proofErr w:type="spellStart"/>
      <w:r w:rsidRPr="00525181">
        <w:t>c_customer_sk</w:t>
      </w:r>
      <w:proofErr w:type="spellEnd"/>
      <w:r w:rsidRPr="00525181">
        <w:t xml:space="preserve"> </w:t>
      </w:r>
      <w:r w:rsidRPr="00525181">
        <w:t>、</w:t>
      </w:r>
      <w:proofErr w:type="spellStart"/>
      <w:r w:rsidRPr="00525181">
        <w:t>c_customer_id</w:t>
      </w:r>
      <w:proofErr w:type="spellEnd"/>
      <w:r w:rsidRPr="00525181">
        <w:t>、</w:t>
      </w:r>
      <w:proofErr w:type="spellStart"/>
      <w:r w:rsidRPr="00525181">
        <w:t>c_first_name</w:t>
      </w:r>
      <w:proofErr w:type="spellEnd"/>
      <w:r w:rsidRPr="00525181">
        <w:t>和</w:t>
      </w:r>
      <w:proofErr w:type="spellStart"/>
      <w:r w:rsidRPr="00525181">
        <w:t>c_last_name</w:t>
      </w:r>
      <w:proofErr w:type="spellEnd"/>
      <w:r w:rsidRPr="00525181">
        <w:t>是表的字段名，</w:t>
      </w:r>
      <w:r w:rsidRPr="00525181">
        <w:t>integer</w:t>
      </w:r>
      <w:r w:rsidRPr="00525181">
        <w:t>、</w:t>
      </w:r>
      <w:r w:rsidRPr="00525181">
        <w:t>char(5)</w:t>
      </w:r>
      <w:r w:rsidRPr="00525181">
        <w:t>、</w:t>
      </w:r>
      <w:r w:rsidRPr="00525181">
        <w:t>char(6)</w:t>
      </w:r>
      <w:r w:rsidRPr="00525181">
        <w:t>和</w:t>
      </w:r>
      <w:r w:rsidRPr="00525181">
        <w:t>char(8)</w:t>
      </w:r>
      <w:r w:rsidRPr="00525181">
        <w:t>分别是这四字段名称的类型。</w:t>
      </w:r>
    </w:p>
    <w:p w14:paraId="4D7DEA04" w14:textId="794649DB" w:rsidR="009863BD" w:rsidRPr="00525181" w:rsidRDefault="009863BD" w:rsidP="009863BD">
      <w:pPr>
        <w:pStyle w:val="3"/>
        <w:rPr>
          <w:rFonts w:ascii="Huawei Sans" w:hAnsi="Huawei Sans" w:cs="Huawei Sans"/>
        </w:rPr>
      </w:pPr>
      <w:bookmarkStart w:id="36" w:name="_Toc81318130"/>
      <w:r w:rsidRPr="00525181">
        <w:rPr>
          <w:rFonts w:ascii="Huawei Sans" w:hAnsi="Huawei Sans" w:cs="Huawei Sans"/>
        </w:rPr>
        <w:t>向表中插入数据</w:t>
      </w:r>
      <w:bookmarkEnd w:id="36"/>
    </w:p>
    <w:p w14:paraId="72D374F5" w14:textId="7B06A7F9" w:rsidR="009863BD" w:rsidRPr="00525181" w:rsidRDefault="00E17752" w:rsidP="009863BD">
      <w:pPr>
        <w:pStyle w:val="4"/>
        <w:rPr>
          <w:rFonts w:ascii="Huawei Sans" w:hAnsi="Huawei Sans" w:cs="Huawei Sans" w:hint="default"/>
        </w:rPr>
      </w:pPr>
      <w:r w:rsidRPr="00525181">
        <w:rPr>
          <w:rFonts w:ascii="Huawei Sans" w:hAnsi="Huawei Sans" w:cs="Huawei Sans" w:hint="default"/>
        </w:rPr>
        <w:t>向表</w:t>
      </w:r>
      <w:r w:rsidRPr="00525181">
        <w:rPr>
          <w:rFonts w:ascii="Huawei Sans" w:hAnsi="Huawei Sans" w:cs="Huawei Sans" w:hint="default"/>
        </w:rPr>
        <w:t>customer_t1</w:t>
      </w:r>
      <w:r w:rsidRPr="00525181">
        <w:rPr>
          <w:rFonts w:ascii="Huawei Sans" w:hAnsi="Huawei Sans" w:cs="Huawei Sans" w:hint="default"/>
        </w:rPr>
        <w:t>中插入一行数据</w:t>
      </w:r>
    </w:p>
    <w:p w14:paraId="4966F823" w14:textId="71CC8CBD" w:rsidR="00E17752" w:rsidRPr="00525181" w:rsidRDefault="00E17752" w:rsidP="00ED1505">
      <w:pPr>
        <w:pStyle w:val="1e"/>
        <w:rPr>
          <w:rFonts w:hint="eastAsia"/>
        </w:rPr>
      </w:pPr>
      <w:r w:rsidRPr="00525181">
        <w:t>数据值是按照这些字段在表中出现的顺序列出的，并且用逗号分隔。通常数据值是文本（常量），但也允许使用标量表达式。</w:t>
      </w:r>
    </w:p>
    <w:p w14:paraId="4F40311C" w14:textId="69165A53" w:rsidR="00E17752"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E17752" w:rsidRPr="0061737C">
        <w:rPr>
          <w:rFonts w:eastAsia="微软雅黑"/>
          <w:b/>
          <w:color w:val="C7000B"/>
          <w:spacing w:val="-4"/>
          <w:kern w:val="2"/>
          <w:shd w:val="pct15" w:color="auto" w:fill="FFFFFF"/>
          <w:lang w:eastAsia="en-US"/>
        </w:rPr>
        <w:t>INSERT INTO customer_t1(</w:t>
      </w:r>
      <w:proofErr w:type="spellStart"/>
      <w:r w:rsidR="00E17752" w:rsidRPr="0061737C">
        <w:rPr>
          <w:rFonts w:eastAsia="微软雅黑"/>
          <w:b/>
          <w:color w:val="C7000B"/>
          <w:spacing w:val="-4"/>
          <w:kern w:val="2"/>
          <w:shd w:val="pct15" w:color="auto" w:fill="FFFFFF"/>
          <w:lang w:eastAsia="en-US"/>
        </w:rPr>
        <w:t>c_customer_sk</w:t>
      </w:r>
      <w:proofErr w:type="spellEnd"/>
      <w:r w:rsidR="00E17752" w:rsidRPr="0061737C">
        <w:rPr>
          <w:rFonts w:eastAsia="微软雅黑"/>
          <w:b/>
          <w:color w:val="C7000B"/>
          <w:spacing w:val="-4"/>
          <w:kern w:val="2"/>
          <w:shd w:val="pct15" w:color="auto" w:fill="FFFFFF"/>
          <w:lang w:eastAsia="en-US"/>
        </w:rPr>
        <w:t xml:space="preserve">, </w:t>
      </w:r>
      <w:proofErr w:type="spellStart"/>
      <w:r w:rsidR="00E17752" w:rsidRPr="0061737C">
        <w:rPr>
          <w:rFonts w:eastAsia="微软雅黑"/>
          <w:b/>
          <w:color w:val="C7000B"/>
          <w:spacing w:val="-4"/>
          <w:kern w:val="2"/>
          <w:shd w:val="pct15" w:color="auto" w:fill="FFFFFF"/>
          <w:lang w:eastAsia="en-US"/>
        </w:rPr>
        <w:t>c_customer_id</w:t>
      </w:r>
      <w:proofErr w:type="spellEnd"/>
      <w:r w:rsidR="00E17752" w:rsidRPr="0061737C">
        <w:rPr>
          <w:rFonts w:eastAsia="微软雅黑"/>
          <w:b/>
          <w:color w:val="C7000B"/>
          <w:spacing w:val="-4"/>
          <w:kern w:val="2"/>
          <w:shd w:val="pct15" w:color="auto" w:fill="FFFFFF"/>
          <w:lang w:eastAsia="en-US"/>
        </w:rPr>
        <w:t xml:space="preserve">, </w:t>
      </w:r>
      <w:proofErr w:type="spellStart"/>
      <w:r w:rsidR="00E17752" w:rsidRPr="0061737C">
        <w:rPr>
          <w:rFonts w:eastAsia="微软雅黑"/>
          <w:b/>
          <w:color w:val="C7000B"/>
          <w:spacing w:val="-4"/>
          <w:kern w:val="2"/>
          <w:shd w:val="pct15" w:color="auto" w:fill="FFFFFF"/>
          <w:lang w:eastAsia="en-US"/>
        </w:rPr>
        <w:t>c_first_name</w:t>
      </w:r>
      <w:proofErr w:type="spellEnd"/>
      <w:r w:rsidR="00E17752" w:rsidRPr="0061737C">
        <w:rPr>
          <w:rFonts w:eastAsia="微软雅黑"/>
          <w:b/>
          <w:color w:val="C7000B"/>
          <w:spacing w:val="-4"/>
          <w:kern w:val="2"/>
          <w:shd w:val="pct15" w:color="auto" w:fill="FFFFFF"/>
          <w:lang w:eastAsia="en-US"/>
        </w:rPr>
        <w:t>) VALUES (3769, 'hello', 'Grace');</w:t>
      </w:r>
    </w:p>
    <w:p w14:paraId="347C763E" w14:textId="1E646377" w:rsidR="00E17752" w:rsidRPr="00525181" w:rsidRDefault="00E17752" w:rsidP="00ED1505">
      <w:pPr>
        <w:pStyle w:val="1e"/>
        <w:rPr>
          <w:rFonts w:hint="eastAsia"/>
        </w:rPr>
      </w:pPr>
      <w:r w:rsidRPr="00525181">
        <w:lastRenderedPageBreak/>
        <w:t>如果用户已经知道表中字段的顺序，也可无需列出表中的字段。例如以下命令与上面的命令效果相同。</w:t>
      </w:r>
    </w:p>
    <w:p w14:paraId="0C489357" w14:textId="5F0B9BDD" w:rsidR="00E17752"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E17752" w:rsidRPr="0061737C">
        <w:rPr>
          <w:rFonts w:eastAsia="微软雅黑"/>
          <w:b/>
          <w:color w:val="C7000B"/>
          <w:spacing w:val="-4"/>
          <w:kern w:val="2"/>
          <w:shd w:val="pct15" w:color="auto" w:fill="FFFFFF"/>
          <w:lang w:eastAsia="en-US"/>
        </w:rPr>
        <w:t>INSERT INTO customer_t1 VALUES (3769, 'hello', 'Grace');</w:t>
      </w:r>
    </w:p>
    <w:p w14:paraId="25B07810" w14:textId="4D4AA3C6" w:rsidR="00E17752" w:rsidRPr="00525181" w:rsidRDefault="00E17752" w:rsidP="00ED1505">
      <w:pPr>
        <w:pStyle w:val="1e"/>
        <w:rPr>
          <w:rFonts w:hint="eastAsia"/>
        </w:rPr>
      </w:pPr>
      <w:r w:rsidRPr="00525181">
        <w:t>如果用户不知道所有字段的数值，可以忽略其中的一些。没有数值的字段将被填充为字段的缺省值。例如：</w:t>
      </w:r>
    </w:p>
    <w:p w14:paraId="4F214BEE" w14:textId="26E0A89D" w:rsidR="00E17752"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E17752" w:rsidRPr="0061737C">
        <w:rPr>
          <w:rFonts w:eastAsia="微软雅黑"/>
          <w:b/>
          <w:color w:val="C7000B"/>
          <w:spacing w:val="-4"/>
          <w:kern w:val="2"/>
          <w:shd w:val="pct15" w:color="auto" w:fill="FFFFFF"/>
          <w:lang w:eastAsia="en-US"/>
        </w:rPr>
        <w:t>INSERT INTO customer_t1 (</w:t>
      </w:r>
      <w:proofErr w:type="spellStart"/>
      <w:r w:rsidR="00E17752" w:rsidRPr="0061737C">
        <w:rPr>
          <w:rFonts w:eastAsia="微软雅黑"/>
          <w:b/>
          <w:color w:val="C7000B"/>
          <w:spacing w:val="-4"/>
          <w:kern w:val="2"/>
          <w:shd w:val="pct15" w:color="auto" w:fill="FFFFFF"/>
          <w:lang w:eastAsia="en-US"/>
        </w:rPr>
        <w:t>c_customer_sk</w:t>
      </w:r>
      <w:proofErr w:type="spellEnd"/>
      <w:r w:rsidR="00E17752" w:rsidRPr="0061737C">
        <w:rPr>
          <w:rFonts w:eastAsia="微软雅黑"/>
          <w:b/>
          <w:color w:val="C7000B"/>
          <w:spacing w:val="-4"/>
          <w:kern w:val="2"/>
          <w:shd w:val="pct15" w:color="auto" w:fill="FFFFFF"/>
          <w:lang w:eastAsia="en-US"/>
        </w:rPr>
        <w:t xml:space="preserve">, </w:t>
      </w:r>
      <w:proofErr w:type="spellStart"/>
      <w:r w:rsidR="00E17752" w:rsidRPr="0061737C">
        <w:rPr>
          <w:rFonts w:eastAsia="微软雅黑"/>
          <w:b/>
          <w:color w:val="C7000B"/>
          <w:spacing w:val="-4"/>
          <w:kern w:val="2"/>
          <w:shd w:val="pct15" w:color="auto" w:fill="FFFFFF"/>
          <w:lang w:eastAsia="en-US"/>
        </w:rPr>
        <w:t>c_first_name</w:t>
      </w:r>
      <w:proofErr w:type="spellEnd"/>
      <w:r w:rsidR="00E17752" w:rsidRPr="0061737C">
        <w:rPr>
          <w:rFonts w:eastAsia="微软雅黑"/>
          <w:b/>
          <w:color w:val="C7000B"/>
          <w:spacing w:val="-4"/>
          <w:kern w:val="2"/>
          <w:shd w:val="pct15" w:color="auto" w:fill="FFFFFF"/>
          <w:lang w:eastAsia="en-US"/>
        </w:rPr>
        <w:t xml:space="preserve">) VALUES (3769, 'Grace'); </w:t>
      </w:r>
    </w:p>
    <w:p w14:paraId="4B6AC0AD" w14:textId="56CFD925" w:rsidR="00E17752" w:rsidRPr="00525181" w:rsidRDefault="00E17752" w:rsidP="00ED1505">
      <w:pPr>
        <w:pStyle w:val="1e"/>
        <w:rPr>
          <w:rFonts w:hint="eastAsia"/>
        </w:rPr>
      </w:pPr>
      <w:r w:rsidRPr="00525181">
        <w:t>或</w:t>
      </w:r>
    </w:p>
    <w:p w14:paraId="4379BB7F" w14:textId="162B60E8" w:rsidR="00E17752"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E17752" w:rsidRPr="0061737C">
        <w:rPr>
          <w:rFonts w:eastAsia="微软雅黑"/>
          <w:b/>
          <w:color w:val="C7000B"/>
          <w:spacing w:val="-4"/>
          <w:kern w:val="2"/>
          <w:shd w:val="pct15" w:color="auto" w:fill="FFFFFF"/>
          <w:lang w:eastAsia="en-US"/>
        </w:rPr>
        <w:t>INSERT INTO customer_t1 VALUES (3769, 'hello');</w:t>
      </w:r>
    </w:p>
    <w:p w14:paraId="0DF55D2A" w14:textId="56231FA7" w:rsidR="00E17752" w:rsidRPr="00525181" w:rsidRDefault="00E17752" w:rsidP="00ED1505">
      <w:pPr>
        <w:pStyle w:val="1e"/>
        <w:rPr>
          <w:rFonts w:hint="eastAsia"/>
        </w:rPr>
      </w:pPr>
      <w:r w:rsidRPr="00525181">
        <w:t>用户也可以对独立的字段或者整个行明确缺省值：</w:t>
      </w:r>
    </w:p>
    <w:p w14:paraId="1C8235CB" w14:textId="15D255B6" w:rsidR="00E17752"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w:t>
      </w:r>
      <w:r w:rsidRPr="0061737C">
        <w:rPr>
          <w:rFonts w:eastAsia="微软雅黑"/>
          <w:b/>
          <w:color w:val="C7000B"/>
          <w:spacing w:val="-4"/>
          <w:kern w:val="2"/>
          <w:shd w:val="pct15" w:color="auto" w:fill="FFFFFF"/>
          <w:lang w:eastAsia="en-US"/>
        </w:rPr>
        <w:t xml:space="preserve"> </w:t>
      </w:r>
      <w:r w:rsidR="00252D4B" w:rsidRPr="0061737C">
        <w:rPr>
          <w:rFonts w:eastAsia="微软雅黑"/>
          <w:b/>
          <w:color w:val="C7000B"/>
          <w:spacing w:val="-4"/>
          <w:kern w:val="2"/>
          <w:shd w:val="pct15" w:color="auto" w:fill="FFFFFF"/>
          <w:lang w:eastAsia="en-US"/>
        </w:rPr>
        <w:t>INSERT INTO customer_t1 (</w:t>
      </w:r>
      <w:proofErr w:type="spellStart"/>
      <w:r w:rsidR="00252D4B" w:rsidRPr="0061737C">
        <w:rPr>
          <w:rFonts w:eastAsia="微软雅黑"/>
          <w:b/>
          <w:color w:val="C7000B"/>
          <w:spacing w:val="-4"/>
          <w:kern w:val="2"/>
          <w:shd w:val="pct15" w:color="auto" w:fill="FFFFFF"/>
          <w:lang w:eastAsia="en-US"/>
        </w:rPr>
        <w:t>c_customer_sk</w:t>
      </w:r>
      <w:proofErr w:type="spellEnd"/>
      <w:r w:rsidR="00252D4B" w:rsidRPr="0061737C">
        <w:rPr>
          <w:rFonts w:eastAsia="微软雅黑"/>
          <w:b/>
          <w:color w:val="C7000B"/>
          <w:spacing w:val="-4"/>
          <w:kern w:val="2"/>
          <w:shd w:val="pct15" w:color="auto" w:fill="FFFFFF"/>
          <w:lang w:eastAsia="en-US"/>
        </w:rPr>
        <w:t xml:space="preserve">, </w:t>
      </w:r>
      <w:proofErr w:type="spellStart"/>
      <w:r w:rsidR="00252D4B" w:rsidRPr="0061737C">
        <w:rPr>
          <w:rFonts w:eastAsia="微软雅黑"/>
          <w:b/>
          <w:color w:val="C7000B"/>
          <w:spacing w:val="-4"/>
          <w:kern w:val="2"/>
          <w:shd w:val="pct15" w:color="auto" w:fill="FFFFFF"/>
          <w:lang w:eastAsia="en-US"/>
        </w:rPr>
        <w:t>c_customer_id</w:t>
      </w:r>
      <w:proofErr w:type="spellEnd"/>
      <w:r w:rsidR="00252D4B" w:rsidRPr="0061737C">
        <w:rPr>
          <w:rFonts w:eastAsia="微软雅黑"/>
          <w:b/>
          <w:color w:val="C7000B"/>
          <w:spacing w:val="-4"/>
          <w:kern w:val="2"/>
          <w:shd w:val="pct15" w:color="auto" w:fill="FFFFFF"/>
          <w:lang w:eastAsia="en-US"/>
        </w:rPr>
        <w:t xml:space="preserve">, </w:t>
      </w:r>
      <w:proofErr w:type="spellStart"/>
      <w:r w:rsidR="00252D4B" w:rsidRPr="0061737C">
        <w:rPr>
          <w:rFonts w:eastAsia="微软雅黑"/>
          <w:b/>
          <w:color w:val="C7000B"/>
          <w:spacing w:val="-4"/>
          <w:kern w:val="2"/>
          <w:shd w:val="pct15" w:color="auto" w:fill="FFFFFF"/>
          <w:lang w:eastAsia="en-US"/>
        </w:rPr>
        <w:t>c_first_name</w:t>
      </w:r>
      <w:proofErr w:type="spellEnd"/>
      <w:r w:rsidR="00252D4B" w:rsidRPr="0061737C">
        <w:rPr>
          <w:rFonts w:eastAsia="微软雅黑"/>
          <w:b/>
          <w:color w:val="C7000B"/>
          <w:spacing w:val="-4"/>
          <w:kern w:val="2"/>
          <w:shd w:val="pct15" w:color="auto" w:fill="FFFFFF"/>
          <w:lang w:eastAsia="en-US"/>
        </w:rPr>
        <w:t>) VALUES (3769, 'hello', DEFAULT);</w:t>
      </w:r>
    </w:p>
    <w:p w14:paraId="18B58A3F" w14:textId="6F904D04" w:rsidR="00252D4B" w:rsidRPr="00525181" w:rsidRDefault="00252D4B" w:rsidP="00ED1505">
      <w:pPr>
        <w:pStyle w:val="1e"/>
        <w:rPr>
          <w:rFonts w:hint="eastAsia"/>
        </w:rPr>
      </w:pPr>
      <w:r w:rsidRPr="00525181">
        <w:t>或</w:t>
      </w:r>
    </w:p>
    <w:p w14:paraId="0DE775F6" w14:textId="3E5C6131" w:rsidR="00252D4B"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252D4B" w:rsidRPr="0061737C">
        <w:rPr>
          <w:rFonts w:eastAsia="微软雅黑"/>
          <w:b/>
          <w:color w:val="C7000B"/>
          <w:spacing w:val="-4"/>
          <w:kern w:val="2"/>
          <w:shd w:val="pct15" w:color="auto" w:fill="FFFFFF"/>
          <w:lang w:eastAsia="en-US"/>
        </w:rPr>
        <w:t>INSERT INTO customer_t1 DEFAULT VALUES;</w:t>
      </w:r>
    </w:p>
    <w:p w14:paraId="1910D892" w14:textId="09510C28" w:rsidR="00252D4B" w:rsidRPr="00525181" w:rsidRDefault="00252D4B" w:rsidP="00252D4B">
      <w:pPr>
        <w:pStyle w:val="4"/>
        <w:rPr>
          <w:rFonts w:ascii="Huawei Sans" w:hAnsi="Huawei Sans" w:cs="Huawei Sans" w:hint="default"/>
          <w:lang w:eastAsia="en-US"/>
        </w:rPr>
      </w:pPr>
      <w:r w:rsidRPr="00525181">
        <w:rPr>
          <w:rFonts w:ascii="Huawei Sans" w:hAnsi="Huawei Sans" w:cs="Huawei Sans" w:hint="default"/>
          <w:lang w:eastAsia="en-US"/>
        </w:rPr>
        <w:t>向表中插入多行数据</w:t>
      </w:r>
    </w:p>
    <w:p w14:paraId="054C1847" w14:textId="55F22D22" w:rsidR="00252D4B" w:rsidRPr="00525181" w:rsidRDefault="00252D4B" w:rsidP="00ED1505">
      <w:pPr>
        <w:pStyle w:val="1e"/>
        <w:rPr>
          <w:rFonts w:hint="eastAsia"/>
          <w:lang w:eastAsia="en-US"/>
        </w:rPr>
      </w:pPr>
      <w:proofErr w:type="spellStart"/>
      <w:r w:rsidRPr="00525181">
        <w:rPr>
          <w:lang w:eastAsia="en-US"/>
        </w:rPr>
        <w:t>命令如下</w:t>
      </w:r>
      <w:proofErr w:type="spellEnd"/>
      <w:r w:rsidRPr="00525181">
        <w:t>：</w:t>
      </w:r>
    </w:p>
    <w:p w14:paraId="6100BBAE" w14:textId="7981BFC6" w:rsidR="00252D4B"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252D4B" w:rsidRPr="0061737C">
        <w:rPr>
          <w:rFonts w:eastAsia="微软雅黑"/>
          <w:b/>
          <w:color w:val="C7000B"/>
          <w:spacing w:val="-4"/>
          <w:kern w:val="2"/>
          <w:shd w:val="pct15" w:color="auto" w:fill="FFFFFF"/>
          <w:lang w:eastAsia="en-US"/>
        </w:rPr>
        <w:t>INSERT INTO customer_t1 (</w:t>
      </w:r>
      <w:proofErr w:type="spellStart"/>
      <w:r w:rsidR="00252D4B" w:rsidRPr="0061737C">
        <w:rPr>
          <w:rFonts w:eastAsia="微软雅黑"/>
          <w:b/>
          <w:color w:val="C7000B"/>
          <w:spacing w:val="-4"/>
          <w:kern w:val="2"/>
          <w:shd w:val="pct15" w:color="auto" w:fill="FFFFFF"/>
          <w:lang w:eastAsia="en-US"/>
        </w:rPr>
        <w:t>c_customer_sk</w:t>
      </w:r>
      <w:proofErr w:type="spellEnd"/>
      <w:r w:rsidR="00252D4B" w:rsidRPr="0061737C">
        <w:rPr>
          <w:rFonts w:eastAsia="微软雅黑"/>
          <w:b/>
          <w:color w:val="C7000B"/>
          <w:spacing w:val="-4"/>
          <w:kern w:val="2"/>
          <w:shd w:val="pct15" w:color="auto" w:fill="FFFFFF"/>
          <w:lang w:eastAsia="en-US"/>
        </w:rPr>
        <w:t xml:space="preserve">, </w:t>
      </w:r>
      <w:proofErr w:type="spellStart"/>
      <w:r w:rsidR="00252D4B" w:rsidRPr="0061737C">
        <w:rPr>
          <w:rFonts w:eastAsia="微软雅黑"/>
          <w:b/>
          <w:color w:val="C7000B"/>
          <w:spacing w:val="-4"/>
          <w:kern w:val="2"/>
          <w:shd w:val="pct15" w:color="auto" w:fill="FFFFFF"/>
          <w:lang w:eastAsia="en-US"/>
        </w:rPr>
        <w:t>c_customer_id</w:t>
      </w:r>
      <w:proofErr w:type="spellEnd"/>
      <w:r w:rsidR="00252D4B" w:rsidRPr="0061737C">
        <w:rPr>
          <w:rFonts w:eastAsia="微软雅黑"/>
          <w:b/>
          <w:color w:val="C7000B"/>
          <w:spacing w:val="-4"/>
          <w:kern w:val="2"/>
          <w:shd w:val="pct15" w:color="auto" w:fill="FFFFFF"/>
          <w:lang w:eastAsia="en-US"/>
        </w:rPr>
        <w:t xml:space="preserve">, </w:t>
      </w:r>
      <w:proofErr w:type="spellStart"/>
      <w:r w:rsidR="00252D4B" w:rsidRPr="0061737C">
        <w:rPr>
          <w:rFonts w:eastAsia="微软雅黑"/>
          <w:b/>
          <w:color w:val="C7000B"/>
          <w:spacing w:val="-4"/>
          <w:kern w:val="2"/>
          <w:shd w:val="pct15" w:color="auto" w:fill="FFFFFF"/>
          <w:lang w:eastAsia="en-US"/>
        </w:rPr>
        <w:t>c_first_name</w:t>
      </w:r>
      <w:proofErr w:type="spellEnd"/>
      <w:r w:rsidR="00252D4B" w:rsidRPr="0061737C">
        <w:rPr>
          <w:rFonts w:eastAsia="微软雅黑"/>
          <w:b/>
          <w:color w:val="C7000B"/>
          <w:spacing w:val="-4"/>
          <w:kern w:val="2"/>
          <w:shd w:val="pct15" w:color="auto" w:fill="FFFFFF"/>
          <w:lang w:eastAsia="en-US"/>
        </w:rPr>
        <w:t xml:space="preserve">) VALUES  </w:t>
      </w:r>
    </w:p>
    <w:p w14:paraId="742CE138" w14:textId="77777777" w:rsidR="00252D4B" w:rsidRPr="0061737C" w:rsidRDefault="00252D4B"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(6885, 'maps', 'Joes'), </w:t>
      </w:r>
    </w:p>
    <w:p w14:paraId="78C90778" w14:textId="77777777" w:rsidR="00252D4B" w:rsidRPr="0061737C" w:rsidRDefault="00252D4B"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(4321, '</w:t>
      </w:r>
      <w:proofErr w:type="spellStart"/>
      <w:r w:rsidRPr="0061737C">
        <w:rPr>
          <w:rFonts w:eastAsia="微软雅黑"/>
          <w:b/>
          <w:color w:val="C7000B"/>
          <w:spacing w:val="-4"/>
          <w:kern w:val="2"/>
          <w:shd w:val="pct15" w:color="auto" w:fill="FFFFFF"/>
          <w:lang w:eastAsia="en-US"/>
        </w:rPr>
        <w:t>tpcds</w:t>
      </w:r>
      <w:proofErr w:type="spellEnd"/>
      <w:r w:rsidRPr="0061737C">
        <w:rPr>
          <w:rFonts w:eastAsia="微软雅黑"/>
          <w:b/>
          <w:color w:val="C7000B"/>
          <w:spacing w:val="-4"/>
          <w:kern w:val="2"/>
          <w:shd w:val="pct15" w:color="auto" w:fill="FFFFFF"/>
          <w:lang w:eastAsia="en-US"/>
        </w:rPr>
        <w:t xml:space="preserve">', 'Lily'), </w:t>
      </w:r>
    </w:p>
    <w:p w14:paraId="46BA554E" w14:textId="0BEBE84E" w:rsidR="00252D4B" w:rsidRPr="0061737C" w:rsidRDefault="00252D4B"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(9527, 'world', 'James');</w:t>
      </w:r>
    </w:p>
    <w:p w14:paraId="05864AB0" w14:textId="72F7ACE5" w:rsidR="00252D4B" w:rsidRPr="00525181" w:rsidRDefault="00252D4B" w:rsidP="00ED1505">
      <w:pPr>
        <w:pStyle w:val="1e"/>
        <w:rPr>
          <w:rFonts w:hint="eastAsia"/>
        </w:rPr>
      </w:pPr>
      <w:r w:rsidRPr="00525181">
        <w:t>如果需要向表中插入多条数据，除此命令外，也可以多次执行插入一行数据命令实现。但是建议使用此命令可以提升效率。</w:t>
      </w:r>
    </w:p>
    <w:p w14:paraId="22B0BDF6" w14:textId="6B36E463" w:rsidR="00252D4B" w:rsidRPr="00525181" w:rsidRDefault="00DD50B1" w:rsidP="00DD50B1">
      <w:pPr>
        <w:pStyle w:val="4"/>
        <w:rPr>
          <w:rFonts w:ascii="Huawei Sans" w:hAnsi="Huawei Sans" w:cs="Huawei Sans" w:hint="default"/>
        </w:rPr>
      </w:pPr>
      <w:r w:rsidRPr="00525181">
        <w:rPr>
          <w:rFonts w:ascii="Huawei Sans" w:hAnsi="Huawei Sans" w:cs="Huawei Sans" w:hint="default"/>
        </w:rPr>
        <w:t>从指定表插入数据到当前表</w:t>
      </w:r>
    </w:p>
    <w:p w14:paraId="33E4A5F9" w14:textId="32F88405" w:rsidR="00DD50B1" w:rsidRPr="00525181" w:rsidRDefault="00DD50B1" w:rsidP="00ED1505">
      <w:pPr>
        <w:pStyle w:val="1e"/>
        <w:rPr>
          <w:rFonts w:hint="eastAsia"/>
        </w:rPr>
      </w:pPr>
      <w:r w:rsidRPr="00525181">
        <w:t>如果从指定表插入数据到当前表，例如在数据库中创建了一个表</w:t>
      </w:r>
      <w:r w:rsidRPr="00525181">
        <w:t>customer_t1</w:t>
      </w:r>
      <w:r w:rsidRPr="00525181">
        <w:t>的备份表</w:t>
      </w:r>
      <w:r w:rsidRPr="00525181">
        <w:t>customer_t2</w:t>
      </w:r>
      <w:r w:rsidRPr="00525181">
        <w:t>，现在需要将表</w:t>
      </w:r>
      <w:r w:rsidRPr="00525181">
        <w:t>customer_t1</w:t>
      </w:r>
      <w:r w:rsidRPr="00525181">
        <w:t>中的数据插入到表</w:t>
      </w:r>
      <w:r w:rsidRPr="00525181">
        <w:t>customer_t2</w:t>
      </w:r>
      <w:r w:rsidRPr="00525181">
        <w:t>中，则可以执行如下命令。</w:t>
      </w:r>
    </w:p>
    <w:p w14:paraId="0D9A3A6E" w14:textId="7F8C6DA6" w:rsidR="00DD50B1"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DD50B1" w:rsidRPr="0061737C">
        <w:rPr>
          <w:rFonts w:eastAsia="微软雅黑"/>
          <w:b/>
          <w:color w:val="C7000B"/>
          <w:spacing w:val="-4"/>
          <w:kern w:val="2"/>
          <w:shd w:val="pct15" w:color="auto" w:fill="FFFFFF"/>
          <w:lang w:eastAsia="en-US"/>
        </w:rPr>
        <w:t xml:space="preserve">CREATE TABLE customer_t2 </w:t>
      </w:r>
    </w:p>
    <w:p w14:paraId="70C050B8"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1CE59CFB"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c_customer_sk</w:t>
      </w:r>
      <w:proofErr w:type="spellEnd"/>
      <w:r w:rsidRPr="0061737C">
        <w:rPr>
          <w:rFonts w:eastAsia="微软雅黑"/>
          <w:b/>
          <w:color w:val="C7000B"/>
          <w:spacing w:val="-4"/>
          <w:kern w:val="2"/>
          <w:shd w:val="pct15" w:color="auto" w:fill="FFFFFF"/>
          <w:lang w:eastAsia="en-US"/>
        </w:rPr>
        <w:t xml:space="preserve">             integer, </w:t>
      </w:r>
    </w:p>
    <w:p w14:paraId="2FC3FFA8"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c_customer_id</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5), </w:t>
      </w:r>
    </w:p>
    <w:p w14:paraId="0D33ABE6"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c_first_name</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6), </w:t>
      </w:r>
    </w:p>
    <w:p w14:paraId="12563E32"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c_last_name</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8) </w:t>
      </w:r>
    </w:p>
    <w:p w14:paraId="119CBB04"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44BF3A6E" w14:textId="76406387" w:rsidR="00DD50B1" w:rsidRPr="00525181" w:rsidRDefault="00CF5DF1" w:rsidP="00CF5DF1">
      <w:pPr>
        <w:pStyle w:val="1e"/>
        <w:rPr>
          <w:rFonts w:hint="eastAsia"/>
        </w:rPr>
      </w:pPr>
      <w:r>
        <w:rPr>
          <w:rFonts w:hint="eastAsia"/>
        </w:rPr>
        <w:t>插入数据：</w:t>
      </w:r>
    </w:p>
    <w:p w14:paraId="02ED759C" w14:textId="7C08FE1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INSERT INTO customer_t2 SELECT * FROM customer_t1;</w:t>
      </w:r>
    </w:p>
    <w:p w14:paraId="0008BE7B" w14:textId="580971D6" w:rsidR="00DD50B1" w:rsidRPr="00525181" w:rsidRDefault="00DD50B1" w:rsidP="00ED1505">
      <w:pPr>
        <w:pStyle w:val="1e"/>
        <w:rPr>
          <w:rFonts w:hint="eastAsia"/>
        </w:rPr>
      </w:pPr>
      <w:r w:rsidRPr="00525181">
        <w:t>删除备份表：</w:t>
      </w:r>
    </w:p>
    <w:p w14:paraId="7D611533" w14:textId="3B6772BE" w:rsidR="00DD50B1"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DD50B1" w:rsidRPr="0061737C">
        <w:rPr>
          <w:rFonts w:eastAsia="微软雅黑"/>
          <w:b/>
          <w:color w:val="C7000B"/>
          <w:spacing w:val="-4"/>
          <w:kern w:val="2"/>
          <w:shd w:val="pct15" w:color="auto" w:fill="FFFFFF"/>
          <w:lang w:eastAsia="en-US"/>
        </w:rPr>
        <w:t>DROP TABLE customer_t2 CASCADE;</w:t>
      </w:r>
    </w:p>
    <w:p w14:paraId="11EC74BA" w14:textId="4F5A77D1" w:rsidR="00A0652A" w:rsidRPr="00525181" w:rsidRDefault="00A0652A" w:rsidP="00ED1505">
      <w:pPr>
        <w:pStyle w:val="afffff4"/>
      </w:pPr>
      <w:r w:rsidRPr="00525181">
        <w:t>DROP TABLE</w:t>
      </w:r>
    </w:p>
    <w:p w14:paraId="47728231" w14:textId="0EDFA73B" w:rsidR="00DD50B1" w:rsidRPr="00525181" w:rsidRDefault="00DD50B1" w:rsidP="00DD50B1">
      <w:pPr>
        <w:pStyle w:val="3"/>
        <w:rPr>
          <w:rFonts w:ascii="Huawei Sans" w:hAnsi="Huawei Sans" w:cs="Huawei Sans"/>
        </w:rPr>
      </w:pPr>
      <w:bookmarkStart w:id="37" w:name="_Toc81318131"/>
      <w:r w:rsidRPr="00525181">
        <w:rPr>
          <w:rFonts w:ascii="Huawei Sans" w:hAnsi="Huawei Sans" w:cs="Huawei Sans"/>
        </w:rPr>
        <w:lastRenderedPageBreak/>
        <w:t>更新表中数据</w:t>
      </w:r>
      <w:bookmarkEnd w:id="37"/>
    </w:p>
    <w:p w14:paraId="2184FDD9" w14:textId="5987A524" w:rsidR="00DD50B1" w:rsidRPr="00525181" w:rsidRDefault="00DD50B1" w:rsidP="00ED1505">
      <w:pPr>
        <w:pStyle w:val="1e"/>
        <w:rPr>
          <w:rFonts w:hint="eastAsia"/>
        </w:rPr>
      </w:pPr>
      <w:r w:rsidRPr="00525181">
        <w:t>修改已经存储在数据库中数据的行为叫做更新。用户可以更新单独一行，所有行或者指定的部分行。还可以独立更新每个字段，而其他字段则不受影响。</w:t>
      </w:r>
    </w:p>
    <w:p w14:paraId="43D738C2" w14:textId="35AEFD26" w:rsidR="00DD50B1" w:rsidRPr="00525181" w:rsidRDefault="00DD50B1" w:rsidP="00ED1505">
      <w:pPr>
        <w:pStyle w:val="1e"/>
        <w:rPr>
          <w:rFonts w:hint="eastAsia"/>
        </w:rPr>
      </w:pPr>
      <w:r w:rsidRPr="00525181">
        <w:t>需要将表</w:t>
      </w:r>
      <w:r w:rsidRPr="00525181">
        <w:t>customer_t1</w:t>
      </w:r>
      <w:r w:rsidRPr="00525181">
        <w:t>中</w:t>
      </w:r>
      <w:proofErr w:type="spellStart"/>
      <w:r w:rsidRPr="00525181">
        <w:t>c_customer_sk</w:t>
      </w:r>
      <w:proofErr w:type="spellEnd"/>
      <w:r w:rsidRPr="00525181">
        <w:t>为</w:t>
      </w:r>
      <w:r w:rsidRPr="00525181">
        <w:t>9527</w:t>
      </w:r>
      <w:r w:rsidR="00817EEF">
        <w:t>的字段</w:t>
      </w:r>
      <w:r w:rsidRPr="00525181">
        <w:t>重新定义为</w:t>
      </w:r>
      <w:r w:rsidRPr="00525181">
        <w:t>9876</w:t>
      </w:r>
      <w:r w:rsidRPr="00525181">
        <w:t>：</w:t>
      </w:r>
    </w:p>
    <w:p w14:paraId="55186362" w14:textId="291905FD" w:rsidR="00DD50B1"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DD50B1" w:rsidRPr="0061737C">
        <w:rPr>
          <w:rFonts w:eastAsia="微软雅黑"/>
          <w:b/>
          <w:color w:val="C7000B"/>
          <w:spacing w:val="-4"/>
          <w:kern w:val="2"/>
          <w:shd w:val="pct15" w:color="auto" w:fill="FFFFFF"/>
          <w:lang w:eastAsia="en-US"/>
        </w:rPr>
        <w:t xml:space="preserve">UPDATE customer_t1 SET </w:t>
      </w:r>
      <w:proofErr w:type="spellStart"/>
      <w:r w:rsidR="00DD50B1" w:rsidRPr="0061737C">
        <w:rPr>
          <w:rFonts w:eastAsia="微软雅黑"/>
          <w:b/>
          <w:color w:val="C7000B"/>
          <w:spacing w:val="-4"/>
          <w:kern w:val="2"/>
          <w:shd w:val="pct15" w:color="auto" w:fill="FFFFFF"/>
          <w:lang w:eastAsia="en-US"/>
        </w:rPr>
        <w:t>c_customer_sk</w:t>
      </w:r>
      <w:proofErr w:type="spellEnd"/>
      <w:r w:rsidR="00DD50B1" w:rsidRPr="0061737C">
        <w:rPr>
          <w:rFonts w:eastAsia="微软雅黑"/>
          <w:b/>
          <w:color w:val="C7000B"/>
          <w:spacing w:val="-4"/>
          <w:kern w:val="2"/>
          <w:shd w:val="pct15" w:color="auto" w:fill="FFFFFF"/>
          <w:lang w:eastAsia="en-US"/>
        </w:rPr>
        <w:t xml:space="preserve"> = 9876 WHERE </w:t>
      </w:r>
      <w:proofErr w:type="spellStart"/>
      <w:r w:rsidR="00DD50B1" w:rsidRPr="0061737C">
        <w:rPr>
          <w:rFonts w:eastAsia="微软雅黑"/>
          <w:b/>
          <w:color w:val="C7000B"/>
          <w:spacing w:val="-4"/>
          <w:kern w:val="2"/>
          <w:shd w:val="pct15" w:color="auto" w:fill="FFFFFF"/>
          <w:lang w:eastAsia="en-US"/>
        </w:rPr>
        <w:t>c_customer_sk</w:t>
      </w:r>
      <w:proofErr w:type="spellEnd"/>
      <w:r w:rsidR="00DD50B1" w:rsidRPr="0061737C">
        <w:rPr>
          <w:rFonts w:eastAsia="微软雅黑"/>
          <w:b/>
          <w:color w:val="C7000B"/>
          <w:spacing w:val="-4"/>
          <w:kern w:val="2"/>
          <w:shd w:val="pct15" w:color="auto" w:fill="FFFFFF"/>
          <w:lang w:eastAsia="en-US"/>
        </w:rPr>
        <w:t xml:space="preserve"> = 9527;</w:t>
      </w:r>
    </w:p>
    <w:p w14:paraId="76E6CD8E" w14:textId="7A469ACE" w:rsidR="00C15263" w:rsidRPr="00525181" w:rsidRDefault="00C15263" w:rsidP="00ED1505">
      <w:pPr>
        <w:pStyle w:val="afffff4"/>
      </w:pPr>
      <w:r w:rsidRPr="00525181">
        <w:t>UPDATE 1</w:t>
      </w:r>
    </w:p>
    <w:p w14:paraId="045A7F5E" w14:textId="77777777" w:rsidR="00D002F3" w:rsidRPr="00525181" w:rsidRDefault="00D002F3" w:rsidP="00ED1505">
      <w:pPr>
        <w:pStyle w:val="1e"/>
        <w:rPr>
          <w:rFonts w:hint="eastAsia"/>
        </w:rPr>
      </w:pPr>
      <w:r w:rsidRPr="00525181">
        <w:t>这里的表名称也可以使用模式名修饰，否则会从默认的模式路径找到这个表。</w:t>
      </w:r>
      <w:r w:rsidRPr="00525181">
        <w:t>SET</w:t>
      </w:r>
      <w:r w:rsidRPr="00525181">
        <w:t>后面紧跟字段和新的字段值。新的字段</w:t>
      </w:r>
      <w:proofErr w:type="gramStart"/>
      <w:r w:rsidRPr="00525181">
        <w:t>值不仅</w:t>
      </w:r>
      <w:proofErr w:type="gramEnd"/>
      <w:r w:rsidRPr="00525181">
        <w:t>可以是常量，也可以是变量表达式。</w:t>
      </w:r>
    </w:p>
    <w:p w14:paraId="2E1566D2" w14:textId="1ED4E0DD" w:rsidR="00DD50B1" w:rsidRPr="00525181" w:rsidRDefault="00D002F3" w:rsidP="00ED1505">
      <w:pPr>
        <w:pStyle w:val="1e"/>
        <w:rPr>
          <w:rFonts w:hint="eastAsia"/>
        </w:rPr>
      </w:pPr>
      <w:r w:rsidRPr="00525181">
        <w:t>比如，把所有</w:t>
      </w:r>
      <w:proofErr w:type="spellStart"/>
      <w:r w:rsidRPr="00525181">
        <w:t>c_customer_sk</w:t>
      </w:r>
      <w:proofErr w:type="spellEnd"/>
      <w:r w:rsidRPr="00525181">
        <w:t>的值增加</w:t>
      </w:r>
      <w:r w:rsidRPr="00525181">
        <w:t>100</w:t>
      </w:r>
      <w:r w:rsidRPr="00525181">
        <w:t>：</w:t>
      </w:r>
    </w:p>
    <w:p w14:paraId="67C33C19" w14:textId="7D4FC204" w:rsidR="00D002F3"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D002F3" w:rsidRPr="0061737C">
        <w:rPr>
          <w:rFonts w:eastAsia="微软雅黑"/>
          <w:b/>
          <w:color w:val="C7000B"/>
          <w:spacing w:val="-4"/>
          <w:kern w:val="2"/>
          <w:shd w:val="pct15" w:color="auto" w:fill="FFFFFF"/>
          <w:lang w:eastAsia="en-US"/>
        </w:rPr>
        <w:t xml:space="preserve">UPDATE customer_t1 SET </w:t>
      </w:r>
      <w:proofErr w:type="spellStart"/>
      <w:r w:rsidR="00D002F3" w:rsidRPr="0061737C">
        <w:rPr>
          <w:rFonts w:eastAsia="微软雅黑"/>
          <w:b/>
          <w:color w:val="C7000B"/>
          <w:spacing w:val="-4"/>
          <w:kern w:val="2"/>
          <w:shd w:val="pct15" w:color="auto" w:fill="FFFFFF"/>
          <w:lang w:eastAsia="en-US"/>
        </w:rPr>
        <w:t>c_customer_sk</w:t>
      </w:r>
      <w:proofErr w:type="spellEnd"/>
      <w:r w:rsidR="00D002F3" w:rsidRPr="0061737C">
        <w:rPr>
          <w:rFonts w:eastAsia="微软雅黑"/>
          <w:b/>
          <w:color w:val="C7000B"/>
          <w:spacing w:val="-4"/>
          <w:kern w:val="2"/>
          <w:shd w:val="pct15" w:color="auto" w:fill="FFFFFF"/>
          <w:lang w:eastAsia="en-US"/>
        </w:rPr>
        <w:t xml:space="preserve"> = </w:t>
      </w:r>
      <w:proofErr w:type="spellStart"/>
      <w:r w:rsidR="00D002F3" w:rsidRPr="0061737C">
        <w:rPr>
          <w:rFonts w:eastAsia="微软雅黑"/>
          <w:b/>
          <w:color w:val="C7000B"/>
          <w:spacing w:val="-4"/>
          <w:kern w:val="2"/>
          <w:shd w:val="pct15" w:color="auto" w:fill="FFFFFF"/>
          <w:lang w:eastAsia="en-US"/>
        </w:rPr>
        <w:t>c_customer_sk</w:t>
      </w:r>
      <w:proofErr w:type="spellEnd"/>
      <w:r w:rsidR="00D002F3" w:rsidRPr="0061737C">
        <w:rPr>
          <w:rFonts w:eastAsia="微软雅黑"/>
          <w:b/>
          <w:color w:val="C7000B"/>
          <w:spacing w:val="-4"/>
          <w:kern w:val="2"/>
          <w:shd w:val="pct15" w:color="auto" w:fill="FFFFFF"/>
          <w:lang w:eastAsia="en-US"/>
        </w:rPr>
        <w:t xml:space="preserve"> + 100;</w:t>
      </w:r>
    </w:p>
    <w:p w14:paraId="6A4F785E" w14:textId="19F34E2D" w:rsidR="00D002F3" w:rsidRPr="00525181" w:rsidRDefault="00160269" w:rsidP="00ED1505">
      <w:pPr>
        <w:pStyle w:val="1e"/>
        <w:rPr>
          <w:rFonts w:hint="eastAsia"/>
        </w:rPr>
      </w:pPr>
      <w:r w:rsidRPr="00525181">
        <w:t>用户可以在一个</w:t>
      </w:r>
      <w:r w:rsidRPr="00525181">
        <w:t>UPDATE</w:t>
      </w:r>
      <w:r w:rsidRPr="00525181">
        <w:t>命令中更新更多的字段，方法是在</w:t>
      </w:r>
      <w:r w:rsidRPr="00525181">
        <w:t>SET</w:t>
      </w:r>
      <w:r w:rsidRPr="00525181">
        <w:t>子句中列出更多赋值，比如：</w:t>
      </w:r>
    </w:p>
    <w:p w14:paraId="260ACEF2" w14:textId="74952928" w:rsidR="00160269"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160269" w:rsidRPr="0061737C">
        <w:rPr>
          <w:rFonts w:eastAsia="微软雅黑"/>
          <w:b/>
          <w:color w:val="C7000B"/>
          <w:spacing w:val="-4"/>
          <w:kern w:val="2"/>
          <w:shd w:val="pct15" w:color="auto" w:fill="FFFFFF"/>
          <w:lang w:eastAsia="en-US"/>
        </w:rPr>
        <w:t xml:space="preserve">UPDATE customer_t1 </w:t>
      </w:r>
      <w:proofErr w:type="gramStart"/>
      <w:r w:rsidR="00160269" w:rsidRPr="0061737C">
        <w:rPr>
          <w:rFonts w:eastAsia="微软雅黑"/>
          <w:b/>
          <w:color w:val="C7000B"/>
          <w:spacing w:val="-4"/>
          <w:kern w:val="2"/>
          <w:shd w:val="pct15" w:color="auto" w:fill="FFFFFF"/>
          <w:lang w:eastAsia="en-US"/>
        </w:rPr>
        <w:t xml:space="preserve">SET  </w:t>
      </w:r>
      <w:proofErr w:type="spellStart"/>
      <w:r w:rsidR="00160269" w:rsidRPr="0061737C">
        <w:rPr>
          <w:rFonts w:eastAsia="微软雅黑"/>
          <w:b/>
          <w:color w:val="C7000B"/>
          <w:spacing w:val="-4"/>
          <w:kern w:val="2"/>
          <w:shd w:val="pct15" w:color="auto" w:fill="FFFFFF"/>
          <w:lang w:eastAsia="en-US"/>
        </w:rPr>
        <w:t>c</w:t>
      </w:r>
      <w:proofErr w:type="gramEnd"/>
      <w:r w:rsidR="00160269" w:rsidRPr="0061737C">
        <w:rPr>
          <w:rFonts w:eastAsia="微软雅黑"/>
          <w:b/>
          <w:color w:val="C7000B"/>
          <w:spacing w:val="-4"/>
          <w:kern w:val="2"/>
          <w:shd w:val="pct15" w:color="auto" w:fill="FFFFFF"/>
          <w:lang w:eastAsia="en-US"/>
        </w:rPr>
        <w:t>_customer_id</w:t>
      </w:r>
      <w:proofErr w:type="spellEnd"/>
      <w:r w:rsidR="00160269" w:rsidRPr="0061737C">
        <w:rPr>
          <w:rFonts w:eastAsia="微软雅黑"/>
          <w:b/>
          <w:color w:val="C7000B"/>
          <w:spacing w:val="-4"/>
          <w:kern w:val="2"/>
          <w:shd w:val="pct15" w:color="auto" w:fill="FFFFFF"/>
          <w:lang w:eastAsia="en-US"/>
        </w:rPr>
        <w:t xml:space="preserve"> = 'Admin', </w:t>
      </w:r>
      <w:proofErr w:type="spellStart"/>
      <w:r w:rsidR="00160269" w:rsidRPr="0061737C">
        <w:rPr>
          <w:rFonts w:eastAsia="微软雅黑"/>
          <w:b/>
          <w:color w:val="C7000B"/>
          <w:spacing w:val="-4"/>
          <w:kern w:val="2"/>
          <w:shd w:val="pct15" w:color="auto" w:fill="FFFFFF"/>
          <w:lang w:eastAsia="en-US"/>
        </w:rPr>
        <w:t>c_first_name</w:t>
      </w:r>
      <w:proofErr w:type="spellEnd"/>
      <w:r w:rsidR="00160269" w:rsidRPr="0061737C">
        <w:rPr>
          <w:rFonts w:eastAsia="微软雅黑"/>
          <w:b/>
          <w:color w:val="C7000B"/>
          <w:spacing w:val="-4"/>
          <w:kern w:val="2"/>
          <w:shd w:val="pct15" w:color="auto" w:fill="FFFFFF"/>
          <w:lang w:eastAsia="en-US"/>
        </w:rPr>
        <w:t xml:space="preserve"> = 'Local' WHERE </w:t>
      </w:r>
      <w:proofErr w:type="spellStart"/>
      <w:r w:rsidR="00160269" w:rsidRPr="0061737C">
        <w:rPr>
          <w:rFonts w:eastAsia="微软雅黑"/>
          <w:b/>
          <w:color w:val="C7000B"/>
          <w:spacing w:val="-4"/>
          <w:kern w:val="2"/>
          <w:shd w:val="pct15" w:color="auto" w:fill="FFFFFF"/>
          <w:lang w:eastAsia="en-US"/>
        </w:rPr>
        <w:t>c_customer_sk</w:t>
      </w:r>
      <w:proofErr w:type="spellEnd"/>
      <w:r w:rsidR="00160269" w:rsidRPr="0061737C">
        <w:rPr>
          <w:rFonts w:eastAsia="微软雅黑"/>
          <w:b/>
          <w:color w:val="C7000B"/>
          <w:spacing w:val="-4"/>
          <w:kern w:val="2"/>
          <w:shd w:val="pct15" w:color="auto" w:fill="FFFFFF"/>
          <w:lang w:eastAsia="en-US"/>
        </w:rPr>
        <w:t xml:space="preserve"> = 4421;</w:t>
      </w:r>
    </w:p>
    <w:p w14:paraId="40F2CC9F" w14:textId="5D07ED7B" w:rsidR="00160269" w:rsidRPr="00525181" w:rsidRDefault="00160269" w:rsidP="00160269">
      <w:pPr>
        <w:pStyle w:val="3"/>
        <w:rPr>
          <w:rFonts w:ascii="Huawei Sans" w:hAnsi="Huawei Sans" w:cs="Huawei Sans"/>
        </w:rPr>
      </w:pPr>
      <w:bookmarkStart w:id="38" w:name="_Toc81318132"/>
      <w:r w:rsidRPr="00525181">
        <w:rPr>
          <w:rFonts w:ascii="Huawei Sans" w:hAnsi="Huawei Sans" w:cs="Huawei Sans"/>
        </w:rPr>
        <w:t>查看数据</w:t>
      </w:r>
      <w:bookmarkEnd w:id="38"/>
    </w:p>
    <w:p w14:paraId="178EEA29" w14:textId="5E75BD72" w:rsidR="00160269" w:rsidRPr="00525181" w:rsidRDefault="00160269" w:rsidP="00ED1505">
      <w:pPr>
        <w:pStyle w:val="1e"/>
        <w:rPr>
          <w:rFonts w:hint="eastAsia"/>
        </w:rPr>
      </w:pPr>
      <w:r w:rsidRPr="00525181">
        <w:t>使用系统表</w:t>
      </w:r>
      <w:proofErr w:type="spellStart"/>
      <w:r w:rsidRPr="00525181">
        <w:t>pg_tables</w:t>
      </w:r>
      <w:proofErr w:type="spellEnd"/>
      <w:r w:rsidRPr="00525181">
        <w:t>查询数据库所有表的信息。</w:t>
      </w:r>
    </w:p>
    <w:p w14:paraId="65F1ABBC" w14:textId="3E867C0A" w:rsidR="00160269"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160269" w:rsidRPr="0061737C">
        <w:rPr>
          <w:rFonts w:eastAsia="微软雅黑"/>
          <w:b/>
          <w:color w:val="C7000B"/>
          <w:spacing w:val="-4"/>
          <w:kern w:val="2"/>
          <w:shd w:val="pct15" w:color="auto" w:fill="FFFFFF"/>
          <w:lang w:eastAsia="en-US"/>
        </w:rPr>
        <w:t xml:space="preserve">SELECT * FROM </w:t>
      </w:r>
      <w:proofErr w:type="spellStart"/>
      <w:r w:rsidR="00574927" w:rsidRPr="0061737C">
        <w:rPr>
          <w:rFonts w:eastAsia="微软雅黑"/>
          <w:b/>
          <w:color w:val="C7000B"/>
          <w:spacing w:val="-4"/>
          <w:kern w:val="2"/>
          <w:shd w:val="pct15" w:color="auto" w:fill="FFFFFF"/>
          <w:lang w:eastAsia="en-US"/>
        </w:rPr>
        <w:t>pg_tables</w:t>
      </w:r>
      <w:proofErr w:type="spellEnd"/>
      <w:r w:rsidR="00160269" w:rsidRPr="0061737C">
        <w:rPr>
          <w:rFonts w:eastAsia="微软雅黑"/>
          <w:b/>
          <w:color w:val="C7000B"/>
          <w:spacing w:val="-4"/>
          <w:kern w:val="2"/>
          <w:shd w:val="pct15" w:color="auto" w:fill="FFFFFF"/>
          <w:lang w:eastAsia="en-US"/>
        </w:rPr>
        <w:t>;</w:t>
      </w:r>
    </w:p>
    <w:p w14:paraId="0019006F" w14:textId="60869E9E" w:rsidR="00160269" w:rsidRPr="00525181" w:rsidRDefault="00160269" w:rsidP="00ED1505">
      <w:pPr>
        <w:pStyle w:val="1e"/>
        <w:rPr>
          <w:rFonts w:hint="eastAsia"/>
        </w:rPr>
      </w:pPr>
      <w:r w:rsidRPr="00525181">
        <w:t>使用</w:t>
      </w:r>
      <w:proofErr w:type="spellStart"/>
      <w:r w:rsidRPr="00525181">
        <w:t>gsql</w:t>
      </w:r>
      <w:proofErr w:type="spellEnd"/>
      <w:r w:rsidRPr="00525181">
        <w:t>的</w:t>
      </w:r>
      <w:r w:rsidRPr="00525181">
        <w:t>\d+</w:t>
      </w:r>
      <w:r w:rsidRPr="00525181">
        <w:t>命令查询表的</w:t>
      </w:r>
      <w:r w:rsidR="00534BBB" w:rsidRPr="00525181">
        <w:t>结构</w:t>
      </w:r>
      <w:r w:rsidRPr="00525181">
        <w:t>。</w:t>
      </w:r>
    </w:p>
    <w:p w14:paraId="68EAF170" w14:textId="1C2B96EA" w:rsidR="00160269"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w:t>
      </w:r>
      <w:r w:rsidRPr="0061737C">
        <w:rPr>
          <w:rFonts w:eastAsia="微软雅黑"/>
          <w:b/>
          <w:color w:val="C7000B"/>
          <w:spacing w:val="-4"/>
          <w:kern w:val="2"/>
          <w:shd w:val="pct15" w:color="auto" w:fill="FFFFFF"/>
          <w:lang w:eastAsia="en-US"/>
        </w:rPr>
        <w:t xml:space="preserve"> </w:t>
      </w:r>
      <w:r w:rsidR="00160269" w:rsidRPr="0061737C">
        <w:rPr>
          <w:rFonts w:eastAsia="微软雅黑"/>
          <w:b/>
          <w:color w:val="C7000B"/>
          <w:spacing w:val="-4"/>
          <w:kern w:val="2"/>
          <w:shd w:val="pct15" w:color="auto" w:fill="FFFFFF"/>
          <w:lang w:eastAsia="en-US"/>
        </w:rPr>
        <w:t>\d+ customer_t1;</w:t>
      </w:r>
    </w:p>
    <w:p w14:paraId="5AEF5CE2" w14:textId="71625D31" w:rsidR="00160269" w:rsidRPr="00525181" w:rsidRDefault="00160269" w:rsidP="00ED1505">
      <w:pPr>
        <w:pStyle w:val="1e"/>
        <w:rPr>
          <w:rFonts w:hint="eastAsia"/>
        </w:rPr>
      </w:pPr>
      <w:r w:rsidRPr="00525181">
        <w:t>查询表</w:t>
      </w:r>
      <w:r w:rsidRPr="00525181">
        <w:t>customer_t1</w:t>
      </w:r>
      <w:r w:rsidRPr="00525181">
        <w:t>的数据量。</w:t>
      </w:r>
    </w:p>
    <w:p w14:paraId="1F025AE1" w14:textId="48F2BBEF" w:rsidR="00160269"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160269" w:rsidRPr="0061737C">
        <w:rPr>
          <w:rFonts w:eastAsia="微软雅黑"/>
          <w:b/>
          <w:color w:val="C7000B"/>
          <w:spacing w:val="-4"/>
          <w:kern w:val="2"/>
          <w:shd w:val="pct15" w:color="auto" w:fill="FFFFFF"/>
          <w:lang w:eastAsia="en-US"/>
        </w:rPr>
        <w:t xml:space="preserve">SELECT </w:t>
      </w:r>
      <w:proofErr w:type="gramStart"/>
      <w:r w:rsidR="00160269" w:rsidRPr="0061737C">
        <w:rPr>
          <w:rFonts w:eastAsia="微软雅黑"/>
          <w:b/>
          <w:color w:val="C7000B"/>
          <w:spacing w:val="-4"/>
          <w:kern w:val="2"/>
          <w:shd w:val="pct15" w:color="auto" w:fill="FFFFFF"/>
          <w:lang w:eastAsia="en-US"/>
        </w:rPr>
        <w:t>count(</w:t>
      </w:r>
      <w:proofErr w:type="gramEnd"/>
      <w:r w:rsidR="00160269" w:rsidRPr="0061737C">
        <w:rPr>
          <w:rFonts w:eastAsia="微软雅黑"/>
          <w:b/>
          <w:color w:val="C7000B"/>
          <w:spacing w:val="-4"/>
          <w:kern w:val="2"/>
          <w:shd w:val="pct15" w:color="auto" w:fill="FFFFFF"/>
          <w:lang w:eastAsia="en-US"/>
        </w:rPr>
        <w:t>*) FROM customer_t1;</w:t>
      </w:r>
    </w:p>
    <w:p w14:paraId="093A6485" w14:textId="659E1696" w:rsidR="00160269" w:rsidRPr="00525181" w:rsidRDefault="00160269" w:rsidP="00ED1505">
      <w:pPr>
        <w:pStyle w:val="1e"/>
        <w:rPr>
          <w:rFonts w:hint="eastAsia"/>
        </w:rPr>
      </w:pPr>
      <w:r w:rsidRPr="00525181">
        <w:t>查询表</w:t>
      </w:r>
      <w:r w:rsidRPr="00525181">
        <w:t>customer_t1</w:t>
      </w:r>
      <w:r w:rsidRPr="00525181">
        <w:t>的所有数据。</w:t>
      </w:r>
    </w:p>
    <w:p w14:paraId="6415DC92" w14:textId="34C7FF86" w:rsidR="00160269"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361F4E" w:rsidRPr="0061737C">
        <w:rPr>
          <w:rFonts w:eastAsia="微软雅黑"/>
          <w:b/>
          <w:color w:val="C7000B"/>
          <w:spacing w:val="-4"/>
          <w:kern w:val="2"/>
          <w:shd w:val="pct15" w:color="auto" w:fill="FFFFFF"/>
          <w:lang w:eastAsia="en-US"/>
        </w:rPr>
        <w:t>SELECT * FROM customer_t1;</w:t>
      </w:r>
    </w:p>
    <w:p w14:paraId="4044F917" w14:textId="7CD56702" w:rsidR="00361F4E" w:rsidRPr="00525181" w:rsidRDefault="00361F4E" w:rsidP="00ED1505">
      <w:pPr>
        <w:pStyle w:val="1e"/>
        <w:rPr>
          <w:rFonts w:hint="eastAsia"/>
        </w:rPr>
      </w:pPr>
      <w:r w:rsidRPr="00525181">
        <w:t>只查询字段</w:t>
      </w:r>
      <w:proofErr w:type="spellStart"/>
      <w:r w:rsidRPr="00525181">
        <w:t>c_customer_sk</w:t>
      </w:r>
      <w:proofErr w:type="spellEnd"/>
      <w:r w:rsidRPr="00525181">
        <w:t>的数据。</w:t>
      </w:r>
    </w:p>
    <w:p w14:paraId="3114B2BC" w14:textId="34113D57" w:rsidR="00361F4E"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361F4E" w:rsidRPr="0061737C">
        <w:rPr>
          <w:rFonts w:eastAsia="微软雅黑"/>
          <w:b/>
          <w:color w:val="C7000B"/>
          <w:spacing w:val="-4"/>
          <w:kern w:val="2"/>
          <w:shd w:val="pct15" w:color="auto" w:fill="FFFFFF"/>
          <w:lang w:eastAsia="en-US"/>
        </w:rPr>
        <w:t xml:space="preserve">SELECT </w:t>
      </w:r>
      <w:proofErr w:type="spellStart"/>
      <w:r w:rsidR="00361F4E" w:rsidRPr="0061737C">
        <w:rPr>
          <w:rFonts w:eastAsia="微软雅黑"/>
          <w:b/>
          <w:color w:val="C7000B"/>
          <w:spacing w:val="-4"/>
          <w:kern w:val="2"/>
          <w:shd w:val="pct15" w:color="auto" w:fill="FFFFFF"/>
          <w:lang w:eastAsia="en-US"/>
        </w:rPr>
        <w:t>c_customer_sk</w:t>
      </w:r>
      <w:proofErr w:type="spellEnd"/>
      <w:r w:rsidR="00361F4E" w:rsidRPr="0061737C">
        <w:rPr>
          <w:rFonts w:eastAsia="微软雅黑"/>
          <w:b/>
          <w:color w:val="C7000B"/>
          <w:spacing w:val="-4"/>
          <w:kern w:val="2"/>
          <w:shd w:val="pct15" w:color="auto" w:fill="FFFFFF"/>
          <w:lang w:eastAsia="en-US"/>
        </w:rPr>
        <w:t xml:space="preserve"> FROM customer_t1;</w:t>
      </w:r>
    </w:p>
    <w:p w14:paraId="0219A5CD" w14:textId="21DDB4DC" w:rsidR="00361F4E" w:rsidRPr="00525181" w:rsidRDefault="00361F4E" w:rsidP="00ED1505">
      <w:pPr>
        <w:pStyle w:val="1e"/>
        <w:rPr>
          <w:rFonts w:hint="eastAsia"/>
        </w:rPr>
      </w:pPr>
      <w:r w:rsidRPr="00525181">
        <w:t>过滤字段</w:t>
      </w:r>
      <w:proofErr w:type="spellStart"/>
      <w:r w:rsidRPr="00525181">
        <w:t>c_customer_sk</w:t>
      </w:r>
      <w:proofErr w:type="spellEnd"/>
      <w:r w:rsidRPr="00525181">
        <w:t>的重复数据。</w:t>
      </w:r>
    </w:p>
    <w:p w14:paraId="2CFA523C" w14:textId="69BDC39A" w:rsidR="00361F4E"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361F4E" w:rsidRPr="0061737C">
        <w:rPr>
          <w:rFonts w:eastAsia="微软雅黑"/>
          <w:b/>
          <w:color w:val="C7000B"/>
          <w:spacing w:val="-4"/>
          <w:kern w:val="2"/>
          <w:shd w:val="pct15" w:color="auto" w:fill="FFFFFF"/>
          <w:lang w:eastAsia="en-US"/>
        </w:rPr>
        <w:t xml:space="preserve">SELECT </w:t>
      </w:r>
      <w:proofErr w:type="gramStart"/>
      <w:r w:rsidR="00361F4E" w:rsidRPr="0061737C">
        <w:rPr>
          <w:rFonts w:eastAsia="微软雅黑"/>
          <w:b/>
          <w:color w:val="C7000B"/>
          <w:spacing w:val="-4"/>
          <w:kern w:val="2"/>
          <w:shd w:val="pct15" w:color="auto" w:fill="FFFFFF"/>
          <w:lang w:eastAsia="en-US"/>
        </w:rPr>
        <w:t xml:space="preserve">DISTINCT( </w:t>
      </w:r>
      <w:proofErr w:type="spellStart"/>
      <w:r w:rsidR="00361F4E" w:rsidRPr="0061737C">
        <w:rPr>
          <w:rFonts w:eastAsia="微软雅黑"/>
          <w:b/>
          <w:color w:val="C7000B"/>
          <w:spacing w:val="-4"/>
          <w:kern w:val="2"/>
          <w:shd w:val="pct15" w:color="auto" w:fill="FFFFFF"/>
          <w:lang w:eastAsia="en-US"/>
        </w:rPr>
        <w:t>c</w:t>
      </w:r>
      <w:proofErr w:type="gramEnd"/>
      <w:r w:rsidR="00361F4E" w:rsidRPr="0061737C">
        <w:rPr>
          <w:rFonts w:eastAsia="微软雅黑"/>
          <w:b/>
          <w:color w:val="C7000B"/>
          <w:spacing w:val="-4"/>
          <w:kern w:val="2"/>
          <w:shd w:val="pct15" w:color="auto" w:fill="FFFFFF"/>
          <w:lang w:eastAsia="en-US"/>
        </w:rPr>
        <w:t>_customer_sk</w:t>
      </w:r>
      <w:proofErr w:type="spellEnd"/>
      <w:r w:rsidR="00361F4E" w:rsidRPr="0061737C">
        <w:rPr>
          <w:rFonts w:eastAsia="微软雅黑"/>
          <w:b/>
          <w:color w:val="C7000B"/>
          <w:spacing w:val="-4"/>
          <w:kern w:val="2"/>
          <w:shd w:val="pct15" w:color="auto" w:fill="FFFFFF"/>
          <w:lang w:eastAsia="en-US"/>
        </w:rPr>
        <w:t xml:space="preserve"> ) FROM customer_t1;</w:t>
      </w:r>
    </w:p>
    <w:p w14:paraId="1A319A73" w14:textId="51701C96" w:rsidR="00361F4E" w:rsidRPr="00525181" w:rsidRDefault="00361F4E" w:rsidP="00ED1505">
      <w:pPr>
        <w:pStyle w:val="1e"/>
        <w:rPr>
          <w:rFonts w:hint="eastAsia"/>
        </w:rPr>
      </w:pPr>
      <w:r w:rsidRPr="00525181">
        <w:t>查询字段</w:t>
      </w:r>
      <w:proofErr w:type="spellStart"/>
      <w:r w:rsidRPr="00525181">
        <w:t>c_customer_sk</w:t>
      </w:r>
      <w:proofErr w:type="spellEnd"/>
      <w:r w:rsidRPr="00525181">
        <w:t>为</w:t>
      </w:r>
      <w:r w:rsidRPr="00525181">
        <w:t>3</w:t>
      </w:r>
      <w:r w:rsidR="002F6AA6">
        <w:t>8</w:t>
      </w:r>
      <w:r w:rsidRPr="00525181">
        <w:t>69</w:t>
      </w:r>
      <w:r w:rsidRPr="00525181">
        <w:t>的所有数据。</w:t>
      </w:r>
    </w:p>
    <w:p w14:paraId="7BFEDF4D" w14:textId="11F32C3E" w:rsidR="00361F4E"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361F4E" w:rsidRPr="0061737C">
        <w:rPr>
          <w:rFonts w:eastAsia="微软雅黑"/>
          <w:b/>
          <w:color w:val="C7000B"/>
          <w:spacing w:val="-4"/>
          <w:kern w:val="2"/>
          <w:shd w:val="pct15" w:color="auto" w:fill="FFFFFF"/>
          <w:lang w:eastAsia="en-US"/>
        </w:rPr>
        <w:t xml:space="preserve">SELECT * FROM customer_t1 WHERE </w:t>
      </w:r>
      <w:proofErr w:type="spellStart"/>
      <w:r w:rsidR="00361F4E" w:rsidRPr="0061737C">
        <w:rPr>
          <w:rFonts w:eastAsia="微软雅黑"/>
          <w:b/>
          <w:color w:val="C7000B"/>
          <w:spacing w:val="-4"/>
          <w:kern w:val="2"/>
          <w:shd w:val="pct15" w:color="auto" w:fill="FFFFFF"/>
          <w:lang w:eastAsia="en-US"/>
        </w:rPr>
        <w:t>c_customer_sk</w:t>
      </w:r>
      <w:proofErr w:type="spellEnd"/>
      <w:r w:rsidR="00361F4E" w:rsidRPr="0061737C">
        <w:rPr>
          <w:rFonts w:eastAsia="微软雅黑"/>
          <w:b/>
          <w:color w:val="C7000B"/>
          <w:spacing w:val="-4"/>
          <w:kern w:val="2"/>
          <w:shd w:val="pct15" w:color="auto" w:fill="FFFFFF"/>
          <w:lang w:eastAsia="en-US"/>
        </w:rPr>
        <w:t xml:space="preserve"> = 3</w:t>
      </w:r>
      <w:r w:rsidR="002F6AA6" w:rsidRPr="0061737C">
        <w:rPr>
          <w:rFonts w:eastAsia="微软雅黑"/>
          <w:b/>
          <w:color w:val="C7000B"/>
          <w:spacing w:val="-4"/>
          <w:kern w:val="2"/>
          <w:shd w:val="pct15" w:color="auto" w:fill="FFFFFF"/>
          <w:lang w:eastAsia="en-US"/>
        </w:rPr>
        <w:t>8</w:t>
      </w:r>
      <w:r w:rsidR="00361F4E" w:rsidRPr="0061737C">
        <w:rPr>
          <w:rFonts w:eastAsia="微软雅黑"/>
          <w:b/>
          <w:color w:val="C7000B"/>
          <w:spacing w:val="-4"/>
          <w:kern w:val="2"/>
          <w:shd w:val="pct15" w:color="auto" w:fill="FFFFFF"/>
          <w:lang w:eastAsia="en-US"/>
        </w:rPr>
        <w:t>69;</w:t>
      </w:r>
    </w:p>
    <w:p w14:paraId="7BC98FA5" w14:textId="550576F7" w:rsidR="00361F4E" w:rsidRPr="00525181" w:rsidRDefault="00361F4E" w:rsidP="00ED1505">
      <w:pPr>
        <w:pStyle w:val="1e"/>
        <w:rPr>
          <w:rFonts w:hint="eastAsia"/>
        </w:rPr>
      </w:pPr>
      <w:r w:rsidRPr="00525181">
        <w:t>按照字段</w:t>
      </w:r>
      <w:proofErr w:type="spellStart"/>
      <w:r w:rsidRPr="00525181">
        <w:t>c_customer_sk</w:t>
      </w:r>
      <w:proofErr w:type="spellEnd"/>
      <w:r w:rsidRPr="00525181">
        <w:t>进行排序。</w:t>
      </w:r>
    </w:p>
    <w:p w14:paraId="7A922C9D" w14:textId="277D26EB" w:rsidR="00361F4E"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361F4E" w:rsidRPr="0061737C">
        <w:rPr>
          <w:rFonts w:eastAsia="微软雅黑"/>
          <w:b/>
          <w:color w:val="C7000B"/>
          <w:spacing w:val="-4"/>
          <w:kern w:val="2"/>
          <w:shd w:val="pct15" w:color="auto" w:fill="FFFFFF"/>
          <w:lang w:eastAsia="en-US"/>
        </w:rPr>
        <w:t xml:space="preserve">SELECT * FROM customer_t1 ORDER BY </w:t>
      </w:r>
      <w:proofErr w:type="spellStart"/>
      <w:r w:rsidR="00361F4E" w:rsidRPr="0061737C">
        <w:rPr>
          <w:rFonts w:eastAsia="微软雅黑"/>
          <w:b/>
          <w:color w:val="C7000B"/>
          <w:spacing w:val="-4"/>
          <w:kern w:val="2"/>
          <w:shd w:val="pct15" w:color="auto" w:fill="FFFFFF"/>
          <w:lang w:eastAsia="en-US"/>
        </w:rPr>
        <w:t>c_customer_sk</w:t>
      </w:r>
      <w:proofErr w:type="spellEnd"/>
      <w:r w:rsidR="00361F4E" w:rsidRPr="0061737C">
        <w:rPr>
          <w:rFonts w:eastAsia="微软雅黑"/>
          <w:b/>
          <w:color w:val="C7000B"/>
          <w:spacing w:val="-4"/>
          <w:kern w:val="2"/>
          <w:shd w:val="pct15" w:color="auto" w:fill="FFFFFF"/>
          <w:lang w:eastAsia="en-US"/>
        </w:rPr>
        <w:t>;</w:t>
      </w:r>
    </w:p>
    <w:p w14:paraId="3BC656E2" w14:textId="4DB1BEB7" w:rsidR="00320692" w:rsidRPr="00525181" w:rsidRDefault="00320692" w:rsidP="00320692">
      <w:pPr>
        <w:pStyle w:val="1e"/>
        <w:rPr>
          <w:rFonts w:hint="eastAsia"/>
        </w:rPr>
      </w:pPr>
      <w:r w:rsidRPr="00525181">
        <w:t>查询</w:t>
      </w:r>
      <w:r w:rsidRPr="00320692">
        <w:t>ROWNUM</w:t>
      </w:r>
      <w:r w:rsidRPr="00320692">
        <w:rPr>
          <w:rFonts w:hint="eastAsia"/>
        </w:rPr>
        <w:t>伪列</w:t>
      </w:r>
      <w:r w:rsidRPr="00525181">
        <w:t>。</w:t>
      </w:r>
    </w:p>
    <w:p w14:paraId="42FFEC46" w14:textId="685BA388" w:rsidR="00320692" w:rsidRPr="0061737C" w:rsidRDefault="00320692" w:rsidP="00320692">
      <w:pPr>
        <w:pStyle w:val="afffff4"/>
        <w:rPr>
          <w:rFonts w:eastAsia="微软雅黑"/>
          <w:b/>
          <w:color w:val="C7000B"/>
          <w:spacing w:val="-4"/>
          <w:kern w:val="2"/>
          <w:shd w:val="pct15" w:color="auto" w:fill="FFFFFF"/>
          <w:lang w:eastAsia="en-US"/>
        </w:rPr>
      </w:pPr>
      <w:proofErr w:type="spellStart"/>
      <w:r w:rsidRPr="00525181">
        <w:lastRenderedPageBreak/>
        <w:t>postgres</w:t>
      </w:r>
      <w:proofErr w:type="spellEnd"/>
      <w:r w:rsidRPr="00525181">
        <w:t>=#</w:t>
      </w:r>
      <w:r w:rsidRPr="00320692">
        <w:t xml:space="preserve"> </w:t>
      </w:r>
      <w:r w:rsidRPr="00320692">
        <w:rPr>
          <w:b/>
          <w:color w:val="C7000B"/>
        </w:rPr>
        <w:t xml:space="preserve">SELECT </w:t>
      </w:r>
      <w:proofErr w:type="spellStart"/>
      <w:proofErr w:type="gramStart"/>
      <w:r w:rsidRPr="00320692">
        <w:rPr>
          <w:b/>
          <w:color w:val="C7000B"/>
        </w:rPr>
        <w:t>rownum,c</w:t>
      </w:r>
      <w:proofErr w:type="gramEnd"/>
      <w:r w:rsidRPr="00320692">
        <w:rPr>
          <w:b/>
          <w:color w:val="C7000B"/>
        </w:rPr>
        <w:t>_customer_sk,c_customer_id</w:t>
      </w:r>
      <w:proofErr w:type="spellEnd"/>
      <w:r w:rsidRPr="00320692">
        <w:rPr>
          <w:b/>
          <w:color w:val="C7000B"/>
        </w:rPr>
        <w:t xml:space="preserve"> FROM customer_t1;</w:t>
      </w:r>
    </w:p>
    <w:p w14:paraId="6F1820E7" w14:textId="36EE5C48" w:rsidR="00320692" w:rsidRPr="00525181" w:rsidRDefault="00320692" w:rsidP="00320692">
      <w:pPr>
        <w:pStyle w:val="1e"/>
        <w:rPr>
          <w:rFonts w:hint="eastAsia"/>
        </w:rPr>
      </w:pPr>
      <w:r>
        <w:rPr>
          <w:rFonts w:hint="eastAsia"/>
        </w:rPr>
        <w:t>使用别名进行查询</w:t>
      </w:r>
      <w:r w:rsidR="00C32AEB" w:rsidRPr="002B2208">
        <w:rPr>
          <w:rFonts w:hint="eastAsia"/>
          <w:color w:val="C7000B"/>
        </w:rPr>
        <w:t>(</w:t>
      </w:r>
      <w:r w:rsidR="00C32AEB" w:rsidRPr="002B2208">
        <w:rPr>
          <w:color w:val="C7000B"/>
        </w:rPr>
        <w:t>CNB</w:t>
      </w:r>
      <w:r w:rsidR="00C32AEB" w:rsidRPr="002B2208">
        <w:rPr>
          <w:rFonts w:hint="eastAsia"/>
          <w:color w:val="C7000B"/>
        </w:rPr>
        <w:t>、</w:t>
      </w:r>
      <w:r w:rsidR="00C32AEB" w:rsidRPr="002B2208">
        <w:rPr>
          <w:rFonts w:hint="eastAsia"/>
          <w:color w:val="C7000B"/>
        </w:rPr>
        <w:t>C</w:t>
      </w:r>
      <w:r w:rsidR="00C32AEB" w:rsidRPr="002B2208">
        <w:rPr>
          <w:color w:val="C7000B"/>
        </w:rPr>
        <w:t>SK</w:t>
      </w:r>
      <w:r w:rsidR="00C32AEB" w:rsidRPr="002B2208">
        <w:rPr>
          <w:rFonts w:hint="eastAsia"/>
          <w:color w:val="C7000B"/>
        </w:rPr>
        <w:t>、</w:t>
      </w:r>
      <w:r w:rsidR="00C32AEB" w:rsidRPr="002B2208">
        <w:rPr>
          <w:rFonts w:hint="eastAsia"/>
          <w:color w:val="C7000B"/>
        </w:rPr>
        <w:t>C</w:t>
      </w:r>
      <w:r w:rsidR="00C32AEB" w:rsidRPr="002B2208">
        <w:rPr>
          <w:color w:val="C7000B"/>
        </w:rPr>
        <w:t>ID</w:t>
      </w:r>
      <w:r w:rsidR="00C32AEB" w:rsidRPr="002B2208">
        <w:rPr>
          <w:rFonts w:hint="eastAsia"/>
          <w:color w:val="C7000B"/>
        </w:rPr>
        <w:t>为列别名，</w:t>
      </w:r>
      <w:r w:rsidR="00C32AEB" w:rsidRPr="002B2208">
        <w:rPr>
          <w:rFonts w:hint="eastAsia"/>
          <w:color w:val="C7000B"/>
        </w:rPr>
        <w:t>T</w:t>
      </w:r>
      <w:r w:rsidR="00C32AEB" w:rsidRPr="002B2208">
        <w:rPr>
          <w:color w:val="C7000B"/>
        </w:rPr>
        <w:t xml:space="preserve"> </w:t>
      </w:r>
      <w:r w:rsidR="00C32AEB" w:rsidRPr="002B2208">
        <w:rPr>
          <w:rFonts w:hint="eastAsia"/>
          <w:color w:val="C7000B"/>
        </w:rPr>
        <w:t>为表别名</w:t>
      </w:r>
      <w:r w:rsidR="00C32AEB" w:rsidRPr="002B2208">
        <w:rPr>
          <w:color w:val="C7000B"/>
        </w:rPr>
        <w:t>)</w:t>
      </w:r>
      <w:r w:rsidRPr="00525181">
        <w:t>。</w:t>
      </w:r>
    </w:p>
    <w:p w14:paraId="0BB33834" w14:textId="5C6501D2" w:rsidR="00320692" w:rsidRPr="0061737C" w:rsidRDefault="00320692" w:rsidP="00320692">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320692">
        <w:rPr>
          <w:rFonts w:eastAsia="微软雅黑"/>
          <w:b/>
          <w:color w:val="C7000B"/>
          <w:spacing w:val="-4"/>
          <w:kern w:val="2"/>
          <w:shd w:val="pct15" w:color="auto" w:fill="FFFFFF"/>
          <w:lang w:eastAsia="en-US"/>
        </w:rPr>
        <w:t xml:space="preserve">SELECT </w:t>
      </w:r>
      <w:proofErr w:type="spellStart"/>
      <w:r w:rsidRPr="00320692">
        <w:rPr>
          <w:rFonts w:eastAsia="微软雅黑"/>
          <w:b/>
          <w:color w:val="C7000B"/>
          <w:spacing w:val="-4"/>
          <w:kern w:val="2"/>
          <w:shd w:val="pct15" w:color="auto" w:fill="FFFFFF"/>
          <w:lang w:eastAsia="en-US"/>
        </w:rPr>
        <w:t>rownum</w:t>
      </w:r>
      <w:proofErr w:type="spellEnd"/>
      <w:r w:rsidRPr="00320692">
        <w:rPr>
          <w:rFonts w:eastAsia="微软雅黑"/>
          <w:b/>
          <w:color w:val="C7000B"/>
          <w:spacing w:val="-4"/>
          <w:kern w:val="2"/>
          <w:shd w:val="pct15" w:color="auto" w:fill="FFFFFF"/>
          <w:lang w:eastAsia="en-US"/>
        </w:rPr>
        <w:t xml:space="preserve"> </w:t>
      </w:r>
      <w:proofErr w:type="spellStart"/>
      <w:proofErr w:type="gramStart"/>
      <w:r w:rsidRPr="00320692">
        <w:rPr>
          <w:rFonts w:eastAsia="微软雅黑"/>
          <w:b/>
          <w:color w:val="C7000B"/>
          <w:spacing w:val="-4"/>
          <w:kern w:val="2"/>
          <w:shd w:val="pct15" w:color="auto" w:fill="FFFFFF"/>
          <w:lang w:eastAsia="en-US"/>
        </w:rPr>
        <w:t>CNB,T</w:t>
      </w:r>
      <w:proofErr w:type="gramEnd"/>
      <w:r w:rsidRPr="00320692">
        <w:rPr>
          <w:rFonts w:eastAsia="微软雅黑"/>
          <w:b/>
          <w:color w:val="C7000B"/>
          <w:spacing w:val="-4"/>
          <w:kern w:val="2"/>
          <w:shd w:val="pct15" w:color="auto" w:fill="FFFFFF"/>
          <w:lang w:eastAsia="en-US"/>
        </w:rPr>
        <w:t>.c_customer_sk</w:t>
      </w:r>
      <w:proofErr w:type="spellEnd"/>
      <w:r w:rsidRPr="00320692">
        <w:rPr>
          <w:rFonts w:eastAsia="微软雅黑"/>
          <w:b/>
          <w:color w:val="C7000B"/>
          <w:spacing w:val="-4"/>
          <w:kern w:val="2"/>
          <w:shd w:val="pct15" w:color="auto" w:fill="FFFFFF"/>
          <w:lang w:eastAsia="en-US"/>
        </w:rPr>
        <w:t xml:space="preserve"> </w:t>
      </w:r>
      <w:proofErr w:type="spellStart"/>
      <w:r w:rsidRPr="00320692">
        <w:rPr>
          <w:rFonts w:eastAsia="微软雅黑"/>
          <w:b/>
          <w:color w:val="C7000B"/>
          <w:spacing w:val="-4"/>
          <w:kern w:val="2"/>
          <w:shd w:val="pct15" w:color="auto" w:fill="FFFFFF"/>
          <w:lang w:eastAsia="en-US"/>
        </w:rPr>
        <w:t>CSK,T.c_customer_id</w:t>
      </w:r>
      <w:proofErr w:type="spellEnd"/>
      <w:r w:rsidRPr="00320692">
        <w:rPr>
          <w:rFonts w:eastAsia="微软雅黑"/>
          <w:b/>
          <w:color w:val="C7000B"/>
          <w:spacing w:val="-4"/>
          <w:kern w:val="2"/>
          <w:shd w:val="pct15" w:color="auto" w:fill="FFFFFF"/>
          <w:lang w:eastAsia="en-US"/>
        </w:rPr>
        <w:t xml:space="preserve"> CID FROM customer_t1 T;</w:t>
      </w:r>
    </w:p>
    <w:p w14:paraId="2ADB57DC" w14:textId="2E61B282" w:rsidR="00320692" w:rsidRPr="00BD7AF8" w:rsidRDefault="00320692" w:rsidP="00320692">
      <w:pPr>
        <w:pStyle w:val="1e"/>
        <w:rPr>
          <w:rFonts w:hint="eastAsia"/>
        </w:rPr>
      </w:pPr>
    </w:p>
    <w:p w14:paraId="1B8C8344" w14:textId="2BB1FAFB" w:rsidR="00361F4E" w:rsidRPr="00525181" w:rsidRDefault="00361F4E" w:rsidP="00361F4E">
      <w:pPr>
        <w:pStyle w:val="3"/>
        <w:rPr>
          <w:rFonts w:ascii="Huawei Sans" w:hAnsi="Huawei Sans" w:cs="Huawei Sans"/>
        </w:rPr>
      </w:pPr>
      <w:bookmarkStart w:id="39" w:name="_Toc81318133"/>
      <w:r w:rsidRPr="00525181">
        <w:rPr>
          <w:rFonts w:ascii="Huawei Sans" w:hAnsi="Huawei Sans" w:cs="Huawei Sans"/>
        </w:rPr>
        <w:t>删除表中数据</w:t>
      </w:r>
      <w:bookmarkEnd w:id="39"/>
    </w:p>
    <w:p w14:paraId="5BA90A6E" w14:textId="2DECC227" w:rsidR="00361F4E" w:rsidRPr="00525181" w:rsidRDefault="00361F4E" w:rsidP="00ED1505">
      <w:pPr>
        <w:pStyle w:val="1e"/>
        <w:rPr>
          <w:rFonts w:hint="eastAsia"/>
        </w:rPr>
      </w:pPr>
      <w:r w:rsidRPr="00525181">
        <w:t>在使用表的过程中，可能会需要删除已过期的数据，删除数据必须从表中整行的删除。</w:t>
      </w:r>
    </w:p>
    <w:p w14:paraId="2F97BDAB" w14:textId="7D03FF52" w:rsidR="00361F4E" w:rsidRPr="00525181" w:rsidRDefault="00361F4E" w:rsidP="00ED1505">
      <w:pPr>
        <w:pStyle w:val="1e"/>
        <w:rPr>
          <w:rFonts w:hint="eastAsia"/>
        </w:rPr>
      </w:pPr>
      <w:r w:rsidRPr="00525181">
        <w:t>使用</w:t>
      </w:r>
      <w:r w:rsidRPr="00525181">
        <w:t>DELETE</w:t>
      </w:r>
      <w:r w:rsidRPr="00525181">
        <w:t>命令删除行，如果删除表</w:t>
      </w:r>
      <w:r w:rsidRPr="00525181">
        <w:t>customer_t1</w:t>
      </w:r>
      <w:r w:rsidRPr="00525181">
        <w:t>中所有</w:t>
      </w:r>
      <w:proofErr w:type="spellStart"/>
      <w:r w:rsidRPr="00525181">
        <w:t>c_customer_sk</w:t>
      </w:r>
      <w:proofErr w:type="spellEnd"/>
      <w:r w:rsidRPr="00525181">
        <w:t>为</w:t>
      </w:r>
      <w:r w:rsidRPr="00525181">
        <w:t>3</w:t>
      </w:r>
      <w:r w:rsidR="002F6AA6">
        <w:t>8</w:t>
      </w:r>
      <w:r w:rsidRPr="00525181">
        <w:t>69</w:t>
      </w:r>
      <w:r w:rsidRPr="00525181">
        <w:t>的记录：</w:t>
      </w:r>
    </w:p>
    <w:p w14:paraId="6B5416AB" w14:textId="10931E8A" w:rsidR="00361F4E"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361F4E" w:rsidRPr="0061737C">
        <w:rPr>
          <w:rFonts w:eastAsia="微软雅黑"/>
          <w:b/>
          <w:color w:val="C7000B"/>
          <w:spacing w:val="-4"/>
          <w:kern w:val="2"/>
          <w:shd w:val="pct15" w:color="auto" w:fill="FFFFFF"/>
          <w:lang w:eastAsia="en-US"/>
        </w:rPr>
        <w:t xml:space="preserve">DELETE FROM customer_t1 WHERE </w:t>
      </w:r>
      <w:proofErr w:type="spellStart"/>
      <w:r w:rsidR="00361F4E" w:rsidRPr="0061737C">
        <w:rPr>
          <w:rFonts w:eastAsia="微软雅黑"/>
          <w:b/>
          <w:color w:val="C7000B"/>
          <w:spacing w:val="-4"/>
          <w:kern w:val="2"/>
          <w:shd w:val="pct15" w:color="auto" w:fill="FFFFFF"/>
          <w:lang w:eastAsia="en-US"/>
        </w:rPr>
        <w:t>c_customer_sk</w:t>
      </w:r>
      <w:proofErr w:type="spellEnd"/>
      <w:r w:rsidR="00361F4E" w:rsidRPr="0061737C">
        <w:rPr>
          <w:rFonts w:eastAsia="微软雅黑"/>
          <w:b/>
          <w:color w:val="C7000B"/>
          <w:spacing w:val="-4"/>
          <w:kern w:val="2"/>
          <w:shd w:val="pct15" w:color="auto" w:fill="FFFFFF"/>
          <w:lang w:eastAsia="en-US"/>
        </w:rPr>
        <w:t xml:space="preserve"> = 3</w:t>
      </w:r>
      <w:r w:rsidR="002F6AA6" w:rsidRPr="0061737C">
        <w:rPr>
          <w:rFonts w:eastAsia="微软雅黑"/>
          <w:b/>
          <w:color w:val="C7000B"/>
          <w:spacing w:val="-4"/>
          <w:kern w:val="2"/>
          <w:shd w:val="pct15" w:color="auto" w:fill="FFFFFF"/>
          <w:lang w:eastAsia="en-US"/>
        </w:rPr>
        <w:t>8</w:t>
      </w:r>
      <w:r w:rsidR="00361F4E" w:rsidRPr="0061737C">
        <w:rPr>
          <w:rFonts w:eastAsia="微软雅黑"/>
          <w:b/>
          <w:color w:val="C7000B"/>
          <w:spacing w:val="-4"/>
          <w:kern w:val="2"/>
          <w:shd w:val="pct15" w:color="auto" w:fill="FFFFFF"/>
          <w:lang w:eastAsia="en-US"/>
        </w:rPr>
        <w:t>69;</w:t>
      </w:r>
    </w:p>
    <w:p w14:paraId="13F69E40" w14:textId="77777777" w:rsidR="00361F4E" w:rsidRDefault="00361F4E" w:rsidP="00ED1505">
      <w:pPr>
        <w:pStyle w:val="1e"/>
        <w:rPr>
          <w:rFonts w:hint="eastAsia"/>
        </w:rPr>
      </w:pPr>
      <w:r w:rsidRPr="00525181">
        <w:t>如果执行如下命令之一，会</w:t>
      </w:r>
      <w:r w:rsidRPr="00594138">
        <w:rPr>
          <w:highlight w:val="yellow"/>
        </w:rPr>
        <w:t>删除表中所有的行</w:t>
      </w:r>
      <w:r w:rsidRPr="00525181">
        <w:t>。</w:t>
      </w:r>
    </w:p>
    <w:p w14:paraId="7721C81A" w14:textId="66BDE670" w:rsidR="00361F4E"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361F4E" w:rsidRPr="0061737C">
        <w:rPr>
          <w:rFonts w:eastAsia="微软雅黑"/>
          <w:b/>
          <w:color w:val="C7000B"/>
          <w:spacing w:val="-4"/>
          <w:kern w:val="2"/>
          <w:shd w:val="pct15" w:color="auto" w:fill="FFFFFF"/>
          <w:lang w:eastAsia="en-US"/>
        </w:rPr>
        <w:t>DELETE FROM customer_t1;</w:t>
      </w:r>
    </w:p>
    <w:p w14:paraId="660678E4" w14:textId="77777777" w:rsidR="00361F4E" w:rsidRPr="00525181" w:rsidRDefault="00361F4E" w:rsidP="00ED1505">
      <w:pPr>
        <w:pStyle w:val="1e"/>
        <w:rPr>
          <w:rFonts w:hint="eastAsia"/>
        </w:rPr>
      </w:pPr>
      <w:r w:rsidRPr="00525181">
        <w:t>或：</w:t>
      </w:r>
      <w:r w:rsidRPr="00525181">
        <w:t xml:space="preserve"> </w:t>
      </w:r>
    </w:p>
    <w:p w14:paraId="6EE10EB5" w14:textId="53E6B08F" w:rsidR="00361F4E"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361F4E" w:rsidRPr="0061737C">
        <w:rPr>
          <w:rFonts w:eastAsia="微软雅黑"/>
          <w:b/>
          <w:color w:val="C7000B"/>
          <w:spacing w:val="-4"/>
          <w:kern w:val="2"/>
          <w:shd w:val="pct15" w:color="auto" w:fill="FFFFFF"/>
          <w:lang w:eastAsia="en-US"/>
        </w:rPr>
        <w:t>TRUNCATE TABLE customer_t1;</w:t>
      </w:r>
    </w:p>
    <w:p w14:paraId="21442E6C" w14:textId="57CA3DC5" w:rsidR="00AF0F8C" w:rsidRPr="00525181" w:rsidRDefault="00FA54D3" w:rsidP="00ED1505">
      <w:pPr>
        <w:pStyle w:val="1e"/>
        <w:rPr>
          <w:rFonts w:hint="eastAsia"/>
        </w:rPr>
      </w:pPr>
      <w:proofErr w:type="gramStart"/>
      <w:r w:rsidRPr="00525181">
        <w:t>全表删除</w:t>
      </w:r>
      <w:proofErr w:type="gramEnd"/>
      <w:r w:rsidRPr="00525181">
        <w:t>的场景下，建议使用</w:t>
      </w:r>
      <w:r w:rsidRPr="00525181">
        <w:t>truncate</w:t>
      </w:r>
      <w:r w:rsidRPr="00525181">
        <w:t>，不建议使用</w:t>
      </w:r>
      <w:r w:rsidRPr="00525181">
        <w:t>delete</w:t>
      </w:r>
      <w:r w:rsidRPr="00525181">
        <w:t>。</w:t>
      </w:r>
    </w:p>
    <w:p w14:paraId="04B0A315" w14:textId="5C6537D5" w:rsidR="00FA54D3" w:rsidRPr="00525181" w:rsidRDefault="00FA54D3" w:rsidP="00ED1505">
      <w:pPr>
        <w:pStyle w:val="1e"/>
        <w:rPr>
          <w:rFonts w:hint="eastAsia"/>
        </w:rPr>
      </w:pPr>
      <w:r w:rsidRPr="00525181">
        <w:t>删除创建的表：</w:t>
      </w:r>
    </w:p>
    <w:p w14:paraId="321BCCF5" w14:textId="0C98194D" w:rsidR="00FA54D3"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FA54D3" w:rsidRPr="0061737C">
        <w:rPr>
          <w:rFonts w:eastAsia="微软雅黑"/>
          <w:b/>
          <w:color w:val="C7000B"/>
          <w:spacing w:val="-4"/>
          <w:kern w:val="2"/>
          <w:shd w:val="pct15" w:color="auto" w:fill="FFFFFF"/>
          <w:lang w:eastAsia="en-US"/>
        </w:rPr>
        <w:t>DROP TABLE customer_t1;</w:t>
      </w:r>
    </w:p>
    <w:p w14:paraId="36ADA8AE" w14:textId="2CAD4941" w:rsidR="00FA54D3" w:rsidRPr="00525181" w:rsidRDefault="00FA54D3" w:rsidP="003966C3">
      <w:pPr>
        <w:pStyle w:val="2"/>
      </w:pPr>
      <w:bookmarkStart w:id="40" w:name="_Toc81318134"/>
      <w:r w:rsidRPr="00525181">
        <w:t>创建和管理其他数据库对象操作</w:t>
      </w:r>
      <w:bookmarkEnd w:id="40"/>
    </w:p>
    <w:p w14:paraId="3F2CDFEC" w14:textId="56B1AB0C" w:rsidR="00FA54D3" w:rsidRPr="00525181" w:rsidRDefault="00FA54D3" w:rsidP="00FA54D3">
      <w:pPr>
        <w:pStyle w:val="3"/>
        <w:rPr>
          <w:rFonts w:ascii="Huawei Sans" w:hAnsi="Huawei Sans" w:cs="Huawei Sans"/>
        </w:rPr>
      </w:pPr>
      <w:bookmarkStart w:id="41" w:name="_Toc81318135"/>
      <w:r w:rsidRPr="00525181">
        <w:rPr>
          <w:rFonts w:ascii="Huawei Sans" w:hAnsi="Huawei Sans" w:cs="Huawei Sans"/>
        </w:rPr>
        <w:t>创建和管理</w:t>
      </w:r>
      <w:r w:rsidRPr="00525181">
        <w:rPr>
          <w:rFonts w:ascii="Huawei Sans" w:hAnsi="Huawei Sans" w:cs="Huawei Sans"/>
        </w:rPr>
        <w:t>schema</w:t>
      </w:r>
      <w:bookmarkEnd w:id="41"/>
    </w:p>
    <w:p w14:paraId="78FBD17C" w14:textId="56847903" w:rsidR="00FA54D3" w:rsidRPr="00525181" w:rsidRDefault="001955B0" w:rsidP="00FA54D3">
      <w:pPr>
        <w:pStyle w:val="4"/>
        <w:rPr>
          <w:rFonts w:ascii="Huawei Sans" w:hAnsi="Huawei Sans" w:cs="Huawei Sans" w:hint="default"/>
        </w:rPr>
      </w:pPr>
      <w:r w:rsidRPr="00525181">
        <w:rPr>
          <w:rFonts w:ascii="Huawei Sans" w:hAnsi="Huawei Sans" w:cs="Huawei Sans" w:hint="default"/>
        </w:rPr>
        <w:t>创建</w:t>
      </w:r>
      <w:r w:rsidRPr="00525181">
        <w:rPr>
          <w:rFonts w:ascii="Huawei Sans" w:hAnsi="Huawei Sans" w:cs="Huawei Sans" w:hint="default"/>
        </w:rPr>
        <w:t>schema</w:t>
      </w:r>
    </w:p>
    <w:p w14:paraId="263F2AC8" w14:textId="7156FBE9" w:rsidR="001955B0" w:rsidRPr="00525181" w:rsidRDefault="001955B0" w:rsidP="00ED1505">
      <w:pPr>
        <w:pStyle w:val="1e"/>
        <w:rPr>
          <w:rFonts w:hint="eastAsia"/>
        </w:rPr>
      </w:pPr>
      <w:r w:rsidRPr="00525181">
        <w:t>创建一个</w:t>
      </w:r>
      <w:r w:rsidRPr="00525181">
        <w:t>schema</w:t>
      </w:r>
      <w:r w:rsidRPr="00525181">
        <w:t>。</w:t>
      </w:r>
    </w:p>
    <w:p w14:paraId="6059086E" w14:textId="60E09730" w:rsidR="001955B0"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1955B0" w:rsidRPr="0061737C">
        <w:rPr>
          <w:rFonts w:eastAsia="微软雅黑"/>
          <w:b/>
          <w:color w:val="C7000B"/>
          <w:spacing w:val="-4"/>
          <w:kern w:val="2"/>
          <w:shd w:val="pct15" w:color="auto" w:fill="FFFFFF"/>
          <w:lang w:eastAsia="en-US"/>
        </w:rPr>
        <w:t xml:space="preserve">CREATE SCHEMA </w:t>
      </w:r>
      <w:proofErr w:type="spellStart"/>
      <w:r w:rsidR="001955B0" w:rsidRPr="0061737C">
        <w:rPr>
          <w:rFonts w:eastAsia="微软雅黑"/>
          <w:b/>
          <w:color w:val="C7000B"/>
          <w:spacing w:val="-4"/>
          <w:kern w:val="2"/>
          <w:shd w:val="pct15" w:color="auto" w:fill="FFFFFF"/>
          <w:lang w:eastAsia="en-US"/>
        </w:rPr>
        <w:t>myschema</w:t>
      </w:r>
      <w:proofErr w:type="spellEnd"/>
      <w:r w:rsidR="001955B0" w:rsidRPr="0061737C">
        <w:rPr>
          <w:rFonts w:eastAsia="微软雅黑"/>
          <w:b/>
          <w:color w:val="C7000B"/>
          <w:spacing w:val="-4"/>
          <w:kern w:val="2"/>
          <w:shd w:val="pct15" w:color="auto" w:fill="FFFFFF"/>
          <w:lang w:eastAsia="en-US"/>
        </w:rPr>
        <w:t>;</w:t>
      </w:r>
    </w:p>
    <w:p w14:paraId="52A552A1" w14:textId="77777777" w:rsidR="001955B0" w:rsidRPr="00525181" w:rsidRDefault="001955B0" w:rsidP="00ED1505">
      <w:pPr>
        <w:pStyle w:val="1e"/>
        <w:rPr>
          <w:rFonts w:hint="eastAsia"/>
        </w:rPr>
      </w:pPr>
      <w:r w:rsidRPr="00525181">
        <w:t>当结果显示为如下信息，则表示成功创建一个名为</w:t>
      </w:r>
      <w:proofErr w:type="spellStart"/>
      <w:r w:rsidRPr="00525181">
        <w:t>myschema</w:t>
      </w:r>
      <w:proofErr w:type="spellEnd"/>
      <w:r w:rsidRPr="00525181">
        <w:t>的</w:t>
      </w:r>
      <w:r w:rsidRPr="00525181">
        <w:t>schema</w:t>
      </w:r>
      <w:r w:rsidRPr="00525181">
        <w:t>。</w:t>
      </w:r>
    </w:p>
    <w:p w14:paraId="2B5FCF32" w14:textId="725B265E" w:rsidR="001955B0" w:rsidRPr="00525181" w:rsidRDefault="001955B0" w:rsidP="00ED1505">
      <w:pPr>
        <w:pStyle w:val="afffff4"/>
      </w:pPr>
      <w:r w:rsidRPr="00525181">
        <w:t>CREATE SCHEMA</w:t>
      </w:r>
    </w:p>
    <w:p w14:paraId="159C6970" w14:textId="6D073B1A" w:rsidR="001955B0" w:rsidRPr="00525181" w:rsidRDefault="001955B0" w:rsidP="00ED1505">
      <w:pPr>
        <w:pStyle w:val="1e"/>
        <w:rPr>
          <w:rFonts w:hint="eastAsia"/>
        </w:rPr>
      </w:pPr>
      <w:r w:rsidRPr="00525181">
        <w:t>如果需要在模式中创建或者访问对</w:t>
      </w:r>
      <w:r w:rsidR="00534BBB" w:rsidRPr="00525181">
        <w:t>象，其完整的对象名称</w:t>
      </w:r>
      <w:proofErr w:type="gramStart"/>
      <w:r w:rsidR="00534BBB" w:rsidRPr="00525181">
        <w:t>由模式</w:t>
      </w:r>
      <w:proofErr w:type="gramEnd"/>
      <w:r w:rsidR="00534BBB" w:rsidRPr="00525181">
        <w:t>名称和具体的对象名称组成。中间由符号</w:t>
      </w:r>
      <w:r w:rsidR="00890A03">
        <w:t>＂</w:t>
      </w:r>
      <w:r w:rsidRPr="00525181">
        <w:t>.</w:t>
      </w:r>
      <w:r w:rsidR="00890A03">
        <w:t>＂</w:t>
      </w:r>
      <w:r w:rsidRPr="00525181">
        <w:t>隔开。例如：</w:t>
      </w:r>
      <w:proofErr w:type="spellStart"/>
      <w:r w:rsidRPr="00525181">
        <w:t>myschema.table</w:t>
      </w:r>
      <w:proofErr w:type="spellEnd"/>
      <w:r w:rsidRPr="00525181">
        <w:t>。</w:t>
      </w:r>
    </w:p>
    <w:p w14:paraId="2C85B0FA" w14:textId="7D479E5E" w:rsidR="001955B0" w:rsidRPr="00525181" w:rsidRDefault="001955B0" w:rsidP="00ED1505">
      <w:pPr>
        <w:pStyle w:val="1e"/>
        <w:rPr>
          <w:rFonts w:hint="eastAsia"/>
        </w:rPr>
      </w:pPr>
      <w:r w:rsidRPr="00525181">
        <w:t>创建</w:t>
      </w:r>
      <w:r w:rsidRPr="00525181">
        <w:t>schema</w:t>
      </w:r>
      <w:r w:rsidRPr="00525181">
        <w:t>时指定</w:t>
      </w:r>
      <w:r w:rsidRPr="00525181">
        <w:t>owner</w:t>
      </w:r>
      <w:r w:rsidRPr="00525181">
        <w:t>。</w:t>
      </w:r>
      <w:r w:rsidR="00931608">
        <w:rPr>
          <w:rFonts w:hint="eastAsia"/>
        </w:rPr>
        <w:t>（</w:t>
      </w:r>
      <w:r w:rsidR="00931608">
        <w:rPr>
          <w:rFonts w:ascii="微软雅黑" w:eastAsia="微软雅黑" w:hAnsi="微软雅黑" w:hint="eastAsia"/>
        </w:rPr>
        <w:t>注意，因默认用户为</w:t>
      </w:r>
      <w:proofErr w:type="spellStart"/>
      <w:r w:rsidR="00931608">
        <w:rPr>
          <w:rFonts w:ascii="微软雅黑" w:eastAsia="微软雅黑" w:hAnsi="微软雅黑" w:hint="eastAsia"/>
        </w:rPr>
        <w:t>o</w:t>
      </w:r>
      <w:r w:rsidR="00931608">
        <w:rPr>
          <w:rFonts w:ascii="微软雅黑" w:eastAsia="微软雅黑" w:hAnsi="微软雅黑"/>
        </w:rPr>
        <w:t>mm</w:t>
      </w:r>
      <w:proofErr w:type="spellEnd"/>
      <w:r w:rsidR="00931608">
        <w:rPr>
          <w:rFonts w:ascii="微软雅黑" w:eastAsia="微软雅黑" w:hAnsi="微软雅黑" w:hint="eastAsia"/>
        </w:rPr>
        <w:t>，因此再次执行此命令会出现重复s</w:t>
      </w:r>
      <w:r w:rsidR="00931608">
        <w:rPr>
          <w:rFonts w:ascii="微软雅黑" w:eastAsia="微软雅黑" w:hAnsi="微软雅黑"/>
        </w:rPr>
        <w:t>chema</w:t>
      </w:r>
      <w:r w:rsidR="00931608">
        <w:rPr>
          <w:rFonts w:hint="eastAsia"/>
        </w:rPr>
        <w:t>）</w:t>
      </w:r>
    </w:p>
    <w:p w14:paraId="1FE31EA5" w14:textId="140E435C" w:rsidR="001955B0" w:rsidRPr="0061737C" w:rsidRDefault="008A35DF" w:rsidP="00ED1505">
      <w:pPr>
        <w:pStyle w:val="afffff4"/>
        <w:rPr>
          <w:rFonts w:eastAsia="微软雅黑"/>
          <w:b/>
          <w:color w:val="C7000B"/>
          <w:spacing w:val="-4"/>
          <w:kern w:val="2"/>
          <w:shd w:val="pct15" w:color="auto" w:fill="FFFFFF"/>
        </w:rPr>
      </w:pPr>
      <w:proofErr w:type="spellStart"/>
      <w:r w:rsidRPr="00525181">
        <w:t>postgres</w:t>
      </w:r>
      <w:proofErr w:type="spellEnd"/>
      <w:r w:rsidRPr="00525181">
        <w:t xml:space="preserve">=# </w:t>
      </w:r>
      <w:r w:rsidR="001955B0" w:rsidRPr="0061737C">
        <w:rPr>
          <w:rFonts w:eastAsia="微软雅黑"/>
          <w:b/>
          <w:color w:val="C7000B"/>
          <w:spacing w:val="-4"/>
          <w:kern w:val="2"/>
          <w:shd w:val="pct15" w:color="auto" w:fill="FFFFFF"/>
        </w:rPr>
        <w:t xml:space="preserve">CREATE SCHEMA </w:t>
      </w:r>
      <w:proofErr w:type="spellStart"/>
      <w:r w:rsidR="001955B0" w:rsidRPr="0061737C">
        <w:rPr>
          <w:rFonts w:eastAsia="微软雅黑"/>
          <w:b/>
          <w:color w:val="C7000B"/>
          <w:spacing w:val="-4"/>
          <w:kern w:val="2"/>
          <w:shd w:val="pct15" w:color="auto" w:fill="FFFFFF"/>
        </w:rPr>
        <w:t>myschema</w:t>
      </w:r>
      <w:proofErr w:type="spellEnd"/>
      <w:r w:rsidR="001955B0" w:rsidRPr="0061737C">
        <w:rPr>
          <w:rFonts w:eastAsia="微软雅黑"/>
          <w:b/>
          <w:color w:val="C7000B"/>
          <w:spacing w:val="-4"/>
          <w:kern w:val="2"/>
          <w:shd w:val="pct15" w:color="auto" w:fill="FFFFFF"/>
        </w:rPr>
        <w:t xml:space="preserve"> AUTHORIZATION </w:t>
      </w:r>
      <w:proofErr w:type="spellStart"/>
      <w:r w:rsidR="001955B0" w:rsidRPr="0061737C">
        <w:rPr>
          <w:rFonts w:eastAsia="微软雅黑"/>
          <w:b/>
          <w:color w:val="C7000B"/>
          <w:spacing w:val="-4"/>
          <w:kern w:val="2"/>
          <w:shd w:val="pct15" w:color="auto" w:fill="FFFFFF"/>
        </w:rPr>
        <w:t>omm</w:t>
      </w:r>
      <w:proofErr w:type="spellEnd"/>
      <w:r w:rsidR="001955B0" w:rsidRPr="0061737C">
        <w:rPr>
          <w:rFonts w:eastAsia="微软雅黑"/>
          <w:b/>
          <w:color w:val="C7000B"/>
          <w:spacing w:val="-4"/>
          <w:kern w:val="2"/>
          <w:shd w:val="pct15" w:color="auto" w:fill="FFFFFF"/>
        </w:rPr>
        <w:t>;</w:t>
      </w:r>
    </w:p>
    <w:p w14:paraId="671B5FC7" w14:textId="77777777" w:rsidR="001955B0" w:rsidRPr="00525181" w:rsidRDefault="001955B0" w:rsidP="00ED1505">
      <w:pPr>
        <w:pStyle w:val="1e"/>
        <w:rPr>
          <w:rFonts w:hint="eastAsia"/>
        </w:rPr>
      </w:pPr>
      <w:r w:rsidRPr="00525181">
        <w:t>当结果显示为如下信息，则表示成功创建一个属于</w:t>
      </w:r>
      <w:proofErr w:type="spellStart"/>
      <w:r w:rsidRPr="00525181">
        <w:t>omm</w:t>
      </w:r>
      <w:proofErr w:type="spellEnd"/>
      <w:r w:rsidRPr="00525181">
        <w:t>用户，名为</w:t>
      </w:r>
      <w:proofErr w:type="spellStart"/>
      <w:r w:rsidRPr="00525181">
        <w:t>myschema</w:t>
      </w:r>
      <w:proofErr w:type="spellEnd"/>
      <w:r w:rsidRPr="00525181">
        <w:t>的</w:t>
      </w:r>
      <w:r w:rsidRPr="00525181">
        <w:t>schema</w:t>
      </w:r>
      <w:r w:rsidRPr="00525181">
        <w:t>。</w:t>
      </w:r>
    </w:p>
    <w:p w14:paraId="33234214" w14:textId="3B5CE5D8" w:rsidR="001955B0" w:rsidRPr="00525181" w:rsidRDefault="001955B0" w:rsidP="00ED1505">
      <w:pPr>
        <w:pStyle w:val="afffff4"/>
      </w:pPr>
      <w:r w:rsidRPr="00525181">
        <w:t>CREATE SCHEMA</w:t>
      </w:r>
    </w:p>
    <w:p w14:paraId="06D5E147" w14:textId="6376ACC5" w:rsidR="001955B0" w:rsidRPr="00525181" w:rsidRDefault="001955B0" w:rsidP="001955B0">
      <w:pPr>
        <w:pStyle w:val="4"/>
        <w:rPr>
          <w:rFonts w:ascii="Huawei Sans" w:hAnsi="Huawei Sans" w:cs="Huawei Sans" w:hint="default"/>
        </w:rPr>
      </w:pPr>
      <w:r w:rsidRPr="00525181">
        <w:rPr>
          <w:rFonts w:ascii="Huawei Sans" w:hAnsi="Huawei Sans" w:cs="Huawei Sans" w:hint="default"/>
        </w:rPr>
        <w:lastRenderedPageBreak/>
        <w:t>管理</w:t>
      </w:r>
      <w:r w:rsidRPr="00525181">
        <w:rPr>
          <w:rFonts w:ascii="Huawei Sans" w:hAnsi="Huawei Sans" w:cs="Huawei Sans" w:hint="default"/>
        </w:rPr>
        <w:t>schema</w:t>
      </w:r>
    </w:p>
    <w:p w14:paraId="5ACEF208" w14:textId="303A580B" w:rsidR="001955B0" w:rsidRPr="00525181" w:rsidRDefault="001955B0" w:rsidP="001955B0">
      <w:pPr>
        <w:pStyle w:val="5"/>
        <w:rPr>
          <w:rFonts w:ascii="Huawei Sans" w:hAnsi="Huawei Sans" w:cs="Huawei Sans" w:hint="default"/>
        </w:rPr>
      </w:pPr>
      <w:r w:rsidRPr="00525181">
        <w:rPr>
          <w:rFonts w:ascii="Huawei Sans" w:hAnsi="Huawei Sans" w:cs="Huawei Sans" w:hint="default"/>
        </w:rPr>
        <w:t>使用</w:t>
      </w:r>
      <w:r w:rsidRPr="00525181">
        <w:rPr>
          <w:rFonts w:ascii="Huawei Sans" w:hAnsi="Huawei Sans" w:cs="Huawei Sans" w:hint="default"/>
        </w:rPr>
        <w:t>schema</w:t>
      </w:r>
    </w:p>
    <w:p w14:paraId="68116041" w14:textId="39ACDAB5" w:rsidR="001955B0" w:rsidRPr="00525181" w:rsidRDefault="001955B0" w:rsidP="00ED1505">
      <w:pPr>
        <w:pStyle w:val="1e"/>
        <w:rPr>
          <w:rFonts w:hint="eastAsia"/>
        </w:rPr>
      </w:pPr>
      <w:r w:rsidRPr="00525181">
        <w:t>在特定</w:t>
      </w:r>
      <w:r w:rsidRPr="00525181">
        <w:t>schema</w:t>
      </w:r>
      <w:r w:rsidRPr="00525181">
        <w:t>下创建对象或者访问特定</w:t>
      </w:r>
      <w:r w:rsidRPr="00525181">
        <w:t>schema</w:t>
      </w:r>
      <w:r w:rsidRPr="00525181">
        <w:t>下的对象，需要使用有</w:t>
      </w:r>
      <w:r w:rsidRPr="00525181">
        <w:t>schema</w:t>
      </w:r>
      <w:r w:rsidRPr="00525181">
        <w:t>修饰的对象名。该名称包含</w:t>
      </w:r>
      <w:r w:rsidRPr="00525181">
        <w:t>schema</w:t>
      </w:r>
      <w:r w:rsidRPr="00525181">
        <w:t>名以及对象名，他们之间用</w:t>
      </w:r>
      <w:r w:rsidR="00890A03">
        <w:t>＂</w:t>
      </w:r>
      <w:r w:rsidRPr="00525181">
        <w:t>.</w:t>
      </w:r>
      <w:r w:rsidR="00890A03">
        <w:t>＂</w:t>
      </w:r>
      <w:r w:rsidRPr="00525181">
        <w:t>号分开。</w:t>
      </w:r>
    </w:p>
    <w:p w14:paraId="7DA69712" w14:textId="1289848B" w:rsidR="001955B0" w:rsidRPr="00525181" w:rsidRDefault="001955B0" w:rsidP="00ED1505">
      <w:pPr>
        <w:pStyle w:val="1e"/>
        <w:rPr>
          <w:rFonts w:hint="eastAsia"/>
        </w:rPr>
      </w:pPr>
      <w:r w:rsidRPr="00525181">
        <w:t>在</w:t>
      </w:r>
      <w:proofErr w:type="spellStart"/>
      <w:r w:rsidRPr="00525181">
        <w:t>myschema</w:t>
      </w:r>
      <w:proofErr w:type="spellEnd"/>
      <w:r w:rsidRPr="00525181">
        <w:t>下创建</w:t>
      </w:r>
      <w:proofErr w:type="spellStart"/>
      <w:r w:rsidRPr="00525181">
        <w:t>mytable</w:t>
      </w:r>
      <w:proofErr w:type="spellEnd"/>
      <w:r w:rsidRPr="00525181">
        <w:t>表。</w:t>
      </w:r>
    </w:p>
    <w:p w14:paraId="7AFE783C" w14:textId="21414A20" w:rsidR="001955B0" w:rsidRPr="0061737C" w:rsidRDefault="001955B0"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CREATE TABLE </w:t>
      </w:r>
      <w:proofErr w:type="spellStart"/>
      <w:proofErr w:type="gramStart"/>
      <w:r w:rsidRPr="0061737C">
        <w:rPr>
          <w:rFonts w:eastAsia="微软雅黑"/>
          <w:b/>
          <w:color w:val="C7000B"/>
          <w:spacing w:val="-4"/>
          <w:kern w:val="2"/>
          <w:shd w:val="pct15" w:color="auto" w:fill="FFFFFF"/>
          <w:lang w:eastAsia="en-US"/>
        </w:rPr>
        <w:t>myschema.mytable</w:t>
      </w:r>
      <w:proofErr w:type="spellEnd"/>
      <w:proofErr w:type="gramEnd"/>
      <w:r w:rsidRPr="0061737C">
        <w:rPr>
          <w:rFonts w:eastAsia="微软雅黑"/>
          <w:b/>
          <w:color w:val="C7000B"/>
          <w:spacing w:val="-4"/>
          <w:kern w:val="2"/>
          <w:shd w:val="pct15" w:color="auto" w:fill="FFFFFF"/>
          <w:lang w:eastAsia="en-US"/>
        </w:rPr>
        <w:t xml:space="preserve">(id int, name varchar(20)); </w:t>
      </w:r>
    </w:p>
    <w:p w14:paraId="0F5788D1" w14:textId="77777777" w:rsidR="001955B0" w:rsidRPr="00525181" w:rsidRDefault="001955B0" w:rsidP="00ED1505">
      <w:pPr>
        <w:pStyle w:val="afffff4"/>
      </w:pPr>
      <w:r w:rsidRPr="00525181">
        <w:t>CREATE TABLE</w:t>
      </w:r>
    </w:p>
    <w:p w14:paraId="2C286682" w14:textId="77777777" w:rsidR="001955B0" w:rsidRPr="00525181" w:rsidRDefault="001955B0" w:rsidP="00ED1505">
      <w:pPr>
        <w:pStyle w:val="1e"/>
        <w:rPr>
          <w:rFonts w:hint="eastAsia"/>
        </w:rPr>
      </w:pPr>
      <w:r w:rsidRPr="00525181">
        <w:t>如果在数据库中指定对象的位置，就需要使用有</w:t>
      </w:r>
      <w:r w:rsidRPr="00525181">
        <w:t>schema</w:t>
      </w:r>
      <w:r w:rsidRPr="00525181">
        <w:t>修饰的对象名称。</w:t>
      </w:r>
    </w:p>
    <w:p w14:paraId="24F165FD" w14:textId="40AE8CFB" w:rsidR="001955B0" w:rsidRPr="00525181" w:rsidRDefault="001955B0" w:rsidP="00ED1505">
      <w:pPr>
        <w:pStyle w:val="1e"/>
        <w:rPr>
          <w:rFonts w:hint="eastAsia"/>
        </w:rPr>
      </w:pPr>
      <w:r w:rsidRPr="00525181">
        <w:t>查询</w:t>
      </w:r>
      <w:proofErr w:type="spellStart"/>
      <w:r w:rsidRPr="00525181">
        <w:t>myschema</w:t>
      </w:r>
      <w:proofErr w:type="spellEnd"/>
      <w:r w:rsidRPr="00525181">
        <w:t>下</w:t>
      </w:r>
      <w:proofErr w:type="spellStart"/>
      <w:r w:rsidRPr="00525181">
        <w:t>mytable</w:t>
      </w:r>
      <w:proofErr w:type="spellEnd"/>
      <w:r w:rsidRPr="00525181">
        <w:t>表的所有数据。</w:t>
      </w:r>
    </w:p>
    <w:p w14:paraId="5BE26FCD" w14:textId="77777777" w:rsidR="001955B0" w:rsidRPr="0061737C" w:rsidRDefault="001955B0"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SELECT * FROM </w:t>
      </w:r>
      <w:proofErr w:type="spellStart"/>
      <w:proofErr w:type="gramStart"/>
      <w:r w:rsidRPr="0061737C">
        <w:rPr>
          <w:rFonts w:eastAsia="微软雅黑"/>
          <w:b/>
          <w:color w:val="C7000B"/>
          <w:spacing w:val="-4"/>
          <w:kern w:val="2"/>
          <w:shd w:val="pct15" w:color="auto" w:fill="FFFFFF"/>
          <w:lang w:eastAsia="en-US"/>
        </w:rPr>
        <w:t>myschema.mytable</w:t>
      </w:r>
      <w:proofErr w:type="spellEnd"/>
      <w:proofErr w:type="gramEnd"/>
      <w:r w:rsidRPr="0061737C">
        <w:rPr>
          <w:rFonts w:eastAsia="微软雅黑"/>
          <w:b/>
          <w:color w:val="C7000B"/>
          <w:spacing w:val="-4"/>
          <w:kern w:val="2"/>
          <w:shd w:val="pct15" w:color="auto" w:fill="FFFFFF"/>
          <w:lang w:eastAsia="en-US"/>
        </w:rPr>
        <w:t xml:space="preserve">; </w:t>
      </w:r>
    </w:p>
    <w:p w14:paraId="18E803F6" w14:textId="77777777" w:rsidR="001955B0" w:rsidRPr="00525181" w:rsidRDefault="001955B0" w:rsidP="00ED1505">
      <w:pPr>
        <w:pStyle w:val="afffff4"/>
      </w:pPr>
      <w:r w:rsidRPr="00525181">
        <w:t xml:space="preserve">id | name  </w:t>
      </w:r>
    </w:p>
    <w:p w14:paraId="17ECAAD8" w14:textId="77777777" w:rsidR="001955B0" w:rsidRPr="00525181" w:rsidRDefault="001955B0" w:rsidP="00ED1505">
      <w:pPr>
        <w:pStyle w:val="afffff4"/>
      </w:pPr>
      <w:r w:rsidRPr="00525181">
        <w:t xml:space="preserve">----+------ </w:t>
      </w:r>
    </w:p>
    <w:p w14:paraId="49506208" w14:textId="6D62D5F7" w:rsidR="001955B0" w:rsidRPr="00525181" w:rsidRDefault="001955B0" w:rsidP="00ED1505">
      <w:pPr>
        <w:pStyle w:val="afffff4"/>
      </w:pPr>
      <w:r w:rsidRPr="00525181">
        <w:t>(0 rows)</w:t>
      </w:r>
    </w:p>
    <w:p w14:paraId="418A082F" w14:textId="5A5022D4" w:rsidR="001955B0" w:rsidRPr="00525181" w:rsidRDefault="00913334" w:rsidP="001955B0">
      <w:pPr>
        <w:pStyle w:val="5"/>
        <w:rPr>
          <w:rFonts w:ascii="Huawei Sans" w:hAnsi="Huawei Sans" w:cs="Huawei Sans" w:hint="default"/>
        </w:rPr>
      </w:pPr>
      <w:r>
        <w:t>设置</w:t>
      </w:r>
      <w:r w:rsidR="001955B0" w:rsidRPr="00525181">
        <w:rPr>
          <w:rFonts w:ascii="Huawei Sans" w:hAnsi="Huawei Sans" w:cs="Huawei Sans" w:hint="default"/>
        </w:rPr>
        <w:t>schema</w:t>
      </w:r>
      <w:r w:rsidR="001955B0" w:rsidRPr="00525181">
        <w:rPr>
          <w:rFonts w:ascii="Huawei Sans" w:hAnsi="Huawei Sans" w:cs="Huawei Sans" w:hint="default"/>
        </w:rPr>
        <w:t>搜索路径</w:t>
      </w:r>
    </w:p>
    <w:p w14:paraId="0E1BB2A4" w14:textId="77777777" w:rsidR="001955B0" w:rsidRPr="00525181" w:rsidRDefault="001955B0" w:rsidP="00ED1505">
      <w:pPr>
        <w:pStyle w:val="1e"/>
        <w:rPr>
          <w:rFonts w:hint="eastAsia"/>
        </w:rPr>
      </w:pPr>
      <w:r w:rsidRPr="00525181">
        <w:t>可以设置</w:t>
      </w:r>
      <w:proofErr w:type="spellStart"/>
      <w:r w:rsidRPr="00525181">
        <w:t>search_path</w:t>
      </w:r>
      <w:proofErr w:type="spellEnd"/>
      <w:r w:rsidRPr="00525181">
        <w:t>配置参数指定寻找对象可用</w:t>
      </w:r>
      <w:r w:rsidRPr="00525181">
        <w:t>schema</w:t>
      </w:r>
      <w:r w:rsidRPr="00525181">
        <w:t>的顺序。在搜索路径列出的第一个</w:t>
      </w:r>
      <w:r w:rsidRPr="00525181">
        <w:t>schema</w:t>
      </w:r>
      <w:r w:rsidRPr="00525181">
        <w:t>会变成默认的</w:t>
      </w:r>
      <w:r w:rsidRPr="00525181">
        <w:t>schema</w:t>
      </w:r>
      <w:r w:rsidRPr="00525181">
        <w:t>。如果在创建对象时不指定</w:t>
      </w:r>
      <w:r w:rsidRPr="00525181">
        <w:t>schema</w:t>
      </w:r>
      <w:r w:rsidRPr="00525181">
        <w:t>，则会创建在默认的</w:t>
      </w:r>
      <w:r w:rsidRPr="00525181">
        <w:t>schema</w:t>
      </w:r>
      <w:r w:rsidRPr="00525181">
        <w:t>中。</w:t>
      </w:r>
    </w:p>
    <w:p w14:paraId="57A0F65F" w14:textId="036353C7" w:rsidR="001955B0" w:rsidRPr="00525181" w:rsidRDefault="001955B0" w:rsidP="00ED1505">
      <w:pPr>
        <w:pStyle w:val="1e"/>
        <w:rPr>
          <w:rFonts w:hint="eastAsia"/>
        </w:rPr>
      </w:pPr>
      <w:r w:rsidRPr="00525181">
        <w:t>查看搜索路径。</w:t>
      </w:r>
    </w:p>
    <w:p w14:paraId="55188E93" w14:textId="77777777" w:rsidR="001955B0" w:rsidRPr="0061737C" w:rsidRDefault="001955B0"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SHOW SEARCH_PATH; </w:t>
      </w:r>
    </w:p>
    <w:p w14:paraId="2A22851B" w14:textId="77777777" w:rsidR="001955B0" w:rsidRPr="00525181" w:rsidRDefault="001955B0" w:rsidP="00ED1505">
      <w:pPr>
        <w:pStyle w:val="afffff4"/>
      </w:pPr>
      <w:r w:rsidRPr="00525181">
        <w:t xml:space="preserve"> </w:t>
      </w:r>
      <w:proofErr w:type="spellStart"/>
      <w:r w:rsidRPr="00525181">
        <w:t>search_path</w:t>
      </w:r>
      <w:proofErr w:type="spellEnd"/>
      <w:r w:rsidRPr="00525181">
        <w:t xml:space="preserve"> </w:t>
      </w:r>
    </w:p>
    <w:p w14:paraId="09591F46" w14:textId="77777777" w:rsidR="001955B0" w:rsidRPr="00525181" w:rsidRDefault="001955B0" w:rsidP="00ED1505">
      <w:pPr>
        <w:pStyle w:val="afffff4"/>
      </w:pPr>
      <w:r w:rsidRPr="00525181">
        <w:t xml:space="preserve">---------------- </w:t>
      </w:r>
    </w:p>
    <w:p w14:paraId="3B117854" w14:textId="0A06F9F0" w:rsidR="001955B0" w:rsidRPr="00525181" w:rsidRDefault="001955B0" w:rsidP="00ED1505">
      <w:pPr>
        <w:pStyle w:val="afffff4"/>
      </w:pPr>
      <w:r w:rsidRPr="00525181">
        <w:t xml:space="preserve"> </w:t>
      </w:r>
      <w:r w:rsidR="00890A03">
        <w:rPr>
          <w:rFonts w:ascii="微软雅黑" w:eastAsia="微软雅黑" w:hAnsi="微软雅黑" w:cs="微软雅黑" w:hint="eastAsia"/>
        </w:rPr>
        <w:t>＂</w:t>
      </w:r>
      <w:r w:rsidRPr="00525181">
        <w:t>$user</w:t>
      </w:r>
      <w:r w:rsidR="00890A03">
        <w:rPr>
          <w:rFonts w:ascii="微软雅黑" w:eastAsia="微软雅黑" w:hAnsi="微软雅黑" w:cs="微软雅黑" w:hint="eastAsia"/>
        </w:rPr>
        <w:t>＂</w:t>
      </w:r>
      <w:r w:rsidRPr="00525181">
        <w:t xml:space="preserve">,public </w:t>
      </w:r>
    </w:p>
    <w:p w14:paraId="2841F553" w14:textId="77777777" w:rsidR="001955B0" w:rsidRPr="00525181" w:rsidRDefault="001955B0" w:rsidP="00ED1505">
      <w:pPr>
        <w:pStyle w:val="afffff4"/>
      </w:pPr>
      <w:r w:rsidRPr="00525181">
        <w:t>(1 row)</w:t>
      </w:r>
    </w:p>
    <w:p w14:paraId="056D3D95" w14:textId="14919D90" w:rsidR="001955B0" w:rsidRPr="00525181" w:rsidRDefault="001955B0" w:rsidP="00ED1505">
      <w:pPr>
        <w:pStyle w:val="1e"/>
        <w:rPr>
          <w:rFonts w:hint="eastAsia"/>
        </w:rPr>
      </w:pPr>
      <w:r w:rsidRPr="00525181">
        <w:t>将搜索路径设置为</w:t>
      </w:r>
      <w:proofErr w:type="spellStart"/>
      <w:r w:rsidRPr="00525181">
        <w:t>myschema</w:t>
      </w:r>
      <w:proofErr w:type="spellEnd"/>
      <w:r w:rsidRPr="00525181">
        <w:t>、</w:t>
      </w:r>
      <w:r w:rsidRPr="00525181">
        <w:t>public</w:t>
      </w:r>
      <w:r w:rsidRPr="00525181">
        <w:t>，首先搜索</w:t>
      </w:r>
      <w:proofErr w:type="spellStart"/>
      <w:r w:rsidRPr="00525181">
        <w:t>myschema</w:t>
      </w:r>
      <w:proofErr w:type="spellEnd"/>
      <w:r w:rsidRPr="00525181">
        <w:t>。</w:t>
      </w:r>
    </w:p>
    <w:p w14:paraId="4AE03B18" w14:textId="54529F9A" w:rsidR="001955B0" w:rsidRPr="0061737C" w:rsidRDefault="001955B0"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AA0A62" w:rsidRPr="0061737C">
        <w:rPr>
          <w:rFonts w:eastAsia="微软雅黑"/>
          <w:b/>
          <w:color w:val="C7000B"/>
          <w:spacing w:val="-4"/>
          <w:kern w:val="2"/>
          <w:shd w:val="pct15" w:color="auto" w:fill="FFFFFF"/>
          <w:lang w:eastAsia="en-US"/>
        </w:rPr>
        <w:t xml:space="preserve">SET SEARCH_PATH TO </w:t>
      </w:r>
      <w:proofErr w:type="spellStart"/>
      <w:proofErr w:type="gramStart"/>
      <w:r w:rsidR="00AA0A62" w:rsidRPr="0061737C">
        <w:rPr>
          <w:rFonts w:eastAsia="微软雅黑"/>
          <w:b/>
          <w:color w:val="C7000B"/>
          <w:spacing w:val="-4"/>
          <w:kern w:val="2"/>
          <w:shd w:val="pct15" w:color="auto" w:fill="FFFFFF"/>
          <w:lang w:eastAsia="en-US"/>
        </w:rPr>
        <w:t>myschema,public</w:t>
      </w:r>
      <w:proofErr w:type="spellEnd"/>
      <w:proofErr w:type="gramEnd"/>
      <w:r w:rsidR="00AA0A62" w:rsidRPr="0061737C">
        <w:rPr>
          <w:rFonts w:eastAsia="微软雅黑"/>
          <w:b/>
          <w:color w:val="C7000B"/>
          <w:spacing w:val="-4"/>
          <w:kern w:val="2"/>
          <w:shd w:val="pct15" w:color="auto" w:fill="FFFFFF"/>
          <w:lang w:eastAsia="en-US"/>
        </w:rPr>
        <w:t>;</w:t>
      </w:r>
    </w:p>
    <w:p w14:paraId="6B8BDC73" w14:textId="1747E9E1" w:rsidR="001955B0" w:rsidRPr="00525181" w:rsidRDefault="001955B0" w:rsidP="00ED1505">
      <w:pPr>
        <w:pStyle w:val="afffff4"/>
      </w:pPr>
      <w:r w:rsidRPr="00525181">
        <w:t>SET</w:t>
      </w:r>
    </w:p>
    <w:p w14:paraId="5940A234" w14:textId="68596812" w:rsidR="0042354E" w:rsidRPr="00525181" w:rsidRDefault="0042354E" w:rsidP="0042354E">
      <w:pPr>
        <w:pStyle w:val="5"/>
        <w:rPr>
          <w:rFonts w:ascii="Huawei Sans" w:hAnsi="Huawei Sans" w:cs="Huawei Sans" w:hint="default"/>
        </w:rPr>
      </w:pPr>
      <w:r w:rsidRPr="00525181">
        <w:rPr>
          <w:rFonts w:ascii="Huawei Sans" w:hAnsi="Huawei Sans" w:cs="Huawei Sans" w:hint="default"/>
        </w:rPr>
        <w:t>schema</w:t>
      </w:r>
      <w:r w:rsidRPr="00525181">
        <w:rPr>
          <w:rFonts w:ascii="Huawei Sans" w:hAnsi="Huawei Sans" w:cs="Huawei Sans" w:hint="default"/>
        </w:rPr>
        <w:t>的权限控制</w:t>
      </w:r>
    </w:p>
    <w:p w14:paraId="296C676C" w14:textId="77777777" w:rsidR="00F123B6" w:rsidRPr="00525181" w:rsidRDefault="00F123B6" w:rsidP="00ED1505">
      <w:pPr>
        <w:pStyle w:val="1e"/>
        <w:rPr>
          <w:rFonts w:hint="eastAsia"/>
        </w:rPr>
      </w:pPr>
      <w:r w:rsidRPr="00525181">
        <w:t>默认情况下，用户只能访问属于自己的</w:t>
      </w:r>
      <w:r w:rsidRPr="00525181">
        <w:t>schema</w:t>
      </w:r>
      <w:r w:rsidRPr="00525181">
        <w:t>中的数据库对象。如果需要访问其他</w:t>
      </w:r>
      <w:r w:rsidRPr="00525181">
        <w:t>schema</w:t>
      </w:r>
      <w:r w:rsidRPr="00525181">
        <w:t>的对象，则该</w:t>
      </w:r>
      <w:r w:rsidRPr="00525181">
        <w:t>schema</w:t>
      </w:r>
      <w:r w:rsidRPr="00525181">
        <w:t>的所有者应该赋予他对该</w:t>
      </w:r>
      <w:r w:rsidRPr="00525181">
        <w:t>schema</w:t>
      </w:r>
      <w:r w:rsidRPr="00525181">
        <w:t>的</w:t>
      </w:r>
      <w:r w:rsidRPr="00525181">
        <w:t>usage</w:t>
      </w:r>
      <w:r w:rsidRPr="00525181">
        <w:t>权限。</w:t>
      </w:r>
    </w:p>
    <w:p w14:paraId="3EC86A55" w14:textId="7274D447" w:rsidR="00F123B6" w:rsidRPr="00525181" w:rsidRDefault="00F123B6" w:rsidP="00ED1505">
      <w:pPr>
        <w:pStyle w:val="1e"/>
        <w:rPr>
          <w:rFonts w:hint="eastAsia"/>
        </w:rPr>
      </w:pPr>
      <w:r w:rsidRPr="00525181">
        <w:t>通过</w:t>
      </w:r>
      <w:proofErr w:type="gramStart"/>
      <w:r w:rsidRPr="00525181">
        <w:t>将模式</w:t>
      </w:r>
      <w:proofErr w:type="gramEnd"/>
      <w:r w:rsidRPr="00525181">
        <w:t>的</w:t>
      </w:r>
      <w:r w:rsidRPr="00525181">
        <w:t>CREATE</w:t>
      </w:r>
      <w:r w:rsidRPr="00525181">
        <w:t>权限授予某用户，被授权用户就可以在此模式中创建对象。注意默认情况下，所有角色都拥有在</w:t>
      </w:r>
      <w:r w:rsidRPr="00525181">
        <w:t>public</w:t>
      </w:r>
      <w:r w:rsidRPr="00525181">
        <w:t>模式上的</w:t>
      </w:r>
      <w:r w:rsidRPr="00525181">
        <w:t>USAGE</w:t>
      </w:r>
      <w:r w:rsidRPr="00525181">
        <w:t>权限，但是普通用户没有在</w:t>
      </w:r>
      <w:r w:rsidRPr="00525181">
        <w:t>public</w:t>
      </w:r>
      <w:r w:rsidRPr="00525181">
        <w:t>模式上的</w:t>
      </w:r>
      <w:r w:rsidRPr="00525181">
        <w:t>CREATE</w:t>
      </w:r>
      <w:r w:rsidRPr="00525181">
        <w:t>权限。普通用户能够连接到一个指定数据库并在它的</w:t>
      </w:r>
      <w:r w:rsidRPr="00525181">
        <w:t>public</w:t>
      </w:r>
      <w:r w:rsidRPr="00525181">
        <w:t>模式中创建对象是不安全的，</w:t>
      </w:r>
      <w:r w:rsidR="00534BBB" w:rsidRPr="00525181">
        <w:t>如果普通用户具有在</w:t>
      </w:r>
      <w:r w:rsidR="00534BBB" w:rsidRPr="00525181">
        <w:t>public</w:t>
      </w:r>
      <w:r w:rsidR="00534BBB" w:rsidRPr="00525181">
        <w:t>模式上的</w:t>
      </w:r>
      <w:r w:rsidR="00534BBB" w:rsidRPr="00525181">
        <w:t>CREATE</w:t>
      </w:r>
      <w:r w:rsidR="00534BBB" w:rsidRPr="00525181">
        <w:t>权限，则建议通过如下语句撤销该权限</w:t>
      </w:r>
      <w:r w:rsidRPr="00525181">
        <w:t>。</w:t>
      </w:r>
    </w:p>
    <w:p w14:paraId="29A41F63" w14:textId="59A880F5" w:rsidR="00F123B6" w:rsidRPr="00525181" w:rsidRDefault="00F123B6" w:rsidP="00ED1505">
      <w:pPr>
        <w:pStyle w:val="1e"/>
        <w:rPr>
          <w:rFonts w:hint="eastAsia"/>
        </w:rPr>
      </w:pPr>
      <w:r w:rsidRPr="00525181">
        <w:lastRenderedPageBreak/>
        <w:t>撤销</w:t>
      </w:r>
      <w:r w:rsidRPr="00525181">
        <w:t>PUBLIC</w:t>
      </w:r>
      <w:r w:rsidRPr="00525181">
        <w:t>在</w:t>
      </w:r>
      <w:r w:rsidRPr="00525181">
        <w:t>public</w:t>
      </w:r>
      <w:r w:rsidRPr="00525181">
        <w:t>模式下创建对象的权限，下面语句中第一个</w:t>
      </w:r>
      <w:r w:rsidR="00890A03">
        <w:t>＂</w:t>
      </w:r>
      <w:r w:rsidRPr="00525181">
        <w:t>public</w:t>
      </w:r>
      <w:r w:rsidR="00890A03">
        <w:t>＂</w:t>
      </w:r>
      <w:r w:rsidRPr="00525181">
        <w:t>是模式，第二个</w:t>
      </w:r>
      <w:r w:rsidR="00890A03">
        <w:t>＂</w:t>
      </w:r>
      <w:r w:rsidRPr="00525181">
        <w:t>PUBLIC</w:t>
      </w:r>
      <w:r w:rsidR="00890A03">
        <w:t>＂</w:t>
      </w:r>
      <w:r w:rsidRPr="00525181">
        <w:t>指的是所有角色。</w:t>
      </w:r>
    </w:p>
    <w:p w14:paraId="1854F102" w14:textId="77777777" w:rsidR="00F123B6" w:rsidRPr="0061737C" w:rsidRDefault="00F123B6"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REVOKE CREATE ON SCHEMA public FROM PUBLIC; </w:t>
      </w:r>
    </w:p>
    <w:p w14:paraId="0DAE9D9D" w14:textId="77777777" w:rsidR="00F123B6" w:rsidRPr="00525181" w:rsidRDefault="00F123B6" w:rsidP="00ED1505">
      <w:pPr>
        <w:pStyle w:val="afffff4"/>
      </w:pPr>
      <w:r w:rsidRPr="00525181">
        <w:t>REVOKE</w:t>
      </w:r>
    </w:p>
    <w:p w14:paraId="7EE1593D" w14:textId="1129D2EE" w:rsidR="00F123B6" w:rsidRPr="00525181" w:rsidRDefault="00F123B6" w:rsidP="00ED1505">
      <w:pPr>
        <w:pStyle w:val="1e"/>
        <w:rPr>
          <w:rFonts w:hint="eastAsia"/>
        </w:rPr>
      </w:pPr>
      <w:r w:rsidRPr="00525181">
        <w:t>使用以下命令查看现有的</w:t>
      </w:r>
      <w:r w:rsidRPr="00525181">
        <w:t>schema</w:t>
      </w:r>
      <w:r w:rsidRPr="00525181">
        <w:t>：</w:t>
      </w:r>
    </w:p>
    <w:p w14:paraId="262964C2" w14:textId="77777777" w:rsidR="00F123B6" w:rsidRPr="0061737C" w:rsidRDefault="00F123B6"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SELECT </w:t>
      </w:r>
      <w:proofErr w:type="spellStart"/>
      <w:r w:rsidRPr="0061737C">
        <w:rPr>
          <w:rFonts w:eastAsia="微软雅黑"/>
          <w:b/>
          <w:color w:val="C7000B"/>
          <w:spacing w:val="-4"/>
          <w:kern w:val="2"/>
          <w:shd w:val="pct15" w:color="auto" w:fill="FFFFFF"/>
          <w:lang w:eastAsia="en-US"/>
        </w:rPr>
        <w:t>current_</w:t>
      </w:r>
      <w:proofErr w:type="gramStart"/>
      <w:r w:rsidRPr="0061737C">
        <w:rPr>
          <w:rFonts w:eastAsia="微软雅黑"/>
          <w:b/>
          <w:color w:val="C7000B"/>
          <w:spacing w:val="-4"/>
          <w:kern w:val="2"/>
          <w:shd w:val="pct15" w:color="auto" w:fill="FFFFFF"/>
          <w:lang w:eastAsia="en-US"/>
        </w:rPr>
        <w:t>schema</w:t>
      </w:r>
      <w:proofErr w:type="spellEnd"/>
      <w:r w:rsidRPr="0061737C">
        <w:rPr>
          <w:rFonts w:eastAsia="微软雅黑"/>
          <w:b/>
          <w:color w:val="C7000B"/>
          <w:spacing w:val="-4"/>
          <w:kern w:val="2"/>
          <w:shd w:val="pct15" w:color="auto" w:fill="FFFFFF"/>
          <w:lang w:eastAsia="en-US"/>
        </w:rPr>
        <w:t>(</w:t>
      </w:r>
      <w:proofErr w:type="gramEnd"/>
      <w:r w:rsidRPr="0061737C">
        <w:rPr>
          <w:rFonts w:eastAsia="微软雅黑"/>
          <w:b/>
          <w:color w:val="C7000B"/>
          <w:spacing w:val="-4"/>
          <w:kern w:val="2"/>
          <w:shd w:val="pct15" w:color="auto" w:fill="FFFFFF"/>
          <w:lang w:eastAsia="en-US"/>
        </w:rPr>
        <w:t xml:space="preserve">); </w:t>
      </w:r>
    </w:p>
    <w:p w14:paraId="1D0B3A06" w14:textId="77777777" w:rsidR="00F123B6" w:rsidRPr="00525181" w:rsidRDefault="00F123B6" w:rsidP="00ED1505">
      <w:pPr>
        <w:pStyle w:val="afffff4"/>
      </w:pPr>
      <w:r w:rsidRPr="00525181">
        <w:t xml:space="preserve"> </w:t>
      </w:r>
      <w:proofErr w:type="spellStart"/>
      <w:r w:rsidRPr="00525181">
        <w:t>current_schema</w:t>
      </w:r>
      <w:proofErr w:type="spellEnd"/>
      <w:r w:rsidRPr="00525181">
        <w:t xml:space="preserve">  </w:t>
      </w:r>
    </w:p>
    <w:p w14:paraId="52BDBFF6" w14:textId="77777777" w:rsidR="00F123B6" w:rsidRPr="00525181" w:rsidRDefault="00F123B6" w:rsidP="00ED1505">
      <w:pPr>
        <w:pStyle w:val="afffff4"/>
      </w:pPr>
      <w:r w:rsidRPr="00525181">
        <w:t xml:space="preserve">---------------- </w:t>
      </w:r>
    </w:p>
    <w:p w14:paraId="547A1AA8" w14:textId="77777777" w:rsidR="00F123B6" w:rsidRPr="00525181" w:rsidRDefault="00F123B6" w:rsidP="00ED1505">
      <w:pPr>
        <w:pStyle w:val="afffff4"/>
      </w:pPr>
      <w:r w:rsidRPr="00525181">
        <w:t xml:space="preserve"> </w:t>
      </w:r>
      <w:proofErr w:type="spellStart"/>
      <w:r w:rsidRPr="00525181">
        <w:t>myschema</w:t>
      </w:r>
      <w:proofErr w:type="spellEnd"/>
      <w:r w:rsidRPr="00525181">
        <w:t xml:space="preserve"> </w:t>
      </w:r>
    </w:p>
    <w:p w14:paraId="6B5D7426" w14:textId="77777777" w:rsidR="00F123B6" w:rsidRPr="00525181" w:rsidRDefault="00F123B6" w:rsidP="00ED1505">
      <w:pPr>
        <w:pStyle w:val="afffff4"/>
      </w:pPr>
      <w:r w:rsidRPr="00525181">
        <w:t>(1 row)</w:t>
      </w:r>
    </w:p>
    <w:p w14:paraId="7B3DBCD4" w14:textId="31564D7E" w:rsidR="00F123B6" w:rsidRPr="00525181" w:rsidRDefault="00F123B6" w:rsidP="00ED1505">
      <w:pPr>
        <w:pStyle w:val="1e"/>
        <w:rPr>
          <w:rFonts w:hint="eastAsia"/>
        </w:rPr>
      </w:pPr>
      <w:r w:rsidRPr="00525181">
        <w:t>创建用户</w:t>
      </w:r>
      <w:r w:rsidRPr="00525181">
        <w:t>jack</w:t>
      </w:r>
      <w:r w:rsidRPr="00525181">
        <w:t>，并将</w:t>
      </w:r>
      <w:proofErr w:type="spellStart"/>
      <w:r w:rsidRPr="00525181">
        <w:t>myschema</w:t>
      </w:r>
      <w:proofErr w:type="spellEnd"/>
      <w:r w:rsidRPr="00525181">
        <w:t>的</w:t>
      </w:r>
      <w:r w:rsidRPr="00525181">
        <w:t>usage</w:t>
      </w:r>
      <w:r w:rsidRPr="00525181">
        <w:t>权限赋给用户</w:t>
      </w:r>
      <w:r w:rsidRPr="00525181">
        <w:t>jack</w:t>
      </w:r>
      <w:r w:rsidRPr="00525181">
        <w:t>。</w:t>
      </w:r>
    </w:p>
    <w:p w14:paraId="0A8207EE" w14:textId="77777777" w:rsidR="00F123B6" w:rsidRPr="0061737C" w:rsidRDefault="00F123B6"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CREATE USER jack IDENTIFIED BY 'Bigdata@123'; </w:t>
      </w:r>
    </w:p>
    <w:p w14:paraId="3976F321" w14:textId="77777777" w:rsidR="00F123B6" w:rsidRPr="00525181" w:rsidRDefault="00F123B6" w:rsidP="00ED1505">
      <w:pPr>
        <w:pStyle w:val="afffff4"/>
      </w:pPr>
      <w:r w:rsidRPr="00525181">
        <w:t xml:space="preserve">CREATE ROLE </w:t>
      </w:r>
    </w:p>
    <w:p w14:paraId="2359FF46" w14:textId="77777777" w:rsidR="00F123B6" w:rsidRPr="0061737C" w:rsidRDefault="00F123B6"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GRANT USAGE ON schema </w:t>
      </w:r>
      <w:proofErr w:type="spellStart"/>
      <w:r w:rsidRPr="0061737C">
        <w:rPr>
          <w:rFonts w:eastAsia="微软雅黑"/>
          <w:b/>
          <w:color w:val="C7000B"/>
          <w:spacing w:val="-4"/>
          <w:kern w:val="2"/>
          <w:shd w:val="pct15" w:color="auto" w:fill="FFFFFF"/>
          <w:lang w:eastAsia="en-US"/>
        </w:rPr>
        <w:t>myschema</w:t>
      </w:r>
      <w:proofErr w:type="spellEnd"/>
      <w:r w:rsidRPr="0061737C">
        <w:rPr>
          <w:rFonts w:eastAsia="微软雅黑"/>
          <w:b/>
          <w:color w:val="C7000B"/>
          <w:spacing w:val="-4"/>
          <w:kern w:val="2"/>
          <w:shd w:val="pct15" w:color="auto" w:fill="FFFFFF"/>
          <w:lang w:eastAsia="en-US"/>
        </w:rPr>
        <w:t xml:space="preserve"> TO jack; </w:t>
      </w:r>
    </w:p>
    <w:p w14:paraId="4EA2E271" w14:textId="77777777" w:rsidR="00F123B6" w:rsidRPr="00525181" w:rsidRDefault="00F123B6" w:rsidP="00ED1505">
      <w:pPr>
        <w:pStyle w:val="afffff4"/>
      </w:pPr>
      <w:r w:rsidRPr="00525181">
        <w:t>GRANT</w:t>
      </w:r>
    </w:p>
    <w:p w14:paraId="59D5E3DD" w14:textId="02D6A548" w:rsidR="00F123B6" w:rsidRPr="00525181" w:rsidRDefault="00F123B6" w:rsidP="00ED1505">
      <w:pPr>
        <w:pStyle w:val="1e"/>
        <w:rPr>
          <w:rFonts w:hint="eastAsia"/>
        </w:rPr>
      </w:pPr>
      <w:r w:rsidRPr="00525181">
        <w:t>将用户</w:t>
      </w:r>
      <w:r w:rsidRPr="00525181">
        <w:t>jack</w:t>
      </w:r>
      <w:r w:rsidRPr="00525181">
        <w:t>对于</w:t>
      </w:r>
      <w:proofErr w:type="spellStart"/>
      <w:r w:rsidRPr="00525181">
        <w:t>myschema</w:t>
      </w:r>
      <w:proofErr w:type="spellEnd"/>
      <w:r w:rsidRPr="00525181">
        <w:t>的</w:t>
      </w:r>
      <w:r w:rsidRPr="00525181">
        <w:t>usage</w:t>
      </w:r>
      <w:r w:rsidRPr="00525181">
        <w:t>权限收回。</w:t>
      </w:r>
    </w:p>
    <w:p w14:paraId="7D9374D1" w14:textId="77777777" w:rsidR="00F123B6" w:rsidRPr="0061737C" w:rsidRDefault="00F123B6"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REVOKE USAGE ON schema </w:t>
      </w:r>
      <w:proofErr w:type="spellStart"/>
      <w:r w:rsidRPr="0061737C">
        <w:rPr>
          <w:rFonts w:eastAsia="微软雅黑"/>
          <w:b/>
          <w:color w:val="C7000B"/>
          <w:spacing w:val="-4"/>
          <w:kern w:val="2"/>
          <w:shd w:val="pct15" w:color="auto" w:fill="FFFFFF"/>
          <w:lang w:eastAsia="en-US"/>
        </w:rPr>
        <w:t>myschema</w:t>
      </w:r>
      <w:proofErr w:type="spellEnd"/>
      <w:r w:rsidRPr="0061737C">
        <w:rPr>
          <w:rFonts w:eastAsia="微软雅黑"/>
          <w:b/>
          <w:color w:val="C7000B"/>
          <w:spacing w:val="-4"/>
          <w:kern w:val="2"/>
          <w:shd w:val="pct15" w:color="auto" w:fill="FFFFFF"/>
          <w:lang w:eastAsia="en-US"/>
        </w:rPr>
        <w:t xml:space="preserve"> FROM jack; </w:t>
      </w:r>
    </w:p>
    <w:p w14:paraId="48FA7186" w14:textId="1CF56678" w:rsidR="0042354E" w:rsidRPr="00525181" w:rsidRDefault="00F123B6" w:rsidP="00ED1505">
      <w:pPr>
        <w:pStyle w:val="afffff4"/>
      </w:pPr>
      <w:r w:rsidRPr="00525181">
        <w:t>REVOKE</w:t>
      </w:r>
    </w:p>
    <w:p w14:paraId="4A31722C" w14:textId="6F77021A" w:rsidR="00F123B6" w:rsidRPr="00525181" w:rsidRDefault="00F123B6" w:rsidP="00F123B6">
      <w:pPr>
        <w:pStyle w:val="5"/>
        <w:rPr>
          <w:rFonts w:ascii="Huawei Sans" w:hAnsi="Huawei Sans" w:cs="Huawei Sans" w:hint="default"/>
        </w:rPr>
      </w:pPr>
      <w:r w:rsidRPr="00525181">
        <w:rPr>
          <w:rFonts w:ascii="Huawei Sans" w:hAnsi="Huawei Sans" w:cs="Huawei Sans" w:hint="default"/>
        </w:rPr>
        <w:t>删除</w:t>
      </w:r>
      <w:r w:rsidRPr="00525181">
        <w:rPr>
          <w:rFonts w:ascii="Huawei Sans" w:hAnsi="Huawei Sans" w:cs="Huawei Sans" w:hint="default"/>
        </w:rPr>
        <w:t>schema</w:t>
      </w:r>
    </w:p>
    <w:p w14:paraId="33EF5B82" w14:textId="6C8837A7" w:rsidR="0058075E" w:rsidRPr="00525181" w:rsidRDefault="0058075E" w:rsidP="00ED1505">
      <w:pPr>
        <w:pStyle w:val="1e"/>
        <w:rPr>
          <w:rFonts w:hint="eastAsia"/>
        </w:rPr>
      </w:pPr>
      <w:r w:rsidRPr="00525181">
        <w:t>当</w:t>
      </w:r>
      <w:r w:rsidRPr="00525181">
        <w:t>schema</w:t>
      </w:r>
      <w:r w:rsidRPr="00525181">
        <w:t>为空时，即该</w:t>
      </w:r>
      <w:r w:rsidRPr="00525181">
        <w:t>schema</w:t>
      </w:r>
      <w:r w:rsidRPr="00525181">
        <w:t>下没有数据库对象，使用</w:t>
      </w:r>
      <w:r w:rsidRPr="00525181">
        <w:t>DROP SCHEMA</w:t>
      </w:r>
      <w:r w:rsidRPr="00525181">
        <w:t>命令进行删除。例如删除名为</w:t>
      </w:r>
      <w:proofErr w:type="spellStart"/>
      <w:r w:rsidRPr="00525181">
        <w:t>nullschema</w:t>
      </w:r>
      <w:proofErr w:type="spellEnd"/>
      <w:r w:rsidRPr="00525181">
        <w:t>的空</w:t>
      </w:r>
      <w:r w:rsidRPr="00525181">
        <w:t>schema</w:t>
      </w:r>
      <w:r w:rsidRPr="00525181">
        <w:t>。</w:t>
      </w:r>
    </w:p>
    <w:p w14:paraId="0096583B" w14:textId="77777777" w:rsidR="0058075E" w:rsidRPr="0061737C" w:rsidRDefault="0058075E" w:rsidP="00ED1505">
      <w:pPr>
        <w:pStyle w:val="afffff4"/>
        <w:rPr>
          <w:rFonts w:eastAsia="微软雅黑"/>
          <w:b/>
          <w:color w:val="C7000B"/>
          <w:spacing w:val="-4"/>
          <w:kern w:val="2"/>
          <w:shd w:val="pct15" w:color="auto" w:fill="FFFFFF"/>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rPr>
        <w:t xml:space="preserve">DROP SCHEMA IF EXISTS </w:t>
      </w:r>
      <w:proofErr w:type="spellStart"/>
      <w:r w:rsidRPr="0061737C">
        <w:rPr>
          <w:rFonts w:eastAsia="微软雅黑"/>
          <w:b/>
          <w:color w:val="C7000B"/>
          <w:spacing w:val="-4"/>
          <w:kern w:val="2"/>
          <w:shd w:val="pct15" w:color="auto" w:fill="FFFFFF"/>
        </w:rPr>
        <w:t>nullschema</w:t>
      </w:r>
      <w:proofErr w:type="spellEnd"/>
      <w:r w:rsidRPr="0061737C">
        <w:rPr>
          <w:rFonts w:eastAsia="微软雅黑"/>
          <w:b/>
          <w:color w:val="C7000B"/>
          <w:spacing w:val="-4"/>
          <w:kern w:val="2"/>
          <w:shd w:val="pct15" w:color="auto" w:fill="FFFFFF"/>
        </w:rPr>
        <w:t xml:space="preserve">; </w:t>
      </w:r>
    </w:p>
    <w:p w14:paraId="7CB78062" w14:textId="25D80073" w:rsidR="00037F64" w:rsidRPr="00525181" w:rsidRDefault="00037F64" w:rsidP="00ED1505">
      <w:pPr>
        <w:pStyle w:val="afffff4"/>
      </w:pPr>
      <w:r w:rsidRPr="00525181">
        <w:t xml:space="preserve">NOTICE:  schema </w:t>
      </w:r>
      <w:r w:rsidR="00890A03">
        <w:rPr>
          <w:rFonts w:ascii="微软雅黑" w:eastAsia="微软雅黑" w:hAnsi="微软雅黑" w:cs="微软雅黑" w:hint="eastAsia"/>
        </w:rPr>
        <w:t>＂</w:t>
      </w:r>
      <w:proofErr w:type="spellStart"/>
      <w:r w:rsidRPr="00525181">
        <w:t>nullschema</w:t>
      </w:r>
      <w:proofErr w:type="spellEnd"/>
      <w:r w:rsidR="00890A03">
        <w:rPr>
          <w:rFonts w:ascii="微软雅黑" w:eastAsia="微软雅黑" w:hAnsi="微软雅黑" w:cs="微软雅黑" w:hint="eastAsia"/>
        </w:rPr>
        <w:t>＂</w:t>
      </w:r>
      <w:r w:rsidRPr="00525181">
        <w:t xml:space="preserve"> does not exist, skipping</w:t>
      </w:r>
    </w:p>
    <w:p w14:paraId="22C38649" w14:textId="77777777" w:rsidR="0058075E" w:rsidRPr="00525181" w:rsidRDefault="0058075E" w:rsidP="00ED1505">
      <w:pPr>
        <w:pStyle w:val="afffff4"/>
      </w:pPr>
      <w:r w:rsidRPr="00525181">
        <w:t>DROP SCHEMA</w:t>
      </w:r>
    </w:p>
    <w:p w14:paraId="42035080" w14:textId="6DFD7358" w:rsidR="0058075E" w:rsidRPr="00525181" w:rsidRDefault="0058075E" w:rsidP="00ED1505">
      <w:pPr>
        <w:pStyle w:val="1e"/>
        <w:rPr>
          <w:rFonts w:hint="eastAsia"/>
        </w:rPr>
      </w:pPr>
      <w:r w:rsidRPr="00525181">
        <w:t>当</w:t>
      </w:r>
      <w:r w:rsidRPr="00525181">
        <w:t>schema</w:t>
      </w:r>
      <w:r w:rsidRPr="00525181">
        <w:t>非空时，如果要删除一个</w:t>
      </w:r>
      <w:r w:rsidRPr="00525181">
        <w:t>schema</w:t>
      </w:r>
      <w:r w:rsidRPr="00525181">
        <w:t>及其包含的所有对象，需要使用</w:t>
      </w:r>
      <w:r w:rsidRPr="00525181">
        <w:t>CASCADE</w:t>
      </w:r>
      <w:r w:rsidRPr="00525181">
        <w:t>关键字。例如删除</w:t>
      </w:r>
      <w:proofErr w:type="spellStart"/>
      <w:r w:rsidRPr="00525181">
        <w:t>myschema</w:t>
      </w:r>
      <w:proofErr w:type="spellEnd"/>
      <w:r w:rsidRPr="00525181">
        <w:t>及该</w:t>
      </w:r>
      <w:r w:rsidRPr="00525181">
        <w:t>schema</w:t>
      </w:r>
      <w:r w:rsidRPr="00525181">
        <w:t>下的所有对象。</w:t>
      </w:r>
    </w:p>
    <w:p w14:paraId="14340366" w14:textId="77777777" w:rsidR="0058075E" w:rsidRPr="0061737C" w:rsidRDefault="0058075E" w:rsidP="00ED1505">
      <w:pPr>
        <w:pStyle w:val="afffff4"/>
        <w:rPr>
          <w:rFonts w:eastAsia="微软雅黑"/>
          <w:b/>
          <w:color w:val="C7000B"/>
          <w:spacing w:val="-4"/>
          <w:kern w:val="2"/>
          <w:shd w:val="pct15" w:color="auto" w:fill="FFFFFF"/>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rPr>
        <w:t xml:space="preserve">DROP SCHEMA </w:t>
      </w:r>
      <w:proofErr w:type="spellStart"/>
      <w:r w:rsidRPr="0061737C">
        <w:rPr>
          <w:rFonts w:eastAsia="微软雅黑"/>
          <w:b/>
          <w:color w:val="C7000B"/>
          <w:spacing w:val="-4"/>
          <w:kern w:val="2"/>
          <w:shd w:val="pct15" w:color="auto" w:fill="FFFFFF"/>
        </w:rPr>
        <w:t>myschema</w:t>
      </w:r>
      <w:proofErr w:type="spellEnd"/>
      <w:r w:rsidRPr="0061737C">
        <w:rPr>
          <w:rFonts w:eastAsia="微软雅黑"/>
          <w:b/>
          <w:color w:val="C7000B"/>
          <w:spacing w:val="-4"/>
          <w:kern w:val="2"/>
          <w:shd w:val="pct15" w:color="auto" w:fill="FFFFFF"/>
        </w:rPr>
        <w:t xml:space="preserve"> CASCADE; </w:t>
      </w:r>
    </w:p>
    <w:p w14:paraId="2A732763" w14:textId="77777777" w:rsidR="0058075E" w:rsidRPr="00525181" w:rsidRDefault="0058075E" w:rsidP="00ED1505">
      <w:pPr>
        <w:pStyle w:val="afffff4"/>
      </w:pPr>
      <w:r w:rsidRPr="00525181">
        <w:t>DROP SCHEMA</w:t>
      </w:r>
    </w:p>
    <w:p w14:paraId="1EBAD7CF" w14:textId="56E7ACBE" w:rsidR="0058075E" w:rsidRPr="00525181" w:rsidRDefault="0058075E" w:rsidP="00ED1505">
      <w:pPr>
        <w:pStyle w:val="1e"/>
        <w:rPr>
          <w:rFonts w:hint="eastAsia"/>
        </w:rPr>
      </w:pPr>
      <w:r w:rsidRPr="00525181">
        <w:t>删除用户</w:t>
      </w:r>
      <w:r w:rsidRPr="00525181">
        <w:t>jack</w:t>
      </w:r>
      <w:r w:rsidRPr="00525181">
        <w:t>。</w:t>
      </w:r>
    </w:p>
    <w:p w14:paraId="00F5E7AF" w14:textId="77777777" w:rsidR="0058075E" w:rsidRPr="0061737C" w:rsidRDefault="0058075E"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DROP USER jack; </w:t>
      </w:r>
    </w:p>
    <w:p w14:paraId="43989BD4" w14:textId="74C5E2FD" w:rsidR="00F123B6" w:rsidRPr="00525181" w:rsidRDefault="0058075E" w:rsidP="00ED1505">
      <w:pPr>
        <w:pStyle w:val="afffff4"/>
      </w:pPr>
      <w:r w:rsidRPr="00525181">
        <w:t>DROP ROLE</w:t>
      </w:r>
    </w:p>
    <w:p w14:paraId="3912F6D1" w14:textId="6DCEE82B" w:rsidR="0058075E" w:rsidRPr="00525181" w:rsidRDefault="0058075E" w:rsidP="0058075E">
      <w:pPr>
        <w:pStyle w:val="3"/>
        <w:rPr>
          <w:rFonts w:ascii="Huawei Sans" w:hAnsi="Huawei Sans" w:cs="Huawei Sans"/>
        </w:rPr>
      </w:pPr>
      <w:bookmarkStart w:id="42" w:name="_Toc81318136"/>
      <w:r w:rsidRPr="00525181">
        <w:rPr>
          <w:rFonts w:ascii="Huawei Sans" w:hAnsi="Huawei Sans" w:cs="Huawei Sans"/>
        </w:rPr>
        <w:t>创建和管理分区表</w:t>
      </w:r>
      <w:bookmarkEnd w:id="42"/>
    </w:p>
    <w:p w14:paraId="5D7EB034" w14:textId="043377F5" w:rsidR="0058075E" w:rsidRPr="00525181" w:rsidRDefault="001B155F" w:rsidP="001B155F">
      <w:pPr>
        <w:pStyle w:val="4"/>
        <w:rPr>
          <w:rFonts w:ascii="Huawei Sans" w:hAnsi="Huawei Sans" w:cs="Huawei Sans" w:hint="default"/>
        </w:rPr>
      </w:pPr>
      <w:r w:rsidRPr="00525181">
        <w:rPr>
          <w:rFonts w:ascii="Huawei Sans" w:hAnsi="Huawei Sans" w:cs="Huawei Sans" w:hint="default"/>
        </w:rPr>
        <w:t>创建分区表</w:t>
      </w:r>
    </w:p>
    <w:p w14:paraId="6FA7CC85" w14:textId="526A489F" w:rsidR="00EF2632" w:rsidRPr="00525181" w:rsidRDefault="00EF2632" w:rsidP="00ED1505">
      <w:pPr>
        <w:pStyle w:val="30"/>
        <w:rPr>
          <w:rFonts w:hint="eastAsia"/>
        </w:rPr>
      </w:pPr>
      <w:r w:rsidRPr="00525181">
        <w:t>创建</w:t>
      </w:r>
      <w:r w:rsidRPr="00525181">
        <w:t>schema</w:t>
      </w:r>
      <w:r w:rsidR="00A66136" w:rsidRPr="00525181">
        <w:t>。</w:t>
      </w:r>
    </w:p>
    <w:p w14:paraId="548D9CFB" w14:textId="0D87034F" w:rsidR="00EF2632" w:rsidRPr="0061737C" w:rsidRDefault="00EF26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CREATE SCHEMA </w:t>
      </w:r>
      <w:proofErr w:type="spellStart"/>
      <w:r w:rsidRPr="0061737C">
        <w:rPr>
          <w:rFonts w:eastAsia="微软雅黑"/>
          <w:b/>
          <w:color w:val="C7000B"/>
          <w:spacing w:val="-4"/>
          <w:kern w:val="2"/>
          <w:shd w:val="pct15" w:color="auto" w:fill="FFFFFF"/>
          <w:lang w:eastAsia="en-US"/>
        </w:rPr>
        <w:t>tpcds</w:t>
      </w:r>
      <w:proofErr w:type="spellEnd"/>
      <w:r w:rsidRPr="0061737C">
        <w:rPr>
          <w:rFonts w:eastAsia="微软雅黑"/>
          <w:b/>
          <w:color w:val="C7000B"/>
          <w:spacing w:val="-4"/>
          <w:kern w:val="2"/>
          <w:shd w:val="pct15" w:color="auto" w:fill="FFFFFF"/>
          <w:lang w:eastAsia="en-US"/>
        </w:rPr>
        <w:t>;</w:t>
      </w:r>
    </w:p>
    <w:p w14:paraId="458DA48B" w14:textId="61B65B38" w:rsidR="001B155F" w:rsidRPr="00525181" w:rsidRDefault="001B155F" w:rsidP="00ED1505">
      <w:pPr>
        <w:pStyle w:val="30"/>
        <w:rPr>
          <w:rFonts w:hint="eastAsia"/>
        </w:rPr>
      </w:pPr>
      <w:r w:rsidRPr="00525181">
        <w:lastRenderedPageBreak/>
        <w:t>创建表空间</w:t>
      </w:r>
      <w:r w:rsidR="00A66136" w:rsidRPr="00525181">
        <w:t>。</w:t>
      </w:r>
    </w:p>
    <w:p w14:paraId="0CEFF19F" w14:textId="1048606B" w:rsidR="001B155F"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1B155F" w:rsidRPr="0061737C">
        <w:rPr>
          <w:rFonts w:eastAsia="微软雅黑"/>
          <w:b/>
          <w:color w:val="C7000B"/>
          <w:spacing w:val="-4"/>
          <w:kern w:val="2"/>
          <w:shd w:val="pct15" w:color="auto" w:fill="FFFFFF"/>
          <w:lang w:eastAsia="en-US"/>
        </w:rPr>
        <w:t xml:space="preserve">CREATE TABLESPACE example1 RELATIVE LOCATION 'tablespace1/tablespace_1'; </w:t>
      </w:r>
    </w:p>
    <w:p w14:paraId="6C15253E" w14:textId="134AAFCC" w:rsidR="001B155F" w:rsidRPr="00525181" w:rsidRDefault="008A35DF" w:rsidP="00ED1505">
      <w:pPr>
        <w:pStyle w:val="afffff4"/>
      </w:pPr>
      <w:proofErr w:type="spellStart"/>
      <w:r w:rsidRPr="00525181">
        <w:t>postgres</w:t>
      </w:r>
      <w:proofErr w:type="spellEnd"/>
      <w:r w:rsidRPr="00525181">
        <w:t xml:space="preserve">=# </w:t>
      </w:r>
      <w:r w:rsidR="001B155F" w:rsidRPr="0061737C">
        <w:rPr>
          <w:rFonts w:eastAsia="微软雅黑"/>
          <w:b/>
          <w:color w:val="C7000B"/>
          <w:spacing w:val="-4"/>
          <w:kern w:val="2"/>
          <w:shd w:val="pct15" w:color="auto" w:fill="FFFFFF"/>
          <w:lang w:eastAsia="en-US"/>
        </w:rPr>
        <w:t xml:space="preserve">CREATE TABLESPACE example2 RELATIVE LOCATION 'tablespace2/tablespace_2'; </w:t>
      </w:r>
    </w:p>
    <w:p w14:paraId="0242BC7B" w14:textId="3F6B8A1D" w:rsidR="001B155F" w:rsidRPr="00525181" w:rsidRDefault="008A35DF" w:rsidP="00ED1505">
      <w:pPr>
        <w:pStyle w:val="afffff4"/>
      </w:pPr>
      <w:proofErr w:type="spellStart"/>
      <w:r w:rsidRPr="00525181">
        <w:t>postgres</w:t>
      </w:r>
      <w:proofErr w:type="spellEnd"/>
      <w:r w:rsidRPr="00525181">
        <w:t xml:space="preserve">=# </w:t>
      </w:r>
      <w:r w:rsidR="001B155F" w:rsidRPr="0061737C">
        <w:rPr>
          <w:rFonts w:eastAsia="微软雅黑"/>
          <w:b/>
          <w:color w:val="C7000B"/>
          <w:spacing w:val="-4"/>
          <w:kern w:val="2"/>
          <w:shd w:val="pct15" w:color="auto" w:fill="FFFFFF"/>
          <w:lang w:eastAsia="en-US"/>
        </w:rPr>
        <w:t xml:space="preserve">CREATE TABLESPACE example3 RELATIVE LOCATION 'tablespace3/tablespace_3'; </w:t>
      </w:r>
    </w:p>
    <w:p w14:paraId="55455F06" w14:textId="23B03D34" w:rsidR="001B155F"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1B155F" w:rsidRPr="0061737C">
        <w:rPr>
          <w:rFonts w:eastAsia="微软雅黑"/>
          <w:b/>
          <w:color w:val="C7000B"/>
          <w:spacing w:val="-4"/>
          <w:kern w:val="2"/>
          <w:shd w:val="pct15" w:color="auto" w:fill="FFFFFF"/>
          <w:lang w:eastAsia="en-US"/>
        </w:rPr>
        <w:t>CREATE TABLESPACE example4 RELATIVE LOCATION 'tablespace4/tablespace_4';</w:t>
      </w:r>
    </w:p>
    <w:p w14:paraId="615B46B1" w14:textId="77777777" w:rsidR="001B155F" w:rsidRPr="00525181" w:rsidRDefault="001B155F" w:rsidP="00ED1505">
      <w:pPr>
        <w:pStyle w:val="1e"/>
        <w:rPr>
          <w:rFonts w:hint="eastAsia"/>
        </w:rPr>
      </w:pPr>
      <w:r w:rsidRPr="00525181">
        <w:t>当结果显示为如下信息，则表示创建成功。</w:t>
      </w:r>
    </w:p>
    <w:p w14:paraId="08E6A460" w14:textId="05B3D928" w:rsidR="001B155F" w:rsidRPr="00525181" w:rsidRDefault="001B155F" w:rsidP="00ED1505">
      <w:pPr>
        <w:pStyle w:val="afffff4"/>
      </w:pPr>
      <w:r w:rsidRPr="00525181">
        <w:t>CREATE TABLESPACE</w:t>
      </w:r>
    </w:p>
    <w:p w14:paraId="0CC45911" w14:textId="00A04CEE" w:rsidR="001B155F" w:rsidRPr="00525181" w:rsidRDefault="00D23220" w:rsidP="00ED1505">
      <w:pPr>
        <w:pStyle w:val="30"/>
        <w:rPr>
          <w:rFonts w:hint="eastAsia"/>
        </w:rPr>
      </w:pPr>
      <w:r w:rsidRPr="00525181">
        <w:t>创建分区表并插入数据</w:t>
      </w:r>
      <w:r w:rsidR="00A66136" w:rsidRPr="00525181">
        <w:t>。</w:t>
      </w:r>
    </w:p>
    <w:p w14:paraId="3A3ACF4A" w14:textId="77777777" w:rsidR="00F73C0D" w:rsidRPr="0061737C" w:rsidRDefault="00F73C0D"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CREATE TABLE tpcds.web_returns_p2 </w:t>
      </w:r>
    </w:p>
    <w:p w14:paraId="7D2F2E8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16182F4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ca_address_sk</w:t>
      </w:r>
      <w:proofErr w:type="spellEnd"/>
      <w:r w:rsidRPr="0061737C">
        <w:rPr>
          <w:rFonts w:eastAsia="微软雅黑"/>
          <w:b/>
          <w:color w:val="C7000B"/>
          <w:spacing w:val="-4"/>
          <w:kern w:val="2"/>
          <w:shd w:val="pct15" w:color="auto" w:fill="FFFFFF"/>
          <w:lang w:eastAsia="en-US"/>
        </w:rPr>
        <w:t xml:space="preserve">       integer                  NOT NULL </w:t>
      </w:r>
      <w:proofErr w:type="gramStart"/>
      <w:r w:rsidRPr="0061737C">
        <w:rPr>
          <w:rFonts w:eastAsia="微软雅黑"/>
          <w:b/>
          <w:color w:val="C7000B"/>
          <w:spacing w:val="-4"/>
          <w:kern w:val="2"/>
          <w:shd w:val="pct15" w:color="auto" w:fill="FFFFFF"/>
          <w:lang w:eastAsia="en-US"/>
        </w:rPr>
        <w:t xml:space="preserve">  ,</w:t>
      </w:r>
      <w:proofErr w:type="gramEnd"/>
      <w:r w:rsidRPr="0061737C">
        <w:rPr>
          <w:rFonts w:eastAsia="微软雅黑"/>
          <w:b/>
          <w:color w:val="C7000B"/>
          <w:spacing w:val="-4"/>
          <w:kern w:val="2"/>
          <w:shd w:val="pct15" w:color="auto" w:fill="FFFFFF"/>
          <w:lang w:eastAsia="en-US"/>
        </w:rPr>
        <w:t xml:space="preserve"> </w:t>
      </w:r>
    </w:p>
    <w:p w14:paraId="38D9BE89"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ca_address_id</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16)            NOT NULL   , </w:t>
      </w:r>
    </w:p>
    <w:p w14:paraId="146F5328"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ca_street_number</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0DD5E0A7"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ca_street_name</w:t>
      </w:r>
      <w:proofErr w:type="spellEnd"/>
      <w:r w:rsidRPr="0061737C">
        <w:rPr>
          <w:rFonts w:eastAsia="微软雅黑"/>
          <w:b/>
          <w:color w:val="C7000B"/>
          <w:spacing w:val="-4"/>
          <w:kern w:val="2"/>
          <w:shd w:val="pct15" w:color="auto" w:fill="FFFFFF"/>
          <w:lang w:eastAsia="en-US"/>
        </w:rPr>
        <w:t xml:space="preserve">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60)               , </w:t>
      </w:r>
    </w:p>
    <w:p w14:paraId="61182635"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ca_street_type</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15)                       , </w:t>
      </w:r>
    </w:p>
    <w:p w14:paraId="767E9A4A"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ca_suite_number</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71F1FD5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ca_city</w:t>
      </w:r>
      <w:proofErr w:type="spellEnd"/>
      <w:r w:rsidRPr="0061737C">
        <w:rPr>
          <w:rFonts w:eastAsia="微软雅黑"/>
          <w:b/>
          <w:color w:val="C7000B"/>
          <w:spacing w:val="-4"/>
          <w:kern w:val="2"/>
          <w:shd w:val="pct15" w:color="auto" w:fill="FFFFFF"/>
          <w:lang w:eastAsia="en-US"/>
        </w:rPr>
        <w:t xml:space="preserve">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60)               , </w:t>
      </w:r>
    </w:p>
    <w:p w14:paraId="6B90171E"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ca_county</w:t>
      </w:r>
      <w:proofErr w:type="spellEnd"/>
      <w:r w:rsidRPr="0061737C">
        <w:rPr>
          <w:rFonts w:eastAsia="微软雅黑"/>
          <w:b/>
          <w:color w:val="C7000B"/>
          <w:spacing w:val="-4"/>
          <w:kern w:val="2"/>
          <w:shd w:val="pct15" w:color="auto" w:fill="FFFFFF"/>
          <w:lang w:eastAsia="en-US"/>
        </w:rPr>
        <w:t xml:space="preserve">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30)               , </w:t>
      </w:r>
    </w:p>
    <w:p w14:paraId="11D3BC2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ca_state</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2)                        , </w:t>
      </w:r>
    </w:p>
    <w:p w14:paraId="02E51CED"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ca_zip</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2A9368E5"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ca_country</w:t>
      </w:r>
      <w:proofErr w:type="spellEnd"/>
      <w:r w:rsidRPr="0061737C">
        <w:rPr>
          <w:rFonts w:eastAsia="微软雅黑"/>
          <w:b/>
          <w:color w:val="C7000B"/>
          <w:spacing w:val="-4"/>
          <w:kern w:val="2"/>
          <w:shd w:val="pct15" w:color="auto" w:fill="FFFFFF"/>
          <w:lang w:eastAsia="en-US"/>
        </w:rPr>
        <w:t xml:space="preserve">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20)               , </w:t>
      </w:r>
    </w:p>
    <w:p w14:paraId="742BE6E4"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ca_gmt_offset</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numeric(</w:t>
      </w:r>
      <w:proofErr w:type="gramEnd"/>
      <w:r w:rsidRPr="0061737C">
        <w:rPr>
          <w:rFonts w:eastAsia="微软雅黑"/>
          <w:b/>
          <w:color w:val="C7000B"/>
          <w:spacing w:val="-4"/>
          <w:kern w:val="2"/>
          <w:shd w:val="pct15" w:color="auto" w:fill="FFFFFF"/>
          <w:lang w:eastAsia="en-US"/>
        </w:rPr>
        <w:t xml:space="preserve">5,2)                        , </w:t>
      </w:r>
    </w:p>
    <w:p w14:paraId="5345B788"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ca_location_type</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20) </w:t>
      </w:r>
    </w:p>
    <w:p w14:paraId="349EBC3E"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48A85636"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TABLESPACE example1 </w:t>
      </w:r>
    </w:p>
    <w:p w14:paraId="7D003E97"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PARTITION BY RANGE (</w:t>
      </w:r>
      <w:proofErr w:type="spellStart"/>
      <w:r w:rsidRPr="0061737C">
        <w:rPr>
          <w:rFonts w:eastAsia="微软雅黑"/>
          <w:b/>
          <w:color w:val="C7000B"/>
          <w:spacing w:val="-4"/>
          <w:kern w:val="2"/>
          <w:shd w:val="pct15" w:color="auto" w:fill="FFFFFF"/>
          <w:lang w:eastAsia="en-US"/>
        </w:rPr>
        <w:t>ca_address_sk</w:t>
      </w:r>
      <w:proofErr w:type="spellEnd"/>
      <w:r w:rsidRPr="0061737C">
        <w:rPr>
          <w:rFonts w:eastAsia="微软雅黑"/>
          <w:b/>
          <w:color w:val="C7000B"/>
          <w:spacing w:val="-4"/>
          <w:kern w:val="2"/>
          <w:shd w:val="pct15" w:color="auto" w:fill="FFFFFF"/>
          <w:lang w:eastAsia="en-US"/>
        </w:rPr>
        <w:t xml:space="preserve">) </w:t>
      </w:r>
    </w:p>
    <w:p w14:paraId="0D6E130E"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52DDBEA6"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P1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5000), </w:t>
      </w:r>
    </w:p>
    <w:p w14:paraId="1FE7D9D9"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P2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10000), </w:t>
      </w:r>
    </w:p>
    <w:p w14:paraId="1C9D10C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P3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15000), </w:t>
      </w:r>
    </w:p>
    <w:p w14:paraId="50989B6C"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P4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20000), </w:t>
      </w:r>
    </w:p>
    <w:p w14:paraId="098F59E0"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P5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25000), </w:t>
      </w:r>
    </w:p>
    <w:p w14:paraId="5B779F78"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P6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30000), </w:t>
      </w:r>
    </w:p>
    <w:p w14:paraId="172DA82C"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P7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40000), </w:t>
      </w:r>
    </w:p>
    <w:p w14:paraId="4D9950D6"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P8 VALUES LESS THAN(MAXVALUE) TABLESPACE example2 </w:t>
      </w:r>
    </w:p>
    <w:p w14:paraId="0DBF0C1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753EB859"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ENABLE ROW MOVEMENT; </w:t>
      </w:r>
    </w:p>
    <w:p w14:paraId="5A0CD8DE" w14:textId="43CC9A7D" w:rsidR="00037F64" w:rsidRPr="00525181" w:rsidRDefault="009E6631" w:rsidP="009E6631">
      <w:pPr>
        <w:pStyle w:val="1e"/>
        <w:rPr>
          <w:rFonts w:hint="eastAsia"/>
        </w:rPr>
      </w:pPr>
      <w:r>
        <w:rPr>
          <w:rFonts w:hint="eastAsia"/>
        </w:rPr>
        <w:t>显示如下，表示创建成功。</w:t>
      </w:r>
    </w:p>
    <w:p w14:paraId="023315D0" w14:textId="77777777" w:rsidR="00F73C0D" w:rsidRPr="00525181" w:rsidRDefault="00F73C0D" w:rsidP="00ED1505">
      <w:pPr>
        <w:pStyle w:val="afffff4"/>
      </w:pPr>
      <w:r w:rsidRPr="00525181">
        <w:t xml:space="preserve">CREATE TABLE </w:t>
      </w:r>
    </w:p>
    <w:p w14:paraId="39E8901F" w14:textId="183314FD" w:rsidR="00037F64" w:rsidRPr="00525181" w:rsidRDefault="009E6631" w:rsidP="009E6631">
      <w:pPr>
        <w:pStyle w:val="1e"/>
        <w:rPr>
          <w:rFonts w:hint="eastAsia"/>
        </w:rPr>
      </w:pPr>
      <w:r>
        <w:rPr>
          <w:rFonts w:hint="eastAsia"/>
        </w:rPr>
        <w:t>插入数据。</w:t>
      </w:r>
    </w:p>
    <w:p w14:paraId="7CD87A31" w14:textId="6EC4D371" w:rsidR="00F73C0D" w:rsidRDefault="00F73C0D"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w:t>
      </w:r>
      <w:r w:rsidR="00D23220" w:rsidRPr="00525181">
        <w:t xml:space="preserve"> </w:t>
      </w:r>
      <w:r w:rsidR="00D23220" w:rsidRPr="0061737C">
        <w:rPr>
          <w:rFonts w:eastAsia="微软雅黑"/>
          <w:b/>
          <w:color w:val="C7000B"/>
          <w:spacing w:val="-4"/>
          <w:kern w:val="2"/>
          <w:shd w:val="pct15" w:color="auto" w:fill="FFFFFF"/>
          <w:lang w:eastAsia="en-US"/>
        </w:rPr>
        <w:t>insert into tpcds.web_returns_p2 values(1, 'a', 1, 'a', 'a', 'a', 'a', 'a', 'a', 'a', 'a', 1.0, 'a'), (2, 'b', 2, 'b', 'b', 'b', 'b', 'b', 'b', 'b', 'b', 1.1, 'b'), (5050, 'c', 300, 'c', 'c', 'c', 'c', 'c', 'c', 'c', 'c', 1.2, 'c'), (14888, 'd', 400, 'd', 'd', 'd', 'd', 'd', 'd', 'd', 'd', 1.5, 'd');</w:t>
      </w:r>
      <w:r w:rsidRPr="0061737C">
        <w:rPr>
          <w:rFonts w:eastAsia="微软雅黑"/>
          <w:b/>
          <w:color w:val="C7000B"/>
          <w:spacing w:val="-4"/>
          <w:kern w:val="2"/>
          <w:shd w:val="pct15" w:color="auto" w:fill="FFFFFF"/>
          <w:lang w:eastAsia="en-US"/>
        </w:rPr>
        <w:t xml:space="preserve"> </w:t>
      </w:r>
    </w:p>
    <w:p w14:paraId="3A67AD89" w14:textId="3AF4B904" w:rsidR="00105CDE" w:rsidRPr="0061737C" w:rsidRDefault="00105CDE" w:rsidP="00105CDE">
      <w:pPr>
        <w:pStyle w:val="1e"/>
        <w:rPr>
          <w:rFonts w:hint="eastAsia"/>
          <w:shd w:val="pct15" w:color="auto" w:fill="FFFFFF"/>
        </w:rPr>
      </w:pPr>
      <w:r>
        <w:rPr>
          <w:rFonts w:hint="eastAsia"/>
        </w:rPr>
        <w:t>插入数据</w:t>
      </w:r>
      <w:r w:rsidR="00390073">
        <w:rPr>
          <w:rFonts w:hint="eastAsia"/>
        </w:rPr>
        <w:t>返回如下。</w:t>
      </w:r>
      <w:r w:rsidR="00804FBF">
        <w:rPr>
          <w:rFonts w:hint="eastAsia"/>
        </w:rPr>
        <w:t>（</w:t>
      </w:r>
      <w:r w:rsidR="00804FBF" w:rsidRPr="00804FBF">
        <w:rPr>
          <w:rFonts w:ascii="微软雅黑" w:eastAsia="微软雅黑" w:hAnsi="微软雅黑" w:hint="eastAsia"/>
          <w:color w:val="FF0000"/>
        </w:rPr>
        <w:t>查看表中数据并截图，命令未提供，请自行完成</w:t>
      </w:r>
      <w:r w:rsidR="00804FBF">
        <w:rPr>
          <w:rFonts w:hint="eastAsia"/>
        </w:rPr>
        <w:t>）</w:t>
      </w:r>
    </w:p>
    <w:p w14:paraId="5B3EC99F" w14:textId="1C3F87AC" w:rsidR="00F73C0D" w:rsidRPr="00525181" w:rsidRDefault="00F73C0D" w:rsidP="00ED1505">
      <w:pPr>
        <w:pStyle w:val="afffff4"/>
      </w:pPr>
      <w:r w:rsidRPr="00525181">
        <w:lastRenderedPageBreak/>
        <w:t xml:space="preserve">INSERT 0 </w:t>
      </w:r>
      <w:r w:rsidR="00D23220" w:rsidRPr="00525181">
        <w:t>4</w:t>
      </w:r>
    </w:p>
    <w:p w14:paraId="63998D28" w14:textId="6B3DEEA1" w:rsidR="001B155F" w:rsidRPr="00525181" w:rsidRDefault="00F73C0D" w:rsidP="00F73C0D">
      <w:pPr>
        <w:pStyle w:val="4"/>
        <w:rPr>
          <w:rFonts w:ascii="Huawei Sans" w:hAnsi="Huawei Sans" w:cs="Huawei Sans" w:hint="default"/>
        </w:rPr>
      </w:pPr>
      <w:r w:rsidRPr="00525181">
        <w:rPr>
          <w:rFonts w:ascii="Huawei Sans" w:hAnsi="Huawei Sans" w:cs="Huawei Sans" w:hint="default"/>
        </w:rPr>
        <w:t>管理分区表</w:t>
      </w:r>
    </w:p>
    <w:p w14:paraId="5C83328A" w14:textId="141040BD"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修改分区表行迁移属性</w:t>
      </w:r>
    </w:p>
    <w:p w14:paraId="5978814A" w14:textId="59A47031" w:rsidR="00F73C0D" w:rsidRPr="00525181" w:rsidRDefault="00F73C0D" w:rsidP="00ED1505">
      <w:pPr>
        <w:pStyle w:val="1e"/>
        <w:rPr>
          <w:rFonts w:hint="eastAsia"/>
        </w:rPr>
      </w:pPr>
      <w:r w:rsidRPr="00525181">
        <w:t>命令如下：</w:t>
      </w:r>
    </w:p>
    <w:p w14:paraId="3036B904" w14:textId="7D547F08" w:rsidR="00F73C0D" w:rsidRPr="0061737C" w:rsidRDefault="008A35DF" w:rsidP="003F4EF8">
      <w:pPr>
        <w:pStyle w:val="afffff4"/>
        <w:tabs>
          <w:tab w:val="left" w:pos="7920"/>
        </w:tabs>
        <w:rPr>
          <w:rFonts w:eastAsia="微软雅黑"/>
          <w:b/>
          <w:color w:val="C7000B"/>
          <w:spacing w:val="-4"/>
          <w:kern w:val="2"/>
          <w:shd w:val="pct15" w:color="auto" w:fill="FFFFFF"/>
          <w:lang w:eastAsia="en-US"/>
        </w:rPr>
      </w:pPr>
      <w:proofErr w:type="spellStart"/>
      <w:r w:rsidRPr="00525181">
        <w:t>postgres</w:t>
      </w:r>
      <w:proofErr w:type="spellEnd"/>
      <w:r w:rsidRPr="00525181">
        <w:t>=#</w:t>
      </w:r>
      <w:r w:rsidRPr="0061737C">
        <w:rPr>
          <w:rFonts w:eastAsia="微软雅黑"/>
          <w:b/>
          <w:color w:val="C7000B"/>
          <w:spacing w:val="-4"/>
          <w:kern w:val="2"/>
          <w:shd w:val="pct15" w:color="auto" w:fill="FFFFFF"/>
          <w:lang w:eastAsia="en-US"/>
        </w:rPr>
        <w:t xml:space="preserve"> </w:t>
      </w:r>
      <w:r w:rsidR="00F73C0D" w:rsidRPr="0061737C">
        <w:rPr>
          <w:rFonts w:eastAsia="微软雅黑"/>
          <w:b/>
          <w:color w:val="C7000B"/>
          <w:spacing w:val="-4"/>
          <w:kern w:val="2"/>
          <w:shd w:val="pct15" w:color="auto" w:fill="FFFFFF"/>
          <w:lang w:eastAsia="en-US"/>
        </w:rPr>
        <w:t xml:space="preserve">ALTER TABLE tpcds.web_returns_p2 DISABLE ROW MOVEMENT; </w:t>
      </w:r>
      <w:r w:rsidR="003F4EF8">
        <w:rPr>
          <w:rFonts w:eastAsia="微软雅黑"/>
          <w:b/>
          <w:color w:val="C7000B"/>
          <w:spacing w:val="-4"/>
          <w:kern w:val="2"/>
          <w:shd w:val="pct15" w:color="auto" w:fill="FFFFFF"/>
          <w:lang w:eastAsia="en-US"/>
        </w:rPr>
        <w:tab/>
      </w:r>
    </w:p>
    <w:p w14:paraId="1B756C7C" w14:textId="7088BE6A" w:rsidR="001A5687" w:rsidRPr="00525181" w:rsidRDefault="001A5687" w:rsidP="00ED1505">
      <w:pPr>
        <w:pStyle w:val="afffff4"/>
      </w:pPr>
      <w:r w:rsidRPr="00525181">
        <w:t>ALTER TABLE</w:t>
      </w:r>
    </w:p>
    <w:p w14:paraId="35CD001A" w14:textId="42C652F1"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删除分区</w:t>
      </w:r>
    </w:p>
    <w:p w14:paraId="1489B087" w14:textId="77777777" w:rsidR="00F73C0D" w:rsidRPr="00525181" w:rsidRDefault="00F73C0D" w:rsidP="00ED1505">
      <w:pPr>
        <w:pStyle w:val="1e"/>
        <w:rPr>
          <w:rFonts w:hint="eastAsia"/>
        </w:rPr>
      </w:pPr>
      <w:r w:rsidRPr="00525181">
        <w:t>删除分区</w:t>
      </w:r>
      <w:r w:rsidRPr="00525181">
        <w:t>P8</w:t>
      </w:r>
      <w:r w:rsidRPr="00525181">
        <w:t>。</w:t>
      </w:r>
    </w:p>
    <w:p w14:paraId="0145DEAC" w14:textId="2A593ADE" w:rsidR="00F73C0D"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F73C0D" w:rsidRPr="0061737C">
        <w:rPr>
          <w:rFonts w:eastAsia="微软雅黑"/>
          <w:b/>
          <w:color w:val="C7000B"/>
          <w:spacing w:val="-4"/>
          <w:kern w:val="2"/>
          <w:shd w:val="pct15" w:color="auto" w:fill="FFFFFF"/>
          <w:lang w:eastAsia="en-US"/>
        </w:rPr>
        <w:t xml:space="preserve">ALTER TABLE tpcds.web_returns_p2 DROP PARTITION P8; </w:t>
      </w:r>
    </w:p>
    <w:p w14:paraId="1FF79413" w14:textId="7D81BA8E" w:rsidR="001A5687" w:rsidRPr="00525181" w:rsidRDefault="001A5687" w:rsidP="00ED1505">
      <w:pPr>
        <w:pStyle w:val="afffff4"/>
      </w:pPr>
      <w:r w:rsidRPr="00525181">
        <w:t>ALTER TABLE</w:t>
      </w:r>
    </w:p>
    <w:p w14:paraId="65C04815" w14:textId="6C30284A"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增加分区</w:t>
      </w:r>
    </w:p>
    <w:p w14:paraId="1C9A2838" w14:textId="687888D0" w:rsidR="00F73C0D" w:rsidRPr="00525181" w:rsidRDefault="00F73C0D" w:rsidP="00ED1505">
      <w:pPr>
        <w:pStyle w:val="1e"/>
        <w:rPr>
          <w:rFonts w:hint="eastAsia"/>
        </w:rPr>
      </w:pPr>
      <w:r w:rsidRPr="00525181">
        <w:t>增加分区</w:t>
      </w:r>
      <w:r w:rsidRPr="00525181">
        <w:t>P8</w:t>
      </w:r>
      <w:r w:rsidRPr="00525181">
        <w:t>。</w:t>
      </w:r>
    </w:p>
    <w:p w14:paraId="6105B6F8" w14:textId="383248B9" w:rsidR="00F73C0D" w:rsidRPr="00525181" w:rsidRDefault="008A35DF" w:rsidP="00ED1505">
      <w:pPr>
        <w:pStyle w:val="afffff4"/>
      </w:pPr>
      <w:proofErr w:type="spellStart"/>
      <w:r w:rsidRPr="00525181">
        <w:t>postgres</w:t>
      </w:r>
      <w:proofErr w:type="spellEnd"/>
      <w:r w:rsidRPr="00525181">
        <w:t xml:space="preserve">=# </w:t>
      </w:r>
      <w:r w:rsidR="00F73C0D" w:rsidRPr="0061737C">
        <w:rPr>
          <w:rFonts w:eastAsia="微软雅黑"/>
          <w:b/>
          <w:color w:val="C7000B"/>
          <w:spacing w:val="-4"/>
          <w:kern w:val="2"/>
          <w:shd w:val="pct15" w:color="auto" w:fill="FFFFFF"/>
          <w:lang w:eastAsia="en-US"/>
        </w:rPr>
        <w:t xml:space="preserve">ALTER TABLE tpcds.web_returns_p2 ADD PARTITION P8 VALUES LESS THAN (MAXVALUE); </w:t>
      </w:r>
    </w:p>
    <w:p w14:paraId="615A0DEE" w14:textId="4DF3C0C4" w:rsidR="001A5687" w:rsidRPr="00525181" w:rsidRDefault="001A5687" w:rsidP="00ED1505">
      <w:pPr>
        <w:pStyle w:val="afffff4"/>
      </w:pPr>
      <w:r w:rsidRPr="00525181">
        <w:t>ALTER TABLE</w:t>
      </w:r>
    </w:p>
    <w:p w14:paraId="1CE8E2F9" w14:textId="7750C67A"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重命名分区</w:t>
      </w:r>
    </w:p>
    <w:p w14:paraId="2D58395C" w14:textId="2268FFA4" w:rsidR="00F73C0D" w:rsidRPr="00525181" w:rsidRDefault="00F73C0D" w:rsidP="00ED1505">
      <w:pPr>
        <w:pStyle w:val="1e"/>
        <w:rPr>
          <w:rFonts w:hint="eastAsia"/>
        </w:rPr>
      </w:pPr>
      <w:r w:rsidRPr="00525181">
        <w:t>重命名分区</w:t>
      </w:r>
      <w:r w:rsidRPr="00525181">
        <w:t>P8</w:t>
      </w:r>
      <w:r w:rsidRPr="00525181">
        <w:t>为</w:t>
      </w:r>
      <w:r w:rsidRPr="00525181">
        <w:t>P_9</w:t>
      </w:r>
      <w:r w:rsidRPr="00525181">
        <w:t>。</w:t>
      </w:r>
    </w:p>
    <w:p w14:paraId="2C9D3C2A" w14:textId="7346A3CA" w:rsidR="00F73C0D"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F73C0D" w:rsidRPr="0061737C">
        <w:rPr>
          <w:rFonts w:eastAsia="微软雅黑"/>
          <w:b/>
          <w:color w:val="C7000B"/>
          <w:spacing w:val="-4"/>
          <w:kern w:val="2"/>
          <w:shd w:val="pct15" w:color="auto" w:fill="FFFFFF"/>
          <w:lang w:eastAsia="en-US"/>
        </w:rPr>
        <w:t xml:space="preserve">ALTER TABLE tpcds.web_returns_p2 RENAME PARTITION P8 TO P_9; </w:t>
      </w:r>
    </w:p>
    <w:p w14:paraId="0EAF3B6B" w14:textId="2573F18A" w:rsidR="001A5687" w:rsidRPr="00525181" w:rsidRDefault="001A5687" w:rsidP="00ED1505">
      <w:pPr>
        <w:pStyle w:val="afffff4"/>
      </w:pPr>
      <w:r w:rsidRPr="00525181">
        <w:t>ALTER TABLE</w:t>
      </w:r>
    </w:p>
    <w:p w14:paraId="2760337C" w14:textId="4D9CC14E" w:rsidR="00F73C0D" w:rsidRPr="00525181" w:rsidRDefault="00F73C0D" w:rsidP="00ED1505">
      <w:pPr>
        <w:pStyle w:val="1e"/>
        <w:rPr>
          <w:rFonts w:hint="eastAsia"/>
        </w:rPr>
      </w:pPr>
      <w:r w:rsidRPr="00525181">
        <w:t>重命名分区</w:t>
      </w:r>
      <w:r w:rsidRPr="00525181">
        <w:t>P_9</w:t>
      </w:r>
      <w:r w:rsidRPr="00525181">
        <w:t>为</w:t>
      </w:r>
      <w:r w:rsidRPr="00525181">
        <w:t>P8</w:t>
      </w:r>
      <w:r w:rsidRPr="00525181">
        <w:t>。</w:t>
      </w:r>
    </w:p>
    <w:p w14:paraId="30A3D0DF" w14:textId="2B50DEF7" w:rsidR="00F73C0D" w:rsidRPr="00525181" w:rsidRDefault="008A35DF" w:rsidP="00ED1505">
      <w:pPr>
        <w:pStyle w:val="afffff4"/>
      </w:pPr>
      <w:proofErr w:type="spellStart"/>
      <w:r w:rsidRPr="00525181">
        <w:t>postgres</w:t>
      </w:r>
      <w:proofErr w:type="spellEnd"/>
      <w:r w:rsidRPr="00525181">
        <w:t xml:space="preserve">=# </w:t>
      </w:r>
      <w:r w:rsidR="00F73C0D" w:rsidRPr="0061737C">
        <w:rPr>
          <w:rFonts w:eastAsia="微软雅黑"/>
          <w:b/>
          <w:color w:val="C7000B"/>
          <w:spacing w:val="-4"/>
          <w:kern w:val="2"/>
          <w:shd w:val="pct15" w:color="auto" w:fill="FFFFFF"/>
          <w:lang w:eastAsia="en-US"/>
        </w:rPr>
        <w:t xml:space="preserve">ALTER TABLE tpcds.web_returns_p2 RENAME PARTITION FOR (40000) TO P8; </w:t>
      </w:r>
    </w:p>
    <w:p w14:paraId="2AA9F459" w14:textId="5AC173DD" w:rsidR="001A5687" w:rsidRPr="00525181" w:rsidRDefault="001A5687" w:rsidP="00ED1505">
      <w:pPr>
        <w:pStyle w:val="afffff4"/>
      </w:pPr>
      <w:r w:rsidRPr="00525181">
        <w:t>ALTER TABLE</w:t>
      </w:r>
    </w:p>
    <w:p w14:paraId="2A95DD1E" w14:textId="11B0A322"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修改分区的表空间</w:t>
      </w:r>
    </w:p>
    <w:p w14:paraId="52509CDE" w14:textId="406F0201" w:rsidR="00F73C0D" w:rsidRPr="00525181" w:rsidRDefault="00F73C0D" w:rsidP="00ED1505">
      <w:pPr>
        <w:pStyle w:val="1e"/>
        <w:rPr>
          <w:rFonts w:hint="eastAsia"/>
        </w:rPr>
      </w:pPr>
      <w:r w:rsidRPr="00525181">
        <w:t>修改分区</w:t>
      </w:r>
      <w:r w:rsidRPr="00525181">
        <w:t>P6</w:t>
      </w:r>
      <w:r w:rsidRPr="00525181">
        <w:t>的</w:t>
      </w:r>
      <w:proofErr w:type="gramStart"/>
      <w:r w:rsidRPr="00525181">
        <w:t>表空间</w:t>
      </w:r>
      <w:proofErr w:type="gramEnd"/>
      <w:r w:rsidRPr="00525181">
        <w:t>为</w:t>
      </w:r>
      <w:r w:rsidRPr="00525181">
        <w:t>example3</w:t>
      </w:r>
      <w:r w:rsidRPr="00525181">
        <w:t>。</w:t>
      </w:r>
    </w:p>
    <w:p w14:paraId="799EC9BC" w14:textId="3A0DD9BF" w:rsidR="00F73C0D"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F73C0D" w:rsidRPr="0061737C">
        <w:rPr>
          <w:rFonts w:eastAsia="微软雅黑"/>
          <w:b/>
          <w:color w:val="C7000B"/>
          <w:spacing w:val="-4"/>
          <w:kern w:val="2"/>
          <w:shd w:val="pct15" w:color="auto" w:fill="FFFFFF"/>
          <w:lang w:eastAsia="en-US"/>
        </w:rPr>
        <w:t xml:space="preserve">ALTER TABLE tpcds.web_returns_p2 MOVE PARTITION P6 TABLESPACE example3; </w:t>
      </w:r>
    </w:p>
    <w:p w14:paraId="3298341B" w14:textId="55821E9B" w:rsidR="002106BC" w:rsidRPr="00525181" w:rsidRDefault="002106BC" w:rsidP="00ED1505">
      <w:pPr>
        <w:pStyle w:val="afffff4"/>
      </w:pPr>
      <w:r w:rsidRPr="00525181">
        <w:t>ALTER TABLE</w:t>
      </w:r>
    </w:p>
    <w:p w14:paraId="4482AF1D" w14:textId="6539BC87" w:rsidR="00F73C0D" w:rsidRPr="00525181" w:rsidRDefault="00F73C0D" w:rsidP="00ED1505">
      <w:pPr>
        <w:pStyle w:val="1e"/>
        <w:rPr>
          <w:rFonts w:hint="eastAsia"/>
        </w:rPr>
      </w:pPr>
      <w:r w:rsidRPr="00525181">
        <w:t>修改分区</w:t>
      </w:r>
      <w:r w:rsidRPr="00525181">
        <w:t>P4</w:t>
      </w:r>
      <w:r w:rsidRPr="00525181">
        <w:t>的</w:t>
      </w:r>
      <w:proofErr w:type="gramStart"/>
      <w:r w:rsidRPr="00525181">
        <w:t>表空间</w:t>
      </w:r>
      <w:proofErr w:type="gramEnd"/>
      <w:r w:rsidRPr="00525181">
        <w:t>为</w:t>
      </w:r>
      <w:r w:rsidRPr="00525181">
        <w:t>example4</w:t>
      </w:r>
      <w:r w:rsidRPr="00525181">
        <w:t>。</w:t>
      </w:r>
    </w:p>
    <w:p w14:paraId="6484B603" w14:textId="57F7044F" w:rsidR="00F73C0D" w:rsidRPr="00525181" w:rsidRDefault="008A35DF" w:rsidP="00ED1505">
      <w:pPr>
        <w:pStyle w:val="afffff4"/>
      </w:pPr>
      <w:proofErr w:type="spellStart"/>
      <w:r w:rsidRPr="00525181">
        <w:t>postgres</w:t>
      </w:r>
      <w:proofErr w:type="spellEnd"/>
      <w:r w:rsidRPr="00525181">
        <w:t xml:space="preserve">=# </w:t>
      </w:r>
      <w:r w:rsidR="00F73C0D" w:rsidRPr="0061737C">
        <w:rPr>
          <w:rFonts w:eastAsia="微软雅黑"/>
          <w:b/>
          <w:color w:val="C7000B"/>
          <w:spacing w:val="-4"/>
          <w:kern w:val="2"/>
          <w:shd w:val="pct15" w:color="auto" w:fill="FFFFFF"/>
          <w:lang w:eastAsia="en-US"/>
        </w:rPr>
        <w:t xml:space="preserve">ALTER TABLE tpcds.web_returns_p2 MOVE PARTITION P4 TABLESPACE example4; </w:t>
      </w:r>
    </w:p>
    <w:p w14:paraId="3A7967C4" w14:textId="1E9A49CE" w:rsidR="002106BC" w:rsidRPr="00525181" w:rsidRDefault="002106BC" w:rsidP="00ED1505">
      <w:pPr>
        <w:pStyle w:val="afffff4"/>
      </w:pPr>
      <w:r w:rsidRPr="00525181">
        <w:t>ALTER TABLE</w:t>
      </w:r>
    </w:p>
    <w:p w14:paraId="1C0899AA" w14:textId="5159B232"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查询分区</w:t>
      </w:r>
    </w:p>
    <w:p w14:paraId="10FBDCE9" w14:textId="723058D1" w:rsidR="00F73C0D" w:rsidRPr="00525181" w:rsidRDefault="00F73C0D" w:rsidP="00ED1505">
      <w:pPr>
        <w:pStyle w:val="1e"/>
        <w:rPr>
          <w:rFonts w:hint="eastAsia"/>
        </w:rPr>
      </w:pPr>
      <w:r w:rsidRPr="00525181">
        <w:t>查询分区</w:t>
      </w:r>
      <w:r w:rsidR="00CA61F6" w:rsidRPr="00525181">
        <w:t>P1</w:t>
      </w:r>
      <w:r w:rsidRPr="00525181">
        <w:t>。</w:t>
      </w:r>
    </w:p>
    <w:p w14:paraId="29569B6E" w14:textId="10DAF9BD" w:rsidR="00F73C0D"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F73C0D" w:rsidRPr="0061737C">
        <w:rPr>
          <w:rFonts w:eastAsia="微软雅黑"/>
          <w:b/>
          <w:color w:val="C7000B"/>
          <w:spacing w:val="-4"/>
          <w:kern w:val="2"/>
          <w:shd w:val="pct15" w:color="auto" w:fill="FFFFFF"/>
          <w:lang w:eastAsia="en-US"/>
        </w:rPr>
        <w:t>SELECT * FROM tpcds.web_returns_p2 PARTITION (</w:t>
      </w:r>
      <w:r w:rsidR="002106BC" w:rsidRPr="0061737C">
        <w:rPr>
          <w:rFonts w:eastAsia="微软雅黑"/>
          <w:b/>
          <w:color w:val="C7000B"/>
          <w:spacing w:val="-4"/>
          <w:kern w:val="2"/>
          <w:shd w:val="pct15" w:color="auto" w:fill="FFFFFF"/>
          <w:lang w:eastAsia="en-US"/>
        </w:rPr>
        <w:t>P1</w:t>
      </w:r>
      <w:r w:rsidR="00F73C0D" w:rsidRPr="0061737C">
        <w:rPr>
          <w:rFonts w:eastAsia="微软雅黑"/>
          <w:b/>
          <w:color w:val="C7000B"/>
          <w:spacing w:val="-4"/>
          <w:kern w:val="2"/>
          <w:shd w:val="pct15" w:color="auto" w:fill="FFFFFF"/>
          <w:lang w:eastAsia="en-US"/>
        </w:rPr>
        <w:t xml:space="preserve">); </w:t>
      </w:r>
    </w:p>
    <w:p w14:paraId="586A6EF5" w14:textId="7903DEC6"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删除分区表和表空间</w:t>
      </w:r>
    </w:p>
    <w:p w14:paraId="44DFB74F" w14:textId="44BB8675" w:rsidR="00F73C0D" w:rsidRPr="00525181" w:rsidRDefault="00F73C0D" w:rsidP="00ED1505">
      <w:pPr>
        <w:pStyle w:val="1e"/>
        <w:rPr>
          <w:rFonts w:hint="eastAsia"/>
        </w:rPr>
      </w:pPr>
      <w:r w:rsidRPr="00525181">
        <w:t>命令如下</w:t>
      </w:r>
    </w:p>
    <w:p w14:paraId="062F850C" w14:textId="77777777" w:rsidR="00F73C0D" w:rsidRPr="0061737C" w:rsidRDefault="00F73C0D" w:rsidP="00ED1505">
      <w:pPr>
        <w:pStyle w:val="afffff4"/>
        <w:rPr>
          <w:rFonts w:eastAsia="微软雅黑"/>
          <w:b/>
          <w:color w:val="C7000B"/>
          <w:spacing w:val="-4"/>
          <w:kern w:val="2"/>
          <w:shd w:val="pct15" w:color="auto" w:fill="FFFFFF"/>
          <w:lang w:eastAsia="en-US"/>
        </w:rPr>
      </w:pPr>
      <w:proofErr w:type="spellStart"/>
      <w:r w:rsidRPr="00525181">
        <w:lastRenderedPageBreak/>
        <w:t>postgres</w:t>
      </w:r>
      <w:proofErr w:type="spellEnd"/>
      <w:r w:rsidRPr="00525181">
        <w:t xml:space="preserve">=# </w:t>
      </w:r>
      <w:r w:rsidRPr="0061737C">
        <w:rPr>
          <w:rFonts w:eastAsia="微软雅黑"/>
          <w:b/>
          <w:color w:val="C7000B"/>
          <w:spacing w:val="-4"/>
          <w:kern w:val="2"/>
          <w:shd w:val="pct15" w:color="auto" w:fill="FFFFFF"/>
          <w:lang w:eastAsia="en-US"/>
        </w:rPr>
        <w:t xml:space="preserve">DROP TABLE tpcds.web_returns_p2; </w:t>
      </w:r>
    </w:p>
    <w:p w14:paraId="680FE13E" w14:textId="77777777" w:rsidR="00F73C0D" w:rsidRPr="00525181" w:rsidRDefault="00F73C0D" w:rsidP="00ED1505">
      <w:pPr>
        <w:pStyle w:val="afffff4"/>
      </w:pPr>
      <w:r w:rsidRPr="00525181">
        <w:t xml:space="preserve">DROP TABLE </w:t>
      </w:r>
    </w:p>
    <w:p w14:paraId="4440F717" w14:textId="77777777" w:rsidR="00F73C0D" w:rsidRPr="0061737C" w:rsidRDefault="00F73C0D"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DROP TABLESPACE example1; </w:t>
      </w:r>
    </w:p>
    <w:p w14:paraId="0B5418F5" w14:textId="77777777" w:rsidR="00F73C0D" w:rsidRPr="0061737C" w:rsidRDefault="00F73C0D"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DROP TABLESPACE example2; </w:t>
      </w:r>
    </w:p>
    <w:p w14:paraId="29EDC476" w14:textId="41A94575" w:rsidR="00037F64" w:rsidRPr="0061737C" w:rsidRDefault="00037F64"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DROP TABLESPACE example3;</w:t>
      </w:r>
    </w:p>
    <w:p w14:paraId="3CD66287" w14:textId="79E678DC" w:rsidR="00037F64" w:rsidRPr="0061737C" w:rsidRDefault="00037F64"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DROP TABLESPACE example4;</w:t>
      </w:r>
    </w:p>
    <w:p w14:paraId="14C92946" w14:textId="084CAFA3" w:rsidR="001B155F" w:rsidRPr="00525181" w:rsidRDefault="00F73C0D" w:rsidP="00ED1505">
      <w:pPr>
        <w:pStyle w:val="afffff4"/>
      </w:pPr>
      <w:r w:rsidRPr="00525181">
        <w:t>DROP TABLESPACE</w:t>
      </w:r>
    </w:p>
    <w:p w14:paraId="044131EF" w14:textId="7789DDB9" w:rsidR="001B155F" w:rsidRPr="00525181" w:rsidRDefault="00F73C0D" w:rsidP="00F73C0D">
      <w:pPr>
        <w:pStyle w:val="3"/>
        <w:rPr>
          <w:rFonts w:ascii="Huawei Sans" w:hAnsi="Huawei Sans" w:cs="Huawei Sans"/>
        </w:rPr>
      </w:pPr>
      <w:bookmarkStart w:id="43" w:name="_Toc81318137"/>
      <w:r w:rsidRPr="00525181">
        <w:rPr>
          <w:rFonts w:ascii="Huawei Sans" w:hAnsi="Huawei Sans" w:cs="Huawei Sans"/>
        </w:rPr>
        <w:t>创建和管理索引</w:t>
      </w:r>
      <w:bookmarkEnd w:id="43"/>
    </w:p>
    <w:p w14:paraId="2EFA6DCC" w14:textId="4CB2E1BA" w:rsidR="009D68BA" w:rsidRPr="00525181" w:rsidRDefault="009D68BA" w:rsidP="000A7A32">
      <w:pPr>
        <w:pStyle w:val="4"/>
        <w:rPr>
          <w:rFonts w:ascii="Huawei Sans" w:hAnsi="Huawei Sans" w:cs="Huawei Sans" w:hint="default"/>
        </w:rPr>
      </w:pPr>
      <w:r w:rsidRPr="00525181">
        <w:rPr>
          <w:rFonts w:ascii="Huawei Sans" w:hAnsi="Huawei Sans" w:cs="Huawei Sans" w:hint="default"/>
        </w:rPr>
        <w:t>准备工作</w:t>
      </w:r>
    </w:p>
    <w:p w14:paraId="74E90D72" w14:textId="77777777" w:rsidR="009D68BA" w:rsidRPr="00525181" w:rsidRDefault="009D68BA" w:rsidP="00ED1505">
      <w:pPr>
        <w:pStyle w:val="30"/>
        <w:rPr>
          <w:rFonts w:hint="eastAsia"/>
        </w:rPr>
      </w:pPr>
      <w:r w:rsidRPr="00525181">
        <w:t>创建表空间</w:t>
      </w:r>
    </w:p>
    <w:p w14:paraId="2BB5CF11" w14:textId="77777777" w:rsidR="009D68BA" w:rsidRPr="0061737C" w:rsidRDefault="009D68BA"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CREATE TABLESPACE example1 RELATIVE LOCATION 'tablespace1/tablespace_1'; </w:t>
      </w:r>
    </w:p>
    <w:p w14:paraId="78D5945E" w14:textId="77777777" w:rsidR="009D68BA" w:rsidRPr="0061737C" w:rsidRDefault="009D68BA"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CREATE TABLESPACE example2 RELATIVE LOCATION 'tablespace2/tablespace_2'; </w:t>
      </w:r>
    </w:p>
    <w:p w14:paraId="34A9C825" w14:textId="77777777" w:rsidR="009D68BA" w:rsidRPr="00525181" w:rsidRDefault="009D68BA" w:rsidP="00ED1505">
      <w:pPr>
        <w:pStyle w:val="afffff4"/>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CREATE TABLESPACE example3 RELATIVE LOCATION 'tablespace3/tablespace_3'; </w:t>
      </w:r>
    </w:p>
    <w:p w14:paraId="706FFFCA" w14:textId="77777777" w:rsidR="009D68BA" w:rsidRPr="0061737C" w:rsidRDefault="009D68BA"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CREATE TABLESPACE example4 RELATIVE LOCATION 'tablespace4/tablespace_4';</w:t>
      </w:r>
    </w:p>
    <w:p w14:paraId="13B4EC1C" w14:textId="77777777" w:rsidR="009D68BA" w:rsidRPr="00525181" w:rsidRDefault="009D68BA" w:rsidP="00ED1505">
      <w:pPr>
        <w:pStyle w:val="1e"/>
        <w:rPr>
          <w:rFonts w:hint="eastAsia"/>
        </w:rPr>
      </w:pPr>
      <w:r w:rsidRPr="00525181">
        <w:t>当结果显示为如下信息，则表示创建成功。</w:t>
      </w:r>
    </w:p>
    <w:p w14:paraId="1ED2AE3D" w14:textId="77777777" w:rsidR="009D68BA" w:rsidRPr="00525181" w:rsidRDefault="009D68BA" w:rsidP="00ED1505">
      <w:pPr>
        <w:pStyle w:val="afffff4"/>
      </w:pPr>
      <w:r w:rsidRPr="00525181">
        <w:t>CREATE TABLESPACE</w:t>
      </w:r>
    </w:p>
    <w:p w14:paraId="058A8194" w14:textId="2ADA93DB" w:rsidR="009D68BA" w:rsidRPr="00525181" w:rsidRDefault="009D68BA" w:rsidP="00ED1505">
      <w:pPr>
        <w:pStyle w:val="30"/>
        <w:rPr>
          <w:rFonts w:hint="eastAsia"/>
        </w:rPr>
      </w:pPr>
      <w:r w:rsidRPr="00525181">
        <w:t>创建表</w:t>
      </w:r>
      <w:r w:rsidR="00A66136" w:rsidRPr="00525181">
        <w:t>并在表中插入数据</w:t>
      </w:r>
      <w:r w:rsidR="000524CF" w:rsidRPr="00525181">
        <w:t>。</w:t>
      </w:r>
    </w:p>
    <w:p w14:paraId="3C0BF190" w14:textId="77777777" w:rsidR="009D68BA" w:rsidRPr="0061737C" w:rsidRDefault="009D68BA"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CREATE TABLE tpcds.web_returns_p2 </w:t>
      </w:r>
    </w:p>
    <w:p w14:paraId="313F0053"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58FC2FEA"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ca_address_sk</w:t>
      </w:r>
      <w:proofErr w:type="spellEnd"/>
      <w:r w:rsidRPr="0061737C">
        <w:rPr>
          <w:rFonts w:eastAsia="微软雅黑"/>
          <w:b/>
          <w:color w:val="C7000B"/>
          <w:spacing w:val="-4"/>
          <w:kern w:val="2"/>
          <w:shd w:val="pct15" w:color="auto" w:fill="FFFFFF"/>
          <w:lang w:eastAsia="en-US"/>
        </w:rPr>
        <w:t xml:space="preserve">       integer                  NOT NULL </w:t>
      </w:r>
      <w:proofErr w:type="gramStart"/>
      <w:r w:rsidRPr="0061737C">
        <w:rPr>
          <w:rFonts w:eastAsia="微软雅黑"/>
          <w:b/>
          <w:color w:val="C7000B"/>
          <w:spacing w:val="-4"/>
          <w:kern w:val="2"/>
          <w:shd w:val="pct15" w:color="auto" w:fill="FFFFFF"/>
          <w:lang w:eastAsia="en-US"/>
        </w:rPr>
        <w:t xml:space="preserve">  ,</w:t>
      </w:r>
      <w:proofErr w:type="gramEnd"/>
      <w:r w:rsidRPr="0061737C">
        <w:rPr>
          <w:rFonts w:eastAsia="微软雅黑"/>
          <w:b/>
          <w:color w:val="C7000B"/>
          <w:spacing w:val="-4"/>
          <w:kern w:val="2"/>
          <w:shd w:val="pct15" w:color="auto" w:fill="FFFFFF"/>
          <w:lang w:eastAsia="en-US"/>
        </w:rPr>
        <w:t xml:space="preserve"> </w:t>
      </w:r>
    </w:p>
    <w:p w14:paraId="5DC713F3"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ca_address_id</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16)            NOT NULL   , </w:t>
      </w:r>
    </w:p>
    <w:p w14:paraId="3955395A"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ca_street_number</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15861700"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ca_street_name</w:t>
      </w:r>
      <w:proofErr w:type="spellEnd"/>
      <w:r w:rsidRPr="0061737C">
        <w:rPr>
          <w:rFonts w:eastAsia="微软雅黑"/>
          <w:b/>
          <w:color w:val="C7000B"/>
          <w:spacing w:val="-4"/>
          <w:kern w:val="2"/>
          <w:shd w:val="pct15" w:color="auto" w:fill="FFFFFF"/>
          <w:lang w:eastAsia="en-US"/>
        </w:rPr>
        <w:t xml:space="preserve">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60)               , </w:t>
      </w:r>
    </w:p>
    <w:p w14:paraId="542D24A7"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ca_street_type</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15)                       , </w:t>
      </w:r>
    </w:p>
    <w:p w14:paraId="62E409B6"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ca_suite_number</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61556C4C"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ca_city</w:t>
      </w:r>
      <w:proofErr w:type="spellEnd"/>
      <w:r w:rsidRPr="0061737C">
        <w:rPr>
          <w:rFonts w:eastAsia="微软雅黑"/>
          <w:b/>
          <w:color w:val="C7000B"/>
          <w:spacing w:val="-4"/>
          <w:kern w:val="2"/>
          <w:shd w:val="pct15" w:color="auto" w:fill="FFFFFF"/>
          <w:lang w:eastAsia="en-US"/>
        </w:rPr>
        <w:t xml:space="preserve">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60)               , </w:t>
      </w:r>
    </w:p>
    <w:p w14:paraId="25289001"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ca_county</w:t>
      </w:r>
      <w:proofErr w:type="spellEnd"/>
      <w:r w:rsidRPr="0061737C">
        <w:rPr>
          <w:rFonts w:eastAsia="微软雅黑"/>
          <w:b/>
          <w:color w:val="C7000B"/>
          <w:spacing w:val="-4"/>
          <w:kern w:val="2"/>
          <w:shd w:val="pct15" w:color="auto" w:fill="FFFFFF"/>
          <w:lang w:eastAsia="en-US"/>
        </w:rPr>
        <w:t xml:space="preserve">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30)               , </w:t>
      </w:r>
    </w:p>
    <w:p w14:paraId="20293B86"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ca_state</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2)                        , </w:t>
      </w:r>
    </w:p>
    <w:p w14:paraId="68DD5041"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ca_zip</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0D5CBFE2"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ca_country</w:t>
      </w:r>
      <w:proofErr w:type="spellEnd"/>
      <w:r w:rsidRPr="0061737C">
        <w:rPr>
          <w:rFonts w:eastAsia="微软雅黑"/>
          <w:b/>
          <w:color w:val="C7000B"/>
          <w:spacing w:val="-4"/>
          <w:kern w:val="2"/>
          <w:shd w:val="pct15" w:color="auto" w:fill="FFFFFF"/>
          <w:lang w:eastAsia="en-US"/>
        </w:rPr>
        <w:t xml:space="preserve">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20)               , </w:t>
      </w:r>
    </w:p>
    <w:p w14:paraId="3A39F4A7"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ca_gmt_offset</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numeric(</w:t>
      </w:r>
      <w:proofErr w:type="gramEnd"/>
      <w:r w:rsidRPr="0061737C">
        <w:rPr>
          <w:rFonts w:eastAsia="微软雅黑"/>
          <w:b/>
          <w:color w:val="C7000B"/>
          <w:spacing w:val="-4"/>
          <w:kern w:val="2"/>
          <w:shd w:val="pct15" w:color="auto" w:fill="FFFFFF"/>
          <w:lang w:eastAsia="en-US"/>
        </w:rPr>
        <w:t xml:space="preserve">5,2)                        , </w:t>
      </w:r>
    </w:p>
    <w:p w14:paraId="5C6B834F"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ca_location_type</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20) </w:t>
      </w:r>
    </w:p>
    <w:p w14:paraId="239942F8"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49AAF2B1"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TABLESPACE example1 </w:t>
      </w:r>
    </w:p>
    <w:p w14:paraId="3E2D5EE5"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PARTITION BY RANGE (</w:t>
      </w:r>
      <w:proofErr w:type="spellStart"/>
      <w:r w:rsidRPr="0061737C">
        <w:rPr>
          <w:rFonts w:eastAsia="微软雅黑"/>
          <w:b/>
          <w:color w:val="C7000B"/>
          <w:spacing w:val="-4"/>
          <w:kern w:val="2"/>
          <w:shd w:val="pct15" w:color="auto" w:fill="FFFFFF"/>
          <w:lang w:eastAsia="en-US"/>
        </w:rPr>
        <w:t>ca_address_sk</w:t>
      </w:r>
      <w:proofErr w:type="spellEnd"/>
      <w:r w:rsidRPr="0061737C">
        <w:rPr>
          <w:rFonts w:eastAsia="微软雅黑"/>
          <w:b/>
          <w:color w:val="C7000B"/>
          <w:spacing w:val="-4"/>
          <w:kern w:val="2"/>
          <w:shd w:val="pct15" w:color="auto" w:fill="FFFFFF"/>
          <w:lang w:eastAsia="en-US"/>
        </w:rPr>
        <w:t xml:space="preserve">) </w:t>
      </w:r>
    </w:p>
    <w:p w14:paraId="6D9E54ED"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6E2CEADA"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P1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5000), </w:t>
      </w:r>
    </w:p>
    <w:p w14:paraId="4C3A969E"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P2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10000), </w:t>
      </w:r>
    </w:p>
    <w:p w14:paraId="7EB11B1D"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P3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15000), </w:t>
      </w:r>
    </w:p>
    <w:p w14:paraId="6B6A2111"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P4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20000), </w:t>
      </w:r>
    </w:p>
    <w:p w14:paraId="61837AFD"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P5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25000), </w:t>
      </w:r>
    </w:p>
    <w:p w14:paraId="0C1238D2"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P6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30000), </w:t>
      </w:r>
    </w:p>
    <w:p w14:paraId="321A7BE6"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P7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40000), </w:t>
      </w:r>
    </w:p>
    <w:p w14:paraId="3D0FF574"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lastRenderedPageBreak/>
        <w:t xml:space="preserve">        PARTITION P8 VALUES LESS THAN(MAXVALUE) TABLESPACE example2 </w:t>
      </w:r>
    </w:p>
    <w:p w14:paraId="2848473F"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77E20922"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ENABLE ROW MOVEMENT; </w:t>
      </w:r>
    </w:p>
    <w:p w14:paraId="66D1226E" w14:textId="52BDAB0A" w:rsidR="00D23220" w:rsidRPr="00525181" w:rsidRDefault="00E97889" w:rsidP="00E97889">
      <w:pPr>
        <w:pStyle w:val="1e"/>
        <w:rPr>
          <w:rFonts w:hint="eastAsia"/>
        </w:rPr>
      </w:pPr>
      <w:r>
        <w:rPr>
          <w:rFonts w:hint="eastAsia"/>
        </w:rPr>
        <w:t>显示如下，表示创建成功。</w:t>
      </w:r>
    </w:p>
    <w:p w14:paraId="5F67BF7F" w14:textId="358567F8" w:rsidR="009D68BA" w:rsidRPr="00525181" w:rsidRDefault="009D68BA" w:rsidP="00ED1505">
      <w:pPr>
        <w:pStyle w:val="afffff4"/>
      </w:pPr>
      <w:r w:rsidRPr="00525181">
        <w:t>CREATE TABLE</w:t>
      </w:r>
    </w:p>
    <w:p w14:paraId="0022CE4D" w14:textId="607B1CE4" w:rsidR="00D23220" w:rsidRPr="00525181" w:rsidRDefault="00E97889" w:rsidP="00E97889">
      <w:pPr>
        <w:pStyle w:val="1e"/>
        <w:rPr>
          <w:rFonts w:hint="eastAsia"/>
        </w:rPr>
      </w:pPr>
      <w:r>
        <w:rPr>
          <w:rFonts w:hint="eastAsia"/>
        </w:rPr>
        <w:t>插入数据。</w:t>
      </w:r>
    </w:p>
    <w:p w14:paraId="52510882" w14:textId="09C04756" w:rsidR="00D23220" w:rsidRPr="0061737C" w:rsidRDefault="00D23220"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insert into tpcds.web_returns_p2 values(1, 'a', 1, 'a', 'a', 'a', 'a', 'a', 'a', 'a', 'a', 1.0, 'a'), (2, 'b', 2, 'b', 'b', 'b', 'b', 'b', 'b', 'b', 'b', 1.1, 'b'), (5050, 'c', 300, 'c', 'c', 'c', 'c', 'c', 'c', 'c', 'c', 1.2, 'c'), (14888, 'd', 400, 'd', 'd', 'd', 'd', 'd', 'd', 'd', 'd', 1.5, 'd');</w:t>
      </w:r>
    </w:p>
    <w:p w14:paraId="54254696" w14:textId="534E3F96" w:rsidR="001B155F" w:rsidRPr="00525181" w:rsidRDefault="000A7A32" w:rsidP="000A7A32">
      <w:pPr>
        <w:pStyle w:val="4"/>
        <w:rPr>
          <w:rFonts w:ascii="Huawei Sans" w:hAnsi="Huawei Sans" w:cs="Huawei Sans" w:hint="default"/>
        </w:rPr>
      </w:pPr>
      <w:r w:rsidRPr="00525181">
        <w:rPr>
          <w:rFonts w:ascii="Huawei Sans" w:hAnsi="Huawei Sans" w:cs="Huawei Sans" w:hint="default"/>
        </w:rPr>
        <w:t>创建索引</w:t>
      </w:r>
    </w:p>
    <w:p w14:paraId="0CD92619" w14:textId="42FA0EF8" w:rsidR="000A7A32" w:rsidRPr="00525181" w:rsidRDefault="000A7A32" w:rsidP="00ED1505">
      <w:pPr>
        <w:pStyle w:val="1e"/>
        <w:rPr>
          <w:rFonts w:hint="eastAsia"/>
        </w:rPr>
      </w:pPr>
      <w:r w:rsidRPr="00525181">
        <w:t>创建分区表索引</w:t>
      </w:r>
      <w:r w:rsidRPr="00525181">
        <w:t>tpcds_web_returns_p2_index1</w:t>
      </w:r>
      <w:r w:rsidRPr="00525181">
        <w:t>，不指定索引分区的名称。</w:t>
      </w:r>
    </w:p>
    <w:p w14:paraId="01974821" w14:textId="3E3A3817" w:rsidR="000A7A32"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0A7A32" w:rsidRPr="0061737C">
        <w:rPr>
          <w:rFonts w:eastAsia="微软雅黑"/>
          <w:b/>
          <w:color w:val="C7000B"/>
          <w:spacing w:val="-4"/>
          <w:kern w:val="2"/>
          <w:shd w:val="pct15" w:color="auto" w:fill="FFFFFF"/>
          <w:lang w:eastAsia="en-US"/>
        </w:rPr>
        <w:t>CREATE INDEX tpcds_web_returns_p2_index1 ON tpcds.web_returns_p2 (</w:t>
      </w:r>
      <w:proofErr w:type="spellStart"/>
      <w:r w:rsidR="000A7A32" w:rsidRPr="0061737C">
        <w:rPr>
          <w:rFonts w:eastAsia="微软雅黑"/>
          <w:b/>
          <w:color w:val="C7000B"/>
          <w:spacing w:val="-4"/>
          <w:kern w:val="2"/>
          <w:shd w:val="pct15" w:color="auto" w:fill="FFFFFF"/>
          <w:lang w:eastAsia="en-US"/>
        </w:rPr>
        <w:t>ca_address_id</w:t>
      </w:r>
      <w:proofErr w:type="spellEnd"/>
      <w:r w:rsidR="000A7A32" w:rsidRPr="0061737C">
        <w:rPr>
          <w:rFonts w:eastAsia="微软雅黑"/>
          <w:b/>
          <w:color w:val="C7000B"/>
          <w:spacing w:val="-4"/>
          <w:kern w:val="2"/>
          <w:shd w:val="pct15" w:color="auto" w:fill="FFFFFF"/>
          <w:lang w:eastAsia="en-US"/>
        </w:rPr>
        <w:t>) LOCAL;</w:t>
      </w:r>
    </w:p>
    <w:p w14:paraId="23B6D290" w14:textId="77777777" w:rsidR="000A7A32" w:rsidRPr="00525181" w:rsidRDefault="000A7A32" w:rsidP="00ED1505">
      <w:pPr>
        <w:pStyle w:val="1e"/>
        <w:rPr>
          <w:rFonts w:hint="eastAsia"/>
        </w:rPr>
      </w:pPr>
      <w:r w:rsidRPr="00525181">
        <w:t>当结果显示为如下信息，则表示创建成功。</w:t>
      </w:r>
    </w:p>
    <w:p w14:paraId="37B8971C" w14:textId="77777777" w:rsidR="000A7A32" w:rsidRPr="00525181" w:rsidRDefault="000A7A32" w:rsidP="00ED1505">
      <w:pPr>
        <w:pStyle w:val="afffff4"/>
      </w:pPr>
      <w:r w:rsidRPr="00525181">
        <w:t>CREATE INDEX</w:t>
      </w:r>
    </w:p>
    <w:p w14:paraId="3F89E660" w14:textId="0727B591" w:rsidR="000A7A32" w:rsidRPr="00525181" w:rsidRDefault="000A7A32" w:rsidP="00ED1505">
      <w:pPr>
        <w:pStyle w:val="1e"/>
        <w:rPr>
          <w:rFonts w:hint="eastAsia"/>
        </w:rPr>
      </w:pPr>
      <w:r w:rsidRPr="00525181">
        <w:t>创建分区索引</w:t>
      </w:r>
      <w:r w:rsidRPr="00525181">
        <w:t>tpcds_web_returns_p2_index2</w:t>
      </w:r>
      <w:r w:rsidRPr="00525181">
        <w:t>，并指定索引分区的名称。</w:t>
      </w:r>
      <w:r w:rsidR="005A7C55">
        <w:rPr>
          <w:rFonts w:hint="eastAsia"/>
        </w:rPr>
        <w:t>（</w:t>
      </w:r>
      <w:r w:rsidR="005A7C55" w:rsidRPr="00802671">
        <w:rPr>
          <w:rFonts w:ascii="微软雅黑" w:eastAsia="微软雅黑" w:hAnsi="微软雅黑" w:hint="eastAsia"/>
          <w:color w:val="FF0000"/>
        </w:rPr>
        <w:t>截图</w:t>
      </w:r>
      <w:r w:rsidR="005A7C55">
        <w:rPr>
          <w:rFonts w:hint="eastAsia"/>
        </w:rPr>
        <w:t>）</w:t>
      </w:r>
    </w:p>
    <w:p w14:paraId="2857C0E6" w14:textId="78EE9400" w:rsidR="000A7A32"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0A7A32" w:rsidRPr="0061737C">
        <w:rPr>
          <w:rFonts w:eastAsia="微软雅黑"/>
          <w:b/>
          <w:color w:val="C7000B"/>
          <w:spacing w:val="-4"/>
          <w:kern w:val="2"/>
          <w:shd w:val="pct15" w:color="auto" w:fill="FFFFFF"/>
          <w:lang w:eastAsia="en-US"/>
        </w:rPr>
        <w:t>CREATE INDEX tpcds_web_returns_p2_index2 ON tpcds.web_returns_p2 (</w:t>
      </w:r>
      <w:proofErr w:type="spellStart"/>
      <w:r w:rsidR="000A7A32" w:rsidRPr="0061737C">
        <w:rPr>
          <w:rFonts w:eastAsia="微软雅黑"/>
          <w:b/>
          <w:color w:val="C7000B"/>
          <w:spacing w:val="-4"/>
          <w:kern w:val="2"/>
          <w:shd w:val="pct15" w:color="auto" w:fill="FFFFFF"/>
          <w:lang w:eastAsia="en-US"/>
        </w:rPr>
        <w:t>ca_address_sk</w:t>
      </w:r>
      <w:proofErr w:type="spellEnd"/>
      <w:r w:rsidR="000A7A32" w:rsidRPr="0061737C">
        <w:rPr>
          <w:rFonts w:eastAsia="微软雅黑"/>
          <w:b/>
          <w:color w:val="C7000B"/>
          <w:spacing w:val="-4"/>
          <w:kern w:val="2"/>
          <w:shd w:val="pct15" w:color="auto" w:fill="FFFFFF"/>
          <w:lang w:eastAsia="en-US"/>
        </w:rPr>
        <w:t xml:space="preserve">) LOCAL </w:t>
      </w:r>
    </w:p>
    <w:p w14:paraId="49901118"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36ECA1E2"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web_returns_p2_P1_index, </w:t>
      </w:r>
    </w:p>
    <w:p w14:paraId="2F0B1E9D"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web_returns_p2_P2_index TABLESPACE example3, </w:t>
      </w:r>
    </w:p>
    <w:p w14:paraId="58A239C3"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web_returns_p2_P3_index TABLESPACE example4, </w:t>
      </w:r>
    </w:p>
    <w:p w14:paraId="628EC7AD"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web_returns_p2_P4_index, </w:t>
      </w:r>
    </w:p>
    <w:p w14:paraId="1A8F2FE3"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web_returns_p2_P5_index, </w:t>
      </w:r>
    </w:p>
    <w:p w14:paraId="022CCA7F"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web_returns_p2_P6_index, </w:t>
      </w:r>
    </w:p>
    <w:p w14:paraId="0B611201"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web_returns_p2_P7_index, </w:t>
      </w:r>
    </w:p>
    <w:p w14:paraId="25FC55C2"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web_returns_p2_P8_index </w:t>
      </w:r>
    </w:p>
    <w:p w14:paraId="5C72B015"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TABLESPACE example2;</w:t>
      </w:r>
    </w:p>
    <w:p w14:paraId="36DA0490" w14:textId="77777777" w:rsidR="000A7A32" w:rsidRPr="00525181" w:rsidRDefault="000A7A32" w:rsidP="00ED1505">
      <w:pPr>
        <w:pStyle w:val="1e"/>
        <w:rPr>
          <w:rFonts w:hint="eastAsia"/>
        </w:rPr>
      </w:pPr>
      <w:r w:rsidRPr="00525181">
        <w:t>当结果显示为如下信息，则表示创建成功。</w:t>
      </w:r>
    </w:p>
    <w:p w14:paraId="3511BB24" w14:textId="64EDCBE5" w:rsidR="001B155F" w:rsidRPr="00525181" w:rsidRDefault="000A7A32" w:rsidP="00ED1505">
      <w:pPr>
        <w:pStyle w:val="afffff4"/>
      </w:pPr>
      <w:r w:rsidRPr="00525181">
        <w:t>CREATE INDEX</w:t>
      </w:r>
    </w:p>
    <w:p w14:paraId="044514F8" w14:textId="692E16A3" w:rsidR="001B155F" w:rsidRPr="00525181" w:rsidRDefault="000A7A32" w:rsidP="000A7A32">
      <w:pPr>
        <w:pStyle w:val="4"/>
        <w:rPr>
          <w:rFonts w:ascii="Huawei Sans" w:hAnsi="Huawei Sans" w:cs="Huawei Sans" w:hint="default"/>
        </w:rPr>
      </w:pPr>
      <w:r w:rsidRPr="00525181">
        <w:rPr>
          <w:rFonts w:ascii="Huawei Sans" w:hAnsi="Huawei Sans" w:cs="Huawei Sans" w:hint="default"/>
        </w:rPr>
        <w:t>管理索引</w:t>
      </w:r>
    </w:p>
    <w:p w14:paraId="28275C49" w14:textId="09C62FF7" w:rsidR="000A7A32" w:rsidRPr="00525181" w:rsidRDefault="000A7A32" w:rsidP="000A7A32">
      <w:pPr>
        <w:pStyle w:val="5"/>
        <w:rPr>
          <w:rFonts w:ascii="Huawei Sans" w:hAnsi="Huawei Sans" w:cs="Huawei Sans" w:hint="default"/>
        </w:rPr>
      </w:pPr>
      <w:r w:rsidRPr="00525181">
        <w:rPr>
          <w:rFonts w:ascii="Huawei Sans" w:hAnsi="Huawei Sans" w:cs="Huawei Sans" w:hint="default"/>
        </w:rPr>
        <w:t>修改索引分区的表空间</w:t>
      </w:r>
    </w:p>
    <w:p w14:paraId="5770CD27" w14:textId="0FA7D044" w:rsidR="000A7A32" w:rsidRPr="00525181" w:rsidRDefault="000A7A32" w:rsidP="00ED1505">
      <w:pPr>
        <w:pStyle w:val="1e"/>
        <w:rPr>
          <w:rFonts w:hint="eastAsia"/>
        </w:rPr>
      </w:pPr>
      <w:r w:rsidRPr="00525181">
        <w:t>修改索引分区</w:t>
      </w:r>
      <w:r w:rsidRPr="00525181">
        <w:t>web_returns_p2_P2_index</w:t>
      </w:r>
      <w:r w:rsidRPr="00525181">
        <w:t>的</w:t>
      </w:r>
      <w:proofErr w:type="gramStart"/>
      <w:r w:rsidRPr="00525181">
        <w:t>表空间</w:t>
      </w:r>
      <w:proofErr w:type="gramEnd"/>
      <w:r w:rsidRPr="00525181">
        <w:t>为</w:t>
      </w:r>
      <w:r w:rsidRPr="00525181">
        <w:t>example1</w:t>
      </w:r>
      <w:r w:rsidRPr="00525181">
        <w:t>。</w:t>
      </w:r>
    </w:p>
    <w:p w14:paraId="1D7B4755" w14:textId="5C08573B" w:rsidR="000A7A32"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0A7A32" w:rsidRPr="0061737C">
        <w:rPr>
          <w:rFonts w:eastAsia="微软雅黑"/>
          <w:b/>
          <w:color w:val="C7000B"/>
          <w:spacing w:val="-4"/>
          <w:kern w:val="2"/>
          <w:shd w:val="pct15" w:color="auto" w:fill="FFFFFF"/>
          <w:lang w:eastAsia="en-US"/>
        </w:rPr>
        <w:t xml:space="preserve">ALTER INDEX </w:t>
      </w:r>
      <w:proofErr w:type="gramStart"/>
      <w:r w:rsidR="000A7A32" w:rsidRPr="0061737C">
        <w:rPr>
          <w:rFonts w:eastAsia="微软雅黑"/>
          <w:b/>
          <w:color w:val="C7000B"/>
          <w:spacing w:val="-4"/>
          <w:kern w:val="2"/>
          <w:shd w:val="pct15" w:color="auto" w:fill="FFFFFF"/>
          <w:lang w:eastAsia="en-US"/>
        </w:rPr>
        <w:t>tpcds.tpcds</w:t>
      </w:r>
      <w:proofErr w:type="gramEnd"/>
      <w:r w:rsidR="000A7A32" w:rsidRPr="0061737C">
        <w:rPr>
          <w:rFonts w:eastAsia="微软雅黑"/>
          <w:b/>
          <w:color w:val="C7000B"/>
          <w:spacing w:val="-4"/>
          <w:kern w:val="2"/>
          <w:shd w:val="pct15" w:color="auto" w:fill="FFFFFF"/>
          <w:lang w:eastAsia="en-US"/>
        </w:rPr>
        <w:t>_web_returns_p2_index2 MOVE PARTITION web_returns_p2_P2_index TABLESPACE example1;</w:t>
      </w:r>
    </w:p>
    <w:p w14:paraId="1D6C4C84" w14:textId="77777777" w:rsidR="000A7A32" w:rsidRPr="00525181" w:rsidRDefault="000A7A32" w:rsidP="00ED1505">
      <w:pPr>
        <w:pStyle w:val="1e"/>
        <w:rPr>
          <w:rFonts w:hint="eastAsia"/>
        </w:rPr>
      </w:pPr>
      <w:r w:rsidRPr="00525181">
        <w:t>当结果显示为如下信息，则表示修改成功。</w:t>
      </w:r>
    </w:p>
    <w:p w14:paraId="5EC0261D" w14:textId="77777777" w:rsidR="000A7A32" w:rsidRPr="00525181" w:rsidRDefault="000A7A32" w:rsidP="00ED1505">
      <w:pPr>
        <w:pStyle w:val="afffff4"/>
      </w:pPr>
      <w:r w:rsidRPr="00525181">
        <w:t>ALTER INDEX</w:t>
      </w:r>
    </w:p>
    <w:p w14:paraId="0C830F4A" w14:textId="749C0C74" w:rsidR="000A7A32" w:rsidRPr="00525181" w:rsidRDefault="000A7A32" w:rsidP="00ED1505">
      <w:pPr>
        <w:pStyle w:val="1e"/>
        <w:rPr>
          <w:rFonts w:hint="eastAsia"/>
        </w:rPr>
      </w:pPr>
      <w:r w:rsidRPr="00525181">
        <w:t>修改索引分区</w:t>
      </w:r>
      <w:r w:rsidRPr="00525181">
        <w:t>web_returns_p2_P3_index</w:t>
      </w:r>
      <w:r w:rsidRPr="00525181">
        <w:t>的</w:t>
      </w:r>
      <w:proofErr w:type="gramStart"/>
      <w:r w:rsidRPr="00525181">
        <w:t>表空间</w:t>
      </w:r>
      <w:proofErr w:type="gramEnd"/>
      <w:r w:rsidRPr="00525181">
        <w:t>为</w:t>
      </w:r>
      <w:r w:rsidRPr="00525181">
        <w:t>example2</w:t>
      </w:r>
      <w:r w:rsidRPr="00525181">
        <w:t>。</w:t>
      </w:r>
    </w:p>
    <w:p w14:paraId="1AEE3AD0" w14:textId="7EA6E3DB" w:rsidR="000A7A32"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0A7A32" w:rsidRPr="0061737C">
        <w:rPr>
          <w:rFonts w:eastAsia="微软雅黑"/>
          <w:b/>
          <w:color w:val="C7000B"/>
          <w:spacing w:val="-4"/>
          <w:kern w:val="2"/>
          <w:shd w:val="pct15" w:color="auto" w:fill="FFFFFF"/>
          <w:lang w:eastAsia="en-US"/>
        </w:rPr>
        <w:t xml:space="preserve">ALTER INDEX </w:t>
      </w:r>
      <w:proofErr w:type="gramStart"/>
      <w:r w:rsidR="000A7A32" w:rsidRPr="0061737C">
        <w:rPr>
          <w:rFonts w:eastAsia="微软雅黑"/>
          <w:b/>
          <w:color w:val="C7000B"/>
          <w:spacing w:val="-4"/>
          <w:kern w:val="2"/>
          <w:shd w:val="pct15" w:color="auto" w:fill="FFFFFF"/>
          <w:lang w:eastAsia="en-US"/>
        </w:rPr>
        <w:t>tpcds.tpcds</w:t>
      </w:r>
      <w:proofErr w:type="gramEnd"/>
      <w:r w:rsidR="000A7A32" w:rsidRPr="0061737C">
        <w:rPr>
          <w:rFonts w:eastAsia="微软雅黑"/>
          <w:b/>
          <w:color w:val="C7000B"/>
          <w:spacing w:val="-4"/>
          <w:kern w:val="2"/>
          <w:shd w:val="pct15" w:color="auto" w:fill="FFFFFF"/>
          <w:lang w:eastAsia="en-US"/>
        </w:rPr>
        <w:t>_web_returns_p2_index2 MOVE PARTITION web_returns_p2_P3_index TABLESPACE example2;</w:t>
      </w:r>
    </w:p>
    <w:p w14:paraId="4053087E" w14:textId="77777777" w:rsidR="000A7A32" w:rsidRPr="00525181" w:rsidRDefault="000A7A32" w:rsidP="00ED1505">
      <w:pPr>
        <w:pStyle w:val="1e"/>
        <w:rPr>
          <w:rFonts w:hint="eastAsia"/>
        </w:rPr>
      </w:pPr>
      <w:r w:rsidRPr="00525181">
        <w:lastRenderedPageBreak/>
        <w:t>当结果显示为如下信息，则表示修改成功。</w:t>
      </w:r>
    </w:p>
    <w:p w14:paraId="69422D1B" w14:textId="4C7995D3" w:rsidR="001B155F" w:rsidRPr="00525181" w:rsidRDefault="000A7A32" w:rsidP="00ED1505">
      <w:pPr>
        <w:pStyle w:val="afffff4"/>
      </w:pPr>
      <w:r w:rsidRPr="00525181">
        <w:t>ALTER INDEX</w:t>
      </w:r>
    </w:p>
    <w:p w14:paraId="2AC95BCC" w14:textId="3FA1F65C" w:rsidR="001B155F" w:rsidRPr="00525181" w:rsidRDefault="000A7A32" w:rsidP="000A7A32">
      <w:pPr>
        <w:pStyle w:val="5"/>
        <w:rPr>
          <w:rFonts w:ascii="Huawei Sans" w:hAnsi="Huawei Sans" w:cs="Huawei Sans" w:hint="default"/>
        </w:rPr>
      </w:pPr>
      <w:r w:rsidRPr="00525181">
        <w:rPr>
          <w:rFonts w:ascii="Huawei Sans" w:hAnsi="Huawei Sans" w:cs="Huawei Sans" w:hint="default"/>
        </w:rPr>
        <w:t>重命名索引分区</w:t>
      </w:r>
    </w:p>
    <w:p w14:paraId="0DBCEB63" w14:textId="10DAEA4A" w:rsidR="000A7A32" w:rsidRPr="00525181" w:rsidRDefault="000A7A32" w:rsidP="00ED1505">
      <w:pPr>
        <w:pStyle w:val="1e"/>
        <w:rPr>
          <w:rFonts w:hint="eastAsia"/>
        </w:rPr>
      </w:pPr>
      <w:r w:rsidRPr="00525181">
        <w:t>对索引分区</w:t>
      </w:r>
      <w:r w:rsidRPr="00525181">
        <w:t>web_returns_p2_P8_index</w:t>
      </w:r>
      <w:r w:rsidRPr="00525181">
        <w:t>重命名</w:t>
      </w:r>
      <w:r w:rsidRPr="00525181">
        <w:t>web_returns_p2_P8_index_new</w:t>
      </w:r>
      <w:r w:rsidRPr="00525181">
        <w:t>。</w:t>
      </w:r>
    </w:p>
    <w:p w14:paraId="239EF57B" w14:textId="4B4BF466" w:rsidR="000A7A32"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0A7A32" w:rsidRPr="0061737C">
        <w:rPr>
          <w:rFonts w:eastAsia="微软雅黑"/>
          <w:b/>
          <w:color w:val="C7000B"/>
          <w:spacing w:val="-4"/>
          <w:kern w:val="2"/>
          <w:shd w:val="pct15" w:color="auto" w:fill="FFFFFF"/>
          <w:lang w:eastAsia="en-US"/>
        </w:rPr>
        <w:t xml:space="preserve">ALTER INDEX </w:t>
      </w:r>
      <w:proofErr w:type="gramStart"/>
      <w:r w:rsidR="000A7A32" w:rsidRPr="0061737C">
        <w:rPr>
          <w:rFonts w:eastAsia="微软雅黑"/>
          <w:b/>
          <w:color w:val="C7000B"/>
          <w:spacing w:val="-4"/>
          <w:kern w:val="2"/>
          <w:shd w:val="pct15" w:color="auto" w:fill="FFFFFF"/>
          <w:lang w:eastAsia="en-US"/>
        </w:rPr>
        <w:t>tpcds.tpcds</w:t>
      </w:r>
      <w:proofErr w:type="gramEnd"/>
      <w:r w:rsidR="000A7A32" w:rsidRPr="0061737C">
        <w:rPr>
          <w:rFonts w:eastAsia="微软雅黑"/>
          <w:b/>
          <w:color w:val="C7000B"/>
          <w:spacing w:val="-4"/>
          <w:kern w:val="2"/>
          <w:shd w:val="pct15" w:color="auto" w:fill="FFFFFF"/>
          <w:lang w:eastAsia="en-US"/>
        </w:rPr>
        <w:t>_web_returns_p2_index2 RENAME PARTITION web_returns_p2_P8_index TO web_returns_p2_P8_index_new;</w:t>
      </w:r>
    </w:p>
    <w:p w14:paraId="243C3239" w14:textId="77777777" w:rsidR="000A7A32" w:rsidRPr="00525181" w:rsidRDefault="000A7A32" w:rsidP="00ED1505">
      <w:pPr>
        <w:pStyle w:val="1e"/>
        <w:rPr>
          <w:rFonts w:hint="eastAsia"/>
        </w:rPr>
      </w:pPr>
      <w:r w:rsidRPr="00525181">
        <w:t>当结果显示为如下信息，则表示重命名成功。</w:t>
      </w:r>
    </w:p>
    <w:p w14:paraId="09D365AC" w14:textId="345F7393" w:rsidR="001B155F" w:rsidRPr="00525181" w:rsidRDefault="000A7A32" w:rsidP="00ED1505">
      <w:pPr>
        <w:pStyle w:val="afffff4"/>
      </w:pPr>
      <w:r w:rsidRPr="00525181">
        <w:t>ALTER INDEX</w:t>
      </w:r>
    </w:p>
    <w:p w14:paraId="768A5C2E" w14:textId="6770772E" w:rsidR="000A7A32" w:rsidRPr="00525181" w:rsidRDefault="000A7A32" w:rsidP="000A7A32">
      <w:pPr>
        <w:pStyle w:val="5"/>
        <w:rPr>
          <w:rFonts w:ascii="Huawei Sans" w:hAnsi="Huawei Sans" w:cs="Huawei Sans" w:hint="default"/>
        </w:rPr>
      </w:pPr>
      <w:r w:rsidRPr="00525181">
        <w:rPr>
          <w:rFonts w:ascii="Huawei Sans" w:hAnsi="Huawei Sans" w:cs="Huawei Sans" w:hint="default"/>
        </w:rPr>
        <w:t>查询索引</w:t>
      </w:r>
    </w:p>
    <w:p w14:paraId="4244BDF9" w14:textId="395AD6A0" w:rsidR="000A7A32" w:rsidRPr="00525181" w:rsidRDefault="000A7A32" w:rsidP="00ED1505">
      <w:pPr>
        <w:pStyle w:val="1e"/>
        <w:rPr>
          <w:rFonts w:hint="eastAsia"/>
        </w:rPr>
      </w:pPr>
      <w:r w:rsidRPr="00525181">
        <w:t>查询系统和用户定义的所有索引。</w:t>
      </w:r>
    </w:p>
    <w:p w14:paraId="6238C642" w14:textId="5D5A0676" w:rsidR="000A7A32"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0A7A32" w:rsidRPr="0061737C">
        <w:rPr>
          <w:rFonts w:eastAsia="微软雅黑"/>
          <w:b/>
          <w:color w:val="C7000B"/>
          <w:spacing w:val="-4"/>
          <w:kern w:val="2"/>
          <w:shd w:val="pct15" w:color="auto" w:fill="FFFFFF"/>
          <w:lang w:eastAsia="en-US"/>
        </w:rPr>
        <w:t>SELECT RELNAME FROM PG_CLASS WHERE RELKIND='</w:t>
      </w:r>
      <w:proofErr w:type="spellStart"/>
      <w:r w:rsidR="000A7A32" w:rsidRPr="0061737C">
        <w:rPr>
          <w:rFonts w:eastAsia="微软雅黑"/>
          <w:b/>
          <w:color w:val="C7000B"/>
          <w:spacing w:val="-4"/>
          <w:kern w:val="2"/>
          <w:shd w:val="pct15" w:color="auto" w:fill="FFFFFF"/>
          <w:lang w:eastAsia="en-US"/>
        </w:rPr>
        <w:t>i</w:t>
      </w:r>
      <w:proofErr w:type="spellEnd"/>
      <w:r w:rsidR="000A7A32" w:rsidRPr="0061737C">
        <w:rPr>
          <w:rFonts w:eastAsia="微软雅黑"/>
          <w:b/>
          <w:color w:val="C7000B"/>
          <w:spacing w:val="-4"/>
          <w:kern w:val="2"/>
          <w:shd w:val="pct15" w:color="auto" w:fill="FFFFFF"/>
          <w:lang w:eastAsia="en-US"/>
        </w:rPr>
        <w:t>';</w:t>
      </w:r>
    </w:p>
    <w:p w14:paraId="706A7C34" w14:textId="0BFF8B64" w:rsidR="000A7A32" w:rsidRPr="00525181" w:rsidRDefault="000A7A32" w:rsidP="000A7A32">
      <w:pPr>
        <w:pStyle w:val="5"/>
        <w:rPr>
          <w:rFonts w:ascii="Huawei Sans" w:hAnsi="Huawei Sans" w:cs="Huawei Sans" w:hint="default"/>
        </w:rPr>
      </w:pPr>
      <w:r w:rsidRPr="00525181">
        <w:rPr>
          <w:rFonts w:ascii="Huawei Sans" w:hAnsi="Huawei Sans" w:cs="Huawei Sans" w:hint="default"/>
        </w:rPr>
        <w:t>删除索引</w:t>
      </w:r>
    </w:p>
    <w:p w14:paraId="4E1879BF" w14:textId="16A39DA3" w:rsidR="000A7A32" w:rsidRPr="00525181" w:rsidRDefault="008A35DF" w:rsidP="009F48E9">
      <w:pPr>
        <w:pStyle w:val="afffff4"/>
        <w:pBdr>
          <w:bottom w:val="single" w:sz="8" w:space="0" w:color="auto"/>
        </w:pBdr>
      </w:pPr>
      <w:proofErr w:type="spellStart"/>
      <w:r w:rsidRPr="00525181">
        <w:t>postgres</w:t>
      </w:r>
      <w:proofErr w:type="spellEnd"/>
      <w:r w:rsidRPr="00525181">
        <w:t xml:space="preserve">=# </w:t>
      </w:r>
      <w:r w:rsidR="000A7A32" w:rsidRPr="0061737C">
        <w:rPr>
          <w:rFonts w:eastAsia="微软雅黑"/>
          <w:b/>
          <w:color w:val="C7000B"/>
          <w:spacing w:val="-4"/>
          <w:kern w:val="2"/>
          <w:shd w:val="pct15" w:color="auto" w:fill="FFFFFF"/>
          <w:lang w:eastAsia="en-US"/>
        </w:rPr>
        <w:t xml:space="preserve">DROP INDEX </w:t>
      </w:r>
      <w:proofErr w:type="gramStart"/>
      <w:r w:rsidR="000A7A32" w:rsidRPr="0061737C">
        <w:rPr>
          <w:rFonts w:eastAsia="微软雅黑"/>
          <w:b/>
          <w:color w:val="C7000B"/>
          <w:spacing w:val="-4"/>
          <w:kern w:val="2"/>
          <w:shd w:val="pct15" w:color="auto" w:fill="FFFFFF"/>
          <w:lang w:eastAsia="en-US"/>
        </w:rPr>
        <w:t>tpcds.tpcds</w:t>
      </w:r>
      <w:proofErr w:type="gramEnd"/>
      <w:r w:rsidR="000A7A32" w:rsidRPr="0061737C">
        <w:rPr>
          <w:rFonts w:eastAsia="微软雅黑"/>
          <w:b/>
          <w:color w:val="C7000B"/>
          <w:spacing w:val="-4"/>
          <w:kern w:val="2"/>
          <w:shd w:val="pct15" w:color="auto" w:fill="FFFFFF"/>
          <w:lang w:eastAsia="en-US"/>
        </w:rPr>
        <w:t xml:space="preserve">_web_returns_p2_index1; </w:t>
      </w:r>
    </w:p>
    <w:p w14:paraId="1C03640A" w14:textId="2EEE5B09" w:rsidR="000A7A32" w:rsidRPr="0061737C" w:rsidRDefault="008A35DF" w:rsidP="009F48E9">
      <w:pPr>
        <w:pStyle w:val="afffff4"/>
        <w:pBdr>
          <w:bottom w:val="single" w:sz="8" w:space="0" w:color="auto"/>
        </w:pBdr>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0A7A32" w:rsidRPr="0061737C">
        <w:rPr>
          <w:rFonts w:eastAsia="微软雅黑"/>
          <w:b/>
          <w:color w:val="C7000B"/>
          <w:spacing w:val="-4"/>
          <w:kern w:val="2"/>
          <w:shd w:val="pct15" w:color="auto" w:fill="FFFFFF"/>
          <w:lang w:eastAsia="en-US"/>
        </w:rPr>
        <w:t xml:space="preserve">DROP INDEX </w:t>
      </w:r>
      <w:proofErr w:type="gramStart"/>
      <w:r w:rsidR="000A7A32" w:rsidRPr="0061737C">
        <w:rPr>
          <w:rFonts w:eastAsia="微软雅黑"/>
          <w:b/>
          <w:color w:val="C7000B"/>
          <w:spacing w:val="-4"/>
          <w:kern w:val="2"/>
          <w:shd w:val="pct15" w:color="auto" w:fill="FFFFFF"/>
          <w:lang w:eastAsia="en-US"/>
        </w:rPr>
        <w:t>tpcds.tpcds</w:t>
      </w:r>
      <w:proofErr w:type="gramEnd"/>
      <w:r w:rsidR="000A7A32" w:rsidRPr="0061737C">
        <w:rPr>
          <w:rFonts w:eastAsia="微软雅黑"/>
          <w:b/>
          <w:color w:val="C7000B"/>
          <w:spacing w:val="-4"/>
          <w:kern w:val="2"/>
          <w:shd w:val="pct15" w:color="auto" w:fill="FFFFFF"/>
          <w:lang w:eastAsia="en-US"/>
        </w:rPr>
        <w:t>_web_returns_p2_index2;</w:t>
      </w:r>
    </w:p>
    <w:p w14:paraId="49218A55" w14:textId="77777777" w:rsidR="000A7A32" w:rsidRPr="00525181" w:rsidRDefault="000A7A32" w:rsidP="00ED1505">
      <w:pPr>
        <w:pStyle w:val="1e"/>
        <w:rPr>
          <w:rFonts w:hint="eastAsia"/>
        </w:rPr>
      </w:pPr>
      <w:r w:rsidRPr="00525181">
        <w:t>当结果显示为如下信息，则表示删除成功。</w:t>
      </w:r>
    </w:p>
    <w:p w14:paraId="65932C1B" w14:textId="26C4A949" w:rsidR="000A7A32" w:rsidRPr="00525181" w:rsidRDefault="000A7A32" w:rsidP="00ED1505">
      <w:pPr>
        <w:pStyle w:val="afffff4"/>
      </w:pPr>
      <w:r w:rsidRPr="00525181">
        <w:t>DROP INDEX</w:t>
      </w:r>
    </w:p>
    <w:p w14:paraId="797F2B9B" w14:textId="0045EC7C" w:rsidR="000A7A32" w:rsidRPr="00525181" w:rsidRDefault="000A7A32" w:rsidP="000A7A32">
      <w:pPr>
        <w:pStyle w:val="4"/>
        <w:rPr>
          <w:rFonts w:ascii="Huawei Sans" w:hAnsi="Huawei Sans" w:cs="Huawei Sans" w:hint="default"/>
        </w:rPr>
      </w:pPr>
      <w:r w:rsidRPr="00525181">
        <w:rPr>
          <w:rFonts w:ascii="Huawei Sans" w:hAnsi="Huawei Sans" w:cs="Huawei Sans" w:hint="default"/>
        </w:rPr>
        <w:t>索引创建举例</w:t>
      </w:r>
    </w:p>
    <w:p w14:paraId="158DFBE9" w14:textId="0D00EC9F" w:rsidR="000A7A32" w:rsidRPr="00525181" w:rsidRDefault="000A7A32" w:rsidP="00ED1505">
      <w:pPr>
        <w:pStyle w:val="1e"/>
        <w:rPr>
          <w:rFonts w:hint="eastAsia"/>
        </w:rPr>
      </w:pPr>
      <w:proofErr w:type="spellStart"/>
      <w:r w:rsidRPr="00525181">
        <w:t>openGauss</w:t>
      </w:r>
      <w:proofErr w:type="spellEnd"/>
      <w:r w:rsidRPr="00525181">
        <w:t>支持</w:t>
      </w:r>
      <w:r w:rsidRPr="00525181">
        <w:t>4</w:t>
      </w:r>
      <w:r w:rsidRPr="00525181">
        <w:t>种创建索引的方式</w:t>
      </w:r>
      <w:r w:rsidR="00FB346D" w:rsidRPr="00525181">
        <w:t>：唯一索引、多字段索引、部分索引、表达式索引。</w:t>
      </w:r>
    </w:p>
    <w:p w14:paraId="77823C57" w14:textId="1B08BE20" w:rsidR="00FB346D" w:rsidRPr="00525181" w:rsidRDefault="00FB346D" w:rsidP="00ED1505">
      <w:pPr>
        <w:pStyle w:val="30"/>
        <w:rPr>
          <w:rFonts w:hint="eastAsia"/>
        </w:rPr>
      </w:pPr>
      <w:r w:rsidRPr="00525181">
        <w:t>创建一个普通表。</w:t>
      </w:r>
    </w:p>
    <w:p w14:paraId="72269509" w14:textId="4298B2F2" w:rsidR="00FB346D" w:rsidRPr="0061737C" w:rsidRDefault="00FB346D"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CREATE TABLE </w:t>
      </w:r>
      <w:proofErr w:type="spellStart"/>
      <w:proofErr w:type="gramStart"/>
      <w:r w:rsidRPr="0061737C">
        <w:rPr>
          <w:rFonts w:eastAsia="微软雅黑"/>
          <w:b/>
          <w:color w:val="C7000B"/>
          <w:spacing w:val="-4"/>
          <w:kern w:val="2"/>
          <w:shd w:val="pct15" w:color="auto" w:fill="FFFFFF"/>
          <w:lang w:eastAsia="en-US"/>
        </w:rPr>
        <w:t>tpcds.customer</w:t>
      </w:r>
      <w:proofErr w:type="gramEnd"/>
      <w:r w:rsidRPr="0061737C">
        <w:rPr>
          <w:rFonts w:eastAsia="微软雅黑"/>
          <w:b/>
          <w:color w:val="C7000B"/>
          <w:spacing w:val="-4"/>
          <w:kern w:val="2"/>
          <w:shd w:val="pct15" w:color="auto" w:fill="FFFFFF"/>
          <w:lang w:eastAsia="en-US"/>
        </w:rPr>
        <w:t>_address_bak</w:t>
      </w:r>
      <w:proofErr w:type="spellEnd"/>
      <w:r w:rsidRPr="0061737C">
        <w:rPr>
          <w:rFonts w:eastAsia="微软雅黑"/>
          <w:b/>
          <w:color w:val="C7000B"/>
          <w:spacing w:val="-4"/>
          <w:kern w:val="2"/>
          <w:shd w:val="pct15" w:color="auto" w:fill="FFFFFF"/>
          <w:lang w:eastAsia="en-US"/>
        </w:rPr>
        <w:t xml:space="preserve"> AS TABLE</w:t>
      </w:r>
      <w:r w:rsidR="009D68BA" w:rsidRPr="0061737C">
        <w:rPr>
          <w:rFonts w:eastAsia="微软雅黑"/>
          <w:b/>
          <w:color w:val="C7000B"/>
          <w:spacing w:val="-4"/>
          <w:kern w:val="2"/>
          <w:shd w:val="pct15" w:color="auto" w:fill="FFFFFF"/>
          <w:lang w:eastAsia="en-US"/>
        </w:rPr>
        <w:t xml:space="preserve"> tpcds.web_returns_p2</w:t>
      </w:r>
      <w:r w:rsidRPr="0061737C">
        <w:rPr>
          <w:rFonts w:eastAsia="微软雅黑"/>
          <w:b/>
          <w:color w:val="C7000B"/>
          <w:spacing w:val="-4"/>
          <w:kern w:val="2"/>
          <w:shd w:val="pct15" w:color="auto" w:fill="FFFFFF"/>
          <w:lang w:eastAsia="en-US"/>
        </w:rPr>
        <w:t xml:space="preserve">; </w:t>
      </w:r>
    </w:p>
    <w:p w14:paraId="54F48704" w14:textId="124B1DC9" w:rsidR="00FB346D" w:rsidRPr="00525181" w:rsidRDefault="00FB346D" w:rsidP="00ED1505">
      <w:pPr>
        <w:pStyle w:val="30"/>
        <w:rPr>
          <w:rFonts w:hint="eastAsia"/>
        </w:rPr>
      </w:pPr>
      <w:r w:rsidRPr="00525181">
        <w:t>创建普通索引。</w:t>
      </w:r>
    </w:p>
    <w:p w14:paraId="6A0ADF32" w14:textId="77777777" w:rsidR="00FB346D" w:rsidRPr="00525181" w:rsidRDefault="00FB346D" w:rsidP="00ED1505">
      <w:pPr>
        <w:pStyle w:val="1e"/>
        <w:rPr>
          <w:rFonts w:hint="eastAsia"/>
        </w:rPr>
      </w:pPr>
      <w:r w:rsidRPr="00525181">
        <w:t>如果对于</w:t>
      </w:r>
      <w:proofErr w:type="spellStart"/>
      <w:r w:rsidRPr="00525181">
        <w:t>tpcds.customer_address_bak</w:t>
      </w:r>
      <w:proofErr w:type="spellEnd"/>
      <w:r w:rsidRPr="00525181">
        <w:t>表，需要经常进行以下查询。</w:t>
      </w:r>
    </w:p>
    <w:p w14:paraId="66C25DF7" w14:textId="3E8B0719" w:rsidR="00FB346D"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FB346D" w:rsidRPr="0061737C">
        <w:rPr>
          <w:rFonts w:eastAsia="微软雅黑"/>
          <w:b/>
          <w:color w:val="C7000B"/>
          <w:spacing w:val="-4"/>
          <w:kern w:val="2"/>
          <w:shd w:val="pct15" w:color="auto" w:fill="FFFFFF"/>
          <w:lang w:eastAsia="en-US"/>
        </w:rPr>
        <w:t xml:space="preserve">SELECT </w:t>
      </w:r>
      <w:proofErr w:type="spellStart"/>
      <w:r w:rsidR="00FB346D" w:rsidRPr="0061737C">
        <w:rPr>
          <w:rFonts w:eastAsia="微软雅黑"/>
          <w:b/>
          <w:color w:val="C7000B"/>
          <w:spacing w:val="-4"/>
          <w:kern w:val="2"/>
          <w:shd w:val="pct15" w:color="auto" w:fill="FFFFFF"/>
          <w:lang w:eastAsia="en-US"/>
        </w:rPr>
        <w:t>ca_address_sk</w:t>
      </w:r>
      <w:proofErr w:type="spellEnd"/>
      <w:r w:rsidR="00FB346D" w:rsidRPr="0061737C">
        <w:rPr>
          <w:rFonts w:eastAsia="微软雅黑"/>
          <w:b/>
          <w:color w:val="C7000B"/>
          <w:spacing w:val="-4"/>
          <w:kern w:val="2"/>
          <w:shd w:val="pct15" w:color="auto" w:fill="FFFFFF"/>
          <w:lang w:eastAsia="en-US"/>
        </w:rPr>
        <w:t xml:space="preserve"> FROM </w:t>
      </w:r>
      <w:proofErr w:type="spellStart"/>
      <w:proofErr w:type="gramStart"/>
      <w:r w:rsidR="00FB346D" w:rsidRPr="0061737C">
        <w:rPr>
          <w:rFonts w:eastAsia="微软雅黑"/>
          <w:b/>
          <w:color w:val="C7000B"/>
          <w:spacing w:val="-4"/>
          <w:kern w:val="2"/>
          <w:shd w:val="pct15" w:color="auto" w:fill="FFFFFF"/>
          <w:lang w:eastAsia="en-US"/>
        </w:rPr>
        <w:t>tpcds.customer</w:t>
      </w:r>
      <w:proofErr w:type="gramEnd"/>
      <w:r w:rsidR="00FB346D" w:rsidRPr="0061737C">
        <w:rPr>
          <w:rFonts w:eastAsia="微软雅黑"/>
          <w:b/>
          <w:color w:val="C7000B"/>
          <w:spacing w:val="-4"/>
          <w:kern w:val="2"/>
          <w:shd w:val="pct15" w:color="auto" w:fill="FFFFFF"/>
          <w:lang w:eastAsia="en-US"/>
        </w:rPr>
        <w:t>_address_bak</w:t>
      </w:r>
      <w:proofErr w:type="spellEnd"/>
      <w:r w:rsidR="00FB346D" w:rsidRPr="0061737C">
        <w:rPr>
          <w:rFonts w:eastAsia="微软雅黑"/>
          <w:b/>
          <w:color w:val="C7000B"/>
          <w:spacing w:val="-4"/>
          <w:kern w:val="2"/>
          <w:shd w:val="pct15" w:color="auto" w:fill="FFFFFF"/>
          <w:lang w:eastAsia="en-US"/>
        </w:rPr>
        <w:t xml:space="preserve"> WHERE </w:t>
      </w:r>
      <w:proofErr w:type="spellStart"/>
      <w:r w:rsidR="00FB346D" w:rsidRPr="0061737C">
        <w:rPr>
          <w:rFonts w:eastAsia="微软雅黑"/>
          <w:b/>
          <w:color w:val="C7000B"/>
          <w:spacing w:val="-4"/>
          <w:kern w:val="2"/>
          <w:shd w:val="pct15" w:color="auto" w:fill="FFFFFF"/>
          <w:lang w:eastAsia="en-US"/>
        </w:rPr>
        <w:t>ca_address_sk</w:t>
      </w:r>
      <w:proofErr w:type="spellEnd"/>
      <w:r w:rsidR="00FB346D" w:rsidRPr="0061737C">
        <w:rPr>
          <w:rFonts w:eastAsia="微软雅黑"/>
          <w:b/>
          <w:color w:val="C7000B"/>
          <w:spacing w:val="-4"/>
          <w:kern w:val="2"/>
          <w:shd w:val="pct15" w:color="auto" w:fill="FFFFFF"/>
          <w:lang w:eastAsia="en-US"/>
        </w:rPr>
        <w:t>=14888;</w:t>
      </w:r>
    </w:p>
    <w:p w14:paraId="2256A1B3" w14:textId="77777777" w:rsidR="00FB346D" w:rsidRPr="00525181" w:rsidRDefault="00FB346D" w:rsidP="00ED1505">
      <w:pPr>
        <w:pStyle w:val="1e"/>
        <w:rPr>
          <w:rFonts w:hint="eastAsia"/>
        </w:rPr>
      </w:pPr>
      <w:r w:rsidRPr="00525181">
        <w:t>使用以下命令创建索引。</w:t>
      </w:r>
    </w:p>
    <w:p w14:paraId="70861A5B" w14:textId="77777777" w:rsidR="00FB346D" w:rsidRPr="00525181" w:rsidRDefault="00FB346D" w:rsidP="00ED1505">
      <w:pPr>
        <w:pStyle w:val="afffff4"/>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CREATE INDEX </w:t>
      </w:r>
      <w:proofErr w:type="spellStart"/>
      <w:r w:rsidRPr="0061737C">
        <w:rPr>
          <w:rFonts w:eastAsia="微软雅黑"/>
          <w:b/>
          <w:color w:val="C7000B"/>
          <w:spacing w:val="-4"/>
          <w:kern w:val="2"/>
          <w:shd w:val="pct15" w:color="auto" w:fill="FFFFFF"/>
          <w:lang w:eastAsia="en-US"/>
        </w:rPr>
        <w:t>index_wr_returned_date_sk</w:t>
      </w:r>
      <w:proofErr w:type="spellEnd"/>
      <w:r w:rsidRPr="0061737C">
        <w:rPr>
          <w:rFonts w:eastAsia="微软雅黑"/>
          <w:b/>
          <w:color w:val="C7000B"/>
          <w:spacing w:val="-4"/>
          <w:kern w:val="2"/>
          <w:shd w:val="pct15" w:color="auto" w:fill="FFFFFF"/>
          <w:lang w:eastAsia="en-US"/>
        </w:rPr>
        <w:t xml:space="preserve"> ON </w:t>
      </w:r>
      <w:proofErr w:type="spellStart"/>
      <w:proofErr w:type="gramStart"/>
      <w:r w:rsidRPr="0061737C">
        <w:rPr>
          <w:rFonts w:eastAsia="微软雅黑"/>
          <w:b/>
          <w:color w:val="C7000B"/>
          <w:spacing w:val="-4"/>
          <w:kern w:val="2"/>
          <w:shd w:val="pct15" w:color="auto" w:fill="FFFFFF"/>
          <w:lang w:eastAsia="en-US"/>
        </w:rPr>
        <w:t>tpcds.customer</w:t>
      </w:r>
      <w:proofErr w:type="gramEnd"/>
      <w:r w:rsidRPr="0061737C">
        <w:rPr>
          <w:rFonts w:eastAsia="微软雅黑"/>
          <w:b/>
          <w:color w:val="C7000B"/>
          <w:spacing w:val="-4"/>
          <w:kern w:val="2"/>
          <w:shd w:val="pct15" w:color="auto" w:fill="FFFFFF"/>
          <w:lang w:eastAsia="en-US"/>
        </w:rPr>
        <w:t>_address_bak</w:t>
      </w:r>
      <w:proofErr w:type="spellEnd"/>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ca_address_sk</w:t>
      </w:r>
      <w:proofErr w:type="spellEnd"/>
      <w:r w:rsidRPr="0061737C">
        <w:rPr>
          <w:rFonts w:eastAsia="微软雅黑"/>
          <w:b/>
          <w:color w:val="C7000B"/>
          <w:spacing w:val="-4"/>
          <w:kern w:val="2"/>
          <w:shd w:val="pct15" w:color="auto" w:fill="FFFFFF"/>
          <w:lang w:eastAsia="en-US"/>
        </w:rPr>
        <w:t xml:space="preserve">); </w:t>
      </w:r>
    </w:p>
    <w:p w14:paraId="265B8599" w14:textId="63ADF617" w:rsidR="00FB346D" w:rsidRPr="00525181" w:rsidRDefault="00FB346D" w:rsidP="00ED1505">
      <w:pPr>
        <w:pStyle w:val="afffff4"/>
      </w:pPr>
      <w:r w:rsidRPr="00525181">
        <w:t>CREATE INDEX</w:t>
      </w:r>
    </w:p>
    <w:p w14:paraId="640E74CE" w14:textId="2E09730F" w:rsidR="00FB346D" w:rsidRPr="00525181" w:rsidRDefault="00FB346D" w:rsidP="00ED1505">
      <w:pPr>
        <w:pStyle w:val="30"/>
        <w:rPr>
          <w:rFonts w:hint="eastAsia"/>
        </w:rPr>
      </w:pPr>
      <w:r w:rsidRPr="00525181">
        <w:t>创建多字段索引</w:t>
      </w:r>
    </w:p>
    <w:p w14:paraId="19A3FBEC" w14:textId="77777777" w:rsidR="00FB346D" w:rsidRPr="00525181" w:rsidRDefault="00FB346D" w:rsidP="00ED1505">
      <w:pPr>
        <w:pStyle w:val="1e"/>
        <w:rPr>
          <w:rFonts w:hint="eastAsia"/>
        </w:rPr>
      </w:pPr>
      <w:r w:rsidRPr="00525181">
        <w:t>假如用户需要经常查询表</w:t>
      </w:r>
      <w:proofErr w:type="spellStart"/>
      <w:r w:rsidRPr="00525181">
        <w:t>tpcds.customer_address_bak</w:t>
      </w:r>
      <w:proofErr w:type="spellEnd"/>
      <w:r w:rsidRPr="00525181">
        <w:t>中</w:t>
      </w:r>
      <w:proofErr w:type="spellStart"/>
      <w:r w:rsidRPr="00525181">
        <w:t>ca_address_sk</w:t>
      </w:r>
      <w:proofErr w:type="spellEnd"/>
      <w:r w:rsidRPr="00525181">
        <w:t>是</w:t>
      </w:r>
      <w:r w:rsidRPr="00525181">
        <w:t>5050</w:t>
      </w:r>
      <w:r w:rsidRPr="00525181">
        <w:t>，且</w:t>
      </w:r>
      <w:proofErr w:type="spellStart"/>
      <w:r w:rsidRPr="00525181">
        <w:t>ca_street_number</w:t>
      </w:r>
      <w:proofErr w:type="spellEnd"/>
      <w:r w:rsidRPr="00525181">
        <w:t>小于</w:t>
      </w:r>
      <w:r w:rsidRPr="00525181">
        <w:t>1000</w:t>
      </w:r>
      <w:r w:rsidRPr="00525181">
        <w:t>的记录，使用以下命令进行查询。</w:t>
      </w:r>
    </w:p>
    <w:p w14:paraId="43045497" w14:textId="60937576" w:rsidR="00FB346D" w:rsidRPr="0061737C" w:rsidRDefault="008A35D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FB346D" w:rsidRPr="0061737C">
        <w:rPr>
          <w:rFonts w:eastAsia="微软雅黑"/>
          <w:b/>
          <w:color w:val="C7000B"/>
          <w:spacing w:val="-4"/>
          <w:kern w:val="2"/>
          <w:shd w:val="pct15" w:color="auto" w:fill="FFFFFF"/>
          <w:lang w:eastAsia="en-US"/>
        </w:rPr>
        <w:t xml:space="preserve">SELECT </w:t>
      </w:r>
      <w:proofErr w:type="spellStart"/>
      <w:r w:rsidR="00FB346D" w:rsidRPr="0061737C">
        <w:rPr>
          <w:rFonts w:eastAsia="微软雅黑"/>
          <w:b/>
          <w:color w:val="C7000B"/>
          <w:spacing w:val="-4"/>
          <w:kern w:val="2"/>
          <w:shd w:val="pct15" w:color="auto" w:fill="FFFFFF"/>
          <w:lang w:eastAsia="en-US"/>
        </w:rPr>
        <w:t>ca_address_</w:t>
      </w:r>
      <w:proofErr w:type="gramStart"/>
      <w:r w:rsidR="00FB346D" w:rsidRPr="0061737C">
        <w:rPr>
          <w:rFonts w:eastAsia="微软雅黑"/>
          <w:b/>
          <w:color w:val="C7000B"/>
          <w:spacing w:val="-4"/>
          <w:kern w:val="2"/>
          <w:shd w:val="pct15" w:color="auto" w:fill="FFFFFF"/>
          <w:lang w:eastAsia="en-US"/>
        </w:rPr>
        <w:t>sk,ca</w:t>
      </w:r>
      <w:proofErr w:type="gramEnd"/>
      <w:r w:rsidR="00FB346D" w:rsidRPr="0061737C">
        <w:rPr>
          <w:rFonts w:eastAsia="微软雅黑"/>
          <w:b/>
          <w:color w:val="C7000B"/>
          <w:spacing w:val="-4"/>
          <w:kern w:val="2"/>
          <w:shd w:val="pct15" w:color="auto" w:fill="FFFFFF"/>
          <w:lang w:eastAsia="en-US"/>
        </w:rPr>
        <w:t>_address_id</w:t>
      </w:r>
      <w:proofErr w:type="spellEnd"/>
      <w:r w:rsidR="00FB346D" w:rsidRPr="0061737C">
        <w:rPr>
          <w:rFonts w:eastAsia="微软雅黑"/>
          <w:b/>
          <w:color w:val="C7000B"/>
          <w:spacing w:val="-4"/>
          <w:kern w:val="2"/>
          <w:shd w:val="pct15" w:color="auto" w:fill="FFFFFF"/>
          <w:lang w:eastAsia="en-US"/>
        </w:rPr>
        <w:t xml:space="preserve"> FROM </w:t>
      </w:r>
      <w:proofErr w:type="spellStart"/>
      <w:r w:rsidR="00FB346D" w:rsidRPr="0061737C">
        <w:rPr>
          <w:rFonts w:eastAsia="微软雅黑"/>
          <w:b/>
          <w:color w:val="C7000B"/>
          <w:spacing w:val="-4"/>
          <w:kern w:val="2"/>
          <w:shd w:val="pct15" w:color="auto" w:fill="FFFFFF"/>
          <w:lang w:eastAsia="en-US"/>
        </w:rPr>
        <w:t>tpcds.customer_address_bak</w:t>
      </w:r>
      <w:proofErr w:type="spellEnd"/>
      <w:r w:rsidR="00FB346D" w:rsidRPr="0061737C">
        <w:rPr>
          <w:rFonts w:eastAsia="微软雅黑"/>
          <w:b/>
          <w:color w:val="C7000B"/>
          <w:spacing w:val="-4"/>
          <w:kern w:val="2"/>
          <w:shd w:val="pct15" w:color="auto" w:fill="FFFFFF"/>
          <w:lang w:eastAsia="en-US"/>
        </w:rPr>
        <w:t xml:space="preserve"> WHERE </w:t>
      </w:r>
      <w:proofErr w:type="spellStart"/>
      <w:r w:rsidR="00FB346D" w:rsidRPr="0061737C">
        <w:rPr>
          <w:rFonts w:eastAsia="微软雅黑"/>
          <w:b/>
          <w:color w:val="C7000B"/>
          <w:spacing w:val="-4"/>
          <w:kern w:val="2"/>
          <w:shd w:val="pct15" w:color="auto" w:fill="FFFFFF"/>
          <w:lang w:eastAsia="en-US"/>
        </w:rPr>
        <w:t>ca_address_sk</w:t>
      </w:r>
      <w:proofErr w:type="spellEnd"/>
      <w:r w:rsidR="00FB346D" w:rsidRPr="0061737C">
        <w:rPr>
          <w:rFonts w:eastAsia="微软雅黑"/>
          <w:b/>
          <w:color w:val="C7000B"/>
          <w:spacing w:val="-4"/>
          <w:kern w:val="2"/>
          <w:shd w:val="pct15" w:color="auto" w:fill="FFFFFF"/>
          <w:lang w:eastAsia="en-US"/>
        </w:rPr>
        <w:t xml:space="preserve"> = 5050 AND </w:t>
      </w:r>
      <w:proofErr w:type="spellStart"/>
      <w:r w:rsidR="00FB346D" w:rsidRPr="0061737C">
        <w:rPr>
          <w:rFonts w:eastAsia="微软雅黑"/>
          <w:b/>
          <w:color w:val="C7000B"/>
          <w:spacing w:val="-4"/>
          <w:kern w:val="2"/>
          <w:shd w:val="pct15" w:color="auto" w:fill="FFFFFF"/>
          <w:lang w:eastAsia="en-US"/>
        </w:rPr>
        <w:t>ca_street_number</w:t>
      </w:r>
      <w:proofErr w:type="spellEnd"/>
      <w:r w:rsidR="00FB346D" w:rsidRPr="0061737C">
        <w:rPr>
          <w:rFonts w:eastAsia="微软雅黑"/>
          <w:b/>
          <w:color w:val="C7000B"/>
          <w:spacing w:val="-4"/>
          <w:kern w:val="2"/>
          <w:shd w:val="pct15" w:color="auto" w:fill="FFFFFF"/>
          <w:lang w:eastAsia="en-US"/>
        </w:rPr>
        <w:t xml:space="preserve"> &lt; 1000;</w:t>
      </w:r>
    </w:p>
    <w:p w14:paraId="182E061D" w14:textId="77777777" w:rsidR="00FB346D" w:rsidRPr="00525181" w:rsidRDefault="00FB346D" w:rsidP="00ED1505">
      <w:pPr>
        <w:pStyle w:val="1e"/>
        <w:rPr>
          <w:rFonts w:hint="eastAsia"/>
        </w:rPr>
      </w:pPr>
      <w:r w:rsidRPr="00525181">
        <w:lastRenderedPageBreak/>
        <w:t>使用以下命令在字段</w:t>
      </w:r>
      <w:proofErr w:type="spellStart"/>
      <w:r w:rsidRPr="00525181">
        <w:t>ca_address_sk</w:t>
      </w:r>
      <w:proofErr w:type="spellEnd"/>
      <w:r w:rsidRPr="00525181">
        <w:t>和</w:t>
      </w:r>
      <w:proofErr w:type="spellStart"/>
      <w:r w:rsidRPr="00525181">
        <w:t>ca_street_number</w:t>
      </w:r>
      <w:proofErr w:type="spellEnd"/>
      <w:r w:rsidRPr="00525181">
        <w:t>上定义一个多字段索引。</w:t>
      </w:r>
    </w:p>
    <w:p w14:paraId="38AD5789" w14:textId="02E6B0FF" w:rsidR="00FB346D" w:rsidRPr="0061737C" w:rsidRDefault="00FB346D"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CREATE INDEX </w:t>
      </w:r>
      <w:proofErr w:type="spellStart"/>
      <w:r w:rsidRPr="0061737C">
        <w:rPr>
          <w:rFonts w:eastAsia="微软雅黑"/>
          <w:b/>
          <w:color w:val="C7000B"/>
          <w:spacing w:val="-4"/>
          <w:kern w:val="2"/>
          <w:shd w:val="pct15" w:color="auto" w:fill="FFFFFF"/>
          <w:lang w:eastAsia="en-US"/>
        </w:rPr>
        <w:t>more_column_index</w:t>
      </w:r>
      <w:proofErr w:type="spellEnd"/>
      <w:r w:rsidRPr="0061737C">
        <w:rPr>
          <w:rFonts w:eastAsia="微软雅黑"/>
          <w:b/>
          <w:color w:val="C7000B"/>
          <w:spacing w:val="-4"/>
          <w:kern w:val="2"/>
          <w:shd w:val="pct15" w:color="auto" w:fill="FFFFFF"/>
          <w:lang w:eastAsia="en-US"/>
        </w:rPr>
        <w:t xml:space="preserve"> ON </w:t>
      </w:r>
      <w:proofErr w:type="spellStart"/>
      <w:proofErr w:type="gramStart"/>
      <w:r w:rsidRPr="0061737C">
        <w:rPr>
          <w:rFonts w:eastAsia="微软雅黑"/>
          <w:b/>
          <w:color w:val="C7000B"/>
          <w:spacing w:val="-4"/>
          <w:kern w:val="2"/>
          <w:shd w:val="pct15" w:color="auto" w:fill="FFFFFF"/>
          <w:lang w:eastAsia="en-US"/>
        </w:rPr>
        <w:t>tpcds.customer</w:t>
      </w:r>
      <w:proofErr w:type="gramEnd"/>
      <w:r w:rsidRPr="0061737C">
        <w:rPr>
          <w:rFonts w:eastAsia="微软雅黑"/>
          <w:b/>
          <w:color w:val="C7000B"/>
          <w:spacing w:val="-4"/>
          <w:kern w:val="2"/>
          <w:shd w:val="pct15" w:color="auto" w:fill="FFFFFF"/>
          <w:lang w:eastAsia="en-US"/>
        </w:rPr>
        <w:t>_address_bak</w:t>
      </w:r>
      <w:proofErr w:type="spellEnd"/>
      <w:r w:rsidRPr="0061737C">
        <w:rPr>
          <w:rFonts w:eastAsia="微软雅黑"/>
          <w:b/>
          <w:color w:val="C7000B"/>
          <w:spacing w:val="-4"/>
          <w:kern w:val="2"/>
          <w:shd w:val="pct15" w:color="auto" w:fill="FFFFFF"/>
          <w:lang w:eastAsia="en-US"/>
        </w:rPr>
        <w:t>(</w:t>
      </w:r>
      <w:proofErr w:type="spellStart"/>
      <w:r w:rsidR="00833D4B">
        <w:rPr>
          <w:rFonts w:eastAsia="微软雅黑"/>
          <w:b/>
          <w:color w:val="C7000B"/>
          <w:spacing w:val="-4"/>
          <w:kern w:val="2"/>
          <w:shd w:val="pct15" w:color="auto" w:fill="FFFFFF"/>
          <w:lang w:eastAsia="en-US"/>
        </w:rPr>
        <w:t>ca_address_sk</w:t>
      </w:r>
      <w:proofErr w:type="spellEnd"/>
      <w:r w:rsidR="00833D4B">
        <w:rPr>
          <w:rFonts w:eastAsia="微软雅黑"/>
          <w:b/>
          <w:color w:val="C7000B"/>
          <w:spacing w:val="-4"/>
          <w:kern w:val="2"/>
          <w:shd w:val="pct15" w:color="auto" w:fill="FFFFFF"/>
          <w:lang w:eastAsia="en-US"/>
        </w:rPr>
        <w:t xml:space="preserve"> ,</w:t>
      </w:r>
      <w:proofErr w:type="spellStart"/>
      <w:r w:rsidR="00833D4B">
        <w:rPr>
          <w:rFonts w:eastAsia="微软雅黑"/>
          <w:b/>
          <w:color w:val="C7000B"/>
          <w:spacing w:val="-4"/>
          <w:kern w:val="2"/>
          <w:shd w:val="pct15" w:color="auto" w:fill="FFFFFF"/>
          <w:lang w:eastAsia="en-US"/>
        </w:rPr>
        <w:t>ca_street_number</w:t>
      </w:r>
      <w:proofErr w:type="spellEnd"/>
      <w:r w:rsidRPr="0061737C">
        <w:rPr>
          <w:rFonts w:eastAsia="微软雅黑"/>
          <w:b/>
          <w:color w:val="C7000B"/>
          <w:spacing w:val="-4"/>
          <w:kern w:val="2"/>
          <w:shd w:val="pct15" w:color="auto" w:fill="FFFFFF"/>
          <w:lang w:eastAsia="en-US"/>
        </w:rPr>
        <w:t xml:space="preserve">); </w:t>
      </w:r>
    </w:p>
    <w:p w14:paraId="6D03E3CE" w14:textId="77777777" w:rsidR="00FB346D" w:rsidRPr="00525181" w:rsidRDefault="00FB346D" w:rsidP="00ED1505">
      <w:pPr>
        <w:pStyle w:val="afffff4"/>
      </w:pPr>
      <w:r w:rsidRPr="00525181">
        <w:t>CREATE INDEX</w:t>
      </w:r>
    </w:p>
    <w:p w14:paraId="49474926" w14:textId="37D8DBC9" w:rsidR="00FB346D" w:rsidRPr="00525181" w:rsidRDefault="00FB346D" w:rsidP="00ED1505">
      <w:pPr>
        <w:pStyle w:val="30"/>
        <w:rPr>
          <w:rFonts w:hint="eastAsia"/>
        </w:rPr>
      </w:pPr>
      <w:r w:rsidRPr="00525181">
        <w:t>创建部分索引</w:t>
      </w:r>
    </w:p>
    <w:p w14:paraId="4ECE25A0" w14:textId="77777777" w:rsidR="00FB346D" w:rsidRPr="00525181" w:rsidRDefault="00FB346D" w:rsidP="00ED1505">
      <w:pPr>
        <w:pStyle w:val="1e"/>
        <w:rPr>
          <w:rFonts w:hint="eastAsia"/>
        </w:rPr>
      </w:pPr>
      <w:r w:rsidRPr="00525181">
        <w:t>如果只需要查询</w:t>
      </w:r>
      <w:proofErr w:type="spellStart"/>
      <w:r w:rsidRPr="00525181">
        <w:t>ca_address_sk</w:t>
      </w:r>
      <w:proofErr w:type="spellEnd"/>
      <w:r w:rsidRPr="00525181">
        <w:t>为</w:t>
      </w:r>
      <w:r w:rsidRPr="00525181">
        <w:t>5050</w:t>
      </w:r>
      <w:r w:rsidRPr="00525181">
        <w:t>的记录，可以创建部分索引来提升查询效率。</w:t>
      </w:r>
    </w:p>
    <w:p w14:paraId="55863767" w14:textId="77777777" w:rsidR="00FB346D" w:rsidRPr="0061737C" w:rsidRDefault="00FB346D"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CREATE INDEX </w:t>
      </w:r>
      <w:proofErr w:type="spellStart"/>
      <w:r w:rsidRPr="0061737C">
        <w:rPr>
          <w:rFonts w:eastAsia="微软雅黑"/>
          <w:b/>
          <w:color w:val="C7000B"/>
          <w:spacing w:val="-4"/>
          <w:kern w:val="2"/>
          <w:shd w:val="pct15" w:color="auto" w:fill="FFFFFF"/>
          <w:lang w:eastAsia="en-US"/>
        </w:rPr>
        <w:t>part_index</w:t>
      </w:r>
      <w:proofErr w:type="spellEnd"/>
      <w:r w:rsidRPr="0061737C">
        <w:rPr>
          <w:rFonts w:eastAsia="微软雅黑"/>
          <w:b/>
          <w:color w:val="C7000B"/>
          <w:spacing w:val="-4"/>
          <w:kern w:val="2"/>
          <w:shd w:val="pct15" w:color="auto" w:fill="FFFFFF"/>
          <w:lang w:eastAsia="en-US"/>
        </w:rPr>
        <w:t xml:space="preserve"> ON </w:t>
      </w:r>
      <w:proofErr w:type="spellStart"/>
      <w:proofErr w:type="gramStart"/>
      <w:r w:rsidRPr="0061737C">
        <w:rPr>
          <w:rFonts w:eastAsia="微软雅黑"/>
          <w:b/>
          <w:color w:val="C7000B"/>
          <w:spacing w:val="-4"/>
          <w:kern w:val="2"/>
          <w:shd w:val="pct15" w:color="auto" w:fill="FFFFFF"/>
          <w:lang w:eastAsia="en-US"/>
        </w:rPr>
        <w:t>tpcds.customer</w:t>
      </w:r>
      <w:proofErr w:type="gramEnd"/>
      <w:r w:rsidRPr="0061737C">
        <w:rPr>
          <w:rFonts w:eastAsia="微软雅黑"/>
          <w:b/>
          <w:color w:val="C7000B"/>
          <w:spacing w:val="-4"/>
          <w:kern w:val="2"/>
          <w:shd w:val="pct15" w:color="auto" w:fill="FFFFFF"/>
          <w:lang w:eastAsia="en-US"/>
        </w:rPr>
        <w:t>_address_bak</w:t>
      </w:r>
      <w:proofErr w:type="spellEnd"/>
      <w:r w:rsidRPr="0061737C">
        <w:rPr>
          <w:rFonts w:eastAsia="微软雅黑"/>
          <w:b/>
          <w:color w:val="C7000B"/>
          <w:spacing w:val="-4"/>
          <w:kern w:val="2"/>
          <w:shd w:val="pct15" w:color="auto" w:fill="FFFFFF"/>
          <w:lang w:eastAsia="en-US"/>
        </w:rPr>
        <w:t>(</w:t>
      </w:r>
      <w:proofErr w:type="spellStart"/>
      <w:r w:rsidRPr="0061737C">
        <w:rPr>
          <w:rFonts w:eastAsia="微软雅黑"/>
          <w:b/>
          <w:color w:val="C7000B"/>
          <w:spacing w:val="-4"/>
          <w:kern w:val="2"/>
          <w:shd w:val="pct15" w:color="auto" w:fill="FFFFFF"/>
          <w:lang w:eastAsia="en-US"/>
        </w:rPr>
        <w:t>ca_address_sk</w:t>
      </w:r>
      <w:proofErr w:type="spellEnd"/>
      <w:r w:rsidRPr="0061737C">
        <w:rPr>
          <w:rFonts w:eastAsia="微软雅黑"/>
          <w:b/>
          <w:color w:val="C7000B"/>
          <w:spacing w:val="-4"/>
          <w:kern w:val="2"/>
          <w:shd w:val="pct15" w:color="auto" w:fill="FFFFFF"/>
          <w:lang w:eastAsia="en-US"/>
        </w:rPr>
        <w:t xml:space="preserve">) WHERE </w:t>
      </w:r>
      <w:proofErr w:type="spellStart"/>
      <w:r w:rsidRPr="0061737C">
        <w:rPr>
          <w:rFonts w:eastAsia="微软雅黑"/>
          <w:b/>
          <w:color w:val="C7000B"/>
          <w:spacing w:val="-4"/>
          <w:kern w:val="2"/>
          <w:shd w:val="pct15" w:color="auto" w:fill="FFFFFF"/>
          <w:lang w:eastAsia="en-US"/>
        </w:rPr>
        <w:t>ca_address_sk</w:t>
      </w:r>
      <w:proofErr w:type="spellEnd"/>
      <w:r w:rsidRPr="0061737C">
        <w:rPr>
          <w:rFonts w:eastAsia="微软雅黑"/>
          <w:b/>
          <w:color w:val="C7000B"/>
          <w:spacing w:val="-4"/>
          <w:kern w:val="2"/>
          <w:shd w:val="pct15" w:color="auto" w:fill="FFFFFF"/>
          <w:lang w:eastAsia="en-US"/>
        </w:rPr>
        <w:t xml:space="preserve"> = 5050; </w:t>
      </w:r>
    </w:p>
    <w:p w14:paraId="190840D0" w14:textId="77777777" w:rsidR="00FB346D" w:rsidRPr="00525181" w:rsidRDefault="00FB346D" w:rsidP="00ED1505">
      <w:pPr>
        <w:pStyle w:val="afffff4"/>
      </w:pPr>
      <w:r w:rsidRPr="00525181">
        <w:t>CREATE INDEX</w:t>
      </w:r>
    </w:p>
    <w:p w14:paraId="6CAB2F98" w14:textId="44273740" w:rsidR="00FB346D" w:rsidRPr="00525181" w:rsidRDefault="00FB346D" w:rsidP="00ED1505">
      <w:pPr>
        <w:pStyle w:val="30"/>
        <w:rPr>
          <w:rFonts w:hint="eastAsia"/>
        </w:rPr>
      </w:pPr>
      <w:r w:rsidRPr="00525181">
        <w:t>创建表达式索引</w:t>
      </w:r>
    </w:p>
    <w:p w14:paraId="7E4DD7B8" w14:textId="77777777" w:rsidR="00FB346D" w:rsidRPr="00525181" w:rsidRDefault="00FB346D" w:rsidP="00ED1505">
      <w:pPr>
        <w:pStyle w:val="1e"/>
        <w:rPr>
          <w:rFonts w:hint="eastAsia"/>
        </w:rPr>
      </w:pPr>
      <w:r w:rsidRPr="00525181">
        <w:t>假如经常需要查询</w:t>
      </w:r>
      <w:proofErr w:type="spellStart"/>
      <w:r w:rsidRPr="00525181">
        <w:t>ca_street_number</w:t>
      </w:r>
      <w:proofErr w:type="spellEnd"/>
      <w:r w:rsidRPr="00525181">
        <w:t>小于</w:t>
      </w:r>
      <w:r w:rsidRPr="00525181">
        <w:t>1000</w:t>
      </w:r>
      <w:r w:rsidRPr="00525181">
        <w:t>的信息，执行如下命令进行查询。</w:t>
      </w:r>
    </w:p>
    <w:p w14:paraId="0B59B7A4" w14:textId="77777777" w:rsidR="00FB346D" w:rsidRPr="00525181" w:rsidRDefault="00FB346D" w:rsidP="00ED1505">
      <w:pPr>
        <w:pStyle w:val="afffff4"/>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SELECT * FROM </w:t>
      </w:r>
      <w:proofErr w:type="spellStart"/>
      <w:proofErr w:type="gramStart"/>
      <w:r w:rsidRPr="0061737C">
        <w:rPr>
          <w:rFonts w:eastAsia="微软雅黑"/>
          <w:b/>
          <w:color w:val="C7000B"/>
          <w:spacing w:val="-4"/>
          <w:kern w:val="2"/>
          <w:shd w:val="pct15" w:color="auto" w:fill="FFFFFF"/>
          <w:lang w:eastAsia="en-US"/>
        </w:rPr>
        <w:t>tpcds.customer</w:t>
      </w:r>
      <w:proofErr w:type="gramEnd"/>
      <w:r w:rsidRPr="0061737C">
        <w:rPr>
          <w:rFonts w:eastAsia="微软雅黑"/>
          <w:b/>
          <w:color w:val="C7000B"/>
          <w:spacing w:val="-4"/>
          <w:kern w:val="2"/>
          <w:shd w:val="pct15" w:color="auto" w:fill="FFFFFF"/>
          <w:lang w:eastAsia="en-US"/>
        </w:rPr>
        <w:t>_address_bak</w:t>
      </w:r>
      <w:proofErr w:type="spellEnd"/>
      <w:r w:rsidRPr="0061737C">
        <w:rPr>
          <w:rFonts w:eastAsia="微软雅黑"/>
          <w:b/>
          <w:color w:val="C7000B"/>
          <w:spacing w:val="-4"/>
          <w:kern w:val="2"/>
          <w:shd w:val="pct15" w:color="auto" w:fill="FFFFFF"/>
          <w:lang w:eastAsia="en-US"/>
        </w:rPr>
        <w:t xml:space="preserve"> WHERE </w:t>
      </w:r>
      <w:proofErr w:type="spellStart"/>
      <w:r w:rsidRPr="0061737C">
        <w:rPr>
          <w:rFonts w:eastAsia="微软雅黑"/>
          <w:b/>
          <w:color w:val="C7000B"/>
          <w:spacing w:val="-4"/>
          <w:kern w:val="2"/>
          <w:shd w:val="pct15" w:color="auto" w:fill="FFFFFF"/>
          <w:lang w:eastAsia="en-US"/>
        </w:rPr>
        <w:t>trunc</w:t>
      </w:r>
      <w:proofErr w:type="spellEnd"/>
      <w:r w:rsidRPr="0061737C">
        <w:rPr>
          <w:rFonts w:eastAsia="微软雅黑"/>
          <w:b/>
          <w:color w:val="C7000B"/>
          <w:spacing w:val="-4"/>
          <w:kern w:val="2"/>
          <w:shd w:val="pct15" w:color="auto" w:fill="FFFFFF"/>
          <w:lang w:eastAsia="en-US"/>
        </w:rPr>
        <w:t>(</w:t>
      </w:r>
      <w:proofErr w:type="spellStart"/>
      <w:r w:rsidRPr="0061737C">
        <w:rPr>
          <w:rFonts w:eastAsia="微软雅黑"/>
          <w:b/>
          <w:color w:val="C7000B"/>
          <w:spacing w:val="-4"/>
          <w:kern w:val="2"/>
          <w:shd w:val="pct15" w:color="auto" w:fill="FFFFFF"/>
          <w:lang w:eastAsia="en-US"/>
        </w:rPr>
        <w:t>ca_street_number</w:t>
      </w:r>
      <w:proofErr w:type="spellEnd"/>
      <w:r w:rsidRPr="0061737C">
        <w:rPr>
          <w:rFonts w:eastAsia="微软雅黑"/>
          <w:b/>
          <w:color w:val="C7000B"/>
          <w:spacing w:val="-4"/>
          <w:kern w:val="2"/>
          <w:shd w:val="pct15" w:color="auto" w:fill="FFFFFF"/>
          <w:lang w:eastAsia="en-US"/>
        </w:rPr>
        <w:t>) &lt; 1000;</w:t>
      </w:r>
    </w:p>
    <w:p w14:paraId="0BE6C38E" w14:textId="77777777" w:rsidR="00FB346D" w:rsidRPr="00525181" w:rsidRDefault="00FB346D" w:rsidP="00ED1505">
      <w:pPr>
        <w:pStyle w:val="1e"/>
        <w:rPr>
          <w:rFonts w:hint="eastAsia"/>
        </w:rPr>
      </w:pPr>
      <w:r w:rsidRPr="00525181">
        <w:t>可以为上面的查询创建表达式索引：</w:t>
      </w:r>
    </w:p>
    <w:p w14:paraId="2EE8E22C" w14:textId="77777777" w:rsidR="00FB346D" w:rsidRPr="00525181" w:rsidRDefault="00FB346D" w:rsidP="00ED1505">
      <w:pPr>
        <w:pStyle w:val="afffff4"/>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CREATE INDEX </w:t>
      </w:r>
      <w:proofErr w:type="spellStart"/>
      <w:r w:rsidRPr="0061737C">
        <w:rPr>
          <w:rFonts w:eastAsia="微软雅黑"/>
          <w:b/>
          <w:color w:val="C7000B"/>
          <w:spacing w:val="-4"/>
          <w:kern w:val="2"/>
          <w:shd w:val="pct15" w:color="auto" w:fill="FFFFFF"/>
          <w:lang w:eastAsia="en-US"/>
        </w:rPr>
        <w:t>para_index</w:t>
      </w:r>
      <w:proofErr w:type="spellEnd"/>
      <w:r w:rsidRPr="0061737C">
        <w:rPr>
          <w:rFonts w:eastAsia="微软雅黑"/>
          <w:b/>
          <w:color w:val="C7000B"/>
          <w:spacing w:val="-4"/>
          <w:kern w:val="2"/>
          <w:shd w:val="pct15" w:color="auto" w:fill="FFFFFF"/>
          <w:lang w:eastAsia="en-US"/>
        </w:rPr>
        <w:t xml:space="preserve"> ON </w:t>
      </w:r>
      <w:proofErr w:type="spellStart"/>
      <w:proofErr w:type="gramStart"/>
      <w:r w:rsidRPr="0061737C">
        <w:rPr>
          <w:rFonts w:eastAsia="微软雅黑"/>
          <w:b/>
          <w:color w:val="C7000B"/>
          <w:spacing w:val="-4"/>
          <w:kern w:val="2"/>
          <w:shd w:val="pct15" w:color="auto" w:fill="FFFFFF"/>
          <w:lang w:eastAsia="en-US"/>
        </w:rPr>
        <w:t>tpcds.customer</w:t>
      </w:r>
      <w:proofErr w:type="gramEnd"/>
      <w:r w:rsidRPr="0061737C">
        <w:rPr>
          <w:rFonts w:eastAsia="微软雅黑"/>
          <w:b/>
          <w:color w:val="C7000B"/>
          <w:spacing w:val="-4"/>
          <w:kern w:val="2"/>
          <w:shd w:val="pct15" w:color="auto" w:fill="FFFFFF"/>
          <w:lang w:eastAsia="en-US"/>
        </w:rPr>
        <w:t>_address_bak</w:t>
      </w:r>
      <w:proofErr w:type="spellEnd"/>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trunc</w:t>
      </w:r>
      <w:proofErr w:type="spellEnd"/>
      <w:r w:rsidRPr="0061737C">
        <w:rPr>
          <w:rFonts w:eastAsia="微软雅黑"/>
          <w:b/>
          <w:color w:val="C7000B"/>
          <w:spacing w:val="-4"/>
          <w:kern w:val="2"/>
          <w:shd w:val="pct15" w:color="auto" w:fill="FFFFFF"/>
          <w:lang w:eastAsia="en-US"/>
        </w:rPr>
        <w:t>(</w:t>
      </w:r>
      <w:proofErr w:type="spellStart"/>
      <w:r w:rsidRPr="0061737C">
        <w:rPr>
          <w:rFonts w:eastAsia="微软雅黑"/>
          <w:b/>
          <w:color w:val="C7000B"/>
          <w:spacing w:val="-4"/>
          <w:kern w:val="2"/>
          <w:shd w:val="pct15" w:color="auto" w:fill="FFFFFF"/>
          <w:lang w:eastAsia="en-US"/>
        </w:rPr>
        <w:t>ca_street_number</w:t>
      </w:r>
      <w:proofErr w:type="spellEnd"/>
      <w:r w:rsidRPr="0061737C">
        <w:rPr>
          <w:rFonts w:eastAsia="微软雅黑"/>
          <w:b/>
          <w:color w:val="C7000B"/>
          <w:spacing w:val="-4"/>
          <w:kern w:val="2"/>
          <w:shd w:val="pct15" w:color="auto" w:fill="FFFFFF"/>
          <w:lang w:eastAsia="en-US"/>
        </w:rPr>
        <w:t xml:space="preserve">)); </w:t>
      </w:r>
    </w:p>
    <w:p w14:paraId="373985AE" w14:textId="77777777" w:rsidR="00FB346D" w:rsidRPr="00525181" w:rsidRDefault="00FB346D" w:rsidP="00ED1505">
      <w:pPr>
        <w:pStyle w:val="afffff4"/>
      </w:pPr>
      <w:r w:rsidRPr="00525181">
        <w:t>CREATE INDEX</w:t>
      </w:r>
    </w:p>
    <w:p w14:paraId="34CA39EE" w14:textId="4F447B38" w:rsidR="00FB346D" w:rsidRPr="00525181" w:rsidRDefault="00FB346D" w:rsidP="00ED1505">
      <w:pPr>
        <w:pStyle w:val="30"/>
        <w:rPr>
          <w:rFonts w:hint="eastAsia"/>
        </w:rPr>
      </w:pPr>
      <w:r w:rsidRPr="00525181">
        <w:t>删除</w:t>
      </w:r>
      <w:proofErr w:type="spellStart"/>
      <w:r w:rsidRPr="00525181">
        <w:t>tpcds.customer_address_bak</w:t>
      </w:r>
      <w:proofErr w:type="spellEnd"/>
      <w:r w:rsidRPr="00525181">
        <w:t>表。</w:t>
      </w:r>
    </w:p>
    <w:p w14:paraId="4D1D3182" w14:textId="77777777" w:rsidR="00FB346D" w:rsidRPr="0061737C" w:rsidRDefault="00FB346D"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DROP TABLE </w:t>
      </w:r>
      <w:proofErr w:type="spellStart"/>
      <w:proofErr w:type="gramStart"/>
      <w:r w:rsidRPr="0061737C">
        <w:rPr>
          <w:rFonts w:eastAsia="微软雅黑"/>
          <w:b/>
          <w:color w:val="C7000B"/>
          <w:spacing w:val="-4"/>
          <w:kern w:val="2"/>
          <w:shd w:val="pct15" w:color="auto" w:fill="FFFFFF"/>
          <w:lang w:eastAsia="en-US"/>
        </w:rPr>
        <w:t>tpcds.customer</w:t>
      </w:r>
      <w:proofErr w:type="gramEnd"/>
      <w:r w:rsidRPr="0061737C">
        <w:rPr>
          <w:rFonts w:eastAsia="微软雅黑"/>
          <w:b/>
          <w:color w:val="C7000B"/>
          <w:spacing w:val="-4"/>
          <w:kern w:val="2"/>
          <w:shd w:val="pct15" w:color="auto" w:fill="FFFFFF"/>
          <w:lang w:eastAsia="en-US"/>
        </w:rPr>
        <w:t>_address_bak</w:t>
      </w:r>
      <w:proofErr w:type="spellEnd"/>
      <w:r w:rsidRPr="0061737C">
        <w:rPr>
          <w:rFonts w:eastAsia="微软雅黑"/>
          <w:b/>
          <w:color w:val="C7000B"/>
          <w:spacing w:val="-4"/>
          <w:kern w:val="2"/>
          <w:shd w:val="pct15" w:color="auto" w:fill="FFFFFF"/>
          <w:lang w:eastAsia="en-US"/>
        </w:rPr>
        <w:t xml:space="preserve">; </w:t>
      </w:r>
    </w:p>
    <w:p w14:paraId="20210A56" w14:textId="74011E17" w:rsidR="00FB346D" w:rsidRPr="00525181" w:rsidRDefault="00FB346D" w:rsidP="00ED1505">
      <w:pPr>
        <w:pStyle w:val="afffff4"/>
      </w:pPr>
      <w:r w:rsidRPr="00525181">
        <w:t>DROP TABLE</w:t>
      </w:r>
    </w:p>
    <w:p w14:paraId="2E965139" w14:textId="39880159" w:rsidR="00FB346D" w:rsidRPr="00525181" w:rsidRDefault="00FB346D" w:rsidP="00FB346D">
      <w:pPr>
        <w:pStyle w:val="3"/>
        <w:rPr>
          <w:rFonts w:ascii="Huawei Sans" w:hAnsi="Huawei Sans" w:cs="Huawei Sans"/>
        </w:rPr>
      </w:pPr>
      <w:bookmarkStart w:id="44" w:name="_Toc81318138"/>
      <w:r w:rsidRPr="00525181">
        <w:rPr>
          <w:rFonts w:ascii="Huawei Sans" w:hAnsi="Huawei Sans" w:cs="Huawei Sans"/>
        </w:rPr>
        <w:t>创建和管理视图</w:t>
      </w:r>
      <w:bookmarkEnd w:id="44"/>
    </w:p>
    <w:p w14:paraId="59153FD5" w14:textId="15591286" w:rsidR="00FB346D" w:rsidRPr="00525181" w:rsidRDefault="00FB346D" w:rsidP="00FB346D">
      <w:pPr>
        <w:pStyle w:val="4"/>
        <w:rPr>
          <w:rFonts w:ascii="Huawei Sans" w:hAnsi="Huawei Sans" w:cs="Huawei Sans" w:hint="default"/>
        </w:rPr>
      </w:pPr>
      <w:r w:rsidRPr="00525181">
        <w:rPr>
          <w:rFonts w:ascii="Huawei Sans" w:hAnsi="Huawei Sans" w:cs="Huawei Sans" w:hint="default"/>
        </w:rPr>
        <w:t>创建视图</w:t>
      </w:r>
    </w:p>
    <w:p w14:paraId="2A543D44" w14:textId="6CE88560" w:rsidR="00FB346D" w:rsidRPr="00525181" w:rsidRDefault="00774470" w:rsidP="00ED1505">
      <w:pPr>
        <w:pStyle w:val="1e"/>
        <w:rPr>
          <w:rFonts w:hint="eastAsia"/>
        </w:rPr>
      </w:pPr>
      <w:r>
        <w:t>创建</w:t>
      </w:r>
      <w:r>
        <w:rPr>
          <w:rFonts w:hint="eastAsia"/>
        </w:rPr>
        <w:t>普通</w:t>
      </w:r>
      <w:r w:rsidR="00FB346D" w:rsidRPr="00525181">
        <w:t>视图</w:t>
      </w:r>
      <w:proofErr w:type="spellStart"/>
      <w:r w:rsidR="00FB346D" w:rsidRPr="00525181">
        <w:t>MyView</w:t>
      </w:r>
      <w:proofErr w:type="spellEnd"/>
      <w:r w:rsidR="00FB346D" w:rsidRPr="00525181">
        <w:t>。</w:t>
      </w:r>
    </w:p>
    <w:p w14:paraId="7CBF309E" w14:textId="50A1CBA0" w:rsidR="00FB346D" w:rsidRPr="0061737C" w:rsidRDefault="00FB346D" w:rsidP="00774470">
      <w:pPr>
        <w:pStyle w:val="afffff4"/>
        <w:pBdr>
          <w:bottom w:val="single" w:sz="8" w:space="0" w:color="auto"/>
        </w:pBdr>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CREATE OR REPLACE VIEW </w:t>
      </w:r>
      <w:proofErr w:type="spellStart"/>
      <w:r w:rsidRPr="0061737C">
        <w:rPr>
          <w:rFonts w:eastAsia="微软雅黑"/>
          <w:b/>
          <w:color w:val="C7000B"/>
          <w:spacing w:val="-4"/>
          <w:kern w:val="2"/>
          <w:shd w:val="pct15" w:color="auto" w:fill="FFFFFF"/>
          <w:lang w:eastAsia="en-US"/>
        </w:rPr>
        <w:t>MyView</w:t>
      </w:r>
      <w:proofErr w:type="spellEnd"/>
      <w:r w:rsidRPr="0061737C">
        <w:rPr>
          <w:rFonts w:eastAsia="微软雅黑"/>
          <w:b/>
          <w:color w:val="C7000B"/>
          <w:spacing w:val="-4"/>
          <w:kern w:val="2"/>
          <w:shd w:val="pct15" w:color="auto" w:fill="FFFFFF"/>
          <w:lang w:eastAsia="en-US"/>
        </w:rPr>
        <w:t xml:space="preserve"> AS SELECT * FROM tpcds.web_returns</w:t>
      </w:r>
      <w:r w:rsidR="001946F2" w:rsidRPr="0061737C">
        <w:rPr>
          <w:rFonts w:eastAsia="微软雅黑"/>
          <w:b/>
          <w:color w:val="C7000B"/>
          <w:spacing w:val="-4"/>
          <w:kern w:val="2"/>
          <w:shd w:val="pct15" w:color="auto" w:fill="FFFFFF"/>
          <w:lang w:eastAsia="en-US"/>
        </w:rPr>
        <w:t>_p2</w:t>
      </w:r>
      <w:r w:rsidRPr="0061737C">
        <w:rPr>
          <w:rFonts w:eastAsia="微软雅黑"/>
          <w:b/>
          <w:color w:val="C7000B"/>
          <w:spacing w:val="-4"/>
          <w:kern w:val="2"/>
          <w:shd w:val="pct15" w:color="auto" w:fill="FFFFFF"/>
          <w:lang w:eastAsia="en-US"/>
        </w:rPr>
        <w:t xml:space="preserve"> WHERE </w:t>
      </w:r>
      <w:proofErr w:type="spellStart"/>
      <w:r w:rsidRPr="0061737C">
        <w:rPr>
          <w:rFonts w:eastAsia="微软雅黑"/>
          <w:b/>
          <w:color w:val="C7000B"/>
          <w:spacing w:val="-4"/>
          <w:kern w:val="2"/>
          <w:shd w:val="pct15" w:color="auto" w:fill="FFFFFF"/>
          <w:lang w:eastAsia="en-US"/>
        </w:rPr>
        <w:t>trunc</w:t>
      </w:r>
      <w:proofErr w:type="spellEnd"/>
      <w:r w:rsidRPr="0061737C">
        <w:rPr>
          <w:rFonts w:eastAsia="微软雅黑"/>
          <w:b/>
          <w:color w:val="C7000B"/>
          <w:spacing w:val="-4"/>
          <w:kern w:val="2"/>
          <w:shd w:val="pct15" w:color="auto" w:fill="FFFFFF"/>
          <w:lang w:eastAsia="en-US"/>
        </w:rPr>
        <w:t>(</w:t>
      </w:r>
      <w:proofErr w:type="spellStart"/>
      <w:r w:rsidR="001946F2" w:rsidRPr="0061737C">
        <w:rPr>
          <w:rFonts w:eastAsia="微软雅黑"/>
          <w:b/>
          <w:color w:val="C7000B"/>
          <w:spacing w:val="-4"/>
          <w:kern w:val="2"/>
          <w:shd w:val="pct15" w:color="auto" w:fill="FFFFFF"/>
          <w:lang w:eastAsia="en-US"/>
        </w:rPr>
        <w:t>ca_address_sk</w:t>
      </w:r>
      <w:proofErr w:type="spellEnd"/>
      <w:r w:rsidRPr="0061737C">
        <w:rPr>
          <w:rFonts w:eastAsia="微软雅黑"/>
          <w:b/>
          <w:color w:val="C7000B"/>
          <w:spacing w:val="-4"/>
          <w:kern w:val="2"/>
          <w:shd w:val="pct15" w:color="auto" w:fill="FFFFFF"/>
          <w:lang w:eastAsia="en-US"/>
        </w:rPr>
        <w:t xml:space="preserve">) &gt; 10000; </w:t>
      </w:r>
    </w:p>
    <w:p w14:paraId="15284DD0" w14:textId="4DB91236" w:rsidR="00FB346D" w:rsidRDefault="00FB346D" w:rsidP="00774470">
      <w:pPr>
        <w:pStyle w:val="afffff4"/>
        <w:pBdr>
          <w:bottom w:val="single" w:sz="8" w:space="0" w:color="auto"/>
        </w:pBdr>
      </w:pPr>
      <w:r w:rsidRPr="00525181">
        <w:t>CREATE VIEW</w:t>
      </w:r>
    </w:p>
    <w:p w14:paraId="3A7DCE00" w14:textId="2F519821" w:rsidR="00774470" w:rsidRPr="00525181" w:rsidRDefault="00774470" w:rsidP="00774470">
      <w:pPr>
        <w:pStyle w:val="1e"/>
        <w:rPr>
          <w:rFonts w:hint="eastAsia"/>
        </w:rPr>
      </w:pPr>
      <w:r>
        <w:t>创建</w:t>
      </w:r>
      <w:r w:rsidR="00E71A78">
        <w:rPr>
          <w:rFonts w:hint="eastAsia"/>
        </w:rPr>
        <w:t>物化</w:t>
      </w:r>
      <w:r w:rsidRPr="00525181">
        <w:t>视图</w:t>
      </w:r>
      <w:proofErr w:type="spellStart"/>
      <w:r w:rsidR="00E71A78">
        <w:t>MV_</w:t>
      </w:r>
      <w:r w:rsidRPr="00525181">
        <w:t>MyView</w:t>
      </w:r>
      <w:proofErr w:type="spellEnd"/>
      <w:r w:rsidRPr="00525181">
        <w:t>。</w:t>
      </w:r>
    </w:p>
    <w:p w14:paraId="6815EAD9" w14:textId="77777777" w:rsidR="00E71A78" w:rsidRPr="00E71A78" w:rsidRDefault="00E71A78" w:rsidP="00E71A78">
      <w:pPr>
        <w:pStyle w:val="afffff4"/>
        <w:pBdr>
          <w:bottom w:val="single" w:sz="8" w:space="0" w:color="auto"/>
        </w:pBdr>
        <w:rPr>
          <w:rFonts w:eastAsia="微软雅黑"/>
          <w:b/>
          <w:color w:val="C7000B"/>
          <w:spacing w:val="-4"/>
          <w:kern w:val="2"/>
          <w:shd w:val="pct15" w:color="auto" w:fill="FFFFFF"/>
          <w:lang w:eastAsia="en-US"/>
        </w:rPr>
      </w:pPr>
      <w:proofErr w:type="spellStart"/>
      <w:r>
        <w:t>postgres</w:t>
      </w:r>
      <w:proofErr w:type="spellEnd"/>
      <w:r>
        <w:t xml:space="preserve">=# </w:t>
      </w:r>
      <w:r w:rsidRPr="00E71A78">
        <w:rPr>
          <w:rFonts w:eastAsia="微软雅黑"/>
          <w:b/>
          <w:color w:val="C7000B"/>
          <w:spacing w:val="-4"/>
          <w:kern w:val="2"/>
          <w:shd w:val="pct15" w:color="auto" w:fill="FFFFFF"/>
          <w:lang w:eastAsia="en-US"/>
        </w:rPr>
        <w:t xml:space="preserve">CREATE MATERIALIZED VIEW </w:t>
      </w:r>
      <w:proofErr w:type="spellStart"/>
      <w:r w:rsidRPr="00E71A78">
        <w:rPr>
          <w:rFonts w:eastAsia="微软雅黑"/>
          <w:b/>
          <w:color w:val="C7000B"/>
          <w:spacing w:val="-4"/>
          <w:kern w:val="2"/>
          <w:shd w:val="pct15" w:color="auto" w:fill="FFFFFF"/>
          <w:lang w:eastAsia="en-US"/>
        </w:rPr>
        <w:t>MV_MyView</w:t>
      </w:r>
      <w:proofErr w:type="spellEnd"/>
      <w:r w:rsidRPr="00E71A78">
        <w:rPr>
          <w:rFonts w:eastAsia="微软雅黑"/>
          <w:b/>
          <w:color w:val="C7000B"/>
          <w:spacing w:val="-4"/>
          <w:kern w:val="2"/>
          <w:shd w:val="pct15" w:color="auto" w:fill="FFFFFF"/>
          <w:lang w:eastAsia="en-US"/>
        </w:rPr>
        <w:t xml:space="preserve"> AS SELECT * FROM tpcds.web_returns_p2 WHERE </w:t>
      </w:r>
      <w:proofErr w:type="spellStart"/>
      <w:r w:rsidRPr="00E71A78">
        <w:rPr>
          <w:rFonts w:eastAsia="微软雅黑"/>
          <w:b/>
          <w:color w:val="C7000B"/>
          <w:spacing w:val="-4"/>
          <w:kern w:val="2"/>
          <w:shd w:val="pct15" w:color="auto" w:fill="FFFFFF"/>
          <w:lang w:eastAsia="en-US"/>
        </w:rPr>
        <w:t>trunc</w:t>
      </w:r>
      <w:proofErr w:type="spellEnd"/>
      <w:r w:rsidRPr="00E71A78">
        <w:rPr>
          <w:rFonts w:eastAsia="微软雅黑"/>
          <w:b/>
          <w:color w:val="C7000B"/>
          <w:spacing w:val="-4"/>
          <w:kern w:val="2"/>
          <w:shd w:val="pct15" w:color="auto" w:fill="FFFFFF"/>
          <w:lang w:eastAsia="en-US"/>
        </w:rPr>
        <w:t>(</w:t>
      </w:r>
      <w:proofErr w:type="spellStart"/>
      <w:r w:rsidRPr="00E71A78">
        <w:rPr>
          <w:rFonts w:eastAsia="微软雅黑"/>
          <w:b/>
          <w:color w:val="C7000B"/>
          <w:spacing w:val="-4"/>
          <w:kern w:val="2"/>
          <w:shd w:val="pct15" w:color="auto" w:fill="FFFFFF"/>
          <w:lang w:eastAsia="en-US"/>
        </w:rPr>
        <w:t>ca_address_sk</w:t>
      </w:r>
      <w:proofErr w:type="spellEnd"/>
      <w:r w:rsidRPr="00E71A78">
        <w:rPr>
          <w:rFonts w:eastAsia="微软雅黑"/>
          <w:b/>
          <w:color w:val="C7000B"/>
          <w:spacing w:val="-4"/>
          <w:kern w:val="2"/>
          <w:shd w:val="pct15" w:color="auto" w:fill="FFFFFF"/>
          <w:lang w:eastAsia="en-US"/>
        </w:rPr>
        <w:t>) &gt; 5000;</w:t>
      </w:r>
    </w:p>
    <w:p w14:paraId="53AFF11B" w14:textId="68E5A6AD" w:rsidR="00E71A78" w:rsidRDefault="00E71A78" w:rsidP="00E71A78">
      <w:pPr>
        <w:pStyle w:val="afffff4"/>
        <w:pBdr>
          <w:bottom w:val="single" w:sz="8" w:space="0" w:color="auto"/>
        </w:pBdr>
      </w:pPr>
      <w:r>
        <w:t xml:space="preserve">SELECT </w:t>
      </w:r>
      <w:r w:rsidR="00A154D9">
        <w:t>2</w:t>
      </w:r>
    </w:p>
    <w:p w14:paraId="443A574D" w14:textId="308E5D5A" w:rsidR="009733A9" w:rsidRDefault="00762499" w:rsidP="009733A9">
      <w:pPr>
        <w:pStyle w:val="1e"/>
        <w:rPr>
          <w:rFonts w:hint="eastAsia"/>
        </w:rPr>
      </w:pPr>
      <w:r>
        <w:t>物化视图使用场景：报表统计、大表统计等，定期固化数据快照，</w:t>
      </w:r>
      <w:r w:rsidR="009733A9" w:rsidRPr="009733A9">
        <w:t>避免对多表重复</w:t>
      </w:r>
      <w:proofErr w:type="gramStart"/>
      <w:r w:rsidR="009733A9" w:rsidRPr="009733A9">
        <w:t>跑相同</w:t>
      </w:r>
      <w:proofErr w:type="gramEnd"/>
      <w:r w:rsidR="009733A9" w:rsidRPr="009733A9">
        <w:t>的查询。</w:t>
      </w:r>
    </w:p>
    <w:p w14:paraId="0F843919" w14:textId="1C3100DA" w:rsidR="009733A9" w:rsidRPr="009733A9" w:rsidRDefault="009733A9" w:rsidP="009733A9">
      <w:pPr>
        <w:pStyle w:val="1e"/>
        <w:rPr>
          <w:rFonts w:hint="eastAsia"/>
        </w:rPr>
      </w:pPr>
      <w:r w:rsidRPr="009733A9">
        <w:t>物化视图使用注意事项：</w:t>
      </w:r>
      <w:r w:rsidRPr="009733A9">
        <w:br/>
      </w:r>
      <w:r w:rsidRPr="009733A9">
        <w:t>不可以在临时表或全局临时表上创建。</w:t>
      </w:r>
      <w:r w:rsidRPr="009733A9">
        <w:br/>
      </w:r>
      <w:r w:rsidRPr="009733A9">
        <w:t>当基表数据发生变化时，需要使用刷新命令保持物化视图与基表同步。</w:t>
      </w:r>
    </w:p>
    <w:p w14:paraId="6F1AFD11" w14:textId="34FCF99B" w:rsidR="00FB1380" w:rsidRPr="00525181" w:rsidRDefault="00FB1380" w:rsidP="00FB1380">
      <w:pPr>
        <w:pStyle w:val="4"/>
        <w:rPr>
          <w:rFonts w:ascii="Huawei Sans" w:hAnsi="Huawei Sans" w:cs="Huawei Sans" w:hint="default"/>
        </w:rPr>
      </w:pPr>
      <w:r w:rsidRPr="00525181">
        <w:rPr>
          <w:rFonts w:ascii="Huawei Sans" w:hAnsi="Huawei Sans" w:cs="Huawei Sans" w:hint="default"/>
        </w:rPr>
        <w:lastRenderedPageBreak/>
        <w:t>管理视图</w:t>
      </w:r>
    </w:p>
    <w:p w14:paraId="2BBBA5F0" w14:textId="77CCF3D2" w:rsidR="00FB1380" w:rsidRPr="00525181" w:rsidRDefault="00FB1380" w:rsidP="00FB1380">
      <w:pPr>
        <w:pStyle w:val="5"/>
        <w:rPr>
          <w:rFonts w:ascii="Huawei Sans" w:hAnsi="Huawei Sans" w:cs="Huawei Sans" w:hint="default"/>
        </w:rPr>
      </w:pPr>
      <w:r w:rsidRPr="00525181">
        <w:rPr>
          <w:rFonts w:ascii="Huawei Sans" w:hAnsi="Huawei Sans" w:cs="Huawei Sans" w:hint="default"/>
        </w:rPr>
        <w:t>查询</w:t>
      </w:r>
      <w:r w:rsidR="00A66728">
        <w:t>普通</w:t>
      </w:r>
      <w:r w:rsidRPr="00525181">
        <w:rPr>
          <w:rFonts w:ascii="Huawei Sans" w:hAnsi="Huawei Sans" w:cs="Huawei Sans" w:hint="default"/>
        </w:rPr>
        <w:t>视图</w:t>
      </w:r>
    </w:p>
    <w:p w14:paraId="58D9A4BA" w14:textId="68460553" w:rsidR="00FB1380" w:rsidRPr="00525181" w:rsidRDefault="00FB1380" w:rsidP="00ED1505">
      <w:pPr>
        <w:pStyle w:val="1e"/>
        <w:rPr>
          <w:rFonts w:hint="eastAsia"/>
        </w:rPr>
      </w:pPr>
      <w:r w:rsidRPr="00525181">
        <w:t>查询</w:t>
      </w:r>
      <w:proofErr w:type="spellStart"/>
      <w:r w:rsidRPr="00525181">
        <w:t>MyView</w:t>
      </w:r>
      <w:proofErr w:type="spellEnd"/>
      <w:r w:rsidRPr="00525181">
        <w:t>视图。</w:t>
      </w:r>
    </w:p>
    <w:p w14:paraId="30916AC8" w14:textId="77777777" w:rsidR="00FB1380" w:rsidRPr="0061737C" w:rsidRDefault="00FB1380"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SELECT * FROM </w:t>
      </w:r>
      <w:proofErr w:type="spellStart"/>
      <w:r w:rsidRPr="0061737C">
        <w:rPr>
          <w:rFonts w:eastAsia="微软雅黑"/>
          <w:b/>
          <w:color w:val="C7000B"/>
          <w:spacing w:val="-4"/>
          <w:kern w:val="2"/>
          <w:shd w:val="pct15" w:color="auto" w:fill="FFFFFF"/>
          <w:lang w:eastAsia="en-US"/>
        </w:rPr>
        <w:t>MyView</w:t>
      </w:r>
      <w:proofErr w:type="spellEnd"/>
      <w:r w:rsidRPr="0061737C">
        <w:rPr>
          <w:rFonts w:eastAsia="微软雅黑"/>
          <w:b/>
          <w:color w:val="C7000B"/>
          <w:spacing w:val="-4"/>
          <w:kern w:val="2"/>
          <w:shd w:val="pct15" w:color="auto" w:fill="FFFFFF"/>
          <w:lang w:eastAsia="en-US"/>
        </w:rPr>
        <w:t>;</w:t>
      </w:r>
    </w:p>
    <w:p w14:paraId="55BA541F" w14:textId="4254EFED" w:rsidR="00FB1380" w:rsidRPr="00525181" w:rsidRDefault="00FB1380" w:rsidP="00FB1380">
      <w:pPr>
        <w:pStyle w:val="5"/>
        <w:rPr>
          <w:rFonts w:ascii="Huawei Sans" w:hAnsi="Huawei Sans" w:cs="Huawei Sans" w:hint="default"/>
        </w:rPr>
      </w:pPr>
      <w:r w:rsidRPr="00525181">
        <w:rPr>
          <w:rFonts w:ascii="Huawei Sans" w:hAnsi="Huawei Sans" w:cs="Huawei Sans" w:hint="default"/>
        </w:rPr>
        <w:t>查看</w:t>
      </w:r>
      <w:r w:rsidR="00A66728">
        <w:t>普通</w:t>
      </w:r>
      <w:r w:rsidR="00361702" w:rsidRPr="00525181">
        <w:rPr>
          <w:rFonts w:ascii="Huawei Sans" w:hAnsi="Huawei Sans" w:cs="Huawei Sans" w:hint="default"/>
        </w:rPr>
        <w:t>视</w:t>
      </w:r>
      <w:r w:rsidRPr="00525181">
        <w:rPr>
          <w:rFonts w:ascii="Huawei Sans" w:hAnsi="Huawei Sans" w:cs="Huawei Sans" w:hint="default"/>
        </w:rPr>
        <w:t>图的具体信息</w:t>
      </w:r>
    </w:p>
    <w:p w14:paraId="6839FE74" w14:textId="61472B19" w:rsidR="00FB1380" w:rsidRPr="00525181" w:rsidRDefault="00FB1380" w:rsidP="00ED1505">
      <w:pPr>
        <w:pStyle w:val="1e"/>
        <w:rPr>
          <w:rFonts w:hint="eastAsia"/>
        </w:rPr>
      </w:pPr>
      <w:r w:rsidRPr="00525181">
        <w:t>查询</w:t>
      </w:r>
      <w:proofErr w:type="spellStart"/>
      <w:r w:rsidR="001946F2" w:rsidRPr="00525181">
        <w:t>MyView</w:t>
      </w:r>
      <w:proofErr w:type="spellEnd"/>
      <w:r w:rsidRPr="00525181">
        <w:t>视图的详细信息。</w:t>
      </w:r>
    </w:p>
    <w:p w14:paraId="13E39623" w14:textId="7354D867" w:rsidR="00FB1380" w:rsidRPr="0061737C" w:rsidRDefault="00FB1380"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\d+ </w:t>
      </w:r>
      <w:proofErr w:type="spellStart"/>
      <w:r w:rsidR="001946F2" w:rsidRPr="0061737C">
        <w:rPr>
          <w:rFonts w:eastAsia="微软雅黑"/>
          <w:b/>
          <w:color w:val="C7000B"/>
          <w:spacing w:val="-4"/>
          <w:kern w:val="2"/>
          <w:shd w:val="pct15" w:color="auto" w:fill="FFFFFF"/>
          <w:lang w:eastAsia="en-US"/>
        </w:rPr>
        <w:t>Myview</w:t>
      </w:r>
      <w:proofErr w:type="spellEnd"/>
      <w:r w:rsidRPr="0061737C">
        <w:rPr>
          <w:rFonts w:eastAsia="微软雅黑"/>
          <w:b/>
          <w:color w:val="C7000B"/>
          <w:spacing w:val="-4"/>
          <w:kern w:val="2"/>
          <w:shd w:val="pct15" w:color="auto" w:fill="FFFFFF"/>
          <w:lang w:eastAsia="en-US"/>
        </w:rPr>
        <w:t xml:space="preserve"> </w:t>
      </w:r>
    </w:p>
    <w:p w14:paraId="3948135C" w14:textId="7EB19AD1" w:rsidR="001946F2" w:rsidRPr="00525181" w:rsidRDefault="001946F2" w:rsidP="00ED1505">
      <w:pPr>
        <w:pStyle w:val="afffff4"/>
      </w:pPr>
      <w:r w:rsidRPr="00525181">
        <w:t xml:space="preserve">View </w:t>
      </w:r>
      <w:r w:rsidR="00890A03">
        <w:rPr>
          <w:rFonts w:ascii="宋体" w:eastAsia="宋体" w:hAnsi="宋体" w:cs="宋体" w:hint="eastAsia"/>
        </w:rPr>
        <w:t>＂</w:t>
      </w:r>
      <w:proofErr w:type="spellStart"/>
      <w:r w:rsidRPr="00525181">
        <w:t>public.myview</w:t>
      </w:r>
      <w:proofErr w:type="spellEnd"/>
      <w:r w:rsidR="00890A03">
        <w:rPr>
          <w:rFonts w:ascii="宋体" w:eastAsia="宋体" w:hAnsi="宋体" w:cs="宋体" w:hint="eastAsia"/>
        </w:rPr>
        <w:t>＂</w:t>
      </w:r>
    </w:p>
    <w:p w14:paraId="1D1B82C5" w14:textId="77777777" w:rsidR="001946F2" w:rsidRPr="00525181" w:rsidRDefault="001946F2" w:rsidP="00ED1505">
      <w:pPr>
        <w:pStyle w:val="afffff4"/>
      </w:pPr>
      <w:r w:rsidRPr="00525181">
        <w:t xml:space="preserve">      Column      |         Type          | Modifiers | </w:t>
      </w:r>
      <w:proofErr w:type="gramStart"/>
      <w:r w:rsidRPr="00525181">
        <w:t>Storage  |</w:t>
      </w:r>
      <w:proofErr w:type="gramEnd"/>
      <w:r w:rsidRPr="00525181">
        <w:t xml:space="preserve"> Description</w:t>
      </w:r>
    </w:p>
    <w:p w14:paraId="43748AF2" w14:textId="77777777" w:rsidR="001946F2" w:rsidRPr="00525181" w:rsidRDefault="001946F2" w:rsidP="00ED1505">
      <w:pPr>
        <w:pStyle w:val="afffff4"/>
      </w:pPr>
      <w:r w:rsidRPr="00525181">
        <w:t>------------------+-----------------------+-----------+----------+-------------</w:t>
      </w:r>
    </w:p>
    <w:p w14:paraId="69033569" w14:textId="77777777" w:rsidR="001946F2" w:rsidRPr="00525181" w:rsidRDefault="001946F2" w:rsidP="00ED1505">
      <w:pPr>
        <w:pStyle w:val="afffff4"/>
      </w:pPr>
      <w:r w:rsidRPr="00525181">
        <w:t xml:space="preserve"> </w:t>
      </w:r>
      <w:proofErr w:type="spellStart"/>
      <w:r w:rsidRPr="00525181">
        <w:t>ca_address_sk</w:t>
      </w:r>
      <w:proofErr w:type="spellEnd"/>
      <w:r w:rsidRPr="00525181">
        <w:t xml:space="preserve">    | integer               |           | plain    |</w:t>
      </w:r>
    </w:p>
    <w:p w14:paraId="3B24F2A2" w14:textId="77777777" w:rsidR="001946F2" w:rsidRPr="00525181" w:rsidRDefault="001946F2" w:rsidP="00ED1505">
      <w:pPr>
        <w:pStyle w:val="afffff4"/>
      </w:pPr>
      <w:r w:rsidRPr="00525181">
        <w:t xml:space="preserve"> </w:t>
      </w:r>
      <w:proofErr w:type="spellStart"/>
      <w:r w:rsidRPr="00525181">
        <w:t>ca_address_id</w:t>
      </w:r>
      <w:proofErr w:type="spellEnd"/>
      <w:r w:rsidRPr="00525181">
        <w:t xml:space="preserve">    | </w:t>
      </w:r>
      <w:proofErr w:type="gramStart"/>
      <w:r w:rsidRPr="00525181">
        <w:t>character(</w:t>
      </w:r>
      <w:proofErr w:type="gramEnd"/>
      <w:r w:rsidRPr="00525181">
        <w:t>16)         |           | extended |</w:t>
      </w:r>
    </w:p>
    <w:p w14:paraId="137D0380" w14:textId="77777777" w:rsidR="001946F2" w:rsidRPr="00525181" w:rsidRDefault="001946F2" w:rsidP="00ED1505">
      <w:pPr>
        <w:pStyle w:val="afffff4"/>
      </w:pPr>
      <w:r w:rsidRPr="00525181">
        <w:t xml:space="preserve"> </w:t>
      </w:r>
      <w:proofErr w:type="spellStart"/>
      <w:r w:rsidRPr="00525181">
        <w:t>ca_street_number</w:t>
      </w:r>
      <w:proofErr w:type="spellEnd"/>
      <w:r w:rsidRPr="00525181">
        <w:t xml:space="preserve"> | </w:t>
      </w:r>
      <w:proofErr w:type="gramStart"/>
      <w:r w:rsidRPr="00525181">
        <w:t>character(</w:t>
      </w:r>
      <w:proofErr w:type="gramEnd"/>
      <w:r w:rsidRPr="00525181">
        <w:t>10)         |           | extended |</w:t>
      </w:r>
    </w:p>
    <w:p w14:paraId="3DFC0663" w14:textId="77777777" w:rsidR="001946F2" w:rsidRPr="00525181" w:rsidRDefault="001946F2" w:rsidP="00ED1505">
      <w:pPr>
        <w:pStyle w:val="afffff4"/>
      </w:pPr>
      <w:r w:rsidRPr="00525181">
        <w:t xml:space="preserve"> </w:t>
      </w:r>
      <w:proofErr w:type="spellStart"/>
      <w:r w:rsidRPr="00525181">
        <w:t>ca_street_name</w:t>
      </w:r>
      <w:proofErr w:type="spellEnd"/>
      <w:r w:rsidRPr="00525181">
        <w:t xml:space="preserve">   | character </w:t>
      </w:r>
      <w:proofErr w:type="gramStart"/>
      <w:r w:rsidRPr="00525181">
        <w:t>varying(</w:t>
      </w:r>
      <w:proofErr w:type="gramEnd"/>
      <w:r w:rsidRPr="00525181">
        <w:t>60) |           | extended |</w:t>
      </w:r>
    </w:p>
    <w:p w14:paraId="088DE959" w14:textId="77777777" w:rsidR="001946F2" w:rsidRPr="00525181" w:rsidRDefault="001946F2" w:rsidP="00ED1505">
      <w:pPr>
        <w:pStyle w:val="afffff4"/>
      </w:pPr>
      <w:r w:rsidRPr="00525181">
        <w:t xml:space="preserve"> </w:t>
      </w:r>
      <w:proofErr w:type="spellStart"/>
      <w:r w:rsidRPr="00525181">
        <w:t>ca_street_type</w:t>
      </w:r>
      <w:proofErr w:type="spellEnd"/>
      <w:r w:rsidRPr="00525181">
        <w:t xml:space="preserve">   | </w:t>
      </w:r>
      <w:proofErr w:type="gramStart"/>
      <w:r w:rsidRPr="00525181">
        <w:t>character(</w:t>
      </w:r>
      <w:proofErr w:type="gramEnd"/>
      <w:r w:rsidRPr="00525181">
        <w:t>15)         |           | extended |</w:t>
      </w:r>
    </w:p>
    <w:p w14:paraId="473DA597" w14:textId="77777777" w:rsidR="001946F2" w:rsidRPr="00525181" w:rsidRDefault="001946F2" w:rsidP="00ED1505">
      <w:pPr>
        <w:pStyle w:val="afffff4"/>
      </w:pPr>
      <w:r w:rsidRPr="00525181">
        <w:t xml:space="preserve"> </w:t>
      </w:r>
      <w:proofErr w:type="spellStart"/>
      <w:r w:rsidRPr="00525181">
        <w:t>ca_suite_</w:t>
      </w:r>
      <w:proofErr w:type="gramStart"/>
      <w:r w:rsidRPr="00525181">
        <w:t>number</w:t>
      </w:r>
      <w:proofErr w:type="spellEnd"/>
      <w:r w:rsidRPr="00525181">
        <w:t xml:space="preserve">  |</w:t>
      </w:r>
      <w:proofErr w:type="gramEnd"/>
      <w:r w:rsidRPr="00525181">
        <w:t xml:space="preserve"> character(10)         |           | extended |</w:t>
      </w:r>
    </w:p>
    <w:p w14:paraId="23067CC8" w14:textId="77777777" w:rsidR="001946F2" w:rsidRPr="00525181" w:rsidRDefault="001946F2" w:rsidP="00ED1505">
      <w:pPr>
        <w:pStyle w:val="afffff4"/>
      </w:pPr>
      <w:r w:rsidRPr="00525181">
        <w:t xml:space="preserve"> </w:t>
      </w:r>
      <w:proofErr w:type="spellStart"/>
      <w:r w:rsidRPr="00525181">
        <w:t>ca_city</w:t>
      </w:r>
      <w:proofErr w:type="spellEnd"/>
      <w:r w:rsidRPr="00525181">
        <w:t xml:space="preserve">          | character </w:t>
      </w:r>
      <w:proofErr w:type="gramStart"/>
      <w:r w:rsidRPr="00525181">
        <w:t>varying(</w:t>
      </w:r>
      <w:proofErr w:type="gramEnd"/>
      <w:r w:rsidRPr="00525181">
        <w:t>60) |           | extended |</w:t>
      </w:r>
    </w:p>
    <w:p w14:paraId="4AEDBFD9" w14:textId="77777777" w:rsidR="001946F2" w:rsidRPr="00525181" w:rsidRDefault="001946F2" w:rsidP="00ED1505">
      <w:pPr>
        <w:pStyle w:val="afffff4"/>
      </w:pPr>
      <w:r w:rsidRPr="00525181">
        <w:t xml:space="preserve"> </w:t>
      </w:r>
      <w:proofErr w:type="spellStart"/>
      <w:r w:rsidRPr="00525181">
        <w:t>ca_county</w:t>
      </w:r>
      <w:proofErr w:type="spellEnd"/>
      <w:r w:rsidRPr="00525181">
        <w:t xml:space="preserve">        | character </w:t>
      </w:r>
      <w:proofErr w:type="gramStart"/>
      <w:r w:rsidRPr="00525181">
        <w:t>varying(</w:t>
      </w:r>
      <w:proofErr w:type="gramEnd"/>
      <w:r w:rsidRPr="00525181">
        <w:t>30) |           | extended |</w:t>
      </w:r>
    </w:p>
    <w:p w14:paraId="1DE5D4B5" w14:textId="77777777" w:rsidR="001946F2" w:rsidRPr="00525181" w:rsidRDefault="001946F2" w:rsidP="00ED1505">
      <w:pPr>
        <w:pStyle w:val="afffff4"/>
      </w:pPr>
      <w:r w:rsidRPr="00525181">
        <w:t xml:space="preserve"> </w:t>
      </w:r>
      <w:proofErr w:type="spellStart"/>
      <w:r w:rsidRPr="00525181">
        <w:t>ca_state</w:t>
      </w:r>
      <w:proofErr w:type="spellEnd"/>
      <w:r w:rsidRPr="00525181">
        <w:t xml:space="preserve">         | </w:t>
      </w:r>
      <w:proofErr w:type="gramStart"/>
      <w:r w:rsidRPr="00525181">
        <w:t>character(</w:t>
      </w:r>
      <w:proofErr w:type="gramEnd"/>
      <w:r w:rsidRPr="00525181">
        <w:t>2)          |           | extended |</w:t>
      </w:r>
    </w:p>
    <w:p w14:paraId="151DD44F" w14:textId="77777777" w:rsidR="001946F2" w:rsidRPr="00525181" w:rsidRDefault="001946F2" w:rsidP="00ED1505">
      <w:pPr>
        <w:pStyle w:val="afffff4"/>
      </w:pPr>
      <w:r w:rsidRPr="00525181">
        <w:t xml:space="preserve"> </w:t>
      </w:r>
      <w:proofErr w:type="spellStart"/>
      <w:r w:rsidRPr="00525181">
        <w:t>ca_zip</w:t>
      </w:r>
      <w:proofErr w:type="spellEnd"/>
      <w:r w:rsidRPr="00525181">
        <w:t xml:space="preserve">           | </w:t>
      </w:r>
      <w:proofErr w:type="gramStart"/>
      <w:r w:rsidRPr="00525181">
        <w:t>character(</w:t>
      </w:r>
      <w:proofErr w:type="gramEnd"/>
      <w:r w:rsidRPr="00525181">
        <w:t>10)         |           | extended |</w:t>
      </w:r>
    </w:p>
    <w:p w14:paraId="3466A926" w14:textId="77777777" w:rsidR="001946F2" w:rsidRPr="00525181" w:rsidRDefault="001946F2" w:rsidP="00ED1505">
      <w:pPr>
        <w:pStyle w:val="afffff4"/>
      </w:pPr>
      <w:r w:rsidRPr="00525181">
        <w:t xml:space="preserve"> </w:t>
      </w:r>
      <w:proofErr w:type="spellStart"/>
      <w:r w:rsidRPr="00525181">
        <w:t>ca_country</w:t>
      </w:r>
      <w:proofErr w:type="spellEnd"/>
      <w:r w:rsidRPr="00525181">
        <w:t xml:space="preserve">       | character </w:t>
      </w:r>
      <w:proofErr w:type="gramStart"/>
      <w:r w:rsidRPr="00525181">
        <w:t>varying(</w:t>
      </w:r>
      <w:proofErr w:type="gramEnd"/>
      <w:r w:rsidRPr="00525181">
        <w:t>20) |           | extended |</w:t>
      </w:r>
    </w:p>
    <w:p w14:paraId="6173F776" w14:textId="77777777" w:rsidR="001946F2" w:rsidRPr="00525181" w:rsidRDefault="001946F2" w:rsidP="00ED1505">
      <w:pPr>
        <w:pStyle w:val="afffff4"/>
      </w:pPr>
      <w:r w:rsidRPr="00525181">
        <w:t xml:space="preserve"> </w:t>
      </w:r>
      <w:proofErr w:type="spellStart"/>
      <w:r w:rsidRPr="00525181">
        <w:t>ca_gmt_offset</w:t>
      </w:r>
      <w:proofErr w:type="spellEnd"/>
      <w:r w:rsidRPr="00525181">
        <w:t xml:space="preserve">    | </w:t>
      </w:r>
      <w:proofErr w:type="gramStart"/>
      <w:r w:rsidRPr="00525181">
        <w:t>numeric(</w:t>
      </w:r>
      <w:proofErr w:type="gramEnd"/>
      <w:r w:rsidRPr="00525181">
        <w:t>5,2)          |           | main     |</w:t>
      </w:r>
    </w:p>
    <w:p w14:paraId="38E94FD8" w14:textId="77777777" w:rsidR="001946F2" w:rsidRPr="00525181" w:rsidRDefault="001946F2" w:rsidP="00ED1505">
      <w:pPr>
        <w:pStyle w:val="afffff4"/>
      </w:pPr>
      <w:r w:rsidRPr="00525181">
        <w:t xml:space="preserve"> </w:t>
      </w:r>
      <w:proofErr w:type="spellStart"/>
      <w:r w:rsidRPr="00525181">
        <w:t>ca_location_type</w:t>
      </w:r>
      <w:proofErr w:type="spellEnd"/>
      <w:r w:rsidRPr="00525181">
        <w:t xml:space="preserve"> | </w:t>
      </w:r>
      <w:proofErr w:type="gramStart"/>
      <w:r w:rsidRPr="00525181">
        <w:t>character(</w:t>
      </w:r>
      <w:proofErr w:type="gramEnd"/>
      <w:r w:rsidRPr="00525181">
        <w:t>20)         |           | extended |</w:t>
      </w:r>
    </w:p>
    <w:p w14:paraId="69A8F379" w14:textId="77777777" w:rsidR="001946F2" w:rsidRPr="00525181" w:rsidRDefault="001946F2" w:rsidP="00ED1505">
      <w:pPr>
        <w:pStyle w:val="afffff4"/>
      </w:pPr>
      <w:r w:rsidRPr="00525181">
        <w:t>View definition:</w:t>
      </w:r>
    </w:p>
    <w:p w14:paraId="11915947" w14:textId="77777777" w:rsidR="001946F2" w:rsidRPr="00525181" w:rsidRDefault="001946F2" w:rsidP="00ED1505">
      <w:pPr>
        <w:pStyle w:val="afffff4"/>
      </w:pPr>
      <w:r w:rsidRPr="00525181">
        <w:t xml:space="preserve"> </w:t>
      </w:r>
      <w:proofErr w:type="gramStart"/>
      <w:r w:rsidRPr="00525181">
        <w:t>SELECT  *</w:t>
      </w:r>
      <w:proofErr w:type="gramEnd"/>
    </w:p>
    <w:p w14:paraId="101AB6FD" w14:textId="77777777" w:rsidR="001946F2" w:rsidRPr="00525181" w:rsidRDefault="001946F2" w:rsidP="00ED1505">
      <w:pPr>
        <w:pStyle w:val="afffff4"/>
      </w:pPr>
      <w:r w:rsidRPr="00525181">
        <w:t xml:space="preserve">   FROM tpcds.web_returns_p2</w:t>
      </w:r>
    </w:p>
    <w:p w14:paraId="6BEAB23E" w14:textId="77777777" w:rsidR="001946F2" w:rsidRPr="00525181" w:rsidRDefault="001946F2" w:rsidP="00ED1505">
      <w:pPr>
        <w:pStyle w:val="afffff4"/>
      </w:pPr>
      <w:r w:rsidRPr="00525181">
        <w:t xml:space="preserve">  WHERE </w:t>
      </w:r>
      <w:proofErr w:type="spellStart"/>
      <w:proofErr w:type="gramStart"/>
      <w:r w:rsidRPr="00525181">
        <w:t>trunc</w:t>
      </w:r>
      <w:proofErr w:type="spellEnd"/>
      <w:r w:rsidRPr="00525181">
        <w:t>(</w:t>
      </w:r>
      <w:proofErr w:type="gramEnd"/>
      <w:r w:rsidRPr="00525181">
        <w:t xml:space="preserve">web_returns_p2.ca_address_sk::double precision) &gt; 10000::double </w:t>
      </w:r>
      <w:proofErr w:type="spellStart"/>
      <w:r w:rsidRPr="00525181">
        <w:t>prec</w:t>
      </w:r>
      <w:proofErr w:type="spellEnd"/>
    </w:p>
    <w:p w14:paraId="40AF0050" w14:textId="25C4E66B" w:rsidR="00FB1380" w:rsidRDefault="001946F2" w:rsidP="00ED1505">
      <w:pPr>
        <w:pStyle w:val="afffff4"/>
      </w:pPr>
      <w:proofErr w:type="spellStart"/>
      <w:r w:rsidRPr="00525181">
        <w:t>ision</w:t>
      </w:r>
      <w:proofErr w:type="spellEnd"/>
      <w:r w:rsidRPr="00525181">
        <w:t>;</w:t>
      </w:r>
    </w:p>
    <w:p w14:paraId="07FD90AE" w14:textId="7329EB52" w:rsidR="00A60EC3" w:rsidRPr="00525181" w:rsidRDefault="00A60EC3" w:rsidP="00A60EC3">
      <w:pPr>
        <w:pStyle w:val="5"/>
        <w:rPr>
          <w:rFonts w:ascii="Huawei Sans" w:hAnsi="Huawei Sans" w:cs="Huawei Sans" w:hint="default"/>
        </w:rPr>
      </w:pPr>
      <w:r w:rsidRPr="00525181">
        <w:rPr>
          <w:rFonts w:ascii="Huawei Sans" w:hAnsi="Huawei Sans" w:cs="Huawei Sans" w:hint="default"/>
        </w:rPr>
        <w:t>查询</w:t>
      </w:r>
      <w:r w:rsidR="00A66728" w:rsidRPr="009733A9">
        <w:t>物化</w:t>
      </w:r>
      <w:r w:rsidRPr="00525181">
        <w:rPr>
          <w:rFonts w:ascii="Huawei Sans" w:hAnsi="Huawei Sans" w:cs="Huawei Sans" w:hint="default"/>
        </w:rPr>
        <w:t>视图</w:t>
      </w:r>
    </w:p>
    <w:p w14:paraId="25A407EE" w14:textId="024D5825" w:rsidR="00A60EC3" w:rsidRPr="00525181" w:rsidRDefault="00A60EC3" w:rsidP="00A60EC3">
      <w:pPr>
        <w:pStyle w:val="1e"/>
        <w:rPr>
          <w:rFonts w:hint="eastAsia"/>
        </w:rPr>
      </w:pPr>
      <w:r w:rsidRPr="00525181">
        <w:t>查询</w:t>
      </w:r>
      <w:proofErr w:type="spellStart"/>
      <w:r w:rsidR="0069089C">
        <w:rPr>
          <w:rFonts w:hint="eastAsia"/>
        </w:rPr>
        <w:t>M</w:t>
      </w:r>
      <w:r w:rsidR="0069089C">
        <w:t>V_</w:t>
      </w:r>
      <w:r w:rsidRPr="00525181">
        <w:t>MyView</w:t>
      </w:r>
      <w:proofErr w:type="spellEnd"/>
      <w:r w:rsidRPr="00525181">
        <w:t>视图。</w:t>
      </w:r>
    </w:p>
    <w:p w14:paraId="18E7DFDE" w14:textId="77777777" w:rsidR="0069089C" w:rsidRPr="0069089C" w:rsidRDefault="0069089C" w:rsidP="0069089C">
      <w:pPr>
        <w:pStyle w:val="afffff4"/>
        <w:rPr>
          <w:rFonts w:eastAsia="微软雅黑"/>
          <w:b/>
          <w:color w:val="C7000B"/>
          <w:spacing w:val="-4"/>
          <w:kern w:val="2"/>
          <w:shd w:val="pct15" w:color="auto" w:fill="FFFFFF"/>
          <w:lang w:eastAsia="en-US"/>
        </w:rPr>
      </w:pPr>
      <w:proofErr w:type="spellStart"/>
      <w:r w:rsidRPr="0069089C">
        <w:t>postgres</w:t>
      </w:r>
      <w:proofErr w:type="spellEnd"/>
      <w:r w:rsidRPr="0069089C">
        <w:t xml:space="preserve">=# </w:t>
      </w:r>
      <w:r w:rsidRPr="0069089C">
        <w:rPr>
          <w:rFonts w:eastAsia="微软雅黑"/>
          <w:b/>
          <w:color w:val="C7000B"/>
          <w:spacing w:val="-4"/>
          <w:kern w:val="2"/>
          <w:shd w:val="pct15" w:color="auto" w:fill="FFFFFF"/>
          <w:lang w:eastAsia="en-US"/>
        </w:rPr>
        <w:t xml:space="preserve">SELECT * FROM </w:t>
      </w:r>
      <w:proofErr w:type="spellStart"/>
      <w:r w:rsidRPr="0069089C">
        <w:rPr>
          <w:rFonts w:eastAsia="微软雅黑"/>
          <w:b/>
          <w:color w:val="C7000B"/>
          <w:spacing w:val="-4"/>
          <w:kern w:val="2"/>
          <w:shd w:val="pct15" w:color="auto" w:fill="FFFFFF"/>
          <w:lang w:eastAsia="en-US"/>
        </w:rPr>
        <w:t>MV_MyView</w:t>
      </w:r>
      <w:proofErr w:type="spellEnd"/>
      <w:r w:rsidRPr="0069089C">
        <w:rPr>
          <w:rFonts w:eastAsia="微软雅黑"/>
          <w:b/>
          <w:color w:val="C7000B"/>
          <w:spacing w:val="-4"/>
          <w:kern w:val="2"/>
          <w:shd w:val="pct15" w:color="auto" w:fill="FFFFFF"/>
          <w:lang w:eastAsia="en-US"/>
        </w:rPr>
        <w:t>;</w:t>
      </w:r>
    </w:p>
    <w:p w14:paraId="1284070A" w14:textId="77777777" w:rsidR="0069089C" w:rsidRPr="0069089C" w:rsidRDefault="0069089C" w:rsidP="0069089C">
      <w:pPr>
        <w:pStyle w:val="afffff4"/>
      </w:pPr>
      <w:r w:rsidRPr="0069089C">
        <w:t xml:space="preserve"> </w:t>
      </w:r>
      <w:proofErr w:type="spellStart"/>
      <w:r w:rsidRPr="0069089C">
        <w:t>ca_address_sk</w:t>
      </w:r>
      <w:proofErr w:type="spellEnd"/>
      <w:r w:rsidRPr="0069089C">
        <w:t xml:space="preserve"> </w:t>
      </w:r>
      <w:proofErr w:type="gramStart"/>
      <w:r w:rsidRPr="0069089C">
        <w:t xml:space="preserve">|  </w:t>
      </w:r>
      <w:proofErr w:type="spellStart"/>
      <w:r w:rsidRPr="0069089C">
        <w:t>ca</w:t>
      </w:r>
      <w:proofErr w:type="gramEnd"/>
      <w:r w:rsidRPr="0069089C">
        <w:t>_address_id</w:t>
      </w:r>
      <w:proofErr w:type="spellEnd"/>
      <w:r w:rsidRPr="0069089C">
        <w:t xml:space="preserve">   | </w:t>
      </w:r>
      <w:proofErr w:type="spellStart"/>
      <w:r w:rsidRPr="0069089C">
        <w:t>ca_street_number</w:t>
      </w:r>
      <w:proofErr w:type="spellEnd"/>
      <w:r w:rsidRPr="0069089C">
        <w:t xml:space="preserve"> | </w:t>
      </w:r>
      <w:proofErr w:type="spellStart"/>
      <w:r w:rsidRPr="0069089C">
        <w:t>ca_street_name</w:t>
      </w:r>
      <w:proofErr w:type="spellEnd"/>
      <w:r w:rsidRPr="0069089C">
        <w:t xml:space="preserve"> | </w:t>
      </w:r>
      <w:proofErr w:type="spellStart"/>
      <w:r w:rsidRPr="0069089C">
        <w:t>ca_street_type</w:t>
      </w:r>
      <w:proofErr w:type="spellEnd"/>
      <w:r w:rsidRPr="0069089C">
        <w:t xml:space="preserve">  | </w:t>
      </w:r>
      <w:proofErr w:type="spellStart"/>
      <w:r w:rsidRPr="0069089C">
        <w:t>ca_suite_number</w:t>
      </w:r>
      <w:proofErr w:type="spellEnd"/>
      <w:r w:rsidRPr="0069089C">
        <w:t xml:space="preserve"> | </w:t>
      </w:r>
      <w:proofErr w:type="spellStart"/>
      <w:r w:rsidRPr="0069089C">
        <w:t>ca_city</w:t>
      </w:r>
      <w:proofErr w:type="spellEnd"/>
      <w:r w:rsidRPr="0069089C">
        <w:t xml:space="preserve"> | </w:t>
      </w:r>
      <w:proofErr w:type="spellStart"/>
      <w:r w:rsidRPr="0069089C">
        <w:t>ca_county</w:t>
      </w:r>
      <w:proofErr w:type="spellEnd"/>
      <w:r w:rsidRPr="0069089C">
        <w:t xml:space="preserve"> | </w:t>
      </w:r>
      <w:proofErr w:type="spellStart"/>
      <w:r w:rsidRPr="0069089C">
        <w:t>ca_state</w:t>
      </w:r>
      <w:proofErr w:type="spellEnd"/>
      <w:r w:rsidRPr="0069089C">
        <w:t xml:space="preserve"> |   </w:t>
      </w:r>
      <w:proofErr w:type="spellStart"/>
      <w:r w:rsidRPr="0069089C">
        <w:t>ca_zip</w:t>
      </w:r>
      <w:proofErr w:type="spellEnd"/>
      <w:r w:rsidRPr="0069089C">
        <w:t xml:space="preserve">   | </w:t>
      </w:r>
      <w:proofErr w:type="spellStart"/>
      <w:r w:rsidRPr="0069089C">
        <w:t>ca_country</w:t>
      </w:r>
      <w:proofErr w:type="spellEnd"/>
      <w:r w:rsidRPr="0069089C">
        <w:t xml:space="preserve"> | </w:t>
      </w:r>
      <w:proofErr w:type="spellStart"/>
      <w:r w:rsidRPr="0069089C">
        <w:t>ca_gm</w:t>
      </w:r>
      <w:proofErr w:type="spellEnd"/>
    </w:p>
    <w:p w14:paraId="6E0ED7BB" w14:textId="77777777" w:rsidR="0069089C" w:rsidRPr="0069089C" w:rsidRDefault="0069089C" w:rsidP="0069089C">
      <w:pPr>
        <w:pStyle w:val="afffff4"/>
      </w:pPr>
      <w:proofErr w:type="spellStart"/>
      <w:r w:rsidRPr="0069089C">
        <w:t>t_offset</w:t>
      </w:r>
      <w:proofErr w:type="spellEnd"/>
      <w:r w:rsidRPr="0069089C">
        <w:t xml:space="preserve"> |   </w:t>
      </w:r>
      <w:proofErr w:type="spellStart"/>
      <w:r w:rsidRPr="0069089C">
        <w:t>ca_location_type</w:t>
      </w:r>
      <w:proofErr w:type="spellEnd"/>
      <w:r w:rsidRPr="0069089C">
        <w:t xml:space="preserve">   </w:t>
      </w:r>
    </w:p>
    <w:p w14:paraId="4A771D9D" w14:textId="77777777" w:rsidR="0069089C" w:rsidRPr="0069089C" w:rsidRDefault="0069089C" w:rsidP="0069089C">
      <w:pPr>
        <w:pStyle w:val="afffff4"/>
      </w:pPr>
      <w:r w:rsidRPr="0069089C">
        <w:t>---------------+------------------+------------------+----------------+-----------------+-----------------+---------+-----------+----------+------------+------------+------</w:t>
      </w:r>
    </w:p>
    <w:p w14:paraId="56B7F377" w14:textId="77777777" w:rsidR="0069089C" w:rsidRPr="0069089C" w:rsidRDefault="0069089C" w:rsidP="0069089C">
      <w:pPr>
        <w:pStyle w:val="afffff4"/>
      </w:pPr>
      <w:r w:rsidRPr="0069089C">
        <w:t>---------+----------------------</w:t>
      </w:r>
    </w:p>
    <w:p w14:paraId="6A03F77E" w14:textId="77777777" w:rsidR="0069089C" w:rsidRPr="0069089C" w:rsidRDefault="0069089C" w:rsidP="0069089C">
      <w:pPr>
        <w:pStyle w:val="afffff4"/>
      </w:pPr>
      <w:r w:rsidRPr="0069089C">
        <w:t xml:space="preserve">          5050 | c                | 300              | c              | c               | c               | c       | c         | c        | c          | c          |      </w:t>
      </w:r>
    </w:p>
    <w:p w14:paraId="353A7FC1" w14:textId="77777777" w:rsidR="0069089C" w:rsidRPr="0069089C" w:rsidRDefault="0069089C" w:rsidP="0069089C">
      <w:pPr>
        <w:pStyle w:val="afffff4"/>
      </w:pPr>
      <w:r w:rsidRPr="0069089C">
        <w:t xml:space="preserve">    1.20 | c                   </w:t>
      </w:r>
    </w:p>
    <w:p w14:paraId="2043E6EE" w14:textId="77777777" w:rsidR="0069089C" w:rsidRPr="0069089C" w:rsidRDefault="0069089C" w:rsidP="0069089C">
      <w:pPr>
        <w:pStyle w:val="afffff4"/>
      </w:pPr>
      <w:r w:rsidRPr="0069089C">
        <w:t xml:space="preserve">         14888 | d                | 400              | d              | d               | d               | d       | d         | d        | d          | d          |      </w:t>
      </w:r>
    </w:p>
    <w:p w14:paraId="67FF0DCD" w14:textId="77777777" w:rsidR="0069089C" w:rsidRPr="0069089C" w:rsidRDefault="0069089C" w:rsidP="0069089C">
      <w:pPr>
        <w:pStyle w:val="afffff4"/>
      </w:pPr>
      <w:r w:rsidRPr="0069089C">
        <w:t xml:space="preserve">    1.50 | d                   </w:t>
      </w:r>
    </w:p>
    <w:p w14:paraId="77040D8D" w14:textId="3EC16D68" w:rsidR="0069089C" w:rsidRPr="0069089C" w:rsidRDefault="0069089C" w:rsidP="0069089C">
      <w:pPr>
        <w:pStyle w:val="afffff4"/>
      </w:pPr>
      <w:r w:rsidRPr="0069089C">
        <w:t>(2 rows)</w:t>
      </w:r>
    </w:p>
    <w:p w14:paraId="098AD09B" w14:textId="4F852998" w:rsidR="00A60EC3" w:rsidRPr="00525181" w:rsidRDefault="00A60EC3" w:rsidP="00A60EC3">
      <w:pPr>
        <w:pStyle w:val="5"/>
        <w:rPr>
          <w:rFonts w:ascii="Huawei Sans" w:hAnsi="Huawei Sans" w:cs="Huawei Sans" w:hint="default"/>
        </w:rPr>
      </w:pPr>
      <w:r w:rsidRPr="00525181">
        <w:rPr>
          <w:rFonts w:ascii="Huawei Sans" w:hAnsi="Huawei Sans" w:cs="Huawei Sans" w:hint="default"/>
        </w:rPr>
        <w:lastRenderedPageBreak/>
        <w:t>查看</w:t>
      </w:r>
      <w:r w:rsidR="00A66728" w:rsidRPr="009733A9">
        <w:t>物化</w:t>
      </w:r>
      <w:r w:rsidR="00361702" w:rsidRPr="00525181">
        <w:rPr>
          <w:rFonts w:ascii="Huawei Sans" w:hAnsi="Huawei Sans" w:cs="Huawei Sans" w:hint="default"/>
        </w:rPr>
        <w:t>视</w:t>
      </w:r>
      <w:r w:rsidRPr="00525181">
        <w:rPr>
          <w:rFonts w:ascii="Huawei Sans" w:hAnsi="Huawei Sans" w:cs="Huawei Sans" w:hint="default"/>
        </w:rPr>
        <w:t>图的具体信息</w:t>
      </w:r>
    </w:p>
    <w:p w14:paraId="2D717518" w14:textId="6C3B32CB" w:rsidR="00A60EC3" w:rsidRPr="00525181" w:rsidRDefault="00A60EC3" w:rsidP="00A60EC3">
      <w:pPr>
        <w:pStyle w:val="1e"/>
        <w:rPr>
          <w:rFonts w:hint="eastAsia"/>
        </w:rPr>
      </w:pPr>
      <w:r w:rsidRPr="00525181">
        <w:t>查询</w:t>
      </w:r>
      <w:proofErr w:type="spellStart"/>
      <w:r w:rsidRPr="00525181">
        <w:t>MyView</w:t>
      </w:r>
      <w:proofErr w:type="spellEnd"/>
      <w:r w:rsidRPr="00525181">
        <w:t>视图的详细信息。</w:t>
      </w:r>
    </w:p>
    <w:p w14:paraId="109E1247" w14:textId="2BC9339B" w:rsidR="00404D6D" w:rsidRPr="00404D6D" w:rsidRDefault="00A60EC3" w:rsidP="00404D6D">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\d+ </w:t>
      </w:r>
      <w:proofErr w:type="spellStart"/>
      <w:r w:rsidR="00A66728" w:rsidRPr="00E71A78">
        <w:rPr>
          <w:rFonts w:eastAsia="微软雅黑"/>
          <w:b/>
          <w:color w:val="C7000B"/>
          <w:spacing w:val="-4"/>
          <w:kern w:val="2"/>
          <w:shd w:val="pct15" w:color="auto" w:fill="FFFFFF"/>
          <w:lang w:eastAsia="en-US"/>
        </w:rPr>
        <w:t>MV_MyView</w:t>
      </w:r>
      <w:proofErr w:type="spellEnd"/>
    </w:p>
    <w:p w14:paraId="1B2FE52B" w14:textId="2A29A059" w:rsidR="00404D6D" w:rsidRPr="00404D6D" w:rsidRDefault="00404D6D" w:rsidP="00404D6D">
      <w:pPr>
        <w:pStyle w:val="afffff4"/>
      </w:pPr>
      <w:r w:rsidRPr="00404D6D">
        <w:t xml:space="preserve">                             Materialized view </w:t>
      </w:r>
      <w:r w:rsidR="00890A03">
        <w:rPr>
          <w:rFonts w:ascii="宋体" w:eastAsia="宋体" w:hAnsi="宋体" w:cs="宋体" w:hint="eastAsia"/>
        </w:rPr>
        <w:t>＂</w:t>
      </w:r>
      <w:proofErr w:type="spellStart"/>
      <w:r w:rsidRPr="00404D6D">
        <w:t>public.mv_myview</w:t>
      </w:r>
      <w:proofErr w:type="spellEnd"/>
      <w:r w:rsidR="00890A03">
        <w:rPr>
          <w:rFonts w:ascii="宋体" w:eastAsia="宋体" w:hAnsi="宋体" w:cs="宋体" w:hint="eastAsia"/>
        </w:rPr>
        <w:t>＂</w:t>
      </w:r>
    </w:p>
    <w:p w14:paraId="17775F04" w14:textId="77777777" w:rsidR="00404D6D" w:rsidRPr="00404D6D" w:rsidRDefault="00404D6D" w:rsidP="00404D6D">
      <w:pPr>
        <w:pStyle w:val="afffff4"/>
      </w:pPr>
      <w:r w:rsidRPr="00404D6D">
        <w:t xml:space="preserve">      Column      |         Type          | Modifiers | </w:t>
      </w:r>
      <w:proofErr w:type="gramStart"/>
      <w:r w:rsidRPr="00404D6D">
        <w:t>Storage  |</w:t>
      </w:r>
      <w:proofErr w:type="gramEnd"/>
      <w:r w:rsidRPr="00404D6D">
        <w:t xml:space="preserve"> Stats target | Description </w:t>
      </w:r>
    </w:p>
    <w:p w14:paraId="5984DF5D" w14:textId="77777777" w:rsidR="00404D6D" w:rsidRPr="00404D6D" w:rsidRDefault="00404D6D" w:rsidP="00404D6D">
      <w:pPr>
        <w:pStyle w:val="afffff4"/>
      </w:pPr>
      <w:r w:rsidRPr="00404D6D">
        <w:t>------------------+-----------------------+-----------+----------+--------------+-------------</w:t>
      </w:r>
    </w:p>
    <w:p w14:paraId="5979D47E" w14:textId="77777777" w:rsidR="00404D6D" w:rsidRPr="00404D6D" w:rsidRDefault="00404D6D" w:rsidP="00404D6D">
      <w:pPr>
        <w:pStyle w:val="afffff4"/>
      </w:pPr>
      <w:r w:rsidRPr="00404D6D">
        <w:t xml:space="preserve"> </w:t>
      </w:r>
      <w:proofErr w:type="spellStart"/>
      <w:r w:rsidRPr="00404D6D">
        <w:t>ca_address_sk</w:t>
      </w:r>
      <w:proofErr w:type="spellEnd"/>
      <w:r w:rsidRPr="00404D6D">
        <w:t xml:space="preserve">    | integer               |           | plain    |              | </w:t>
      </w:r>
    </w:p>
    <w:p w14:paraId="31D9BA38" w14:textId="77777777" w:rsidR="00404D6D" w:rsidRPr="00404D6D" w:rsidRDefault="00404D6D" w:rsidP="00404D6D">
      <w:pPr>
        <w:pStyle w:val="afffff4"/>
      </w:pPr>
      <w:r w:rsidRPr="00404D6D">
        <w:t xml:space="preserve"> </w:t>
      </w:r>
      <w:proofErr w:type="spellStart"/>
      <w:r w:rsidRPr="00404D6D">
        <w:t>ca_address_id</w:t>
      </w:r>
      <w:proofErr w:type="spellEnd"/>
      <w:r w:rsidRPr="00404D6D">
        <w:t xml:space="preserve">    | </w:t>
      </w:r>
      <w:proofErr w:type="gramStart"/>
      <w:r w:rsidRPr="00404D6D">
        <w:t>character(</w:t>
      </w:r>
      <w:proofErr w:type="gramEnd"/>
      <w:r w:rsidRPr="00404D6D">
        <w:t xml:space="preserve">16)         |           | extended |              | </w:t>
      </w:r>
    </w:p>
    <w:p w14:paraId="08C9C506" w14:textId="77777777" w:rsidR="00404D6D" w:rsidRPr="00404D6D" w:rsidRDefault="00404D6D" w:rsidP="00404D6D">
      <w:pPr>
        <w:pStyle w:val="afffff4"/>
      </w:pPr>
      <w:r w:rsidRPr="00404D6D">
        <w:t xml:space="preserve"> </w:t>
      </w:r>
      <w:proofErr w:type="spellStart"/>
      <w:r w:rsidRPr="00404D6D">
        <w:t>ca_street_number</w:t>
      </w:r>
      <w:proofErr w:type="spellEnd"/>
      <w:r w:rsidRPr="00404D6D">
        <w:t xml:space="preserve"> | </w:t>
      </w:r>
      <w:proofErr w:type="gramStart"/>
      <w:r w:rsidRPr="00404D6D">
        <w:t>character(</w:t>
      </w:r>
      <w:proofErr w:type="gramEnd"/>
      <w:r w:rsidRPr="00404D6D">
        <w:t xml:space="preserve">10)         |           | extended |              | </w:t>
      </w:r>
    </w:p>
    <w:p w14:paraId="3F982004" w14:textId="77777777" w:rsidR="00404D6D" w:rsidRPr="00404D6D" w:rsidRDefault="00404D6D" w:rsidP="00404D6D">
      <w:pPr>
        <w:pStyle w:val="afffff4"/>
      </w:pPr>
      <w:r w:rsidRPr="00404D6D">
        <w:t xml:space="preserve"> </w:t>
      </w:r>
      <w:proofErr w:type="spellStart"/>
      <w:r w:rsidRPr="00404D6D">
        <w:t>ca_street_name</w:t>
      </w:r>
      <w:proofErr w:type="spellEnd"/>
      <w:r w:rsidRPr="00404D6D">
        <w:t xml:space="preserve">   | character </w:t>
      </w:r>
      <w:proofErr w:type="gramStart"/>
      <w:r w:rsidRPr="00404D6D">
        <w:t>varying(</w:t>
      </w:r>
      <w:proofErr w:type="gramEnd"/>
      <w:r w:rsidRPr="00404D6D">
        <w:t xml:space="preserve">60) |           | extended |              | </w:t>
      </w:r>
    </w:p>
    <w:p w14:paraId="4A111311" w14:textId="77777777" w:rsidR="00404D6D" w:rsidRPr="00404D6D" w:rsidRDefault="00404D6D" w:rsidP="00404D6D">
      <w:pPr>
        <w:pStyle w:val="afffff4"/>
      </w:pPr>
      <w:r w:rsidRPr="00404D6D">
        <w:t xml:space="preserve"> </w:t>
      </w:r>
      <w:proofErr w:type="spellStart"/>
      <w:r w:rsidRPr="00404D6D">
        <w:t>ca_street_type</w:t>
      </w:r>
      <w:proofErr w:type="spellEnd"/>
      <w:r w:rsidRPr="00404D6D">
        <w:t xml:space="preserve">   | </w:t>
      </w:r>
      <w:proofErr w:type="gramStart"/>
      <w:r w:rsidRPr="00404D6D">
        <w:t>character(</w:t>
      </w:r>
      <w:proofErr w:type="gramEnd"/>
      <w:r w:rsidRPr="00404D6D">
        <w:t xml:space="preserve">15)         |           | extended |              | </w:t>
      </w:r>
    </w:p>
    <w:p w14:paraId="0C15564F" w14:textId="77777777" w:rsidR="00404D6D" w:rsidRPr="00404D6D" w:rsidRDefault="00404D6D" w:rsidP="00404D6D">
      <w:pPr>
        <w:pStyle w:val="afffff4"/>
      </w:pPr>
      <w:r w:rsidRPr="00404D6D">
        <w:t xml:space="preserve"> </w:t>
      </w:r>
      <w:proofErr w:type="spellStart"/>
      <w:r w:rsidRPr="00404D6D">
        <w:t>ca_suite_</w:t>
      </w:r>
      <w:proofErr w:type="gramStart"/>
      <w:r w:rsidRPr="00404D6D">
        <w:t>number</w:t>
      </w:r>
      <w:proofErr w:type="spellEnd"/>
      <w:r w:rsidRPr="00404D6D">
        <w:t xml:space="preserve">  |</w:t>
      </w:r>
      <w:proofErr w:type="gramEnd"/>
      <w:r w:rsidRPr="00404D6D">
        <w:t xml:space="preserve"> character(10)         |           | extended |              | </w:t>
      </w:r>
    </w:p>
    <w:p w14:paraId="299CD417" w14:textId="77777777" w:rsidR="00404D6D" w:rsidRPr="00404D6D" w:rsidRDefault="00404D6D" w:rsidP="00404D6D">
      <w:pPr>
        <w:pStyle w:val="afffff4"/>
      </w:pPr>
      <w:r w:rsidRPr="00404D6D">
        <w:t xml:space="preserve"> </w:t>
      </w:r>
      <w:proofErr w:type="spellStart"/>
      <w:r w:rsidRPr="00404D6D">
        <w:t>ca_city</w:t>
      </w:r>
      <w:proofErr w:type="spellEnd"/>
      <w:r w:rsidRPr="00404D6D">
        <w:t xml:space="preserve">          | character </w:t>
      </w:r>
      <w:proofErr w:type="gramStart"/>
      <w:r w:rsidRPr="00404D6D">
        <w:t>varying(</w:t>
      </w:r>
      <w:proofErr w:type="gramEnd"/>
      <w:r w:rsidRPr="00404D6D">
        <w:t xml:space="preserve">60) |           | extended |              | </w:t>
      </w:r>
    </w:p>
    <w:p w14:paraId="00814376" w14:textId="77777777" w:rsidR="00404D6D" w:rsidRPr="00404D6D" w:rsidRDefault="00404D6D" w:rsidP="00404D6D">
      <w:pPr>
        <w:pStyle w:val="afffff4"/>
      </w:pPr>
      <w:r w:rsidRPr="00404D6D">
        <w:t xml:space="preserve"> </w:t>
      </w:r>
      <w:proofErr w:type="spellStart"/>
      <w:r w:rsidRPr="00404D6D">
        <w:t>ca_county</w:t>
      </w:r>
      <w:proofErr w:type="spellEnd"/>
      <w:r w:rsidRPr="00404D6D">
        <w:t xml:space="preserve">        | character </w:t>
      </w:r>
      <w:proofErr w:type="gramStart"/>
      <w:r w:rsidRPr="00404D6D">
        <w:t>varying(</w:t>
      </w:r>
      <w:proofErr w:type="gramEnd"/>
      <w:r w:rsidRPr="00404D6D">
        <w:t xml:space="preserve">30) |           | extended |              | </w:t>
      </w:r>
    </w:p>
    <w:p w14:paraId="7A05B5D1" w14:textId="77777777" w:rsidR="00404D6D" w:rsidRPr="00404D6D" w:rsidRDefault="00404D6D" w:rsidP="00404D6D">
      <w:pPr>
        <w:pStyle w:val="afffff4"/>
      </w:pPr>
      <w:r w:rsidRPr="00404D6D">
        <w:t xml:space="preserve"> </w:t>
      </w:r>
      <w:proofErr w:type="spellStart"/>
      <w:r w:rsidRPr="00404D6D">
        <w:t>ca_state</w:t>
      </w:r>
      <w:proofErr w:type="spellEnd"/>
      <w:r w:rsidRPr="00404D6D">
        <w:t xml:space="preserve">         | </w:t>
      </w:r>
      <w:proofErr w:type="gramStart"/>
      <w:r w:rsidRPr="00404D6D">
        <w:t>character(</w:t>
      </w:r>
      <w:proofErr w:type="gramEnd"/>
      <w:r w:rsidRPr="00404D6D">
        <w:t xml:space="preserve">2)          |           | extended |              | </w:t>
      </w:r>
    </w:p>
    <w:p w14:paraId="481D1CB8" w14:textId="77777777" w:rsidR="00404D6D" w:rsidRPr="00404D6D" w:rsidRDefault="00404D6D" w:rsidP="00404D6D">
      <w:pPr>
        <w:pStyle w:val="afffff4"/>
      </w:pPr>
      <w:r w:rsidRPr="00404D6D">
        <w:t xml:space="preserve"> </w:t>
      </w:r>
      <w:proofErr w:type="spellStart"/>
      <w:r w:rsidRPr="00404D6D">
        <w:t>ca_zip</w:t>
      </w:r>
      <w:proofErr w:type="spellEnd"/>
      <w:r w:rsidRPr="00404D6D">
        <w:t xml:space="preserve">           | </w:t>
      </w:r>
      <w:proofErr w:type="gramStart"/>
      <w:r w:rsidRPr="00404D6D">
        <w:t>character(</w:t>
      </w:r>
      <w:proofErr w:type="gramEnd"/>
      <w:r w:rsidRPr="00404D6D">
        <w:t xml:space="preserve">10)         |           | extended |              | </w:t>
      </w:r>
    </w:p>
    <w:p w14:paraId="1FE3A5B9" w14:textId="77777777" w:rsidR="00404D6D" w:rsidRPr="00404D6D" w:rsidRDefault="00404D6D" w:rsidP="00404D6D">
      <w:pPr>
        <w:pStyle w:val="afffff4"/>
      </w:pPr>
      <w:r w:rsidRPr="00404D6D">
        <w:t xml:space="preserve"> </w:t>
      </w:r>
      <w:proofErr w:type="spellStart"/>
      <w:r w:rsidRPr="00404D6D">
        <w:t>ca_country</w:t>
      </w:r>
      <w:proofErr w:type="spellEnd"/>
      <w:r w:rsidRPr="00404D6D">
        <w:t xml:space="preserve">       | character </w:t>
      </w:r>
      <w:proofErr w:type="gramStart"/>
      <w:r w:rsidRPr="00404D6D">
        <w:t>varying(</w:t>
      </w:r>
      <w:proofErr w:type="gramEnd"/>
      <w:r w:rsidRPr="00404D6D">
        <w:t xml:space="preserve">20) |           | extended |              | </w:t>
      </w:r>
    </w:p>
    <w:p w14:paraId="7B596CBD" w14:textId="77777777" w:rsidR="00404D6D" w:rsidRPr="00404D6D" w:rsidRDefault="00404D6D" w:rsidP="00404D6D">
      <w:pPr>
        <w:pStyle w:val="afffff4"/>
      </w:pPr>
      <w:r w:rsidRPr="00404D6D">
        <w:t xml:space="preserve"> </w:t>
      </w:r>
      <w:proofErr w:type="spellStart"/>
      <w:r w:rsidRPr="00404D6D">
        <w:t>ca_gmt_offset</w:t>
      </w:r>
      <w:proofErr w:type="spellEnd"/>
      <w:r w:rsidRPr="00404D6D">
        <w:t xml:space="preserve">    | </w:t>
      </w:r>
      <w:proofErr w:type="gramStart"/>
      <w:r w:rsidRPr="00404D6D">
        <w:t>numeric(</w:t>
      </w:r>
      <w:proofErr w:type="gramEnd"/>
      <w:r w:rsidRPr="00404D6D">
        <w:t xml:space="preserve">5,2)          |           | main     |              | </w:t>
      </w:r>
    </w:p>
    <w:p w14:paraId="30AD9A41" w14:textId="77777777" w:rsidR="00404D6D" w:rsidRPr="00404D6D" w:rsidRDefault="00404D6D" w:rsidP="00404D6D">
      <w:pPr>
        <w:pStyle w:val="afffff4"/>
      </w:pPr>
      <w:r w:rsidRPr="00404D6D">
        <w:t xml:space="preserve"> </w:t>
      </w:r>
      <w:proofErr w:type="spellStart"/>
      <w:r w:rsidRPr="00404D6D">
        <w:t>ca_location_type</w:t>
      </w:r>
      <w:proofErr w:type="spellEnd"/>
      <w:r w:rsidRPr="00404D6D">
        <w:t xml:space="preserve"> | </w:t>
      </w:r>
      <w:proofErr w:type="gramStart"/>
      <w:r w:rsidRPr="00404D6D">
        <w:t>character(</w:t>
      </w:r>
      <w:proofErr w:type="gramEnd"/>
      <w:r w:rsidRPr="00404D6D">
        <w:t xml:space="preserve">20)         |           | extended |              | </w:t>
      </w:r>
    </w:p>
    <w:p w14:paraId="0F037261" w14:textId="77777777" w:rsidR="00404D6D" w:rsidRPr="00404D6D" w:rsidRDefault="00404D6D" w:rsidP="00404D6D">
      <w:pPr>
        <w:pStyle w:val="afffff4"/>
      </w:pPr>
      <w:r w:rsidRPr="00404D6D">
        <w:t>View definition:</w:t>
      </w:r>
    </w:p>
    <w:p w14:paraId="1247A0A6" w14:textId="77777777" w:rsidR="00404D6D" w:rsidRPr="00404D6D" w:rsidRDefault="00404D6D" w:rsidP="00404D6D">
      <w:pPr>
        <w:pStyle w:val="afffff4"/>
      </w:pPr>
      <w:r w:rsidRPr="00404D6D">
        <w:t xml:space="preserve"> </w:t>
      </w:r>
      <w:proofErr w:type="gramStart"/>
      <w:r w:rsidRPr="00404D6D">
        <w:t>SELECT  *</w:t>
      </w:r>
      <w:proofErr w:type="gramEnd"/>
    </w:p>
    <w:p w14:paraId="60EAB6A0" w14:textId="77777777" w:rsidR="00404D6D" w:rsidRPr="00404D6D" w:rsidRDefault="00404D6D" w:rsidP="00404D6D">
      <w:pPr>
        <w:pStyle w:val="afffff4"/>
      </w:pPr>
      <w:r w:rsidRPr="00404D6D">
        <w:t xml:space="preserve">   FROM tpcds.web_returns_p2</w:t>
      </w:r>
    </w:p>
    <w:p w14:paraId="276D0C6A" w14:textId="77777777" w:rsidR="00404D6D" w:rsidRPr="00404D6D" w:rsidRDefault="00404D6D" w:rsidP="00404D6D">
      <w:pPr>
        <w:pStyle w:val="afffff4"/>
      </w:pPr>
      <w:r w:rsidRPr="00404D6D">
        <w:t xml:space="preserve">  WHERE </w:t>
      </w:r>
      <w:proofErr w:type="spellStart"/>
      <w:proofErr w:type="gramStart"/>
      <w:r w:rsidRPr="00404D6D">
        <w:t>trunc</w:t>
      </w:r>
      <w:proofErr w:type="spellEnd"/>
      <w:r w:rsidRPr="00404D6D">
        <w:t>(</w:t>
      </w:r>
      <w:proofErr w:type="gramEnd"/>
      <w:r w:rsidRPr="00404D6D">
        <w:t>web_returns_p2.ca_address_sk::double precision) &gt; 5000::double precision;</w:t>
      </w:r>
    </w:p>
    <w:p w14:paraId="7C5FE709" w14:textId="1D8214C1" w:rsidR="00404D6D" w:rsidRDefault="00404D6D" w:rsidP="00404D6D">
      <w:pPr>
        <w:pStyle w:val="afffff4"/>
      </w:pPr>
      <w:r w:rsidRPr="00404D6D">
        <w:t>Replica Identity: NOTHING</w:t>
      </w:r>
    </w:p>
    <w:p w14:paraId="27D965D5" w14:textId="2597EC2E" w:rsidR="008C2100" w:rsidRPr="00404D6D" w:rsidRDefault="00026B49" w:rsidP="00404D6D">
      <w:pPr>
        <w:pStyle w:val="afffff4"/>
      </w:pPr>
      <w:r w:rsidRPr="00026B49">
        <w:t>Has OIDs: no</w:t>
      </w:r>
    </w:p>
    <w:p w14:paraId="0DE0E6A9" w14:textId="6A084430" w:rsidR="00A60EC3" w:rsidRDefault="001A3F07" w:rsidP="00A60EC3">
      <w:pPr>
        <w:pStyle w:val="1e"/>
        <w:rPr>
          <w:rFonts w:hint="eastAsia"/>
        </w:rPr>
      </w:pPr>
      <w:r>
        <w:rPr>
          <w:rFonts w:hint="eastAsia"/>
        </w:rPr>
        <w:t>给基表</w:t>
      </w:r>
      <w:r w:rsidR="005F2ACD">
        <w:rPr>
          <w:rFonts w:hint="eastAsia"/>
        </w:rPr>
        <w:t>新增</w:t>
      </w:r>
      <w:r w:rsidR="00762499">
        <w:t>两条</w:t>
      </w:r>
      <w:r w:rsidR="001A31E4">
        <w:rPr>
          <w:rFonts w:hint="eastAsia"/>
        </w:rPr>
        <w:t>记录</w:t>
      </w:r>
      <w:r>
        <w:rPr>
          <w:rFonts w:hint="eastAsia"/>
        </w:rPr>
        <w:t>，然后刷新物化视图。</w:t>
      </w:r>
    </w:p>
    <w:p w14:paraId="4658DB41" w14:textId="77777777" w:rsidR="001A3F07" w:rsidRDefault="001A3F07" w:rsidP="00A60EC3">
      <w:pPr>
        <w:pStyle w:val="1e"/>
        <w:rPr>
          <w:rFonts w:hint="eastAsia"/>
        </w:rPr>
      </w:pPr>
    </w:p>
    <w:p w14:paraId="064CEC08" w14:textId="7A23A917" w:rsidR="001A3F07" w:rsidRDefault="001A3F07" w:rsidP="001A3F07">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insert into tpcds.web_returns_p2 values (</w:t>
      </w:r>
      <w:r>
        <w:rPr>
          <w:rFonts w:eastAsia="微软雅黑"/>
          <w:b/>
          <w:color w:val="C7000B"/>
          <w:spacing w:val="-4"/>
          <w:kern w:val="2"/>
          <w:shd w:val="pct15" w:color="auto" w:fill="FFFFFF"/>
          <w:lang w:eastAsia="en-US"/>
        </w:rPr>
        <w:t>7</w:t>
      </w:r>
      <w:r w:rsidRPr="0061737C">
        <w:rPr>
          <w:rFonts w:eastAsia="微软雅黑"/>
          <w:b/>
          <w:color w:val="C7000B"/>
          <w:spacing w:val="-4"/>
          <w:kern w:val="2"/>
          <w:shd w:val="pct15" w:color="auto" w:fill="FFFFFF"/>
          <w:lang w:eastAsia="en-US"/>
        </w:rPr>
        <w:t>050, 'c', 300, 'c', 'c', 'c', 'c', 'c', 'c', 'c', 'c', 1.2, 'c'), (</w:t>
      </w:r>
      <w:r>
        <w:rPr>
          <w:rFonts w:eastAsia="微软雅黑"/>
          <w:b/>
          <w:color w:val="C7000B"/>
          <w:spacing w:val="-4"/>
          <w:kern w:val="2"/>
          <w:shd w:val="pct15" w:color="auto" w:fill="FFFFFF"/>
          <w:lang w:eastAsia="en-US"/>
        </w:rPr>
        <w:t>8</w:t>
      </w:r>
      <w:r w:rsidRPr="0061737C">
        <w:rPr>
          <w:rFonts w:eastAsia="微软雅黑"/>
          <w:b/>
          <w:color w:val="C7000B"/>
          <w:spacing w:val="-4"/>
          <w:kern w:val="2"/>
          <w:shd w:val="pct15" w:color="auto" w:fill="FFFFFF"/>
          <w:lang w:eastAsia="en-US"/>
        </w:rPr>
        <w:t>888, 'd', 400, 'd', 'd', 'd', 'd', 'd', 'd', 'd', 'd', 1.5, 'd');</w:t>
      </w:r>
    </w:p>
    <w:p w14:paraId="5D40B1A1" w14:textId="48186C94" w:rsidR="00895429" w:rsidRPr="00895429" w:rsidRDefault="00895429" w:rsidP="001A3F07">
      <w:pPr>
        <w:pStyle w:val="afffff4"/>
      </w:pPr>
      <w:r w:rsidRPr="00895429">
        <w:t>INSERT 0 2</w:t>
      </w:r>
    </w:p>
    <w:p w14:paraId="0C411FAB" w14:textId="3532F671" w:rsidR="00895429" w:rsidRPr="00525181" w:rsidRDefault="00C31C74" w:rsidP="00895429">
      <w:pPr>
        <w:pStyle w:val="5"/>
        <w:rPr>
          <w:rFonts w:ascii="Huawei Sans" w:hAnsi="Huawei Sans" w:cs="Huawei Sans" w:hint="default"/>
        </w:rPr>
      </w:pPr>
      <w:r w:rsidRPr="009733A9">
        <w:t>刷新</w:t>
      </w:r>
      <w:r w:rsidR="00895429" w:rsidRPr="009733A9">
        <w:t>物化</w:t>
      </w:r>
      <w:r w:rsidR="00895429" w:rsidRPr="00525181">
        <w:rPr>
          <w:rFonts w:ascii="Huawei Sans" w:hAnsi="Huawei Sans" w:cs="Huawei Sans" w:hint="default"/>
        </w:rPr>
        <w:t>图</w:t>
      </w:r>
    </w:p>
    <w:p w14:paraId="3968A582" w14:textId="5A3665BA" w:rsidR="00895429" w:rsidRPr="00525181" w:rsidRDefault="00C31C74" w:rsidP="00895429">
      <w:pPr>
        <w:pStyle w:val="1e"/>
        <w:rPr>
          <w:rFonts w:hint="eastAsia"/>
        </w:rPr>
      </w:pPr>
      <w:r>
        <w:rPr>
          <w:rFonts w:hint="eastAsia"/>
        </w:rPr>
        <w:t>由于基表数据变更过，可以</w:t>
      </w:r>
      <w:r w:rsidR="00895429" w:rsidRPr="00525181">
        <w:t>执行如下命令</w:t>
      </w:r>
      <w:r>
        <w:rPr>
          <w:rFonts w:hint="eastAsia"/>
        </w:rPr>
        <w:t>刷新物化</w:t>
      </w:r>
      <w:r w:rsidRPr="00525181">
        <w:t>视图</w:t>
      </w:r>
      <w:proofErr w:type="spellStart"/>
      <w:r>
        <w:rPr>
          <w:rFonts w:hint="eastAsia"/>
        </w:rPr>
        <w:t>M</w:t>
      </w:r>
      <w:r>
        <w:t>V_</w:t>
      </w:r>
      <w:r w:rsidR="00895429" w:rsidRPr="00525181">
        <w:t>MyView</w:t>
      </w:r>
      <w:proofErr w:type="spellEnd"/>
      <w:r w:rsidR="00895429" w:rsidRPr="00525181">
        <w:t>。</w:t>
      </w:r>
    </w:p>
    <w:p w14:paraId="47380B2C" w14:textId="77777777" w:rsidR="005F2ACD" w:rsidRDefault="005F2ACD" w:rsidP="005F2ACD">
      <w:pPr>
        <w:pStyle w:val="afffff4"/>
      </w:pPr>
      <w:proofErr w:type="spellStart"/>
      <w:r>
        <w:t>postgres</w:t>
      </w:r>
      <w:proofErr w:type="spellEnd"/>
      <w:r>
        <w:t xml:space="preserve">=# </w:t>
      </w:r>
      <w:r w:rsidRPr="005F2ACD">
        <w:rPr>
          <w:rFonts w:eastAsia="微软雅黑"/>
          <w:b/>
          <w:color w:val="C7000B"/>
          <w:spacing w:val="-4"/>
          <w:kern w:val="2"/>
          <w:shd w:val="pct15" w:color="auto" w:fill="FFFFFF"/>
          <w:lang w:eastAsia="en-US"/>
        </w:rPr>
        <w:t xml:space="preserve">REFRESH MATERIALIZED VIEW </w:t>
      </w:r>
      <w:proofErr w:type="spellStart"/>
      <w:r w:rsidRPr="005F2ACD">
        <w:rPr>
          <w:rFonts w:eastAsia="微软雅黑"/>
          <w:b/>
          <w:color w:val="C7000B"/>
          <w:spacing w:val="-4"/>
          <w:kern w:val="2"/>
          <w:shd w:val="pct15" w:color="auto" w:fill="FFFFFF"/>
          <w:lang w:eastAsia="en-US"/>
        </w:rPr>
        <w:t>MV_MyView</w:t>
      </w:r>
      <w:proofErr w:type="spellEnd"/>
      <w:r w:rsidRPr="005F2ACD">
        <w:rPr>
          <w:rFonts w:eastAsia="微软雅黑"/>
          <w:b/>
          <w:color w:val="C7000B"/>
          <w:spacing w:val="-4"/>
          <w:kern w:val="2"/>
          <w:shd w:val="pct15" w:color="auto" w:fill="FFFFFF"/>
          <w:lang w:eastAsia="en-US"/>
        </w:rPr>
        <w:t>;</w:t>
      </w:r>
    </w:p>
    <w:p w14:paraId="59E02088" w14:textId="4C117C10" w:rsidR="001A3F07" w:rsidRPr="00C31C74" w:rsidRDefault="005F2ACD" w:rsidP="005F2ACD">
      <w:pPr>
        <w:pStyle w:val="afffff4"/>
      </w:pPr>
      <w:r>
        <w:t>REFRESH MATERIALIZED VIEW</w:t>
      </w:r>
    </w:p>
    <w:p w14:paraId="4119A32C" w14:textId="0B035CB2" w:rsidR="00895429" w:rsidRDefault="005F2ACD" w:rsidP="00A60EC3">
      <w:pPr>
        <w:pStyle w:val="1e"/>
        <w:rPr>
          <w:rFonts w:hint="eastAsia"/>
        </w:rPr>
      </w:pPr>
      <w:r>
        <w:rPr>
          <w:rFonts w:hint="eastAsia"/>
        </w:rPr>
        <w:t>再查看物化</w:t>
      </w:r>
      <w:r w:rsidRPr="00525181">
        <w:t>视图</w:t>
      </w:r>
      <w:proofErr w:type="spellStart"/>
      <w:r>
        <w:rPr>
          <w:rFonts w:hint="eastAsia"/>
        </w:rPr>
        <w:t>M</w:t>
      </w:r>
      <w:r>
        <w:t>V_</w:t>
      </w:r>
      <w:r w:rsidRPr="00525181">
        <w:t>MyView</w:t>
      </w:r>
      <w:proofErr w:type="spellEnd"/>
      <w:r>
        <w:rPr>
          <w:rFonts w:hint="eastAsia"/>
        </w:rPr>
        <w:t>，发现多了</w:t>
      </w:r>
      <w:r w:rsidR="00762499">
        <w:t>两条</w:t>
      </w:r>
      <w:r>
        <w:rPr>
          <w:rFonts w:hint="eastAsia"/>
        </w:rPr>
        <w:t>记录。</w:t>
      </w:r>
      <w:r w:rsidR="009569E8">
        <w:rPr>
          <w:rFonts w:hint="eastAsia"/>
        </w:rPr>
        <w:t xml:space="preserve"> </w:t>
      </w:r>
      <w:r w:rsidR="009569E8">
        <w:rPr>
          <w:rFonts w:hint="eastAsia"/>
        </w:rPr>
        <w:t>（</w:t>
      </w:r>
      <w:r w:rsidR="009569E8" w:rsidRPr="001A16D1">
        <w:rPr>
          <w:rFonts w:ascii="微软雅黑" w:eastAsia="微软雅黑" w:hAnsi="微软雅黑" w:hint="eastAsia"/>
          <w:color w:val="FF0000"/>
        </w:rPr>
        <w:t>截图</w:t>
      </w:r>
      <w:r w:rsidR="009569E8">
        <w:rPr>
          <w:rFonts w:hint="eastAsia"/>
        </w:rPr>
        <w:t>）</w:t>
      </w:r>
    </w:p>
    <w:p w14:paraId="56158748" w14:textId="77777777" w:rsidR="00214313" w:rsidRDefault="00214313" w:rsidP="00214313">
      <w:pPr>
        <w:pStyle w:val="afffff4"/>
      </w:pPr>
      <w:proofErr w:type="spellStart"/>
      <w:r>
        <w:t>postgres</w:t>
      </w:r>
      <w:proofErr w:type="spellEnd"/>
      <w:r>
        <w:t xml:space="preserve">=# </w:t>
      </w:r>
      <w:r w:rsidRPr="00214313">
        <w:rPr>
          <w:rFonts w:eastAsia="微软雅黑"/>
          <w:b/>
          <w:color w:val="C7000B"/>
          <w:spacing w:val="-4"/>
          <w:kern w:val="2"/>
          <w:shd w:val="pct15" w:color="auto" w:fill="FFFFFF"/>
          <w:lang w:eastAsia="en-US"/>
        </w:rPr>
        <w:t xml:space="preserve">SELECT * FROM </w:t>
      </w:r>
      <w:proofErr w:type="spellStart"/>
      <w:r w:rsidRPr="00214313">
        <w:rPr>
          <w:rFonts w:eastAsia="微软雅黑"/>
          <w:b/>
          <w:color w:val="C7000B"/>
          <w:spacing w:val="-4"/>
          <w:kern w:val="2"/>
          <w:shd w:val="pct15" w:color="auto" w:fill="FFFFFF"/>
          <w:lang w:eastAsia="en-US"/>
        </w:rPr>
        <w:t>MV_MyView</w:t>
      </w:r>
      <w:proofErr w:type="spellEnd"/>
      <w:r w:rsidRPr="00214313">
        <w:rPr>
          <w:rFonts w:eastAsia="微软雅黑"/>
          <w:b/>
          <w:color w:val="C7000B"/>
          <w:spacing w:val="-4"/>
          <w:kern w:val="2"/>
          <w:shd w:val="pct15" w:color="auto" w:fill="FFFFFF"/>
          <w:lang w:eastAsia="en-US"/>
        </w:rPr>
        <w:t xml:space="preserve">;      </w:t>
      </w:r>
      <w:r>
        <w:t xml:space="preserve">                                                                                                                </w:t>
      </w:r>
    </w:p>
    <w:p w14:paraId="12F3B3B8" w14:textId="77777777" w:rsidR="00214313" w:rsidRDefault="00214313" w:rsidP="00214313">
      <w:pPr>
        <w:pStyle w:val="afffff4"/>
      </w:pPr>
      <w:r>
        <w:t xml:space="preserve"> </w:t>
      </w:r>
      <w:proofErr w:type="spellStart"/>
      <w:r>
        <w:t>ca_address_sk</w:t>
      </w:r>
      <w:proofErr w:type="spellEnd"/>
      <w:r>
        <w:t xml:space="preserve"> </w:t>
      </w:r>
      <w:proofErr w:type="gramStart"/>
      <w:r>
        <w:t xml:space="preserve">|  </w:t>
      </w:r>
      <w:proofErr w:type="spellStart"/>
      <w:r>
        <w:t>ca</w:t>
      </w:r>
      <w:proofErr w:type="gramEnd"/>
      <w:r>
        <w:t>_address_id</w:t>
      </w:r>
      <w:proofErr w:type="spellEnd"/>
      <w:r>
        <w:t xml:space="preserve">   | </w:t>
      </w:r>
      <w:proofErr w:type="spellStart"/>
      <w:r>
        <w:t>ca_street_number</w:t>
      </w:r>
      <w:proofErr w:type="spellEnd"/>
      <w:r>
        <w:t xml:space="preserve"> | </w:t>
      </w:r>
      <w:proofErr w:type="spellStart"/>
      <w:r>
        <w:t>ca_street_name</w:t>
      </w:r>
      <w:proofErr w:type="spellEnd"/>
      <w:r>
        <w:t xml:space="preserve"> | </w:t>
      </w:r>
      <w:proofErr w:type="spellStart"/>
      <w:r>
        <w:t>ca_street_type</w:t>
      </w:r>
      <w:proofErr w:type="spellEnd"/>
      <w:r>
        <w:t xml:space="preserve">  | </w:t>
      </w:r>
      <w:proofErr w:type="spellStart"/>
      <w:r>
        <w:t>ca_suite_number</w:t>
      </w:r>
      <w:proofErr w:type="spellEnd"/>
      <w:r>
        <w:t xml:space="preserve"> | </w:t>
      </w:r>
      <w:proofErr w:type="spellStart"/>
      <w:r>
        <w:t>ca_city</w:t>
      </w:r>
      <w:proofErr w:type="spellEnd"/>
      <w:r>
        <w:t xml:space="preserve"> | </w:t>
      </w:r>
      <w:proofErr w:type="spellStart"/>
      <w:r>
        <w:t>ca_county</w:t>
      </w:r>
      <w:proofErr w:type="spellEnd"/>
      <w:r>
        <w:t xml:space="preserve"> | </w:t>
      </w:r>
      <w:proofErr w:type="spellStart"/>
      <w:r>
        <w:t>ca_state</w:t>
      </w:r>
      <w:proofErr w:type="spellEnd"/>
      <w:r>
        <w:t xml:space="preserve"> |   </w:t>
      </w:r>
      <w:proofErr w:type="spellStart"/>
      <w:r>
        <w:t>ca_zip</w:t>
      </w:r>
      <w:proofErr w:type="spellEnd"/>
      <w:r>
        <w:t xml:space="preserve">   | </w:t>
      </w:r>
      <w:proofErr w:type="spellStart"/>
      <w:r>
        <w:t>ca_country</w:t>
      </w:r>
      <w:proofErr w:type="spellEnd"/>
      <w:r>
        <w:t xml:space="preserve"> | </w:t>
      </w:r>
      <w:proofErr w:type="spellStart"/>
      <w:r>
        <w:t>ca_gm</w:t>
      </w:r>
      <w:proofErr w:type="spellEnd"/>
    </w:p>
    <w:p w14:paraId="2A42562A" w14:textId="77777777" w:rsidR="00214313" w:rsidRDefault="00214313" w:rsidP="00214313">
      <w:pPr>
        <w:pStyle w:val="afffff4"/>
      </w:pPr>
      <w:proofErr w:type="spellStart"/>
      <w:r>
        <w:t>t_offset</w:t>
      </w:r>
      <w:proofErr w:type="spellEnd"/>
      <w:r>
        <w:t xml:space="preserve"> |   </w:t>
      </w:r>
      <w:proofErr w:type="spellStart"/>
      <w:r>
        <w:t>ca_location_type</w:t>
      </w:r>
      <w:proofErr w:type="spellEnd"/>
      <w:r>
        <w:t xml:space="preserve">   </w:t>
      </w:r>
    </w:p>
    <w:p w14:paraId="4DF04533" w14:textId="77777777" w:rsidR="00214313" w:rsidRDefault="00214313" w:rsidP="00214313">
      <w:pPr>
        <w:pStyle w:val="afffff4"/>
      </w:pPr>
      <w:r>
        <w:t>---------------+------------------+------------------+----------------+-----------------+-----------------+---------+-----------+----------+------------+------------+------</w:t>
      </w:r>
    </w:p>
    <w:p w14:paraId="159B9B5C" w14:textId="77777777" w:rsidR="00214313" w:rsidRDefault="00214313" w:rsidP="00214313">
      <w:pPr>
        <w:pStyle w:val="afffff4"/>
      </w:pPr>
      <w:r>
        <w:t>---------+----------------------</w:t>
      </w:r>
    </w:p>
    <w:p w14:paraId="0DA3C622" w14:textId="77777777" w:rsidR="00214313" w:rsidRDefault="00214313" w:rsidP="00214313">
      <w:pPr>
        <w:pStyle w:val="afffff4"/>
      </w:pPr>
      <w:r>
        <w:t xml:space="preserve">          5050 | c                | 300              | c              | c               | c               | c       | c         | c        | c          | c          |      </w:t>
      </w:r>
    </w:p>
    <w:p w14:paraId="5EF4B22F" w14:textId="77777777" w:rsidR="00214313" w:rsidRDefault="00214313" w:rsidP="00214313">
      <w:pPr>
        <w:pStyle w:val="afffff4"/>
      </w:pPr>
      <w:r>
        <w:t xml:space="preserve">    1.20 | c                   </w:t>
      </w:r>
    </w:p>
    <w:p w14:paraId="6C6498E0" w14:textId="77777777" w:rsidR="00214313" w:rsidRDefault="00214313" w:rsidP="00214313">
      <w:pPr>
        <w:pStyle w:val="afffff4"/>
      </w:pPr>
      <w:r>
        <w:lastRenderedPageBreak/>
        <w:t xml:space="preserve">          </w:t>
      </w:r>
      <w:r w:rsidRPr="00214313">
        <w:rPr>
          <w:rFonts w:eastAsia="微软雅黑"/>
          <w:b/>
          <w:color w:val="C7000B"/>
          <w:spacing w:val="-4"/>
          <w:kern w:val="2"/>
          <w:shd w:val="pct15" w:color="auto" w:fill="FFFFFF"/>
          <w:lang w:eastAsia="en-US"/>
        </w:rPr>
        <w:t xml:space="preserve">7050 </w:t>
      </w:r>
      <w:r>
        <w:t xml:space="preserve">| c                | 300              | c              | c               | c               | c       | c         | c        | c          | c          |      </w:t>
      </w:r>
    </w:p>
    <w:p w14:paraId="6A49C77A" w14:textId="77777777" w:rsidR="00214313" w:rsidRDefault="00214313" w:rsidP="00214313">
      <w:pPr>
        <w:pStyle w:val="afffff4"/>
      </w:pPr>
      <w:r>
        <w:t xml:space="preserve">    1.20 | c                   </w:t>
      </w:r>
    </w:p>
    <w:p w14:paraId="2B768823" w14:textId="77777777" w:rsidR="00214313" w:rsidRDefault="00214313" w:rsidP="00214313">
      <w:pPr>
        <w:pStyle w:val="afffff4"/>
      </w:pPr>
      <w:r>
        <w:t xml:space="preserve">          </w:t>
      </w:r>
      <w:r w:rsidRPr="00214313">
        <w:rPr>
          <w:rFonts w:eastAsia="微软雅黑"/>
          <w:b/>
          <w:color w:val="C7000B"/>
          <w:spacing w:val="-4"/>
          <w:kern w:val="2"/>
          <w:shd w:val="pct15" w:color="auto" w:fill="FFFFFF"/>
          <w:lang w:eastAsia="en-US"/>
        </w:rPr>
        <w:t xml:space="preserve">8888 </w:t>
      </w:r>
      <w:r>
        <w:t xml:space="preserve">| d                | 400              | d              | d               | d               | d       | d         | d        | d          | d          |      </w:t>
      </w:r>
    </w:p>
    <w:p w14:paraId="7D516101" w14:textId="77777777" w:rsidR="00214313" w:rsidRDefault="00214313" w:rsidP="00214313">
      <w:pPr>
        <w:pStyle w:val="afffff4"/>
      </w:pPr>
      <w:r>
        <w:t xml:space="preserve">    1.50 | d                   </w:t>
      </w:r>
    </w:p>
    <w:p w14:paraId="36036FB4" w14:textId="77777777" w:rsidR="00214313" w:rsidRDefault="00214313" w:rsidP="00214313">
      <w:pPr>
        <w:pStyle w:val="afffff4"/>
      </w:pPr>
      <w:r>
        <w:t xml:space="preserve">         14888 | d                | 400              | d              | d               | d               | d       | d         | d        | d          | d          |      </w:t>
      </w:r>
    </w:p>
    <w:p w14:paraId="3CE12E79" w14:textId="77777777" w:rsidR="00214313" w:rsidRDefault="00214313" w:rsidP="00214313">
      <w:pPr>
        <w:pStyle w:val="afffff4"/>
      </w:pPr>
      <w:r>
        <w:t xml:space="preserve">    1.50 | d                   </w:t>
      </w:r>
    </w:p>
    <w:p w14:paraId="46B1904F" w14:textId="25C0A8E2" w:rsidR="005F2ACD" w:rsidRPr="001A3F07" w:rsidRDefault="00214313" w:rsidP="00214313">
      <w:pPr>
        <w:pStyle w:val="afffff4"/>
      </w:pPr>
      <w:r>
        <w:t>(4 rows)</w:t>
      </w:r>
    </w:p>
    <w:p w14:paraId="14ABCE5D" w14:textId="5265E1E6" w:rsidR="00FB1380" w:rsidRPr="00525181" w:rsidRDefault="00FB1380" w:rsidP="00FB1380">
      <w:pPr>
        <w:pStyle w:val="5"/>
        <w:rPr>
          <w:rFonts w:ascii="Huawei Sans" w:hAnsi="Huawei Sans" w:cs="Huawei Sans" w:hint="default"/>
        </w:rPr>
      </w:pPr>
      <w:r w:rsidRPr="00525181">
        <w:rPr>
          <w:rFonts w:ascii="Huawei Sans" w:hAnsi="Huawei Sans" w:cs="Huawei Sans" w:hint="default"/>
        </w:rPr>
        <w:t>删除视图</w:t>
      </w:r>
    </w:p>
    <w:p w14:paraId="1E187C56" w14:textId="36188E29" w:rsidR="00FB1380" w:rsidRPr="00525181" w:rsidRDefault="00FB1380" w:rsidP="00ED1505">
      <w:pPr>
        <w:pStyle w:val="1e"/>
        <w:rPr>
          <w:rFonts w:hint="eastAsia"/>
        </w:rPr>
      </w:pPr>
      <w:r w:rsidRPr="00525181">
        <w:t>删除视图。</w:t>
      </w:r>
    </w:p>
    <w:p w14:paraId="2C66ABB6" w14:textId="77777777" w:rsidR="00FB1380" w:rsidRPr="0061737C" w:rsidRDefault="00FB1380"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DROP VIEW </w:t>
      </w:r>
      <w:proofErr w:type="spellStart"/>
      <w:r w:rsidRPr="0061737C">
        <w:rPr>
          <w:rFonts w:eastAsia="微软雅黑"/>
          <w:b/>
          <w:color w:val="C7000B"/>
          <w:spacing w:val="-4"/>
          <w:kern w:val="2"/>
          <w:shd w:val="pct15" w:color="auto" w:fill="FFFFFF"/>
          <w:lang w:eastAsia="en-US"/>
        </w:rPr>
        <w:t>MyView</w:t>
      </w:r>
      <w:proofErr w:type="spellEnd"/>
      <w:r w:rsidRPr="0061737C">
        <w:rPr>
          <w:rFonts w:eastAsia="微软雅黑"/>
          <w:b/>
          <w:color w:val="C7000B"/>
          <w:spacing w:val="-4"/>
          <w:kern w:val="2"/>
          <w:shd w:val="pct15" w:color="auto" w:fill="FFFFFF"/>
          <w:lang w:eastAsia="en-US"/>
        </w:rPr>
        <w:t xml:space="preserve">; </w:t>
      </w:r>
    </w:p>
    <w:p w14:paraId="6800767D" w14:textId="79D62EFE" w:rsidR="00FB1380" w:rsidRDefault="00FB1380" w:rsidP="00ED1505">
      <w:pPr>
        <w:pStyle w:val="afffff4"/>
      </w:pPr>
      <w:r w:rsidRPr="00525181">
        <w:t>DROP VIEW</w:t>
      </w:r>
    </w:p>
    <w:p w14:paraId="2E2D4368" w14:textId="77777777" w:rsidR="00C603AA" w:rsidRDefault="00C603AA" w:rsidP="00C603AA">
      <w:pPr>
        <w:pStyle w:val="afffff4"/>
      </w:pPr>
      <w:proofErr w:type="spellStart"/>
      <w:r>
        <w:t>postgres</w:t>
      </w:r>
      <w:proofErr w:type="spellEnd"/>
      <w:r>
        <w:t xml:space="preserve">=# </w:t>
      </w:r>
      <w:r w:rsidRPr="00C603AA">
        <w:rPr>
          <w:b/>
          <w:color w:val="C7000B"/>
        </w:rPr>
        <w:t xml:space="preserve">DROP MATERIALIZED VIEW </w:t>
      </w:r>
      <w:proofErr w:type="spellStart"/>
      <w:r w:rsidRPr="00C603AA">
        <w:rPr>
          <w:b/>
          <w:color w:val="C7000B"/>
        </w:rPr>
        <w:t>MV_MyView</w:t>
      </w:r>
      <w:proofErr w:type="spellEnd"/>
      <w:r w:rsidRPr="00C603AA">
        <w:rPr>
          <w:b/>
          <w:color w:val="C7000B"/>
        </w:rPr>
        <w:t>;</w:t>
      </w:r>
    </w:p>
    <w:p w14:paraId="501F1FD4" w14:textId="197FA79A" w:rsidR="00C603AA" w:rsidRPr="00525181" w:rsidRDefault="00C603AA" w:rsidP="00C603AA">
      <w:pPr>
        <w:pStyle w:val="afffff4"/>
      </w:pPr>
      <w:r>
        <w:t>DROP MATERIALIZED VIEW</w:t>
      </w:r>
    </w:p>
    <w:p w14:paraId="14A5B3E7" w14:textId="6C1E1E3B" w:rsidR="00FB346D" w:rsidRPr="00525181" w:rsidRDefault="00FB346D" w:rsidP="00FB346D">
      <w:pPr>
        <w:pStyle w:val="3"/>
        <w:rPr>
          <w:rFonts w:ascii="Huawei Sans" w:hAnsi="Huawei Sans" w:cs="Huawei Sans"/>
        </w:rPr>
      </w:pPr>
      <w:bookmarkStart w:id="45" w:name="_Toc81318139"/>
      <w:r w:rsidRPr="00525181">
        <w:rPr>
          <w:rFonts w:ascii="Huawei Sans" w:hAnsi="Huawei Sans" w:cs="Huawei Sans"/>
        </w:rPr>
        <w:t>创建和管理序列</w:t>
      </w:r>
      <w:bookmarkEnd w:id="45"/>
    </w:p>
    <w:p w14:paraId="3AEB2F74" w14:textId="07CA56F1" w:rsidR="00FB1380" w:rsidRPr="00525181" w:rsidRDefault="00FB1380" w:rsidP="00FB1380">
      <w:pPr>
        <w:pStyle w:val="4"/>
        <w:rPr>
          <w:rFonts w:ascii="Huawei Sans" w:hAnsi="Huawei Sans" w:cs="Huawei Sans" w:hint="default"/>
        </w:rPr>
      </w:pPr>
      <w:r w:rsidRPr="00525181">
        <w:rPr>
          <w:rFonts w:ascii="Huawei Sans" w:hAnsi="Huawei Sans" w:cs="Huawei Sans" w:hint="default"/>
        </w:rPr>
        <w:t>方法一：声明字段类型为序列整型</w:t>
      </w:r>
      <w:r w:rsidR="00D844B8" w:rsidRPr="00525181">
        <w:rPr>
          <w:rFonts w:ascii="Huawei Sans" w:hAnsi="Huawei Sans" w:cs="Huawei Sans" w:hint="default"/>
        </w:rPr>
        <w:t>(serial)</w:t>
      </w:r>
      <w:r w:rsidR="00762499">
        <w:rPr>
          <w:rFonts w:ascii="Huawei Sans" w:hAnsi="Huawei Sans" w:cs="Huawei Sans" w:hint="default"/>
        </w:rPr>
        <w:t>来定义标识符字段</w:t>
      </w:r>
    </w:p>
    <w:p w14:paraId="2EF96104" w14:textId="43C34AC4" w:rsidR="00FB1380" w:rsidRPr="00525181" w:rsidRDefault="00FB1380" w:rsidP="00ED1505">
      <w:pPr>
        <w:pStyle w:val="1e"/>
        <w:rPr>
          <w:rFonts w:hint="eastAsia"/>
        </w:rPr>
      </w:pPr>
      <w:r w:rsidRPr="00525181">
        <w:t>例如：</w:t>
      </w:r>
    </w:p>
    <w:p w14:paraId="50FCEC67" w14:textId="77777777" w:rsidR="00FB1380" w:rsidRPr="0061737C" w:rsidRDefault="00FB1380"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CREATE TABLE T1 </w:t>
      </w:r>
    </w:p>
    <w:p w14:paraId="0E630B5D" w14:textId="6B36829A" w:rsidR="00FB1380" w:rsidRPr="0061737C" w:rsidRDefault="00FB1380"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(id    serial, </w:t>
      </w:r>
    </w:p>
    <w:p w14:paraId="08B7AEA1" w14:textId="3E65D725" w:rsidR="00FB1380" w:rsidRPr="0061737C" w:rsidRDefault="00FB1380" w:rsidP="00ED1505">
      <w:pPr>
        <w:pStyle w:val="afffff4"/>
        <w:rPr>
          <w:rFonts w:eastAsia="微软雅黑"/>
          <w:b/>
          <w:color w:val="C7000B"/>
          <w:spacing w:val="-4"/>
          <w:kern w:val="2"/>
          <w:shd w:val="pct15" w:color="auto" w:fill="FFFFFF"/>
          <w:lang w:eastAsia="en-US"/>
        </w:rPr>
      </w:pPr>
      <w:proofErr w:type="gramStart"/>
      <w:r w:rsidRPr="0061737C">
        <w:rPr>
          <w:rFonts w:eastAsia="微软雅黑"/>
          <w:b/>
          <w:color w:val="C7000B"/>
          <w:spacing w:val="-4"/>
          <w:kern w:val="2"/>
          <w:shd w:val="pct15" w:color="auto" w:fill="FFFFFF"/>
          <w:lang w:eastAsia="en-US"/>
        </w:rPr>
        <w:t>name  text</w:t>
      </w:r>
      <w:proofErr w:type="gramEnd"/>
      <w:r w:rsidRPr="0061737C">
        <w:rPr>
          <w:rFonts w:eastAsia="微软雅黑"/>
          <w:b/>
          <w:color w:val="C7000B"/>
          <w:spacing w:val="-4"/>
          <w:kern w:val="2"/>
          <w:shd w:val="pct15" w:color="auto" w:fill="FFFFFF"/>
          <w:lang w:eastAsia="en-US"/>
        </w:rPr>
        <w:t xml:space="preserve"> </w:t>
      </w:r>
    </w:p>
    <w:p w14:paraId="09B300AD" w14:textId="77777777" w:rsidR="00FB1380" w:rsidRPr="0061737C" w:rsidRDefault="00FB1380"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332DAA71" w14:textId="77777777" w:rsidR="00FB1380" w:rsidRPr="00525181" w:rsidRDefault="00FB1380" w:rsidP="00ED1505">
      <w:pPr>
        <w:pStyle w:val="1e"/>
        <w:rPr>
          <w:rFonts w:hint="eastAsia"/>
        </w:rPr>
      </w:pPr>
      <w:r w:rsidRPr="00525181">
        <w:t>当结果显示为如下信息，则表示创建成功。</w:t>
      </w:r>
    </w:p>
    <w:p w14:paraId="36180769" w14:textId="79F0705D" w:rsidR="00FB1380" w:rsidRPr="00525181" w:rsidRDefault="00FB1380" w:rsidP="00ED1505">
      <w:pPr>
        <w:pStyle w:val="afffff4"/>
      </w:pPr>
      <w:r w:rsidRPr="00525181">
        <w:t>CREATE TABLE</w:t>
      </w:r>
    </w:p>
    <w:p w14:paraId="5BE4C5B5" w14:textId="62C4185F" w:rsidR="00FB1380" w:rsidRPr="00525181" w:rsidRDefault="00FB1380" w:rsidP="00FB1380">
      <w:pPr>
        <w:pStyle w:val="4"/>
        <w:rPr>
          <w:rFonts w:ascii="Huawei Sans" w:hAnsi="Huawei Sans" w:cs="Huawei Sans" w:hint="default"/>
        </w:rPr>
      </w:pPr>
      <w:r w:rsidRPr="00525181">
        <w:rPr>
          <w:rFonts w:ascii="Huawei Sans" w:hAnsi="Huawei Sans" w:cs="Huawei Sans" w:hint="default"/>
        </w:rPr>
        <w:t>方法二：创建序列，并通过</w:t>
      </w:r>
      <w:r w:rsidRPr="00525181">
        <w:rPr>
          <w:rFonts w:ascii="Huawei Sans" w:hAnsi="Huawei Sans" w:cs="Huawei Sans" w:hint="default"/>
        </w:rPr>
        <w:t>nextval('sequence_name')</w:t>
      </w:r>
      <w:r w:rsidR="00762499">
        <w:rPr>
          <w:rFonts w:ascii="Huawei Sans" w:hAnsi="Huawei Sans" w:cs="Huawei Sans" w:hint="default"/>
        </w:rPr>
        <w:t>函数指定为某一字段的默认值</w:t>
      </w:r>
    </w:p>
    <w:p w14:paraId="56469093" w14:textId="10F11EE9" w:rsidR="008A735E" w:rsidRPr="00525181" w:rsidRDefault="008A735E" w:rsidP="00ED1505">
      <w:pPr>
        <w:pStyle w:val="30"/>
        <w:rPr>
          <w:rFonts w:hint="eastAsia"/>
        </w:rPr>
      </w:pPr>
      <w:r w:rsidRPr="00525181">
        <w:t>创建序列</w:t>
      </w:r>
      <w:r w:rsidR="00525181">
        <w:rPr>
          <w:rFonts w:hint="eastAsia"/>
        </w:rPr>
        <w:t>。</w:t>
      </w:r>
    </w:p>
    <w:p w14:paraId="2CD2F5B1" w14:textId="7F58C02C" w:rsidR="008A735E" w:rsidRPr="0061737C" w:rsidRDefault="008A735E"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CREATE SEQUENCE seq1 cache 100;</w:t>
      </w:r>
    </w:p>
    <w:p w14:paraId="09A55365" w14:textId="6F1251A4" w:rsidR="008A735E" w:rsidRPr="00525181" w:rsidRDefault="008A735E" w:rsidP="00ED1505">
      <w:pPr>
        <w:pStyle w:val="1e"/>
        <w:rPr>
          <w:rFonts w:hint="eastAsia"/>
        </w:rPr>
      </w:pPr>
      <w:r w:rsidRPr="00525181">
        <w:t>结果显示为如下信息，则表示创建成功。</w:t>
      </w:r>
    </w:p>
    <w:p w14:paraId="267CEDF5" w14:textId="77777777" w:rsidR="008A735E" w:rsidRPr="00525181" w:rsidRDefault="008A735E" w:rsidP="00ED1505">
      <w:pPr>
        <w:pStyle w:val="afffff4"/>
      </w:pPr>
      <w:r w:rsidRPr="00525181">
        <w:t>CREATE SEQUENCE</w:t>
      </w:r>
    </w:p>
    <w:p w14:paraId="21C1A68C" w14:textId="265A560D" w:rsidR="008A735E" w:rsidRPr="00525181" w:rsidRDefault="008A735E" w:rsidP="00ED1505">
      <w:pPr>
        <w:pStyle w:val="30"/>
        <w:rPr>
          <w:rFonts w:hint="eastAsia"/>
        </w:rPr>
      </w:pPr>
      <w:r w:rsidRPr="00525181">
        <w:t>指定为某一字段的默认值，使该字段具有唯一标识属性。</w:t>
      </w:r>
    </w:p>
    <w:p w14:paraId="1D1F1AD5" w14:textId="77777777" w:rsidR="008A735E" w:rsidRPr="0061737C" w:rsidRDefault="008A735E"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CREATE TABLE T2  </w:t>
      </w:r>
    </w:p>
    <w:p w14:paraId="4D552C47" w14:textId="77777777" w:rsidR="008A735E" w:rsidRPr="0061737C" w:rsidRDefault="008A735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579083E5" w14:textId="77777777" w:rsidR="008A735E" w:rsidRPr="0061737C" w:rsidRDefault="008A735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id   int not null default </w:t>
      </w:r>
      <w:proofErr w:type="spellStart"/>
      <w:r w:rsidRPr="0061737C">
        <w:rPr>
          <w:rFonts w:eastAsia="微软雅黑"/>
          <w:b/>
          <w:color w:val="C7000B"/>
          <w:spacing w:val="-4"/>
          <w:kern w:val="2"/>
          <w:shd w:val="pct15" w:color="auto" w:fill="FFFFFF"/>
          <w:lang w:eastAsia="en-US"/>
        </w:rPr>
        <w:t>nextval</w:t>
      </w:r>
      <w:proofErr w:type="spellEnd"/>
      <w:r w:rsidRPr="0061737C">
        <w:rPr>
          <w:rFonts w:eastAsia="微软雅黑"/>
          <w:b/>
          <w:color w:val="C7000B"/>
          <w:spacing w:val="-4"/>
          <w:kern w:val="2"/>
          <w:shd w:val="pct15" w:color="auto" w:fill="FFFFFF"/>
          <w:lang w:eastAsia="en-US"/>
        </w:rPr>
        <w:t xml:space="preserve">('seq1'), </w:t>
      </w:r>
    </w:p>
    <w:p w14:paraId="5E20DBCE" w14:textId="77777777" w:rsidR="008A735E" w:rsidRPr="0061737C" w:rsidRDefault="008A735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name text </w:t>
      </w:r>
    </w:p>
    <w:p w14:paraId="2D9D5217" w14:textId="77777777" w:rsidR="008A735E" w:rsidRPr="0061737C" w:rsidRDefault="008A735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0763178C" w14:textId="77777777" w:rsidR="008A735E" w:rsidRPr="00525181" w:rsidRDefault="008A735E" w:rsidP="00ED1505">
      <w:pPr>
        <w:pStyle w:val="1e"/>
        <w:rPr>
          <w:rFonts w:hint="eastAsia"/>
        </w:rPr>
      </w:pPr>
      <w:r w:rsidRPr="00525181">
        <w:lastRenderedPageBreak/>
        <w:t>当结果显示为如下信息，则表示默认值指定成功。</w:t>
      </w:r>
    </w:p>
    <w:p w14:paraId="7F8B0B81" w14:textId="77777777" w:rsidR="008A735E" w:rsidRPr="00525181" w:rsidRDefault="008A735E" w:rsidP="00ED1505">
      <w:pPr>
        <w:pStyle w:val="afffff4"/>
      </w:pPr>
      <w:r w:rsidRPr="00525181">
        <w:t>CREATE TABLE</w:t>
      </w:r>
    </w:p>
    <w:p w14:paraId="1445562B" w14:textId="691CEB8D" w:rsidR="008A735E" w:rsidRPr="00525181" w:rsidRDefault="008A735E" w:rsidP="00ED1505">
      <w:pPr>
        <w:pStyle w:val="30"/>
        <w:rPr>
          <w:rFonts w:hint="eastAsia"/>
        </w:rPr>
      </w:pPr>
      <w:r w:rsidRPr="00525181">
        <w:t>指定序列与列的归属关系。</w:t>
      </w:r>
    </w:p>
    <w:p w14:paraId="43075E4D" w14:textId="38C3C929" w:rsidR="008A735E" w:rsidRPr="00525181" w:rsidRDefault="008A735E" w:rsidP="00ED1505">
      <w:pPr>
        <w:pStyle w:val="1e"/>
        <w:rPr>
          <w:rFonts w:hint="eastAsia"/>
        </w:rPr>
      </w:pPr>
      <w:r w:rsidRPr="00525181">
        <w:t>将序列和一个表的指定字段进行关联。</w:t>
      </w:r>
      <w:proofErr w:type="gramStart"/>
      <w:r w:rsidR="0066732A" w:rsidRPr="00525181">
        <w:t>删除此</w:t>
      </w:r>
      <w:proofErr w:type="gramEnd"/>
      <w:r w:rsidRPr="00525181">
        <w:t>字段或其所在表的时候会自动删除已关联的序列。</w:t>
      </w:r>
    </w:p>
    <w:p w14:paraId="0CB99009" w14:textId="77777777" w:rsidR="008A735E" w:rsidRPr="0061737C" w:rsidRDefault="008A735E"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ALTER SEQUENCE seq1 OWNED BY T2.id;</w:t>
      </w:r>
    </w:p>
    <w:p w14:paraId="45D75780" w14:textId="77777777" w:rsidR="008A735E" w:rsidRPr="00525181" w:rsidRDefault="008A735E" w:rsidP="00ED1505">
      <w:pPr>
        <w:pStyle w:val="1e"/>
        <w:rPr>
          <w:rFonts w:hint="eastAsia"/>
        </w:rPr>
      </w:pPr>
      <w:r w:rsidRPr="00525181">
        <w:t>当结果显示为如下信息，则表示指定成功。</w:t>
      </w:r>
    </w:p>
    <w:p w14:paraId="7C2ED037" w14:textId="7144A61C" w:rsidR="008A735E" w:rsidRPr="004024AA" w:rsidRDefault="008A735E" w:rsidP="00ED1505">
      <w:pPr>
        <w:pStyle w:val="afffff4"/>
      </w:pPr>
      <w:r w:rsidRPr="004024AA">
        <w:t>ALTER SEQUENCE</w:t>
      </w:r>
    </w:p>
    <w:p w14:paraId="40E90D9C" w14:textId="070041C4" w:rsidR="001946F2" w:rsidRPr="00525181" w:rsidRDefault="001946F2" w:rsidP="001946F2">
      <w:pPr>
        <w:pStyle w:val="4"/>
        <w:rPr>
          <w:rFonts w:ascii="Huawei Sans" w:hAnsi="Huawei Sans" w:cs="Huawei Sans" w:hint="default"/>
        </w:rPr>
      </w:pPr>
      <w:r w:rsidRPr="00525181">
        <w:rPr>
          <w:rFonts w:ascii="Huawei Sans" w:hAnsi="Huawei Sans" w:cs="Huawei Sans" w:hint="default"/>
        </w:rPr>
        <w:t>删除序列</w:t>
      </w:r>
    </w:p>
    <w:p w14:paraId="7123564D" w14:textId="7845521C" w:rsidR="00BC5A67" w:rsidRPr="0061737C" w:rsidRDefault="001946F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DROP SEQUENCE </w:t>
      </w:r>
      <w:r w:rsidR="00BC5A67" w:rsidRPr="0061737C">
        <w:rPr>
          <w:rFonts w:eastAsia="微软雅黑"/>
          <w:b/>
          <w:color w:val="C7000B"/>
          <w:spacing w:val="-4"/>
          <w:kern w:val="2"/>
          <w:shd w:val="pct15" w:color="auto" w:fill="FFFFFF"/>
          <w:lang w:eastAsia="en-US"/>
        </w:rPr>
        <w:t>seq1 CASCADE;</w:t>
      </w:r>
    </w:p>
    <w:p w14:paraId="5EB6D71B" w14:textId="592CB9BF" w:rsidR="00FB346D" w:rsidRPr="00525181" w:rsidRDefault="00FB346D" w:rsidP="00FB346D">
      <w:pPr>
        <w:pStyle w:val="3"/>
        <w:rPr>
          <w:rFonts w:ascii="Huawei Sans" w:hAnsi="Huawei Sans" w:cs="Huawei Sans"/>
        </w:rPr>
      </w:pPr>
      <w:bookmarkStart w:id="46" w:name="_Toc81318140"/>
      <w:r w:rsidRPr="00525181">
        <w:rPr>
          <w:rFonts w:ascii="Huawei Sans" w:hAnsi="Huawei Sans" w:cs="Huawei Sans"/>
        </w:rPr>
        <w:t>创建和管理存储过程</w:t>
      </w:r>
      <w:bookmarkEnd w:id="46"/>
    </w:p>
    <w:p w14:paraId="57B6B23A" w14:textId="4FE6FCDE" w:rsidR="00FB346D" w:rsidRPr="00525181" w:rsidRDefault="00CA3C1C" w:rsidP="00CA3C1C">
      <w:pPr>
        <w:pStyle w:val="4"/>
        <w:rPr>
          <w:rFonts w:ascii="Huawei Sans" w:hAnsi="Huawei Sans" w:cs="Huawei Sans" w:hint="default"/>
        </w:rPr>
      </w:pPr>
      <w:r w:rsidRPr="00525181">
        <w:rPr>
          <w:rFonts w:ascii="Huawei Sans" w:hAnsi="Huawei Sans" w:cs="Huawei Sans" w:hint="default"/>
        </w:rPr>
        <w:t>创建存储过程</w:t>
      </w:r>
    </w:p>
    <w:p w14:paraId="16E02F98" w14:textId="621AF7DA" w:rsidR="00FB346D" w:rsidRPr="00525181" w:rsidRDefault="00E03537" w:rsidP="00ED1505">
      <w:pPr>
        <w:pStyle w:val="30"/>
        <w:rPr>
          <w:rFonts w:hint="eastAsia"/>
        </w:rPr>
      </w:pPr>
      <w:r w:rsidRPr="00525181">
        <w:t>创建表</w:t>
      </w:r>
      <w:proofErr w:type="spellStart"/>
      <w:r w:rsidRPr="00525181">
        <w:t>t_test</w:t>
      </w:r>
      <w:proofErr w:type="spellEnd"/>
      <w:r w:rsidR="00525181">
        <w:rPr>
          <w:rFonts w:hint="eastAsia"/>
        </w:rPr>
        <w:t>。</w:t>
      </w:r>
    </w:p>
    <w:p w14:paraId="5B0649D0" w14:textId="0EBCD0FD" w:rsidR="00E03537" w:rsidRPr="00525181" w:rsidRDefault="0062799A" w:rsidP="00ED1505">
      <w:pPr>
        <w:pStyle w:val="afffff4"/>
      </w:pPr>
      <w:proofErr w:type="spellStart"/>
      <w:r w:rsidRPr="00525181">
        <w:t>postgres</w:t>
      </w:r>
      <w:proofErr w:type="spellEnd"/>
      <w:r w:rsidRPr="00525181">
        <w:t>=#</w:t>
      </w:r>
      <w:r w:rsidRPr="0061737C">
        <w:rPr>
          <w:rFonts w:eastAsia="微软雅黑"/>
          <w:b/>
          <w:color w:val="C7000B"/>
          <w:spacing w:val="-4"/>
          <w:kern w:val="2"/>
          <w:shd w:val="pct15" w:color="auto" w:fill="FFFFFF"/>
          <w:lang w:eastAsia="en-US"/>
        </w:rPr>
        <w:t xml:space="preserve"> </w:t>
      </w:r>
      <w:r w:rsidR="00385B0B" w:rsidRPr="0061737C">
        <w:rPr>
          <w:rFonts w:eastAsia="微软雅黑"/>
          <w:b/>
          <w:color w:val="C7000B"/>
          <w:spacing w:val="-4"/>
          <w:kern w:val="2"/>
          <w:shd w:val="pct15" w:color="auto" w:fill="FFFFFF"/>
          <w:lang w:eastAsia="en-US"/>
        </w:rPr>
        <w:t xml:space="preserve">create table </w:t>
      </w:r>
      <w:proofErr w:type="spellStart"/>
      <w:r w:rsidR="00385B0B" w:rsidRPr="0061737C">
        <w:rPr>
          <w:rFonts w:eastAsia="微软雅黑"/>
          <w:b/>
          <w:color w:val="C7000B"/>
          <w:spacing w:val="-4"/>
          <w:kern w:val="2"/>
          <w:shd w:val="pct15" w:color="auto" w:fill="FFFFFF"/>
          <w:lang w:eastAsia="en-US"/>
        </w:rPr>
        <w:t>t_</w:t>
      </w:r>
      <w:proofErr w:type="gramStart"/>
      <w:r w:rsidR="00385B0B" w:rsidRPr="0061737C">
        <w:rPr>
          <w:rFonts w:eastAsia="微软雅黑"/>
          <w:b/>
          <w:color w:val="C7000B"/>
          <w:spacing w:val="-4"/>
          <w:kern w:val="2"/>
          <w:shd w:val="pct15" w:color="auto" w:fill="FFFFFF"/>
          <w:lang w:eastAsia="en-US"/>
        </w:rPr>
        <w:t>test</w:t>
      </w:r>
      <w:proofErr w:type="spellEnd"/>
      <w:r w:rsidR="00385B0B" w:rsidRPr="0061737C">
        <w:rPr>
          <w:rFonts w:eastAsia="微软雅黑"/>
          <w:b/>
          <w:color w:val="C7000B"/>
          <w:spacing w:val="-4"/>
          <w:kern w:val="2"/>
          <w:shd w:val="pct15" w:color="auto" w:fill="FFFFFF"/>
          <w:lang w:eastAsia="en-US"/>
        </w:rPr>
        <w:t>(</w:t>
      </w:r>
      <w:proofErr w:type="gramEnd"/>
      <w:r w:rsidR="00385B0B" w:rsidRPr="0061737C">
        <w:rPr>
          <w:rFonts w:eastAsia="微软雅黑"/>
          <w:b/>
          <w:color w:val="C7000B"/>
          <w:spacing w:val="-4"/>
          <w:kern w:val="2"/>
          <w:shd w:val="pct15" w:color="auto" w:fill="FFFFFF"/>
          <w:lang w:eastAsia="en-US"/>
        </w:rPr>
        <w:t>c1 int, c2 int);</w:t>
      </w:r>
    </w:p>
    <w:p w14:paraId="318E8980" w14:textId="40901E1C" w:rsidR="00FB346D" w:rsidRPr="00525181" w:rsidRDefault="00385B0B" w:rsidP="00ED1505">
      <w:pPr>
        <w:pStyle w:val="30"/>
        <w:rPr>
          <w:rFonts w:hint="eastAsia"/>
        </w:rPr>
      </w:pPr>
      <w:r w:rsidRPr="00525181">
        <w:t>创建存储过程</w:t>
      </w:r>
      <w:proofErr w:type="spellStart"/>
      <w:r w:rsidRPr="00525181">
        <w:t>insert_data</w:t>
      </w:r>
      <w:proofErr w:type="spellEnd"/>
      <w:r w:rsidR="00525181">
        <w:rPr>
          <w:rFonts w:hint="eastAsia"/>
        </w:rPr>
        <w:t>。</w:t>
      </w:r>
    </w:p>
    <w:p w14:paraId="556304BF" w14:textId="77777777" w:rsidR="00812C3A" w:rsidRPr="0061737C" w:rsidRDefault="0062799A"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00812C3A" w:rsidRPr="0061737C">
        <w:rPr>
          <w:rFonts w:eastAsia="微软雅黑"/>
          <w:b/>
          <w:color w:val="C7000B"/>
          <w:spacing w:val="-4"/>
          <w:kern w:val="2"/>
          <w:shd w:val="pct15" w:color="auto" w:fill="FFFFFF"/>
          <w:lang w:eastAsia="en-US"/>
        </w:rPr>
        <w:t xml:space="preserve">create or replace procedure </w:t>
      </w:r>
      <w:proofErr w:type="spellStart"/>
      <w:r w:rsidR="00812C3A" w:rsidRPr="0061737C">
        <w:rPr>
          <w:rFonts w:eastAsia="微软雅黑"/>
          <w:b/>
          <w:color w:val="C7000B"/>
          <w:spacing w:val="-4"/>
          <w:kern w:val="2"/>
          <w:shd w:val="pct15" w:color="auto" w:fill="FFFFFF"/>
          <w:lang w:eastAsia="en-US"/>
        </w:rPr>
        <w:t>insert_data</w:t>
      </w:r>
      <w:proofErr w:type="spellEnd"/>
    </w:p>
    <w:p w14:paraId="52B9F937"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is</w:t>
      </w:r>
    </w:p>
    <w:p w14:paraId="439A870D" w14:textId="77777777" w:rsidR="00812C3A" w:rsidRPr="0061737C" w:rsidRDefault="00812C3A" w:rsidP="00ED1505">
      <w:pPr>
        <w:pStyle w:val="afffff4"/>
        <w:rPr>
          <w:rFonts w:eastAsia="微软雅黑"/>
          <w:b/>
          <w:color w:val="C7000B"/>
          <w:spacing w:val="-4"/>
          <w:kern w:val="2"/>
          <w:shd w:val="pct15" w:color="auto" w:fill="FFFFFF"/>
          <w:lang w:eastAsia="en-US"/>
        </w:rPr>
      </w:pPr>
      <w:proofErr w:type="gramStart"/>
      <w:r w:rsidRPr="0061737C">
        <w:rPr>
          <w:rFonts w:eastAsia="微软雅黑"/>
          <w:b/>
          <w:color w:val="C7000B"/>
          <w:spacing w:val="-4"/>
          <w:kern w:val="2"/>
          <w:shd w:val="pct15" w:color="auto" w:fill="FFFFFF"/>
          <w:lang w:eastAsia="en-US"/>
        </w:rPr>
        <w:t>a</w:t>
      </w:r>
      <w:proofErr w:type="gramEnd"/>
      <w:r w:rsidRPr="0061737C">
        <w:rPr>
          <w:rFonts w:eastAsia="微软雅黑"/>
          <w:b/>
          <w:color w:val="C7000B"/>
          <w:spacing w:val="-4"/>
          <w:kern w:val="2"/>
          <w:shd w:val="pct15" w:color="auto" w:fill="FFFFFF"/>
          <w:lang w:eastAsia="en-US"/>
        </w:rPr>
        <w:t xml:space="preserve"> int;</w:t>
      </w:r>
    </w:p>
    <w:p w14:paraId="1A3BCFEC"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b int;</w:t>
      </w:r>
    </w:p>
    <w:p w14:paraId="03A44E2E"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begin</w:t>
      </w:r>
    </w:p>
    <w:p w14:paraId="5157EC17"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a=1;</w:t>
      </w:r>
    </w:p>
    <w:p w14:paraId="3508FCBB"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b=2;</w:t>
      </w:r>
    </w:p>
    <w:p w14:paraId="34D46BA0"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insert into </w:t>
      </w:r>
      <w:proofErr w:type="spellStart"/>
      <w:r w:rsidRPr="0061737C">
        <w:rPr>
          <w:rFonts w:eastAsia="微软雅黑"/>
          <w:b/>
          <w:color w:val="C7000B"/>
          <w:spacing w:val="-4"/>
          <w:kern w:val="2"/>
          <w:shd w:val="pct15" w:color="auto" w:fill="FFFFFF"/>
          <w:lang w:eastAsia="en-US"/>
        </w:rPr>
        <w:t>t_test</w:t>
      </w:r>
      <w:proofErr w:type="spellEnd"/>
      <w:r w:rsidRPr="0061737C">
        <w:rPr>
          <w:rFonts w:eastAsia="微软雅黑"/>
          <w:b/>
          <w:color w:val="C7000B"/>
          <w:spacing w:val="-4"/>
          <w:kern w:val="2"/>
          <w:shd w:val="pct15" w:color="auto" w:fill="FFFFFF"/>
          <w:lang w:eastAsia="en-US"/>
        </w:rPr>
        <w:t xml:space="preserve"> values(</w:t>
      </w:r>
      <w:proofErr w:type="spellStart"/>
      <w:proofErr w:type="gramStart"/>
      <w:r w:rsidRPr="0061737C">
        <w:rPr>
          <w:rFonts w:eastAsia="微软雅黑"/>
          <w:b/>
          <w:color w:val="C7000B"/>
          <w:spacing w:val="-4"/>
          <w:kern w:val="2"/>
          <w:shd w:val="pct15" w:color="auto" w:fill="FFFFFF"/>
          <w:lang w:eastAsia="en-US"/>
        </w:rPr>
        <w:t>a,b</w:t>
      </w:r>
      <w:proofErr w:type="spellEnd"/>
      <w:proofErr w:type="gramEnd"/>
      <w:r w:rsidRPr="0061737C">
        <w:rPr>
          <w:rFonts w:eastAsia="微软雅黑"/>
          <w:b/>
          <w:color w:val="C7000B"/>
          <w:spacing w:val="-4"/>
          <w:kern w:val="2"/>
          <w:shd w:val="pct15" w:color="auto" w:fill="FFFFFF"/>
          <w:lang w:eastAsia="en-US"/>
        </w:rPr>
        <w:t>);</w:t>
      </w:r>
    </w:p>
    <w:p w14:paraId="54319CDC"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insert into </w:t>
      </w:r>
      <w:proofErr w:type="spellStart"/>
      <w:r w:rsidRPr="0061737C">
        <w:rPr>
          <w:rFonts w:eastAsia="微软雅黑"/>
          <w:b/>
          <w:color w:val="C7000B"/>
          <w:spacing w:val="-4"/>
          <w:kern w:val="2"/>
          <w:shd w:val="pct15" w:color="auto" w:fill="FFFFFF"/>
          <w:lang w:eastAsia="en-US"/>
        </w:rPr>
        <w:t>t_test</w:t>
      </w:r>
      <w:proofErr w:type="spellEnd"/>
      <w:r w:rsidRPr="0061737C">
        <w:rPr>
          <w:rFonts w:eastAsia="微软雅黑"/>
          <w:b/>
          <w:color w:val="C7000B"/>
          <w:spacing w:val="-4"/>
          <w:kern w:val="2"/>
          <w:shd w:val="pct15" w:color="auto" w:fill="FFFFFF"/>
          <w:lang w:eastAsia="en-US"/>
        </w:rPr>
        <w:t xml:space="preserve"> values(</w:t>
      </w:r>
      <w:proofErr w:type="spellStart"/>
      <w:proofErr w:type="gramStart"/>
      <w:r w:rsidRPr="0061737C">
        <w:rPr>
          <w:rFonts w:eastAsia="微软雅黑"/>
          <w:b/>
          <w:color w:val="C7000B"/>
          <w:spacing w:val="-4"/>
          <w:kern w:val="2"/>
          <w:shd w:val="pct15" w:color="auto" w:fill="FFFFFF"/>
          <w:lang w:eastAsia="en-US"/>
        </w:rPr>
        <w:t>b,a</w:t>
      </w:r>
      <w:proofErr w:type="spellEnd"/>
      <w:proofErr w:type="gramEnd"/>
      <w:r w:rsidRPr="0061737C">
        <w:rPr>
          <w:rFonts w:eastAsia="微软雅黑"/>
          <w:b/>
          <w:color w:val="C7000B"/>
          <w:spacing w:val="-4"/>
          <w:kern w:val="2"/>
          <w:shd w:val="pct15" w:color="auto" w:fill="FFFFFF"/>
          <w:lang w:eastAsia="en-US"/>
        </w:rPr>
        <w:t>);</w:t>
      </w:r>
    </w:p>
    <w:p w14:paraId="53766AA8" w14:textId="0E5B858F"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end;</w:t>
      </w:r>
    </w:p>
    <w:p w14:paraId="1FE9F91F" w14:textId="3C294D9C" w:rsidR="00385B0B" w:rsidRPr="0061737C" w:rsidRDefault="00385B0B"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443DBE94" w14:textId="288EF6FF" w:rsidR="00FB346D" w:rsidRPr="00525181" w:rsidRDefault="0062799A" w:rsidP="00ED1505">
      <w:pPr>
        <w:pStyle w:val="30"/>
        <w:rPr>
          <w:rFonts w:hint="eastAsia"/>
        </w:rPr>
      </w:pPr>
      <w:r w:rsidRPr="00525181">
        <w:t>调用存储过程</w:t>
      </w:r>
      <w:r w:rsidR="00525181">
        <w:rPr>
          <w:rFonts w:hint="eastAsia"/>
        </w:rPr>
        <w:t>。</w:t>
      </w:r>
    </w:p>
    <w:p w14:paraId="778C32F7" w14:textId="54935DC9" w:rsidR="0062799A" w:rsidRPr="0061737C" w:rsidRDefault="0062799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call </w:t>
      </w:r>
      <w:proofErr w:type="spellStart"/>
      <w:r w:rsidRPr="0061737C">
        <w:rPr>
          <w:rFonts w:eastAsia="微软雅黑"/>
          <w:b/>
          <w:color w:val="C7000B"/>
          <w:spacing w:val="-4"/>
          <w:kern w:val="2"/>
          <w:shd w:val="pct15" w:color="auto" w:fill="FFFFFF"/>
          <w:lang w:eastAsia="en-US"/>
        </w:rPr>
        <w:t>insert_</w:t>
      </w:r>
      <w:proofErr w:type="gramStart"/>
      <w:r w:rsidRPr="0061737C">
        <w:rPr>
          <w:rFonts w:eastAsia="微软雅黑"/>
          <w:b/>
          <w:color w:val="C7000B"/>
          <w:spacing w:val="-4"/>
          <w:kern w:val="2"/>
          <w:shd w:val="pct15" w:color="auto" w:fill="FFFFFF"/>
          <w:lang w:eastAsia="en-US"/>
        </w:rPr>
        <w:t>data</w:t>
      </w:r>
      <w:proofErr w:type="spellEnd"/>
      <w:r w:rsidRPr="0061737C">
        <w:rPr>
          <w:rFonts w:eastAsia="微软雅黑"/>
          <w:b/>
          <w:color w:val="C7000B"/>
          <w:spacing w:val="-4"/>
          <w:kern w:val="2"/>
          <w:shd w:val="pct15" w:color="auto" w:fill="FFFFFF"/>
          <w:lang w:eastAsia="en-US"/>
        </w:rPr>
        <w:t>(</w:t>
      </w:r>
      <w:proofErr w:type="gramEnd"/>
      <w:r w:rsidRPr="0061737C">
        <w:rPr>
          <w:rFonts w:eastAsia="微软雅黑"/>
          <w:b/>
          <w:color w:val="C7000B"/>
          <w:spacing w:val="-4"/>
          <w:kern w:val="2"/>
          <w:shd w:val="pct15" w:color="auto" w:fill="FFFFFF"/>
          <w:lang w:eastAsia="en-US"/>
        </w:rPr>
        <w:t>);</w:t>
      </w:r>
    </w:p>
    <w:p w14:paraId="0FC50DC2" w14:textId="1F791247" w:rsidR="00FB346D" w:rsidRPr="00525181" w:rsidRDefault="0062799A" w:rsidP="00ED1505">
      <w:pPr>
        <w:pStyle w:val="30"/>
        <w:rPr>
          <w:rFonts w:hint="eastAsia"/>
        </w:rPr>
      </w:pPr>
      <w:r w:rsidRPr="00525181">
        <w:t>查询表内容</w:t>
      </w:r>
      <w:r w:rsidR="00525181">
        <w:rPr>
          <w:rFonts w:hint="eastAsia"/>
        </w:rPr>
        <w:t>。</w:t>
      </w:r>
    </w:p>
    <w:p w14:paraId="200CAA59" w14:textId="77777777" w:rsidR="0062799A" w:rsidRPr="0061737C" w:rsidRDefault="0062799A"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select * from </w:t>
      </w:r>
      <w:proofErr w:type="spellStart"/>
      <w:r w:rsidRPr="0061737C">
        <w:rPr>
          <w:rFonts w:eastAsia="微软雅黑"/>
          <w:b/>
          <w:color w:val="C7000B"/>
          <w:spacing w:val="-4"/>
          <w:kern w:val="2"/>
          <w:shd w:val="pct15" w:color="auto" w:fill="FFFFFF"/>
          <w:lang w:eastAsia="en-US"/>
        </w:rPr>
        <w:t>t_test</w:t>
      </w:r>
      <w:proofErr w:type="spellEnd"/>
      <w:r w:rsidRPr="0061737C">
        <w:rPr>
          <w:rFonts w:eastAsia="微软雅黑"/>
          <w:b/>
          <w:color w:val="C7000B"/>
          <w:spacing w:val="-4"/>
          <w:kern w:val="2"/>
          <w:shd w:val="pct15" w:color="auto" w:fill="FFFFFF"/>
          <w:lang w:eastAsia="en-US"/>
        </w:rPr>
        <w:t>;</w:t>
      </w:r>
    </w:p>
    <w:p w14:paraId="20EFE596" w14:textId="77777777" w:rsidR="0062799A" w:rsidRPr="00525181" w:rsidRDefault="0062799A" w:rsidP="00ED1505">
      <w:pPr>
        <w:pStyle w:val="afffff4"/>
      </w:pPr>
      <w:r w:rsidRPr="00525181">
        <w:t xml:space="preserve"> c1 | c2</w:t>
      </w:r>
    </w:p>
    <w:p w14:paraId="2E476962" w14:textId="77777777" w:rsidR="0062799A" w:rsidRPr="00525181" w:rsidRDefault="0062799A" w:rsidP="00ED1505">
      <w:pPr>
        <w:pStyle w:val="afffff4"/>
      </w:pPr>
      <w:r w:rsidRPr="00525181">
        <w:t>----+----</w:t>
      </w:r>
    </w:p>
    <w:p w14:paraId="04A2AFCB" w14:textId="77777777" w:rsidR="0062799A" w:rsidRPr="00525181" w:rsidRDefault="0062799A" w:rsidP="00ED1505">
      <w:pPr>
        <w:pStyle w:val="afffff4"/>
      </w:pPr>
      <w:r w:rsidRPr="00525181">
        <w:t xml:space="preserve">  1 </w:t>
      </w:r>
      <w:proofErr w:type="gramStart"/>
      <w:r w:rsidRPr="00525181">
        <w:t>|  2</w:t>
      </w:r>
      <w:proofErr w:type="gramEnd"/>
    </w:p>
    <w:p w14:paraId="703EB464" w14:textId="77777777" w:rsidR="0062799A" w:rsidRPr="00525181" w:rsidRDefault="0062799A" w:rsidP="00ED1505">
      <w:pPr>
        <w:pStyle w:val="afffff4"/>
      </w:pPr>
      <w:r w:rsidRPr="00525181">
        <w:t xml:space="preserve">  2 </w:t>
      </w:r>
      <w:proofErr w:type="gramStart"/>
      <w:r w:rsidRPr="00525181">
        <w:t>|  1</w:t>
      </w:r>
      <w:proofErr w:type="gramEnd"/>
    </w:p>
    <w:p w14:paraId="5C3AC868" w14:textId="309B62A1" w:rsidR="0062799A" w:rsidRPr="00525181" w:rsidRDefault="0062799A" w:rsidP="00ED1505">
      <w:pPr>
        <w:pStyle w:val="afffff4"/>
      </w:pPr>
      <w:r w:rsidRPr="00525181">
        <w:lastRenderedPageBreak/>
        <w:t>(2 rows)</w:t>
      </w:r>
    </w:p>
    <w:p w14:paraId="15AD84BA" w14:textId="066484F0" w:rsidR="00FB346D" w:rsidRPr="00525181" w:rsidRDefault="00290C94" w:rsidP="00290C94">
      <w:pPr>
        <w:pStyle w:val="4"/>
        <w:rPr>
          <w:rFonts w:ascii="Huawei Sans" w:hAnsi="Huawei Sans" w:cs="Huawei Sans" w:hint="default"/>
        </w:rPr>
      </w:pPr>
      <w:r w:rsidRPr="00525181">
        <w:rPr>
          <w:rFonts w:ascii="Huawei Sans" w:hAnsi="Huawei Sans" w:cs="Huawei Sans" w:hint="default"/>
        </w:rPr>
        <w:t>管理存储过程</w:t>
      </w:r>
    </w:p>
    <w:p w14:paraId="60419348" w14:textId="00BB9BD3" w:rsidR="008D2E9C" w:rsidRPr="00525181" w:rsidRDefault="008D2E9C" w:rsidP="00ED1505">
      <w:pPr>
        <w:pStyle w:val="1e"/>
        <w:rPr>
          <w:rFonts w:hint="eastAsia"/>
        </w:rPr>
      </w:pPr>
      <w:r w:rsidRPr="00525181">
        <w:t>管理存储过程，命令如下：</w:t>
      </w:r>
      <w:r w:rsidR="00FD2066">
        <w:rPr>
          <w:rFonts w:hint="eastAsia"/>
        </w:rPr>
        <w:t xml:space="preserve"> </w:t>
      </w:r>
      <w:r w:rsidR="00FD2066">
        <w:rPr>
          <w:rFonts w:hint="eastAsia"/>
        </w:rPr>
        <w:t>（</w:t>
      </w:r>
      <w:r w:rsidR="00FD2066" w:rsidRPr="005016B9">
        <w:rPr>
          <w:rFonts w:ascii="微软雅黑" w:eastAsia="微软雅黑" w:hAnsi="微软雅黑" w:hint="eastAsia"/>
          <w:color w:val="FF0000"/>
        </w:rPr>
        <w:t>截图</w:t>
      </w:r>
      <w:r w:rsidR="00FD2066">
        <w:rPr>
          <w:rFonts w:hint="eastAsia"/>
        </w:rPr>
        <w:t>）</w:t>
      </w:r>
    </w:p>
    <w:p w14:paraId="32C496E5" w14:textId="77777777" w:rsidR="008D2E9C" w:rsidRDefault="008D2E9C"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\sf </w:t>
      </w:r>
      <w:proofErr w:type="spellStart"/>
      <w:r w:rsidRPr="0061737C">
        <w:rPr>
          <w:rFonts w:eastAsia="微软雅黑"/>
          <w:b/>
          <w:color w:val="C7000B"/>
          <w:spacing w:val="-4"/>
          <w:kern w:val="2"/>
          <w:shd w:val="pct15" w:color="auto" w:fill="FFFFFF"/>
          <w:lang w:eastAsia="en-US"/>
        </w:rPr>
        <w:t>insert_data</w:t>
      </w:r>
      <w:proofErr w:type="spellEnd"/>
    </w:p>
    <w:p w14:paraId="1B164EC6" w14:textId="1EDF76EF" w:rsidR="00D23220" w:rsidRDefault="00D23220" w:rsidP="004F0D14">
      <w:pPr>
        <w:pStyle w:val="1e"/>
        <w:rPr>
          <w:rFonts w:hint="eastAsia"/>
        </w:rPr>
      </w:pPr>
      <w:r w:rsidRPr="004F0D14">
        <w:rPr>
          <w:rFonts w:hint="eastAsia"/>
        </w:rPr>
        <w:t>结果如下：</w:t>
      </w:r>
    </w:p>
    <w:p w14:paraId="3ADDA0CA" w14:textId="77777777" w:rsidR="008D2E9C" w:rsidRPr="00525181" w:rsidRDefault="008D2E9C" w:rsidP="00ED1505">
      <w:pPr>
        <w:pStyle w:val="afffff4"/>
      </w:pPr>
      <w:r w:rsidRPr="00525181">
        <w:t xml:space="preserve">CREATE OR REPLACE FUNCTION </w:t>
      </w:r>
      <w:proofErr w:type="spellStart"/>
      <w:proofErr w:type="gramStart"/>
      <w:r w:rsidRPr="00525181">
        <w:t>public.insert</w:t>
      </w:r>
      <w:proofErr w:type="gramEnd"/>
      <w:r w:rsidRPr="00525181">
        <w:t>_data</w:t>
      </w:r>
      <w:proofErr w:type="spellEnd"/>
      <w:r w:rsidRPr="00525181">
        <w:t>()</w:t>
      </w:r>
    </w:p>
    <w:p w14:paraId="636E37CD" w14:textId="77777777" w:rsidR="008D2E9C" w:rsidRPr="00525181" w:rsidRDefault="008D2E9C" w:rsidP="00ED1505">
      <w:pPr>
        <w:pStyle w:val="afffff4"/>
      </w:pPr>
      <w:r w:rsidRPr="00525181">
        <w:t xml:space="preserve"> RETURNS void</w:t>
      </w:r>
    </w:p>
    <w:p w14:paraId="165FAC2F" w14:textId="77777777" w:rsidR="008D2E9C" w:rsidRPr="00525181" w:rsidRDefault="008D2E9C" w:rsidP="00ED1505">
      <w:pPr>
        <w:pStyle w:val="afffff4"/>
      </w:pPr>
      <w:r w:rsidRPr="00525181">
        <w:t xml:space="preserve"> LANGUAGE </w:t>
      </w:r>
      <w:proofErr w:type="spellStart"/>
      <w:r w:rsidRPr="00525181">
        <w:t>plpgsql</w:t>
      </w:r>
      <w:proofErr w:type="spellEnd"/>
    </w:p>
    <w:p w14:paraId="6F5D5273" w14:textId="77777777" w:rsidR="008D2E9C" w:rsidRPr="00525181" w:rsidRDefault="008D2E9C" w:rsidP="00ED1505">
      <w:pPr>
        <w:pStyle w:val="afffff4"/>
      </w:pPr>
      <w:r w:rsidRPr="00525181">
        <w:t xml:space="preserve"> NOT FENCED NOT SHIPPABLE</w:t>
      </w:r>
    </w:p>
    <w:p w14:paraId="6A30FBA3" w14:textId="77777777" w:rsidR="008D2E9C" w:rsidRPr="00525181" w:rsidRDefault="008D2E9C" w:rsidP="00ED1505">
      <w:pPr>
        <w:pStyle w:val="afffff4"/>
      </w:pPr>
      <w:r w:rsidRPr="00525181">
        <w:t>AS $function$ DECLARE</w:t>
      </w:r>
    </w:p>
    <w:p w14:paraId="743291C6" w14:textId="77777777" w:rsidR="008D2E9C" w:rsidRPr="00525181" w:rsidRDefault="008D2E9C" w:rsidP="00ED1505">
      <w:pPr>
        <w:pStyle w:val="afffff4"/>
      </w:pPr>
      <w:proofErr w:type="gramStart"/>
      <w:r w:rsidRPr="00525181">
        <w:t>a</w:t>
      </w:r>
      <w:proofErr w:type="gramEnd"/>
      <w:r w:rsidRPr="00525181">
        <w:t xml:space="preserve"> int;</w:t>
      </w:r>
    </w:p>
    <w:p w14:paraId="530F58E8" w14:textId="77777777" w:rsidR="008D2E9C" w:rsidRPr="00525181" w:rsidRDefault="008D2E9C" w:rsidP="00ED1505">
      <w:pPr>
        <w:pStyle w:val="afffff4"/>
      </w:pPr>
      <w:r w:rsidRPr="00525181">
        <w:t>b int;</w:t>
      </w:r>
    </w:p>
    <w:p w14:paraId="0ED29F6A" w14:textId="77777777" w:rsidR="008D2E9C" w:rsidRPr="00525181" w:rsidRDefault="008D2E9C" w:rsidP="00ED1505">
      <w:pPr>
        <w:pStyle w:val="afffff4"/>
      </w:pPr>
      <w:r w:rsidRPr="00525181">
        <w:t>begin</w:t>
      </w:r>
    </w:p>
    <w:p w14:paraId="413A64E6" w14:textId="02C65289" w:rsidR="008D2E9C" w:rsidRPr="00525181" w:rsidRDefault="008D2E9C" w:rsidP="00ED1505">
      <w:pPr>
        <w:pStyle w:val="afffff4"/>
      </w:pPr>
      <w:r w:rsidRPr="00525181">
        <w:t>a=1;</w:t>
      </w:r>
    </w:p>
    <w:p w14:paraId="783D98A7" w14:textId="0D58FAC2" w:rsidR="008D2E9C" w:rsidRPr="00525181" w:rsidRDefault="008D2E9C" w:rsidP="00ED1505">
      <w:pPr>
        <w:pStyle w:val="afffff4"/>
      </w:pPr>
      <w:r w:rsidRPr="00525181">
        <w:t>b=2;</w:t>
      </w:r>
    </w:p>
    <w:p w14:paraId="6E163B59" w14:textId="2998A5AB" w:rsidR="008D2E9C" w:rsidRPr="00525181" w:rsidRDefault="008D2E9C" w:rsidP="00ED1505">
      <w:pPr>
        <w:pStyle w:val="afffff4"/>
      </w:pPr>
      <w:r w:rsidRPr="00525181">
        <w:t xml:space="preserve">insert into </w:t>
      </w:r>
      <w:proofErr w:type="spellStart"/>
      <w:r w:rsidRPr="00525181">
        <w:t>t_test</w:t>
      </w:r>
      <w:proofErr w:type="spellEnd"/>
      <w:r w:rsidRPr="00525181">
        <w:t xml:space="preserve"> values(</w:t>
      </w:r>
      <w:proofErr w:type="spellStart"/>
      <w:proofErr w:type="gramStart"/>
      <w:r w:rsidRPr="00525181">
        <w:t>a,b</w:t>
      </w:r>
      <w:proofErr w:type="spellEnd"/>
      <w:proofErr w:type="gramEnd"/>
      <w:r w:rsidRPr="00525181">
        <w:t>);</w:t>
      </w:r>
    </w:p>
    <w:p w14:paraId="65EFA8C3" w14:textId="60185CA6" w:rsidR="008D2E9C" w:rsidRPr="00525181" w:rsidRDefault="008D2E9C" w:rsidP="00ED1505">
      <w:pPr>
        <w:pStyle w:val="afffff4"/>
      </w:pPr>
      <w:r w:rsidRPr="00525181">
        <w:t xml:space="preserve">insert into </w:t>
      </w:r>
      <w:proofErr w:type="spellStart"/>
      <w:r w:rsidRPr="00525181">
        <w:t>t_test</w:t>
      </w:r>
      <w:proofErr w:type="spellEnd"/>
      <w:r w:rsidRPr="00525181">
        <w:t xml:space="preserve"> values(</w:t>
      </w:r>
      <w:proofErr w:type="spellStart"/>
      <w:proofErr w:type="gramStart"/>
      <w:r w:rsidRPr="00525181">
        <w:t>b,a</w:t>
      </w:r>
      <w:proofErr w:type="spellEnd"/>
      <w:proofErr w:type="gramEnd"/>
      <w:r w:rsidRPr="00525181">
        <w:t>);</w:t>
      </w:r>
    </w:p>
    <w:p w14:paraId="70D54554" w14:textId="362A1C2E" w:rsidR="008D2E9C" w:rsidRPr="00525181" w:rsidRDefault="008D2E9C" w:rsidP="00ED1505">
      <w:pPr>
        <w:pStyle w:val="afffff4"/>
      </w:pPr>
      <w:proofErr w:type="spellStart"/>
      <w:r w:rsidRPr="00525181">
        <w:t>end$function</w:t>
      </w:r>
      <w:proofErr w:type="spellEnd"/>
      <w:r w:rsidRPr="00525181">
        <w:t>$</w:t>
      </w:r>
    </w:p>
    <w:p w14:paraId="5BD99224" w14:textId="51EC5ECB" w:rsidR="008D2E9C" w:rsidRPr="00525181" w:rsidRDefault="008D2E9C" w:rsidP="00ED1505">
      <w:pPr>
        <w:pStyle w:val="1e"/>
        <w:rPr>
          <w:rFonts w:hint="eastAsia"/>
        </w:rPr>
      </w:pPr>
      <w:r w:rsidRPr="00525181">
        <w:t>删除</w:t>
      </w:r>
      <w:r w:rsidR="00D754BE" w:rsidRPr="00525181">
        <w:t>存储过程，命令如下：</w:t>
      </w:r>
    </w:p>
    <w:p w14:paraId="73FD6909" w14:textId="5AACDEA2" w:rsidR="00D754BE"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drop procedure </w:t>
      </w:r>
      <w:proofErr w:type="spellStart"/>
      <w:r w:rsidRPr="0061737C">
        <w:rPr>
          <w:rFonts w:eastAsia="微软雅黑"/>
          <w:b/>
          <w:color w:val="C7000B"/>
          <w:spacing w:val="-4"/>
          <w:kern w:val="2"/>
          <w:shd w:val="pct15" w:color="auto" w:fill="FFFFFF"/>
          <w:lang w:eastAsia="en-US"/>
        </w:rPr>
        <w:t>insert_data</w:t>
      </w:r>
      <w:proofErr w:type="spellEnd"/>
      <w:r w:rsidRPr="0061737C">
        <w:rPr>
          <w:rFonts w:eastAsia="微软雅黑"/>
          <w:b/>
          <w:color w:val="C7000B"/>
          <w:spacing w:val="-4"/>
          <w:kern w:val="2"/>
          <w:shd w:val="pct15" w:color="auto" w:fill="FFFFFF"/>
          <w:lang w:eastAsia="en-US"/>
        </w:rPr>
        <w:t>;</w:t>
      </w:r>
    </w:p>
    <w:p w14:paraId="7827D34B" w14:textId="3EE2CCD0" w:rsidR="000F39F1" w:rsidRPr="00525181" w:rsidRDefault="000F39F1" w:rsidP="000F39F1">
      <w:pPr>
        <w:pStyle w:val="3"/>
        <w:rPr>
          <w:rFonts w:hint="eastAsia"/>
        </w:rPr>
      </w:pPr>
      <w:bookmarkStart w:id="47" w:name="_Toc81318141"/>
      <w:r w:rsidRPr="00525181">
        <w:t>创建和管理</w:t>
      </w:r>
      <w:r w:rsidRPr="000F39F1">
        <w:rPr>
          <w:rFonts w:ascii="Huawei Sans" w:hAnsi="Huawei Sans" w:cs="Huawei Sans" w:hint="eastAsia"/>
        </w:rPr>
        <w:t>全局临时表</w:t>
      </w:r>
      <w:bookmarkEnd w:id="47"/>
    </w:p>
    <w:p w14:paraId="2AE1E2A7" w14:textId="05F886E4" w:rsidR="000F39F1" w:rsidRDefault="000F39F1" w:rsidP="000F39F1">
      <w:pPr>
        <w:pStyle w:val="4"/>
        <w:rPr>
          <w:rFonts w:ascii="Huawei Sans" w:hAnsi="Huawei Sans" w:cs="Huawei Sans" w:hint="default"/>
        </w:rPr>
      </w:pPr>
      <w:r>
        <w:rPr>
          <w:rFonts w:ascii="Huawei Sans" w:hAnsi="Huawei Sans" w:cs="Huawei Sans"/>
        </w:rPr>
        <w:t>会话级</w:t>
      </w:r>
      <w:r w:rsidRPr="000F39F1">
        <w:rPr>
          <w:rFonts w:ascii="Huawei Sans" w:hAnsi="Huawei Sans" w:cs="Huawei Sans"/>
        </w:rPr>
        <w:t>全局临时表</w:t>
      </w:r>
    </w:p>
    <w:p w14:paraId="46DDF02C" w14:textId="6337CD2E" w:rsidR="000F39F1" w:rsidRPr="000F39F1" w:rsidRDefault="000F39F1" w:rsidP="000F39F1">
      <w:pPr>
        <w:pStyle w:val="1e"/>
        <w:rPr>
          <w:rFonts w:hint="eastAsia"/>
        </w:rPr>
      </w:pPr>
      <w:r w:rsidRPr="000F39F1">
        <w:t>数据会话级可见，其他会话看不到数据，但表结构可见</w:t>
      </w:r>
      <w:r>
        <w:rPr>
          <w:rFonts w:hint="eastAsia"/>
        </w:rPr>
        <w:t>。</w:t>
      </w:r>
    </w:p>
    <w:p w14:paraId="36C0E4A1" w14:textId="43410408" w:rsidR="000F39F1" w:rsidRDefault="000F39F1" w:rsidP="000F39F1">
      <w:pPr>
        <w:pStyle w:val="30"/>
        <w:rPr>
          <w:rFonts w:hint="eastAsia"/>
        </w:rPr>
      </w:pPr>
      <w:r w:rsidRPr="00525181">
        <w:t>创建</w:t>
      </w:r>
      <w:r>
        <w:rPr>
          <w:rFonts w:hint="eastAsia"/>
        </w:rPr>
        <w:t>临时</w:t>
      </w:r>
      <w:r w:rsidRPr="00525181">
        <w:t>表</w:t>
      </w:r>
      <w:r w:rsidRPr="00525181">
        <w:t>t_test</w:t>
      </w:r>
      <w:r>
        <w:t>2</w:t>
      </w:r>
      <w:r>
        <w:rPr>
          <w:rFonts w:hint="eastAsia"/>
        </w:rPr>
        <w:t>。</w:t>
      </w:r>
    </w:p>
    <w:p w14:paraId="110D3CCD" w14:textId="5752C4EA" w:rsidR="000F39F1" w:rsidRPr="00525181" w:rsidRDefault="000F39F1" w:rsidP="000F39F1">
      <w:pPr>
        <w:pStyle w:val="1e"/>
        <w:rPr>
          <w:rFonts w:hint="eastAsia"/>
        </w:rPr>
      </w:pPr>
      <w:proofErr w:type="gramStart"/>
      <w:r w:rsidRPr="000F39F1">
        <w:rPr>
          <w:rFonts w:ascii="方正兰亭细黑简体" w:eastAsia="方正兰亭细黑简体" w:hAnsi="Courier New" w:cs="Courier New" w:hint="eastAsia"/>
          <w:color w:val="000000"/>
          <w:shd w:val="clear" w:color="auto" w:fill="FFFFFF"/>
        </w:rPr>
        <w:t>建表语句</w:t>
      </w:r>
      <w:proofErr w:type="gramEnd"/>
      <w:r w:rsidRPr="000F39F1">
        <w:rPr>
          <w:rFonts w:ascii="方正兰亭细黑简体" w:eastAsia="方正兰亭细黑简体" w:hAnsi="Courier New" w:cs="Courier New" w:hint="eastAsia"/>
          <w:color w:val="000000"/>
          <w:shd w:val="clear" w:color="auto" w:fill="FFFFFF"/>
        </w:rPr>
        <w:t>，使用</w:t>
      </w:r>
      <w:r w:rsidRPr="0027666D">
        <w:rPr>
          <w:rFonts w:ascii="Huawei Sans" w:eastAsia="宋体" w:hAnsi="Huawei Sans" w:cs="Huawei Sans"/>
          <w:b/>
          <w:bCs/>
          <w:color w:val="C7000B"/>
          <w:shd w:val="clear" w:color="auto" w:fill="FFFFFF"/>
        </w:rPr>
        <w:t>ON</w:t>
      </w:r>
      <w:r w:rsidRPr="0027666D">
        <w:rPr>
          <w:rFonts w:ascii="Huawei Sans" w:eastAsia="宋体" w:hAnsi="Huawei Sans" w:cs="Huawei Sans"/>
          <w:color w:val="C7000B"/>
          <w:shd w:val="clear" w:color="auto" w:fill="FFFFFF"/>
        </w:rPr>
        <w:t xml:space="preserve"> </w:t>
      </w:r>
      <w:r w:rsidRPr="0027666D">
        <w:rPr>
          <w:rFonts w:ascii="Huawei Sans" w:eastAsia="宋体" w:hAnsi="Huawei Sans" w:cs="Huawei Sans"/>
          <w:b/>
          <w:bCs/>
          <w:color w:val="C7000B"/>
          <w:shd w:val="clear" w:color="auto" w:fill="FFFFFF"/>
        </w:rPr>
        <w:t>COMMIT</w:t>
      </w:r>
      <w:r w:rsidRPr="0027666D">
        <w:rPr>
          <w:rFonts w:ascii="Huawei Sans" w:eastAsia="宋体" w:hAnsi="Huawei Sans" w:cs="Huawei Sans"/>
          <w:color w:val="C7000B"/>
          <w:shd w:val="clear" w:color="auto" w:fill="FFFFFF"/>
        </w:rPr>
        <w:t xml:space="preserve"> </w:t>
      </w:r>
      <w:r w:rsidRPr="0027666D">
        <w:rPr>
          <w:rFonts w:ascii="Huawei Sans" w:eastAsia="宋体" w:hAnsi="Huawei Sans" w:cs="Huawei Sans"/>
          <w:b/>
          <w:bCs/>
          <w:color w:val="C7000B"/>
          <w:shd w:val="clear" w:color="auto" w:fill="FFFFFF"/>
        </w:rPr>
        <w:t>PRESERVE</w:t>
      </w:r>
      <w:r w:rsidRPr="0027666D">
        <w:rPr>
          <w:rFonts w:ascii="Huawei Sans" w:eastAsia="宋体" w:hAnsi="Huawei Sans" w:cs="Huawei Sans"/>
          <w:color w:val="C7000B"/>
          <w:shd w:val="clear" w:color="auto" w:fill="FFFFFF"/>
        </w:rPr>
        <w:t xml:space="preserve"> </w:t>
      </w:r>
      <w:r w:rsidRPr="0027666D">
        <w:rPr>
          <w:rFonts w:ascii="Huawei Sans" w:eastAsia="宋体" w:hAnsi="Huawei Sans" w:cs="Huawei Sans"/>
          <w:b/>
          <w:bCs/>
          <w:color w:val="C7000B"/>
          <w:shd w:val="clear" w:color="auto" w:fill="FFFFFF"/>
        </w:rPr>
        <w:t>ROWS</w:t>
      </w:r>
    </w:p>
    <w:p w14:paraId="19EA12A4" w14:textId="358826B0" w:rsidR="000F39F1" w:rsidRPr="000F39F1" w:rsidRDefault="000F39F1" w:rsidP="000F39F1">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w:t>
      </w:r>
      <w:r w:rsidRPr="0061737C">
        <w:rPr>
          <w:rFonts w:eastAsia="微软雅黑"/>
          <w:b/>
          <w:color w:val="C7000B"/>
          <w:spacing w:val="-4"/>
          <w:kern w:val="2"/>
          <w:shd w:val="pct15" w:color="auto" w:fill="FFFFFF"/>
          <w:lang w:eastAsia="en-US"/>
        </w:rPr>
        <w:t xml:space="preserve"> </w:t>
      </w:r>
      <w:r w:rsidRPr="000F39F1">
        <w:rPr>
          <w:rFonts w:eastAsia="微软雅黑"/>
          <w:b/>
          <w:color w:val="C7000B"/>
          <w:spacing w:val="-4"/>
          <w:kern w:val="2"/>
          <w:shd w:val="pct15" w:color="auto" w:fill="FFFFFF"/>
          <w:lang w:eastAsia="en-US"/>
        </w:rPr>
        <w:t xml:space="preserve">CREATE GLOBAL TEMPORARY </w:t>
      </w:r>
      <w:proofErr w:type="gramStart"/>
      <w:r w:rsidRPr="000F39F1">
        <w:rPr>
          <w:rFonts w:eastAsia="微软雅黑"/>
          <w:b/>
          <w:color w:val="C7000B"/>
          <w:spacing w:val="-4"/>
          <w:kern w:val="2"/>
          <w:shd w:val="pct15" w:color="auto" w:fill="FFFFFF"/>
          <w:lang w:eastAsia="en-US"/>
        </w:rPr>
        <w:t>TABLE</w:t>
      </w:r>
      <w:r>
        <w:rPr>
          <w:rFonts w:eastAsia="微软雅黑"/>
          <w:b/>
          <w:color w:val="C7000B"/>
          <w:spacing w:val="-4"/>
          <w:kern w:val="2"/>
          <w:shd w:val="pct15" w:color="auto" w:fill="FFFFFF"/>
          <w:lang w:eastAsia="en-US"/>
        </w:rPr>
        <w:t xml:space="preserve"> </w:t>
      </w:r>
      <w:r w:rsidRPr="000F39F1">
        <w:rPr>
          <w:rFonts w:eastAsia="微软雅黑"/>
          <w:b/>
          <w:color w:val="C7000B"/>
          <w:spacing w:val="-4"/>
          <w:kern w:val="2"/>
          <w:shd w:val="pct15" w:color="auto" w:fill="FFFFFF"/>
          <w:lang w:eastAsia="en-US"/>
        </w:rPr>
        <w:t xml:space="preserve"> t</w:t>
      </w:r>
      <w:proofErr w:type="gramEnd"/>
      <w:r w:rsidRPr="000F39F1">
        <w:rPr>
          <w:rFonts w:eastAsia="微软雅黑"/>
          <w:b/>
          <w:color w:val="C7000B"/>
          <w:spacing w:val="-4"/>
          <w:kern w:val="2"/>
          <w:shd w:val="pct15" w:color="auto" w:fill="FFFFFF"/>
          <w:lang w:eastAsia="en-US"/>
        </w:rPr>
        <w:t>_test2(</w:t>
      </w:r>
    </w:p>
    <w:p w14:paraId="43D9EB94" w14:textId="77777777" w:rsidR="000F39F1" w:rsidRPr="000F39F1" w:rsidRDefault="000F39F1" w:rsidP="000F39F1">
      <w:pPr>
        <w:pStyle w:val="afffff4"/>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id integer,</w:t>
      </w:r>
    </w:p>
    <w:p w14:paraId="1A2F69FB" w14:textId="77777777" w:rsidR="000F39F1" w:rsidRPr="000F39F1" w:rsidRDefault="000F39F1" w:rsidP="000F39F1">
      <w:pPr>
        <w:pStyle w:val="afffff4"/>
        <w:rPr>
          <w:rFonts w:eastAsia="微软雅黑"/>
          <w:b/>
          <w:color w:val="C7000B"/>
          <w:spacing w:val="-4"/>
          <w:kern w:val="2"/>
          <w:shd w:val="pct15" w:color="auto" w:fill="FFFFFF"/>
          <w:lang w:eastAsia="en-US"/>
        </w:rPr>
      </w:pPr>
      <w:proofErr w:type="spellStart"/>
      <w:r w:rsidRPr="000F39F1">
        <w:rPr>
          <w:rFonts w:eastAsia="微软雅黑"/>
          <w:b/>
          <w:color w:val="C7000B"/>
          <w:spacing w:val="-4"/>
          <w:kern w:val="2"/>
          <w:shd w:val="pct15" w:color="auto" w:fill="FFFFFF"/>
          <w:lang w:eastAsia="en-US"/>
        </w:rPr>
        <w:t>lbl</w:t>
      </w:r>
      <w:proofErr w:type="spellEnd"/>
      <w:r w:rsidRPr="000F39F1">
        <w:rPr>
          <w:rFonts w:eastAsia="微软雅黑"/>
          <w:b/>
          <w:color w:val="C7000B"/>
          <w:spacing w:val="-4"/>
          <w:kern w:val="2"/>
          <w:shd w:val="pct15" w:color="auto" w:fill="FFFFFF"/>
          <w:lang w:eastAsia="en-US"/>
        </w:rPr>
        <w:t xml:space="preserve"> text</w:t>
      </w:r>
    </w:p>
    <w:p w14:paraId="5B842F4B" w14:textId="2801742A" w:rsidR="000F39F1" w:rsidRDefault="000F39F1" w:rsidP="000F39F1">
      <w:pPr>
        <w:pStyle w:val="afffff4"/>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 ON COMMIT PRESERVE ROWS;</w:t>
      </w:r>
    </w:p>
    <w:p w14:paraId="02F25BF0" w14:textId="70D9D25F" w:rsidR="00C46871" w:rsidRDefault="00C46871" w:rsidP="00C46871">
      <w:pPr>
        <w:pStyle w:val="1e"/>
        <w:rPr>
          <w:rFonts w:hint="eastAsia"/>
          <w:shd w:val="pct15" w:color="auto" w:fill="FFFFFF"/>
          <w:lang w:eastAsia="en-US"/>
        </w:rPr>
      </w:pPr>
      <w:r>
        <w:rPr>
          <w:rFonts w:hint="eastAsia"/>
          <w:shd w:val="pct15" w:color="auto" w:fill="FFFFFF"/>
        </w:rPr>
        <w:t>成功返回如下：</w:t>
      </w:r>
    </w:p>
    <w:p w14:paraId="7CED5904" w14:textId="2C6F0E42" w:rsidR="007E74F5" w:rsidRPr="007E74F5" w:rsidRDefault="007E74F5" w:rsidP="000F39F1">
      <w:pPr>
        <w:pStyle w:val="afffff4"/>
      </w:pPr>
      <w:r w:rsidRPr="007E74F5">
        <w:t>CREATE TABLE</w:t>
      </w:r>
    </w:p>
    <w:p w14:paraId="74F86EDE" w14:textId="7E6C5DE7" w:rsidR="000F39F1" w:rsidRPr="00525181" w:rsidRDefault="0027666D" w:rsidP="000F39F1">
      <w:pPr>
        <w:pStyle w:val="30"/>
        <w:rPr>
          <w:rFonts w:hint="eastAsia"/>
        </w:rPr>
      </w:pPr>
      <w:r w:rsidRPr="0027666D">
        <w:rPr>
          <w:rFonts w:hint="eastAsia"/>
        </w:rPr>
        <w:t>在</w:t>
      </w:r>
      <w:r w:rsidRPr="0027666D">
        <w:t>当前会话插入数据并查询</w:t>
      </w:r>
      <w:r w:rsidR="000F39F1">
        <w:rPr>
          <w:rFonts w:hint="eastAsia"/>
        </w:rPr>
        <w:t>。</w:t>
      </w:r>
    </w:p>
    <w:p w14:paraId="2B41A96C" w14:textId="270AB787" w:rsidR="0027666D" w:rsidRPr="0027666D" w:rsidRDefault="0027666D" w:rsidP="0027666D">
      <w:pPr>
        <w:pStyle w:val="afffff4"/>
        <w:rPr>
          <w:rFonts w:eastAsia="微软雅黑"/>
          <w:b/>
          <w:color w:val="C7000B"/>
          <w:spacing w:val="-4"/>
          <w:kern w:val="2"/>
          <w:shd w:val="pct15" w:color="auto" w:fill="FFFFFF"/>
          <w:lang w:eastAsia="en-US"/>
        </w:rPr>
      </w:pPr>
      <w:proofErr w:type="spellStart"/>
      <w:r>
        <w:t>postgres</w:t>
      </w:r>
      <w:proofErr w:type="spellEnd"/>
      <w:r>
        <w:t xml:space="preserve">=# </w:t>
      </w:r>
      <w:r w:rsidRPr="0027666D">
        <w:rPr>
          <w:rFonts w:eastAsia="微软雅黑"/>
          <w:b/>
          <w:color w:val="C7000B"/>
          <w:spacing w:val="-4"/>
          <w:kern w:val="2"/>
          <w:shd w:val="pct15" w:color="auto" w:fill="FFFFFF"/>
          <w:lang w:eastAsia="en-US"/>
        </w:rPr>
        <w:t>insert into t_test2 values(1,'data1');</w:t>
      </w:r>
    </w:p>
    <w:p w14:paraId="110D5DD1" w14:textId="77777777" w:rsidR="0027666D" w:rsidRDefault="0027666D" w:rsidP="0027666D">
      <w:pPr>
        <w:pStyle w:val="afffff4"/>
      </w:pPr>
      <w:r>
        <w:t>INSERT 0 1</w:t>
      </w:r>
    </w:p>
    <w:p w14:paraId="48D4DCA3" w14:textId="77777777" w:rsidR="0027666D" w:rsidRPr="0027666D" w:rsidRDefault="0027666D" w:rsidP="0027666D">
      <w:pPr>
        <w:pStyle w:val="afffff4"/>
        <w:rPr>
          <w:rFonts w:eastAsia="微软雅黑"/>
          <w:b/>
          <w:color w:val="C7000B"/>
          <w:spacing w:val="-4"/>
          <w:kern w:val="2"/>
          <w:shd w:val="pct15" w:color="auto" w:fill="FFFFFF"/>
          <w:lang w:eastAsia="en-US"/>
        </w:rPr>
      </w:pPr>
      <w:proofErr w:type="spellStart"/>
      <w:r>
        <w:t>postgres</w:t>
      </w:r>
      <w:proofErr w:type="spellEnd"/>
      <w:r>
        <w:t xml:space="preserve">=# </w:t>
      </w:r>
      <w:r w:rsidRPr="0027666D">
        <w:rPr>
          <w:rFonts w:eastAsia="微软雅黑"/>
          <w:b/>
          <w:color w:val="C7000B"/>
          <w:spacing w:val="-4"/>
          <w:kern w:val="2"/>
          <w:shd w:val="pct15" w:color="auto" w:fill="FFFFFF"/>
          <w:lang w:eastAsia="en-US"/>
        </w:rPr>
        <w:t>insert into t_test2 values(2,'data2');</w:t>
      </w:r>
    </w:p>
    <w:p w14:paraId="29213E85" w14:textId="77777777" w:rsidR="0027666D" w:rsidRDefault="0027666D" w:rsidP="0027666D">
      <w:pPr>
        <w:pStyle w:val="afffff4"/>
      </w:pPr>
      <w:r>
        <w:t>INSERT 0 1</w:t>
      </w:r>
    </w:p>
    <w:p w14:paraId="7B683DF8" w14:textId="5A31DD39" w:rsidR="0027666D" w:rsidRPr="0027666D" w:rsidRDefault="0027666D" w:rsidP="0027666D">
      <w:pPr>
        <w:pStyle w:val="afffff4"/>
        <w:rPr>
          <w:rFonts w:eastAsia="微软雅黑"/>
          <w:b/>
          <w:color w:val="C7000B"/>
          <w:spacing w:val="-4"/>
          <w:kern w:val="2"/>
          <w:shd w:val="pct15" w:color="auto" w:fill="FFFFFF"/>
          <w:lang w:eastAsia="en-US"/>
        </w:rPr>
      </w:pPr>
      <w:proofErr w:type="spellStart"/>
      <w:r>
        <w:t>postgres</w:t>
      </w:r>
      <w:proofErr w:type="spellEnd"/>
      <w:r>
        <w:t xml:space="preserve">=# </w:t>
      </w:r>
      <w:r w:rsidR="005A3C7B">
        <w:rPr>
          <w:rFonts w:eastAsia="微软雅黑"/>
          <w:b/>
          <w:color w:val="C7000B"/>
          <w:spacing w:val="-4"/>
          <w:kern w:val="2"/>
          <w:shd w:val="pct15" w:color="auto" w:fill="FFFFFF"/>
          <w:lang w:eastAsia="en-US"/>
        </w:rPr>
        <w:t>select * from t_test2;</w:t>
      </w:r>
    </w:p>
    <w:p w14:paraId="691E4223" w14:textId="77777777" w:rsidR="0027666D" w:rsidRDefault="0027666D" w:rsidP="0027666D">
      <w:pPr>
        <w:pStyle w:val="afffff4"/>
      </w:pPr>
      <w:r>
        <w:lastRenderedPageBreak/>
        <w:t xml:space="preserve"> id </w:t>
      </w:r>
      <w:proofErr w:type="gramStart"/>
      <w:r>
        <w:t xml:space="preserve">|  </w:t>
      </w:r>
      <w:proofErr w:type="spellStart"/>
      <w:r>
        <w:t>lbl</w:t>
      </w:r>
      <w:proofErr w:type="spellEnd"/>
      <w:proofErr w:type="gramEnd"/>
      <w:r>
        <w:t xml:space="preserve">  </w:t>
      </w:r>
    </w:p>
    <w:p w14:paraId="48DC1A0C" w14:textId="77777777" w:rsidR="0027666D" w:rsidRDefault="0027666D" w:rsidP="0027666D">
      <w:pPr>
        <w:pStyle w:val="afffff4"/>
      </w:pPr>
      <w:r>
        <w:t>----+-------</w:t>
      </w:r>
    </w:p>
    <w:p w14:paraId="3EE01653" w14:textId="77777777" w:rsidR="0027666D" w:rsidRDefault="0027666D" w:rsidP="0027666D">
      <w:pPr>
        <w:pStyle w:val="afffff4"/>
      </w:pPr>
      <w:r>
        <w:t xml:space="preserve">  1 | data1</w:t>
      </w:r>
    </w:p>
    <w:p w14:paraId="35C5516F" w14:textId="77777777" w:rsidR="0027666D" w:rsidRDefault="0027666D" w:rsidP="0027666D">
      <w:pPr>
        <w:pStyle w:val="afffff4"/>
      </w:pPr>
      <w:r>
        <w:t xml:space="preserve">  2 | data2</w:t>
      </w:r>
    </w:p>
    <w:p w14:paraId="79C234EE" w14:textId="6DD1DCA6" w:rsidR="000F39F1" w:rsidRPr="0061737C" w:rsidRDefault="0027666D" w:rsidP="0027666D">
      <w:pPr>
        <w:pStyle w:val="afffff4"/>
        <w:rPr>
          <w:rFonts w:eastAsia="微软雅黑"/>
          <w:b/>
          <w:color w:val="C7000B"/>
          <w:spacing w:val="-4"/>
          <w:kern w:val="2"/>
          <w:shd w:val="pct15" w:color="auto" w:fill="FFFFFF"/>
          <w:lang w:eastAsia="en-US"/>
        </w:rPr>
      </w:pPr>
      <w:r>
        <w:t>(2 rows)</w:t>
      </w:r>
    </w:p>
    <w:p w14:paraId="386D3131" w14:textId="713843F9" w:rsidR="000F39F1" w:rsidRPr="00525181" w:rsidRDefault="005A3C7B" w:rsidP="000F39F1">
      <w:pPr>
        <w:pStyle w:val="30"/>
        <w:rPr>
          <w:rFonts w:hint="eastAsia"/>
        </w:rPr>
      </w:pPr>
      <w:r w:rsidRPr="005A3C7B">
        <w:rPr>
          <w:rFonts w:ascii="方正兰亭细黑简体" w:eastAsia="方正兰亭细黑简体" w:hAnsi="Courier New" w:cs="Courier New" w:hint="eastAsia"/>
          <w:color w:val="000000"/>
          <w:shd w:val="clear" w:color="auto" w:fill="FFFFFF"/>
        </w:rPr>
        <w:t>退出</w:t>
      </w:r>
      <w:proofErr w:type="gramStart"/>
      <w:r w:rsidRPr="005A3C7B">
        <w:rPr>
          <w:rFonts w:ascii="方正兰亭细黑简体" w:eastAsia="方正兰亭细黑简体" w:hAnsi="Courier New" w:cs="Courier New" w:hint="eastAsia"/>
          <w:color w:val="000000"/>
          <w:shd w:val="clear" w:color="auto" w:fill="FFFFFF"/>
        </w:rPr>
        <w:t>会话再</w:t>
      </w:r>
      <w:proofErr w:type="gramEnd"/>
      <w:r w:rsidRPr="005A3C7B">
        <w:rPr>
          <w:rFonts w:ascii="方正兰亭细黑简体" w:eastAsia="方正兰亭细黑简体" w:hAnsi="Courier New" w:cs="Courier New" w:hint="eastAsia"/>
          <w:color w:val="000000"/>
          <w:shd w:val="clear" w:color="auto" w:fill="FFFFFF"/>
        </w:rPr>
        <w:t>查看</w:t>
      </w:r>
      <w:r w:rsidR="000F39F1">
        <w:rPr>
          <w:rFonts w:hint="eastAsia"/>
        </w:rPr>
        <w:t>。</w:t>
      </w:r>
    </w:p>
    <w:p w14:paraId="1E1FE2C2" w14:textId="77777777" w:rsidR="005A3C7B" w:rsidRPr="005A3C7B" w:rsidRDefault="005A3C7B" w:rsidP="005A3C7B">
      <w:pPr>
        <w:pStyle w:val="afffff4"/>
        <w:rPr>
          <w:rFonts w:eastAsia="微软雅黑"/>
          <w:b/>
          <w:color w:val="C7000B"/>
          <w:spacing w:val="-4"/>
          <w:kern w:val="2"/>
          <w:shd w:val="pct15" w:color="auto" w:fill="FFFFFF"/>
          <w:lang w:eastAsia="en-US"/>
        </w:rPr>
      </w:pPr>
      <w:proofErr w:type="spellStart"/>
      <w:r w:rsidRPr="005A3C7B">
        <w:t>postgres</w:t>
      </w:r>
      <w:proofErr w:type="spellEnd"/>
      <w:r w:rsidRPr="005A3C7B">
        <w:t xml:space="preserve">=# </w:t>
      </w:r>
      <w:r w:rsidRPr="005A3C7B">
        <w:rPr>
          <w:rFonts w:eastAsia="微软雅黑"/>
          <w:b/>
          <w:color w:val="C7000B"/>
          <w:spacing w:val="-4"/>
          <w:kern w:val="2"/>
          <w:shd w:val="pct15" w:color="auto" w:fill="FFFFFF"/>
          <w:lang w:eastAsia="en-US"/>
        </w:rPr>
        <w:t>\q</w:t>
      </w:r>
    </w:p>
    <w:p w14:paraId="484AE4E6" w14:textId="77777777" w:rsidR="005A3C7B" w:rsidRPr="005A3C7B" w:rsidRDefault="005A3C7B" w:rsidP="005A3C7B">
      <w:pPr>
        <w:pStyle w:val="afffff4"/>
        <w:rPr>
          <w:rFonts w:eastAsia="微软雅黑"/>
          <w:b/>
          <w:color w:val="C7000B"/>
          <w:spacing w:val="-4"/>
          <w:kern w:val="2"/>
          <w:shd w:val="pct15" w:color="auto" w:fill="FFFFFF"/>
          <w:lang w:eastAsia="en-US"/>
        </w:rPr>
      </w:pPr>
      <w:r w:rsidRPr="005A3C7B">
        <w:t xml:space="preserve">[omm@ecs-32de </w:t>
      </w:r>
      <w:proofErr w:type="gramStart"/>
      <w:r w:rsidRPr="005A3C7B">
        <w:t>~]$</w:t>
      </w:r>
      <w:proofErr w:type="gramEnd"/>
      <w:r w:rsidRPr="005A3C7B">
        <w:t xml:space="preserve"> </w:t>
      </w:r>
      <w:proofErr w:type="spellStart"/>
      <w:r w:rsidRPr="005A3C7B">
        <w:rPr>
          <w:rFonts w:eastAsia="微软雅黑"/>
          <w:b/>
          <w:color w:val="C7000B"/>
          <w:spacing w:val="-4"/>
          <w:kern w:val="2"/>
          <w:shd w:val="pct15" w:color="auto" w:fill="FFFFFF"/>
          <w:lang w:eastAsia="en-US"/>
        </w:rPr>
        <w:t>gsql</w:t>
      </w:r>
      <w:proofErr w:type="spellEnd"/>
      <w:r w:rsidRPr="005A3C7B">
        <w:rPr>
          <w:rFonts w:eastAsia="微软雅黑"/>
          <w:b/>
          <w:color w:val="C7000B"/>
          <w:spacing w:val="-4"/>
          <w:kern w:val="2"/>
          <w:shd w:val="pct15" w:color="auto" w:fill="FFFFFF"/>
          <w:lang w:eastAsia="en-US"/>
        </w:rPr>
        <w:t xml:space="preserve"> -d </w:t>
      </w:r>
      <w:proofErr w:type="spellStart"/>
      <w:r w:rsidRPr="005A3C7B">
        <w:rPr>
          <w:rFonts w:eastAsia="微软雅黑"/>
          <w:b/>
          <w:color w:val="C7000B"/>
          <w:spacing w:val="-4"/>
          <w:kern w:val="2"/>
          <w:shd w:val="pct15" w:color="auto" w:fill="FFFFFF"/>
          <w:lang w:eastAsia="en-US"/>
        </w:rPr>
        <w:t>postgres</w:t>
      </w:r>
      <w:proofErr w:type="spellEnd"/>
      <w:r w:rsidRPr="005A3C7B">
        <w:rPr>
          <w:rFonts w:eastAsia="微软雅黑"/>
          <w:b/>
          <w:color w:val="C7000B"/>
          <w:spacing w:val="-4"/>
          <w:kern w:val="2"/>
          <w:shd w:val="pct15" w:color="auto" w:fill="FFFFFF"/>
          <w:lang w:eastAsia="en-US"/>
        </w:rPr>
        <w:t xml:space="preserve"> -p 26000 -r</w:t>
      </w:r>
    </w:p>
    <w:p w14:paraId="7C3C1CC6" w14:textId="77777777" w:rsidR="005A3C7B" w:rsidRPr="005A3C7B" w:rsidRDefault="005A3C7B" w:rsidP="005A3C7B">
      <w:pPr>
        <w:pStyle w:val="afffff4"/>
      </w:pPr>
      <w:proofErr w:type="spellStart"/>
      <w:r w:rsidRPr="005A3C7B">
        <w:t>gsql</w:t>
      </w:r>
      <w:proofErr w:type="spellEnd"/>
      <w:r w:rsidRPr="005A3C7B">
        <w:t xml:space="preserve"> ((</w:t>
      </w:r>
      <w:proofErr w:type="spellStart"/>
      <w:r w:rsidRPr="005A3C7B">
        <w:t>openGauss</w:t>
      </w:r>
      <w:proofErr w:type="spellEnd"/>
      <w:r w:rsidRPr="005A3C7B">
        <w:t xml:space="preserve"> 1.0.1 build 13b34b53) compiled at 2020-10-12 02:01:33 commit 0 last </w:t>
      </w:r>
      <w:proofErr w:type="spellStart"/>
      <w:proofErr w:type="gramStart"/>
      <w:r w:rsidRPr="005A3C7B">
        <w:t>mr</w:t>
      </w:r>
      <w:proofErr w:type="spellEnd"/>
      <w:r w:rsidRPr="005A3C7B">
        <w:t xml:space="preserve">  )</w:t>
      </w:r>
      <w:proofErr w:type="gramEnd"/>
    </w:p>
    <w:p w14:paraId="2928D43D" w14:textId="77777777" w:rsidR="005A3C7B" w:rsidRPr="005A3C7B" w:rsidRDefault="005A3C7B" w:rsidP="005A3C7B">
      <w:pPr>
        <w:pStyle w:val="afffff4"/>
      </w:pPr>
      <w:r w:rsidRPr="005A3C7B">
        <w:t>Non-SSL connection (SSL connection is recommended when requiring high-security)</w:t>
      </w:r>
    </w:p>
    <w:p w14:paraId="1E62E8D3" w14:textId="445DD4F0" w:rsidR="005A3C7B" w:rsidRPr="005A3C7B" w:rsidRDefault="005A3C7B" w:rsidP="005A3C7B">
      <w:pPr>
        <w:pStyle w:val="afffff4"/>
      </w:pPr>
      <w:r w:rsidRPr="005A3C7B">
        <w:t xml:space="preserve">Type </w:t>
      </w:r>
      <w:r w:rsidR="00890A03">
        <w:rPr>
          <w:rFonts w:ascii="宋体" w:eastAsia="宋体" w:hAnsi="宋体" w:cs="宋体" w:hint="eastAsia"/>
        </w:rPr>
        <w:t>＂</w:t>
      </w:r>
      <w:r w:rsidRPr="005A3C7B">
        <w:t>help</w:t>
      </w:r>
      <w:r w:rsidR="00890A03">
        <w:rPr>
          <w:rFonts w:ascii="宋体" w:eastAsia="宋体" w:hAnsi="宋体" w:cs="宋体" w:hint="eastAsia"/>
        </w:rPr>
        <w:t>＂</w:t>
      </w:r>
      <w:r w:rsidRPr="005A3C7B">
        <w:t xml:space="preserve"> for help.</w:t>
      </w:r>
    </w:p>
    <w:p w14:paraId="538AB720" w14:textId="77777777" w:rsidR="005A3C7B" w:rsidRPr="005A3C7B" w:rsidRDefault="005A3C7B" w:rsidP="005A3C7B">
      <w:pPr>
        <w:pStyle w:val="afffff4"/>
        <w:rPr>
          <w:rFonts w:eastAsia="微软雅黑"/>
          <w:b/>
          <w:color w:val="C7000B"/>
          <w:spacing w:val="-4"/>
          <w:kern w:val="2"/>
          <w:shd w:val="pct15" w:color="auto" w:fill="FFFFFF"/>
          <w:lang w:eastAsia="en-US"/>
        </w:rPr>
      </w:pPr>
    </w:p>
    <w:p w14:paraId="0BA0239D" w14:textId="77777777" w:rsidR="005A3C7B" w:rsidRPr="005A3C7B" w:rsidRDefault="005A3C7B" w:rsidP="005A3C7B">
      <w:pPr>
        <w:pStyle w:val="afffff4"/>
        <w:rPr>
          <w:rFonts w:eastAsia="微软雅黑"/>
          <w:b/>
          <w:color w:val="C7000B"/>
          <w:spacing w:val="-4"/>
          <w:kern w:val="2"/>
          <w:shd w:val="pct15" w:color="auto" w:fill="FFFFFF"/>
          <w:lang w:eastAsia="en-US"/>
        </w:rPr>
      </w:pPr>
      <w:proofErr w:type="spellStart"/>
      <w:r w:rsidRPr="005A3C7B">
        <w:t>postgres</w:t>
      </w:r>
      <w:proofErr w:type="spellEnd"/>
      <w:r w:rsidRPr="005A3C7B">
        <w:t xml:space="preserve">=# </w:t>
      </w:r>
      <w:r w:rsidRPr="005A3C7B">
        <w:rPr>
          <w:rFonts w:eastAsia="微软雅黑"/>
          <w:b/>
          <w:color w:val="C7000B"/>
          <w:spacing w:val="-4"/>
          <w:kern w:val="2"/>
          <w:shd w:val="pct15" w:color="auto" w:fill="FFFFFF"/>
          <w:lang w:eastAsia="en-US"/>
        </w:rPr>
        <w:t>\dt t_test2</w:t>
      </w:r>
    </w:p>
    <w:p w14:paraId="19830179" w14:textId="77777777" w:rsidR="005A3C7B" w:rsidRPr="005A3C7B" w:rsidRDefault="005A3C7B" w:rsidP="005A3C7B">
      <w:pPr>
        <w:pStyle w:val="afffff4"/>
      </w:pPr>
      <w:r w:rsidRPr="005A3C7B">
        <w:t xml:space="preserve">                                        List of relations</w:t>
      </w:r>
    </w:p>
    <w:p w14:paraId="51DC44B7" w14:textId="77777777" w:rsidR="005A3C7B" w:rsidRPr="005A3C7B" w:rsidRDefault="005A3C7B" w:rsidP="005A3C7B">
      <w:pPr>
        <w:pStyle w:val="afffff4"/>
      </w:pPr>
      <w:r w:rsidRPr="005A3C7B">
        <w:t xml:space="preserve"> Schema </w:t>
      </w:r>
      <w:proofErr w:type="gramStart"/>
      <w:r w:rsidRPr="005A3C7B">
        <w:t>|  Name</w:t>
      </w:r>
      <w:proofErr w:type="gramEnd"/>
      <w:r w:rsidRPr="005A3C7B">
        <w:t xml:space="preserve">   | Type  | Owner |                           Storage                            </w:t>
      </w:r>
    </w:p>
    <w:p w14:paraId="0A44FE72" w14:textId="77777777" w:rsidR="005A3C7B" w:rsidRPr="005A3C7B" w:rsidRDefault="005A3C7B" w:rsidP="005A3C7B">
      <w:pPr>
        <w:pStyle w:val="afffff4"/>
      </w:pPr>
      <w:r w:rsidRPr="005A3C7B">
        <w:t>--------+---------+-------+-------+--------------------------------------------------------------</w:t>
      </w:r>
    </w:p>
    <w:p w14:paraId="13E2065A" w14:textId="77777777" w:rsidR="005A3C7B" w:rsidRPr="005A3C7B" w:rsidRDefault="005A3C7B" w:rsidP="005A3C7B">
      <w:pPr>
        <w:pStyle w:val="afffff4"/>
      </w:pPr>
      <w:r w:rsidRPr="005A3C7B">
        <w:t xml:space="preserve"> public | t_test2 | table | </w:t>
      </w:r>
      <w:proofErr w:type="spellStart"/>
      <w:r w:rsidRPr="005A3C7B">
        <w:t>omm</w:t>
      </w:r>
      <w:proofErr w:type="spellEnd"/>
      <w:r w:rsidRPr="005A3C7B">
        <w:t xml:space="preserve">   | {orientation=</w:t>
      </w:r>
      <w:proofErr w:type="spellStart"/>
      <w:proofErr w:type="gramStart"/>
      <w:r w:rsidRPr="005A3C7B">
        <w:t>row,compression</w:t>
      </w:r>
      <w:proofErr w:type="spellEnd"/>
      <w:proofErr w:type="gramEnd"/>
      <w:r w:rsidRPr="005A3C7B">
        <w:t>=</w:t>
      </w:r>
      <w:proofErr w:type="spellStart"/>
      <w:r w:rsidRPr="005A3C7B">
        <w:t>no,on_commit_delete_rows</w:t>
      </w:r>
      <w:proofErr w:type="spellEnd"/>
      <w:r w:rsidRPr="005A3C7B">
        <w:t>=false}</w:t>
      </w:r>
    </w:p>
    <w:p w14:paraId="4600ABBF" w14:textId="611A613E" w:rsidR="005A3C7B" w:rsidRPr="005A3C7B" w:rsidRDefault="005A3C7B" w:rsidP="005A3C7B">
      <w:pPr>
        <w:pStyle w:val="afffff4"/>
      </w:pPr>
      <w:r w:rsidRPr="005A3C7B">
        <w:t>(1 row)</w:t>
      </w:r>
    </w:p>
    <w:p w14:paraId="69D214F2" w14:textId="77777777" w:rsidR="000F39F1" w:rsidRPr="00525181" w:rsidRDefault="000F39F1" w:rsidP="000F39F1">
      <w:pPr>
        <w:pStyle w:val="30"/>
        <w:rPr>
          <w:rFonts w:hint="eastAsia"/>
        </w:rPr>
      </w:pPr>
      <w:r w:rsidRPr="00525181">
        <w:t>查询表内容</w:t>
      </w:r>
      <w:r>
        <w:rPr>
          <w:rFonts w:hint="eastAsia"/>
        </w:rPr>
        <w:t>。</w:t>
      </w:r>
    </w:p>
    <w:p w14:paraId="379D676B" w14:textId="77777777" w:rsidR="005A3C7B" w:rsidRPr="005A3C7B" w:rsidRDefault="005A3C7B" w:rsidP="005A3C7B">
      <w:pPr>
        <w:pStyle w:val="afffff4"/>
        <w:rPr>
          <w:rFonts w:eastAsia="微软雅黑"/>
          <w:b/>
          <w:color w:val="C7000B"/>
          <w:spacing w:val="-4"/>
          <w:kern w:val="2"/>
          <w:shd w:val="pct15" w:color="auto" w:fill="FFFFFF"/>
          <w:lang w:eastAsia="en-US"/>
        </w:rPr>
      </w:pPr>
      <w:proofErr w:type="spellStart"/>
      <w:r>
        <w:t>postgres</w:t>
      </w:r>
      <w:proofErr w:type="spellEnd"/>
      <w:r>
        <w:t xml:space="preserve">=# </w:t>
      </w:r>
      <w:r w:rsidRPr="005A3C7B">
        <w:rPr>
          <w:rFonts w:eastAsia="微软雅黑"/>
          <w:b/>
          <w:color w:val="C7000B"/>
          <w:spacing w:val="-4"/>
          <w:kern w:val="2"/>
          <w:shd w:val="pct15" w:color="auto" w:fill="FFFFFF"/>
          <w:lang w:eastAsia="en-US"/>
        </w:rPr>
        <w:t>select * from t_test2;</w:t>
      </w:r>
    </w:p>
    <w:p w14:paraId="2C9543BF" w14:textId="77777777" w:rsidR="005A3C7B" w:rsidRDefault="005A3C7B" w:rsidP="005A3C7B">
      <w:pPr>
        <w:pStyle w:val="afffff4"/>
      </w:pPr>
      <w:r>
        <w:t xml:space="preserve"> id | </w:t>
      </w:r>
      <w:proofErr w:type="spellStart"/>
      <w:r>
        <w:t>lbl</w:t>
      </w:r>
      <w:proofErr w:type="spellEnd"/>
      <w:r>
        <w:t xml:space="preserve"> </w:t>
      </w:r>
    </w:p>
    <w:p w14:paraId="7554C1FD" w14:textId="77777777" w:rsidR="005A3C7B" w:rsidRDefault="005A3C7B" w:rsidP="005A3C7B">
      <w:pPr>
        <w:pStyle w:val="afffff4"/>
      </w:pPr>
      <w:r>
        <w:t>----+-----</w:t>
      </w:r>
    </w:p>
    <w:p w14:paraId="0D5603A1" w14:textId="48AD1635" w:rsidR="000F39F1" w:rsidRDefault="005A3C7B" w:rsidP="005A3C7B">
      <w:pPr>
        <w:pStyle w:val="afffff4"/>
      </w:pPr>
      <w:r>
        <w:t>(0 rows)</w:t>
      </w:r>
      <w:r w:rsidRPr="00525181">
        <w:t xml:space="preserve"> </w:t>
      </w:r>
    </w:p>
    <w:p w14:paraId="1D4A1B51" w14:textId="4D699E9F" w:rsidR="005A3C7B" w:rsidRPr="00525181" w:rsidRDefault="005A3C7B" w:rsidP="005A3C7B">
      <w:pPr>
        <w:pStyle w:val="1e"/>
        <w:rPr>
          <w:rFonts w:hint="eastAsia"/>
        </w:rPr>
      </w:pPr>
      <w:r>
        <w:rPr>
          <w:rFonts w:hint="eastAsia"/>
        </w:rPr>
        <w:t>此时可以发现，在其它会话中表结构可以看到，但是表数据看不到。</w:t>
      </w:r>
    </w:p>
    <w:p w14:paraId="1E284650" w14:textId="2AE07007" w:rsidR="000F39F1" w:rsidRPr="00525181" w:rsidRDefault="000F39F1" w:rsidP="005A3C7B">
      <w:pPr>
        <w:pStyle w:val="30"/>
        <w:rPr>
          <w:rFonts w:hint="eastAsia"/>
        </w:rPr>
      </w:pPr>
      <w:r w:rsidRPr="00525181">
        <w:t>删除</w:t>
      </w:r>
      <w:r w:rsidR="00591846">
        <w:rPr>
          <w:rFonts w:hint="eastAsia"/>
        </w:rPr>
        <w:t>临时</w:t>
      </w:r>
      <w:r w:rsidR="00591846" w:rsidRPr="00525181">
        <w:t>表</w:t>
      </w:r>
      <w:r w:rsidR="009F2898">
        <w:rPr>
          <w:rFonts w:hint="eastAsia"/>
        </w:rPr>
        <w:t>。</w:t>
      </w:r>
    </w:p>
    <w:p w14:paraId="0A1E21B0" w14:textId="6D5E6A7F" w:rsidR="000F39F1" w:rsidRDefault="005A3C7B" w:rsidP="000F39F1">
      <w:pPr>
        <w:pStyle w:val="afffff4"/>
        <w:rPr>
          <w:rFonts w:eastAsia="微软雅黑"/>
          <w:b/>
          <w:color w:val="C7000B"/>
          <w:spacing w:val="-4"/>
          <w:kern w:val="2"/>
          <w:shd w:val="pct15" w:color="auto" w:fill="FFFFFF"/>
          <w:lang w:eastAsia="en-US"/>
        </w:rPr>
      </w:pPr>
      <w:proofErr w:type="spellStart"/>
      <w:r>
        <w:t>postgres</w:t>
      </w:r>
      <w:proofErr w:type="spellEnd"/>
      <w:r>
        <w:t xml:space="preserve">=# </w:t>
      </w:r>
      <w:r>
        <w:rPr>
          <w:rFonts w:eastAsia="微软雅黑"/>
          <w:b/>
          <w:color w:val="C7000B"/>
          <w:spacing w:val="-4"/>
          <w:kern w:val="2"/>
          <w:shd w:val="pct15" w:color="auto" w:fill="FFFFFF"/>
          <w:lang w:eastAsia="en-US"/>
        </w:rPr>
        <w:t>drop table</w:t>
      </w:r>
      <w:r w:rsidR="000F39F1" w:rsidRPr="0061737C">
        <w:rPr>
          <w:rFonts w:eastAsia="微软雅黑"/>
          <w:b/>
          <w:color w:val="C7000B"/>
          <w:spacing w:val="-4"/>
          <w:kern w:val="2"/>
          <w:shd w:val="pct15" w:color="auto" w:fill="FFFFFF"/>
          <w:lang w:eastAsia="en-US"/>
        </w:rPr>
        <w:t xml:space="preserve"> </w:t>
      </w:r>
      <w:r w:rsidRPr="005A3C7B">
        <w:rPr>
          <w:rFonts w:eastAsia="微软雅黑"/>
          <w:b/>
          <w:color w:val="C7000B"/>
          <w:spacing w:val="-4"/>
          <w:kern w:val="2"/>
          <w:shd w:val="pct15" w:color="auto" w:fill="FFFFFF"/>
          <w:lang w:eastAsia="en-US"/>
        </w:rPr>
        <w:t>t_test2</w:t>
      </w:r>
      <w:r w:rsidR="000F39F1" w:rsidRPr="0061737C">
        <w:rPr>
          <w:rFonts w:eastAsia="微软雅黑"/>
          <w:b/>
          <w:color w:val="C7000B"/>
          <w:spacing w:val="-4"/>
          <w:kern w:val="2"/>
          <w:shd w:val="pct15" w:color="auto" w:fill="FFFFFF"/>
          <w:lang w:eastAsia="en-US"/>
        </w:rPr>
        <w:t>;</w:t>
      </w:r>
    </w:p>
    <w:p w14:paraId="75835958" w14:textId="77DAD9C4" w:rsidR="00591846" w:rsidRPr="00591846" w:rsidRDefault="00591846" w:rsidP="000F39F1">
      <w:pPr>
        <w:pStyle w:val="afffff4"/>
      </w:pPr>
      <w:r w:rsidRPr="00591846">
        <w:t>DROP TABLE</w:t>
      </w:r>
    </w:p>
    <w:p w14:paraId="60769BEE" w14:textId="17AA0E72" w:rsidR="00701139" w:rsidRDefault="00701139" w:rsidP="00701139">
      <w:pPr>
        <w:pStyle w:val="4"/>
        <w:rPr>
          <w:rFonts w:ascii="Huawei Sans" w:hAnsi="Huawei Sans" w:cs="Huawei Sans" w:hint="default"/>
        </w:rPr>
      </w:pPr>
      <w:r>
        <w:rPr>
          <w:rFonts w:ascii="Huawei Sans" w:hAnsi="Huawei Sans" w:cs="Huawei Sans"/>
        </w:rPr>
        <w:t>事务级</w:t>
      </w:r>
      <w:r w:rsidRPr="000F39F1">
        <w:rPr>
          <w:rFonts w:ascii="Huawei Sans" w:hAnsi="Huawei Sans" w:cs="Huawei Sans"/>
        </w:rPr>
        <w:t>全局临时表</w:t>
      </w:r>
    </w:p>
    <w:p w14:paraId="4148EDAD" w14:textId="2EF1E67F" w:rsidR="00701139" w:rsidRPr="00701139" w:rsidRDefault="00701139" w:rsidP="00701139">
      <w:pPr>
        <w:pStyle w:val="1e"/>
        <w:rPr>
          <w:rFonts w:ascii="方正兰亭黑简体" w:hint="eastAsia"/>
        </w:rPr>
      </w:pPr>
      <w:r w:rsidRPr="00701139">
        <w:rPr>
          <w:rFonts w:ascii="方正兰亭黑简体" w:hAnsi="Courier New" w:cs="Courier New" w:hint="eastAsia"/>
          <w:color w:val="000000"/>
          <w:shd w:val="clear" w:color="auto" w:fill="FFFFFF"/>
        </w:rPr>
        <w:t>数据事务级可见，事务提交后数据删除</w:t>
      </w:r>
      <w:r w:rsidRPr="00701139">
        <w:rPr>
          <w:rFonts w:ascii="方正兰亭黑简体" w:hint="eastAsia"/>
        </w:rPr>
        <w:t>。</w:t>
      </w:r>
    </w:p>
    <w:p w14:paraId="25D2D520" w14:textId="3F561FDF" w:rsidR="00701139" w:rsidRDefault="00701139" w:rsidP="00701139">
      <w:pPr>
        <w:pStyle w:val="30"/>
        <w:rPr>
          <w:rFonts w:hint="eastAsia"/>
        </w:rPr>
      </w:pPr>
      <w:r w:rsidRPr="00525181">
        <w:t>创建</w:t>
      </w:r>
      <w:r>
        <w:rPr>
          <w:rFonts w:hint="eastAsia"/>
        </w:rPr>
        <w:t>临时</w:t>
      </w:r>
      <w:r w:rsidRPr="00525181">
        <w:t>表</w:t>
      </w:r>
      <w:r w:rsidRPr="00525181">
        <w:t>t_test</w:t>
      </w:r>
      <w:r>
        <w:t>3</w:t>
      </w:r>
      <w:r>
        <w:rPr>
          <w:rFonts w:hint="eastAsia"/>
        </w:rPr>
        <w:t>。</w:t>
      </w:r>
    </w:p>
    <w:p w14:paraId="2446E6D9" w14:textId="5E4E4B24" w:rsidR="00701139" w:rsidRPr="00525181" w:rsidRDefault="00701139" w:rsidP="00701139">
      <w:pPr>
        <w:pStyle w:val="1e"/>
        <w:rPr>
          <w:rFonts w:hint="eastAsia"/>
        </w:rPr>
      </w:pPr>
      <w:proofErr w:type="gramStart"/>
      <w:r w:rsidRPr="000F39F1">
        <w:rPr>
          <w:rFonts w:ascii="方正兰亭细黑简体" w:eastAsia="方正兰亭细黑简体" w:hAnsi="Courier New" w:cs="Courier New" w:hint="eastAsia"/>
          <w:color w:val="000000"/>
          <w:shd w:val="clear" w:color="auto" w:fill="FFFFFF"/>
        </w:rPr>
        <w:t>建表语句</w:t>
      </w:r>
      <w:proofErr w:type="gramEnd"/>
      <w:r>
        <w:rPr>
          <w:rFonts w:ascii="方正兰亭细黑简体" w:eastAsia="方正兰亭细黑简体" w:hAnsi="Courier New" w:cs="Courier New" w:hint="eastAsia"/>
          <w:color w:val="000000"/>
          <w:shd w:val="clear" w:color="auto" w:fill="FFFFFF"/>
        </w:rPr>
        <w:t>，</w:t>
      </w:r>
      <w:r w:rsidRPr="000F39F1">
        <w:rPr>
          <w:rFonts w:ascii="方正兰亭细黑简体" w:eastAsia="方正兰亭细黑简体" w:hAnsi="Courier New" w:cs="Courier New" w:hint="eastAsia"/>
          <w:color w:val="000000"/>
          <w:shd w:val="clear" w:color="auto" w:fill="FFFFFF"/>
        </w:rPr>
        <w:t>使用</w:t>
      </w:r>
      <w:r w:rsidRPr="00701139">
        <w:rPr>
          <w:rFonts w:ascii="Courier New" w:eastAsia="宋体" w:hAnsi="Courier New" w:cs="Courier New"/>
          <w:b/>
          <w:bCs/>
          <w:color w:val="C7000B"/>
          <w:shd w:val="clear" w:color="auto" w:fill="FFFFFF"/>
        </w:rPr>
        <w:t>ON</w:t>
      </w:r>
      <w:r w:rsidRPr="00701139">
        <w:rPr>
          <w:rFonts w:ascii="Courier New" w:eastAsia="宋体" w:hAnsi="Courier New" w:cs="Courier New"/>
          <w:color w:val="C7000B"/>
          <w:shd w:val="clear" w:color="auto" w:fill="FFFFFF"/>
        </w:rPr>
        <w:t xml:space="preserve"> </w:t>
      </w:r>
      <w:r w:rsidRPr="00701139">
        <w:rPr>
          <w:rFonts w:ascii="Courier New" w:eastAsia="宋体" w:hAnsi="Courier New" w:cs="Courier New"/>
          <w:b/>
          <w:bCs/>
          <w:color w:val="C7000B"/>
          <w:shd w:val="clear" w:color="auto" w:fill="FFFFFF"/>
        </w:rPr>
        <w:t>COMMIT</w:t>
      </w:r>
      <w:r w:rsidRPr="00701139">
        <w:rPr>
          <w:rFonts w:ascii="Courier New" w:eastAsia="宋体" w:hAnsi="Courier New" w:cs="Courier New"/>
          <w:color w:val="C7000B"/>
          <w:shd w:val="clear" w:color="auto" w:fill="FFFFFF"/>
        </w:rPr>
        <w:t xml:space="preserve"> </w:t>
      </w:r>
      <w:r w:rsidRPr="00701139">
        <w:rPr>
          <w:rFonts w:ascii="Courier New" w:eastAsia="宋体" w:hAnsi="Courier New" w:cs="Courier New"/>
          <w:b/>
          <w:bCs/>
          <w:color w:val="C7000B"/>
          <w:shd w:val="clear" w:color="auto" w:fill="FFFFFF"/>
        </w:rPr>
        <w:t>DELETE</w:t>
      </w:r>
      <w:r w:rsidRPr="00701139">
        <w:rPr>
          <w:rFonts w:ascii="Courier New" w:eastAsia="宋体" w:hAnsi="Courier New" w:cs="Courier New"/>
          <w:color w:val="C7000B"/>
          <w:shd w:val="clear" w:color="auto" w:fill="FFFFFF"/>
        </w:rPr>
        <w:t xml:space="preserve"> </w:t>
      </w:r>
      <w:r w:rsidRPr="00701139">
        <w:rPr>
          <w:rFonts w:ascii="Courier New" w:eastAsia="宋体" w:hAnsi="Courier New" w:cs="Courier New"/>
          <w:b/>
          <w:bCs/>
          <w:color w:val="C7000B"/>
          <w:shd w:val="clear" w:color="auto" w:fill="FFFFFF"/>
        </w:rPr>
        <w:t>ROWS</w:t>
      </w:r>
    </w:p>
    <w:p w14:paraId="4F12CB7A" w14:textId="55252DAA" w:rsidR="00701139" w:rsidRPr="000F39F1" w:rsidRDefault="00701139" w:rsidP="00701139">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w:t>
      </w:r>
      <w:r w:rsidRPr="0061737C">
        <w:rPr>
          <w:rFonts w:eastAsia="微软雅黑"/>
          <w:b/>
          <w:color w:val="C7000B"/>
          <w:spacing w:val="-4"/>
          <w:kern w:val="2"/>
          <w:shd w:val="pct15" w:color="auto" w:fill="FFFFFF"/>
          <w:lang w:eastAsia="en-US"/>
        </w:rPr>
        <w:t xml:space="preserve"> </w:t>
      </w:r>
      <w:r w:rsidRPr="000F39F1">
        <w:rPr>
          <w:rFonts w:eastAsia="微软雅黑"/>
          <w:b/>
          <w:color w:val="C7000B"/>
          <w:spacing w:val="-4"/>
          <w:kern w:val="2"/>
          <w:shd w:val="pct15" w:color="auto" w:fill="FFFFFF"/>
          <w:lang w:eastAsia="en-US"/>
        </w:rPr>
        <w:t xml:space="preserve">CREATE GLOBAL TEMPORARY </w:t>
      </w:r>
      <w:proofErr w:type="gramStart"/>
      <w:r w:rsidRPr="000F39F1">
        <w:rPr>
          <w:rFonts w:eastAsia="微软雅黑"/>
          <w:b/>
          <w:color w:val="C7000B"/>
          <w:spacing w:val="-4"/>
          <w:kern w:val="2"/>
          <w:shd w:val="pct15" w:color="auto" w:fill="FFFFFF"/>
          <w:lang w:eastAsia="en-US"/>
        </w:rPr>
        <w:t>TABLE</w:t>
      </w:r>
      <w:r>
        <w:rPr>
          <w:rFonts w:eastAsia="微软雅黑"/>
          <w:b/>
          <w:color w:val="C7000B"/>
          <w:spacing w:val="-4"/>
          <w:kern w:val="2"/>
          <w:shd w:val="pct15" w:color="auto" w:fill="FFFFFF"/>
          <w:lang w:eastAsia="en-US"/>
        </w:rPr>
        <w:t xml:space="preserve">  t</w:t>
      </w:r>
      <w:proofErr w:type="gramEnd"/>
      <w:r>
        <w:rPr>
          <w:rFonts w:eastAsia="微软雅黑"/>
          <w:b/>
          <w:color w:val="C7000B"/>
          <w:spacing w:val="-4"/>
          <w:kern w:val="2"/>
          <w:shd w:val="pct15" w:color="auto" w:fill="FFFFFF"/>
          <w:lang w:eastAsia="en-US"/>
        </w:rPr>
        <w:t>_test3</w:t>
      </w:r>
      <w:r w:rsidRPr="000F39F1">
        <w:rPr>
          <w:rFonts w:eastAsia="微软雅黑"/>
          <w:b/>
          <w:color w:val="C7000B"/>
          <w:spacing w:val="-4"/>
          <w:kern w:val="2"/>
          <w:shd w:val="pct15" w:color="auto" w:fill="FFFFFF"/>
          <w:lang w:eastAsia="en-US"/>
        </w:rPr>
        <w:t>(</w:t>
      </w:r>
    </w:p>
    <w:p w14:paraId="1F14ED73" w14:textId="77777777" w:rsidR="00701139" w:rsidRPr="000F39F1" w:rsidRDefault="00701139" w:rsidP="00701139">
      <w:pPr>
        <w:pStyle w:val="afffff4"/>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id integer,</w:t>
      </w:r>
    </w:p>
    <w:p w14:paraId="00E61E5C" w14:textId="77777777" w:rsidR="00701139" w:rsidRPr="000F39F1" w:rsidRDefault="00701139" w:rsidP="00701139">
      <w:pPr>
        <w:pStyle w:val="afffff4"/>
        <w:rPr>
          <w:rFonts w:eastAsia="微软雅黑"/>
          <w:b/>
          <w:color w:val="C7000B"/>
          <w:spacing w:val="-4"/>
          <w:kern w:val="2"/>
          <w:shd w:val="pct15" w:color="auto" w:fill="FFFFFF"/>
          <w:lang w:eastAsia="en-US"/>
        </w:rPr>
      </w:pPr>
      <w:proofErr w:type="spellStart"/>
      <w:r w:rsidRPr="000F39F1">
        <w:rPr>
          <w:rFonts w:eastAsia="微软雅黑"/>
          <w:b/>
          <w:color w:val="C7000B"/>
          <w:spacing w:val="-4"/>
          <w:kern w:val="2"/>
          <w:shd w:val="pct15" w:color="auto" w:fill="FFFFFF"/>
          <w:lang w:eastAsia="en-US"/>
        </w:rPr>
        <w:t>lbl</w:t>
      </w:r>
      <w:proofErr w:type="spellEnd"/>
      <w:r w:rsidRPr="000F39F1">
        <w:rPr>
          <w:rFonts w:eastAsia="微软雅黑"/>
          <w:b/>
          <w:color w:val="C7000B"/>
          <w:spacing w:val="-4"/>
          <w:kern w:val="2"/>
          <w:shd w:val="pct15" w:color="auto" w:fill="FFFFFF"/>
          <w:lang w:eastAsia="en-US"/>
        </w:rPr>
        <w:t xml:space="preserve"> text</w:t>
      </w:r>
    </w:p>
    <w:p w14:paraId="17277123" w14:textId="235EB556" w:rsidR="00701139" w:rsidRDefault="00701139" w:rsidP="00701139">
      <w:pPr>
        <w:pStyle w:val="afffff4"/>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 xml:space="preserve">) </w:t>
      </w:r>
      <w:r w:rsidRPr="00701139">
        <w:rPr>
          <w:rFonts w:eastAsia="微软雅黑"/>
          <w:b/>
          <w:color w:val="C7000B"/>
          <w:spacing w:val="-4"/>
          <w:kern w:val="2"/>
          <w:shd w:val="pct15" w:color="auto" w:fill="FFFFFF"/>
          <w:lang w:eastAsia="en-US"/>
        </w:rPr>
        <w:t>ON COMMIT DELETE ROWS</w:t>
      </w:r>
      <w:r w:rsidRPr="000F39F1">
        <w:rPr>
          <w:rFonts w:eastAsia="微软雅黑"/>
          <w:b/>
          <w:color w:val="C7000B"/>
          <w:spacing w:val="-4"/>
          <w:kern w:val="2"/>
          <w:shd w:val="pct15" w:color="auto" w:fill="FFFFFF"/>
          <w:lang w:eastAsia="en-US"/>
        </w:rPr>
        <w:t>;</w:t>
      </w:r>
    </w:p>
    <w:p w14:paraId="5F2C0AA7" w14:textId="77777777" w:rsidR="00701139" w:rsidRPr="007E74F5" w:rsidRDefault="00701139" w:rsidP="00701139">
      <w:pPr>
        <w:pStyle w:val="afffff4"/>
      </w:pPr>
      <w:r w:rsidRPr="007E74F5">
        <w:t>CREATE TABLE</w:t>
      </w:r>
    </w:p>
    <w:p w14:paraId="37A1A430" w14:textId="2F519851" w:rsidR="00701139" w:rsidRDefault="00701139" w:rsidP="00701139">
      <w:pPr>
        <w:pStyle w:val="30"/>
        <w:rPr>
          <w:rFonts w:hint="eastAsia"/>
        </w:rPr>
      </w:pPr>
      <w:r w:rsidRPr="0027666D">
        <w:t>插入数据并查询</w:t>
      </w:r>
      <w:r>
        <w:rPr>
          <w:rFonts w:hint="eastAsia"/>
        </w:rPr>
        <w:t>。</w:t>
      </w:r>
    </w:p>
    <w:p w14:paraId="684D3975" w14:textId="2902DBDC" w:rsidR="00701139" w:rsidRPr="00525181" w:rsidRDefault="00701139" w:rsidP="00701139">
      <w:pPr>
        <w:pStyle w:val="1e"/>
        <w:rPr>
          <w:rFonts w:hint="eastAsia"/>
        </w:rPr>
      </w:pPr>
      <w:r>
        <w:rPr>
          <w:rFonts w:hint="eastAsia"/>
        </w:rPr>
        <w:t>先用</w:t>
      </w:r>
      <w:r>
        <w:rPr>
          <w:rFonts w:hint="eastAsia"/>
        </w:rPr>
        <w:t>b</w:t>
      </w:r>
      <w:r>
        <w:t>egin</w:t>
      </w:r>
      <w:r w:rsidR="005A388E">
        <w:rPr>
          <w:rFonts w:hint="eastAsia"/>
        </w:rPr>
        <w:t>开始一个事务，接着</w:t>
      </w:r>
      <w:r>
        <w:rPr>
          <w:rFonts w:hint="eastAsia"/>
        </w:rPr>
        <w:t>给表插入数据，此时</w:t>
      </w:r>
      <w:r w:rsidR="005A388E">
        <w:rPr>
          <w:rFonts w:hint="eastAsia"/>
        </w:rPr>
        <w:t>再</w:t>
      </w:r>
      <w:r>
        <w:rPr>
          <w:rFonts w:hint="eastAsia"/>
        </w:rPr>
        <w:t>对表进行查询，可以查出相应数据。</w:t>
      </w:r>
    </w:p>
    <w:p w14:paraId="5E413B1F" w14:textId="77777777" w:rsidR="00701139" w:rsidRPr="00701139" w:rsidRDefault="00701139" w:rsidP="00701139">
      <w:pPr>
        <w:pStyle w:val="afffff4"/>
        <w:rPr>
          <w:rFonts w:eastAsia="微软雅黑"/>
          <w:b/>
          <w:color w:val="C7000B"/>
          <w:spacing w:val="-4"/>
          <w:kern w:val="2"/>
          <w:shd w:val="pct15" w:color="auto" w:fill="FFFFFF"/>
          <w:lang w:eastAsia="en-US"/>
        </w:rPr>
      </w:pPr>
      <w:proofErr w:type="spellStart"/>
      <w:r>
        <w:lastRenderedPageBreak/>
        <w:t>postgres</w:t>
      </w:r>
      <w:proofErr w:type="spellEnd"/>
      <w:r>
        <w:t xml:space="preserve">=# </w:t>
      </w:r>
      <w:r w:rsidRPr="00701139">
        <w:rPr>
          <w:rFonts w:eastAsia="微软雅黑"/>
          <w:b/>
          <w:color w:val="C7000B"/>
          <w:spacing w:val="-4"/>
          <w:kern w:val="2"/>
          <w:shd w:val="pct15" w:color="auto" w:fill="FFFFFF"/>
          <w:lang w:eastAsia="en-US"/>
        </w:rPr>
        <w:t>begin;</w:t>
      </w:r>
    </w:p>
    <w:p w14:paraId="07860D20" w14:textId="77777777" w:rsidR="00701139" w:rsidRDefault="00701139" w:rsidP="00701139">
      <w:pPr>
        <w:pStyle w:val="afffff4"/>
      </w:pPr>
      <w:r>
        <w:t>BEGIN</w:t>
      </w:r>
    </w:p>
    <w:p w14:paraId="3CB23794" w14:textId="77777777" w:rsidR="00701139" w:rsidRPr="00701139" w:rsidRDefault="00701139" w:rsidP="00701139">
      <w:pPr>
        <w:pStyle w:val="afffff4"/>
        <w:rPr>
          <w:rFonts w:eastAsia="微软雅黑"/>
          <w:b/>
          <w:color w:val="C7000B"/>
          <w:spacing w:val="-4"/>
          <w:kern w:val="2"/>
          <w:shd w:val="pct15" w:color="auto" w:fill="FFFFFF"/>
          <w:lang w:eastAsia="en-US"/>
        </w:rPr>
      </w:pPr>
      <w:proofErr w:type="spellStart"/>
      <w:r>
        <w:t>postgres</w:t>
      </w:r>
      <w:proofErr w:type="spellEnd"/>
      <w:r>
        <w:t xml:space="preserve">=# </w:t>
      </w:r>
      <w:r w:rsidRPr="00701139">
        <w:rPr>
          <w:rFonts w:eastAsia="微软雅黑"/>
          <w:b/>
          <w:color w:val="C7000B"/>
          <w:spacing w:val="-4"/>
          <w:kern w:val="2"/>
          <w:shd w:val="pct15" w:color="auto" w:fill="FFFFFF"/>
          <w:lang w:eastAsia="en-US"/>
        </w:rPr>
        <w:t>insert into t_test3 values(1,'data1');</w:t>
      </w:r>
    </w:p>
    <w:p w14:paraId="1C0AF006" w14:textId="77777777" w:rsidR="00701139" w:rsidRDefault="00701139" w:rsidP="00701139">
      <w:pPr>
        <w:pStyle w:val="afffff4"/>
      </w:pPr>
      <w:r>
        <w:t>INSERT 0 1</w:t>
      </w:r>
    </w:p>
    <w:p w14:paraId="6AA6E60D" w14:textId="77777777" w:rsidR="00701139" w:rsidRPr="00701139" w:rsidRDefault="00701139" w:rsidP="00701139">
      <w:pPr>
        <w:pStyle w:val="afffff4"/>
        <w:rPr>
          <w:rFonts w:eastAsia="微软雅黑"/>
          <w:b/>
          <w:color w:val="C7000B"/>
          <w:spacing w:val="-4"/>
          <w:kern w:val="2"/>
          <w:shd w:val="pct15" w:color="auto" w:fill="FFFFFF"/>
          <w:lang w:eastAsia="en-US"/>
        </w:rPr>
      </w:pPr>
      <w:proofErr w:type="spellStart"/>
      <w:r>
        <w:t>postgres</w:t>
      </w:r>
      <w:proofErr w:type="spellEnd"/>
      <w:r>
        <w:t xml:space="preserve">=# </w:t>
      </w:r>
      <w:r w:rsidRPr="00701139">
        <w:rPr>
          <w:rFonts w:eastAsia="微软雅黑"/>
          <w:b/>
          <w:color w:val="C7000B"/>
          <w:spacing w:val="-4"/>
          <w:kern w:val="2"/>
          <w:shd w:val="pct15" w:color="auto" w:fill="FFFFFF"/>
          <w:lang w:eastAsia="en-US"/>
        </w:rPr>
        <w:t>select * from t_test3;</w:t>
      </w:r>
    </w:p>
    <w:p w14:paraId="1FD472B1" w14:textId="77777777" w:rsidR="00701139" w:rsidRDefault="00701139" w:rsidP="00701139">
      <w:pPr>
        <w:pStyle w:val="afffff4"/>
      </w:pPr>
      <w:r>
        <w:t xml:space="preserve"> id </w:t>
      </w:r>
      <w:proofErr w:type="gramStart"/>
      <w:r>
        <w:t xml:space="preserve">|  </w:t>
      </w:r>
      <w:proofErr w:type="spellStart"/>
      <w:r>
        <w:t>lbl</w:t>
      </w:r>
      <w:proofErr w:type="spellEnd"/>
      <w:proofErr w:type="gramEnd"/>
      <w:r>
        <w:t xml:space="preserve">  </w:t>
      </w:r>
    </w:p>
    <w:p w14:paraId="3440AE58" w14:textId="77777777" w:rsidR="00701139" w:rsidRDefault="00701139" w:rsidP="00701139">
      <w:pPr>
        <w:pStyle w:val="afffff4"/>
      </w:pPr>
      <w:r>
        <w:t>----+-------</w:t>
      </w:r>
    </w:p>
    <w:p w14:paraId="306D28BB" w14:textId="77777777" w:rsidR="00701139" w:rsidRDefault="00701139" w:rsidP="00701139">
      <w:pPr>
        <w:pStyle w:val="afffff4"/>
      </w:pPr>
      <w:r>
        <w:t xml:space="preserve">  1 | data1</w:t>
      </w:r>
    </w:p>
    <w:p w14:paraId="0E89E6CF" w14:textId="7D711313" w:rsidR="00701139" w:rsidRPr="0061737C" w:rsidRDefault="00701139" w:rsidP="00701139">
      <w:pPr>
        <w:pStyle w:val="afffff4"/>
        <w:rPr>
          <w:rFonts w:eastAsia="微软雅黑"/>
          <w:b/>
          <w:color w:val="C7000B"/>
          <w:spacing w:val="-4"/>
          <w:kern w:val="2"/>
          <w:shd w:val="pct15" w:color="auto" w:fill="FFFFFF"/>
          <w:lang w:eastAsia="en-US"/>
        </w:rPr>
      </w:pPr>
      <w:r>
        <w:t xml:space="preserve">(1 row) </w:t>
      </w:r>
    </w:p>
    <w:p w14:paraId="5B684A92" w14:textId="16936FEA" w:rsidR="00701139" w:rsidRDefault="005A388E" w:rsidP="00701139">
      <w:pPr>
        <w:pStyle w:val="30"/>
        <w:rPr>
          <w:rFonts w:hint="eastAsia"/>
        </w:rPr>
      </w:pPr>
      <w:r>
        <w:rPr>
          <w:rFonts w:ascii="方正兰亭细黑简体" w:eastAsia="方正兰亭细黑简体" w:hAnsi="Courier New" w:cs="Courier New" w:hint="eastAsia"/>
          <w:color w:val="000000"/>
          <w:shd w:val="clear" w:color="auto" w:fill="FFFFFF"/>
        </w:rPr>
        <w:t>结束事务</w:t>
      </w:r>
      <w:r w:rsidR="00701139" w:rsidRPr="005A3C7B">
        <w:rPr>
          <w:rFonts w:ascii="方正兰亭细黑简体" w:eastAsia="方正兰亭细黑简体" w:hAnsi="Courier New" w:cs="Courier New" w:hint="eastAsia"/>
          <w:color w:val="000000"/>
          <w:shd w:val="clear" w:color="auto" w:fill="FFFFFF"/>
        </w:rPr>
        <w:t>再查</w:t>
      </w:r>
      <w:r>
        <w:rPr>
          <w:rFonts w:ascii="方正兰亭细黑简体" w:eastAsia="方正兰亭细黑简体" w:hAnsi="Courier New" w:cs="Courier New" w:hint="eastAsia"/>
          <w:color w:val="000000"/>
          <w:shd w:val="clear" w:color="auto" w:fill="FFFFFF"/>
        </w:rPr>
        <w:t>询</w:t>
      </w:r>
      <w:r w:rsidR="00701139">
        <w:rPr>
          <w:rFonts w:hint="eastAsia"/>
        </w:rPr>
        <w:t>。</w:t>
      </w:r>
    </w:p>
    <w:p w14:paraId="313910F7" w14:textId="469B0FA9" w:rsidR="005A388E" w:rsidRPr="00525181" w:rsidRDefault="005A388E" w:rsidP="005A388E">
      <w:pPr>
        <w:pStyle w:val="1e"/>
        <w:rPr>
          <w:rFonts w:hint="eastAsia"/>
        </w:rPr>
      </w:pPr>
      <w:r>
        <w:rPr>
          <w:rFonts w:hint="eastAsia"/>
        </w:rPr>
        <w:t>先用</w:t>
      </w:r>
      <w:r>
        <w:rPr>
          <w:rFonts w:hint="eastAsia"/>
        </w:rPr>
        <w:t>c</w:t>
      </w:r>
      <w:r>
        <w:t>ommit</w:t>
      </w:r>
      <w:r>
        <w:rPr>
          <w:rFonts w:hint="eastAsia"/>
        </w:rPr>
        <w:t>提交来结束事务，此时再对表进行查询，可以发现已经查询不出数据了。</w:t>
      </w:r>
    </w:p>
    <w:p w14:paraId="2E2D0BBE" w14:textId="77777777" w:rsidR="00701139" w:rsidRDefault="00701139" w:rsidP="00701139">
      <w:pPr>
        <w:pStyle w:val="afffff4"/>
      </w:pPr>
      <w:proofErr w:type="spellStart"/>
      <w:r>
        <w:t>postgres</w:t>
      </w:r>
      <w:proofErr w:type="spellEnd"/>
      <w:r>
        <w:t xml:space="preserve">=# </w:t>
      </w:r>
      <w:r w:rsidRPr="005A388E">
        <w:rPr>
          <w:rFonts w:eastAsia="微软雅黑"/>
          <w:b/>
          <w:color w:val="C7000B"/>
          <w:spacing w:val="-4"/>
          <w:kern w:val="2"/>
          <w:shd w:val="pct15" w:color="auto" w:fill="FFFFFF"/>
          <w:lang w:eastAsia="en-US"/>
        </w:rPr>
        <w:t>commit;</w:t>
      </w:r>
    </w:p>
    <w:p w14:paraId="11283F49" w14:textId="77777777" w:rsidR="00701139" w:rsidRDefault="00701139" w:rsidP="00701139">
      <w:pPr>
        <w:pStyle w:val="afffff4"/>
      </w:pPr>
      <w:r>
        <w:t>COMMIT</w:t>
      </w:r>
    </w:p>
    <w:p w14:paraId="50107D07" w14:textId="77777777" w:rsidR="00701139" w:rsidRDefault="00701139" w:rsidP="00701139">
      <w:pPr>
        <w:pStyle w:val="afffff4"/>
      </w:pPr>
      <w:proofErr w:type="spellStart"/>
      <w:r>
        <w:t>postgres</w:t>
      </w:r>
      <w:proofErr w:type="spellEnd"/>
      <w:r>
        <w:t>=#</w:t>
      </w:r>
      <w:r w:rsidRPr="005A388E">
        <w:rPr>
          <w:rFonts w:eastAsia="微软雅黑"/>
          <w:b/>
          <w:color w:val="C7000B"/>
          <w:spacing w:val="-4"/>
          <w:kern w:val="2"/>
          <w:shd w:val="pct15" w:color="auto" w:fill="FFFFFF"/>
          <w:lang w:eastAsia="en-US"/>
        </w:rPr>
        <w:t xml:space="preserve"> select * from t_test3;</w:t>
      </w:r>
    </w:p>
    <w:p w14:paraId="23996783" w14:textId="77777777" w:rsidR="00701139" w:rsidRDefault="00701139" w:rsidP="00701139">
      <w:pPr>
        <w:pStyle w:val="afffff4"/>
      </w:pPr>
      <w:r>
        <w:t xml:space="preserve"> id | </w:t>
      </w:r>
      <w:proofErr w:type="spellStart"/>
      <w:r>
        <w:t>lbl</w:t>
      </w:r>
      <w:proofErr w:type="spellEnd"/>
      <w:r>
        <w:t xml:space="preserve"> </w:t>
      </w:r>
    </w:p>
    <w:p w14:paraId="4F24CAA1" w14:textId="77777777" w:rsidR="00701139" w:rsidRDefault="00701139" w:rsidP="00701139">
      <w:pPr>
        <w:pStyle w:val="afffff4"/>
      </w:pPr>
      <w:r>
        <w:t>----+-----</w:t>
      </w:r>
    </w:p>
    <w:p w14:paraId="37273016" w14:textId="517E6B9D" w:rsidR="00701139" w:rsidRPr="005A3C7B" w:rsidRDefault="00701139" w:rsidP="00701139">
      <w:pPr>
        <w:pStyle w:val="afffff4"/>
      </w:pPr>
      <w:r>
        <w:t>(0 rows)</w:t>
      </w:r>
      <w:r w:rsidRPr="005A3C7B">
        <w:t xml:space="preserve"> (1 row)</w:t>
      </w:r>
    </w:p>
    <w:p w14:paraId="6D3C13C9" w14:textId="77777777" w:rsidR="00701139" w:rsidRPr="00525181" w:rsidRDefault="00701139" w:rsidP="00701139">
      <w:pPr>
        <w:pStyle w:val="30"/>
        <w:rPr>
          <w:rFonts w:hint="eastAsia"/>
        </w:rPr>
      </w:pPr>
      <w:r w:rsidRPr="00525181">
        <w:t>删除</w:t>
      </w:r>
      <w:r>
        <w:rPr>
          <w:rFonts w:hint="eastAsia"/>
        </w:rPr>
        <w:t>临时</w:t>
      </w:r>
      <w:r w:rsidRPr="00525181">
        <w:t>表</w:t>
      </w:r>
      <w:r>
        <w:rPr>
          <w:rFonts w:hint="eastAsia"/>
        </w:rPr>
        <w:t>。</w:t>
      </w:r>
    </w:p>
    <w:p w14:paraId="34D00566" w14:textId="4EBA6733" w:rsidR="00701139" w:rsidRDefault="00701139" w:rsidP="00701139">
      <w:pPr>
        <w:pStyle w:val="afffff4"/>
        <w:rPr>
          <w:rFonts w:eastAsia="微软雅黑"/>
          <w:b/>
          <w:color w:val="C7000B"/>
          <w:spacing w:val="-4"/>
          <w:kern w:val="2"/>
          <w:shd w:val="pct15" w:color="auto" w:fill="FFFFFF"/>
          <w:lang w:eastAsia="en-US"/>
        </w:rPr>
      </w:pPr>
      <w:proofErr w:type="spellStart"/>
      <w:r>
        <w:t>postgres</w:t>
      </w:r>
      <w:proofErr w:type="spellEnd"/>
      <w:r>
        <w:t xml:space="preserve">=# </w:t>
      </w:r>
      <w:r>
        <w:rPr>
          <w:rFonts w:eastAsia="微软雅黑"/>
          <w:b/>
          <w:color w:val="C7000B"/>
          <w:spacing w:val="-4"/>
          <w:kern w:val="2"/>
          <w:shd w:val="pct15" w:color="auto" w:fill="FFFFFF"/>
          <w:lang w:eastAsia="en-US"/>
        </w:rPr>
        <w:t>drop table</w:t>
      </w:r>
      <w:r w:rsidRPr="0061737C">
        <w:rPr>
          <w:rFonts w:eastAsia="微软雅黑"/>
          <w:b/>
          <w:color w:val="C7000B"/>
          <w:spacing w:val="-4"/>
          <w:kern w:val="2"/>
          <w:shd w:val="pct15" w:color="auto" w:fill="FFFFFF"/>
          <w:lang w:eastAsia="en-US"/>
        </w:rPr>
        <w:t xml:space="preserve"> </w:t>
      </w:r>
      <w:r>
        <w:rPr>
          <w:rFonts w:eastAsia="微软雅黑"/>
          <w:b/>
          <w:color w:val="C7000B"/>
          <w:spacing w:val="-4"/>
          <w:kern w:val="2"/>
          <w:shd w:val="pct15" w:color="auto" w:fill="FFFFFF"/>
          <w:lang w:eastAsia="en-US"/>
        </w:rPr>
        <w:t>t_test3</w:t>
      </w:r>
      <w:r w:rsidRPr="0061737C">
        <w:rPr>
          <w:rFonts w:eastAsia="微软雅黑"/>
          <w:b/>
          <w:color w:val="C7000B"/>
          <w:spacing w:val="-4"/>
          <w:kern w:val="2"/>
          <w:shd w:val="pct15" w:color="auto" w:fill="FFFFFF"/>
          <w:lang w:eastAsia="en-US"/>
        </w:rPr>
        <w:t>;</w:t>
      </w:r>
    </w:p>
    <w:p w14:paraId="2B6BEBCE" w14:textId="77777777" w:rsidR="00701139" w:rsidRPr="00591846" w:rsidRDefault="00701139" w:rsidP="00701139">
      <w:pPr>
        <w:pStyle w:val="afffff4"/>
      </w:pPr>
      <w:r w:rsidRPr="00591846">
        <w:t>DROP TABLE</w:t>
      </w:r>
    </w:p>
    <w:p w14:paraId="7998DB73" w14:textId="77777777" w:rsidR="000F39F1" w:rsidRPr="0061737C" w:rsidRDefault="000F39F1" w:rsidP="000F39F1">
      <w:pPr>
        <w:pStyle w:val="1e"/>
        <w:rPr>
          <w:rFonts w:hint="eastAsia"/>
          <w:shd w:val="pct15" w:color="auto" w:fill="FFFFFF"/>
          <w:lang w:eastAsia="en-US"/>
        </w:rPr>
      </w:pPr>
    </w:p>
    <w:p w14:paraId="5632F29E" w14:textId="74E21401" w:rsidR="00896E8D" w:rsidRPr="00525181" w:rsidRDefault="00F9409E" w:rsidP="003966C3">
      <w:pPr>
        <w:pStyle w:val="2"/>
      </w:pPr>
      <w:bookmarkStart w:id="48" w:name="_Toc81318142"/>
      <w:r w:rsidRPr="00525181">
        <w:t>学校数据模型</w:t>
      </w:r>
      <w:bookmarkEnd w:id="48"/>
    </w:p>
    <w:p w14:paraId="60ED6A79" w14:textId="77777777" w:rsidR="009470CC" w:rsidRPr="00525181" w:rsidRDefault="009470CC" w:rsidP="009470CC">
      <w:pPr>
        <w:pStyle w:val="3"/>
        <w:rPr>
          <w:rFonts w:ascii="Huawei Sans" w:hAnsi="Huawei Sans" w:cs="Huawei Sans"/>
          <w:lang w:eastAsia="en-US"/>
        </w:rPr>
      </w:pPr>
      <w:bookmarkStart w:id="49" w:name="_Toc81318143"/>
      <w:r w:rsidRPr="00525181">
        <w:rPr>
          <w:rFonts w:ascii="Huawei Sans" w:hAnsi="Huawei Sans" w:cs="Huawei Sans"/>
          <w:lang w:eastAsia="en-US"/>
        </w:rPr>
        <w:t>关于本实验</w:t>
      </w:r>
      <w:bookmarkEnd w:id="49"/>
    </w:p>
    <w:p w14:paraId="6D43E678" w14:textId="17E7EC7A" w:rsidR="009470CC" w:rsidRPr="00525181" w:rsidRDefault="009470CC" w:rsidP="00ED1505">
      <w:pPr>
        <w:pStyle w:val="1e"/>
        <w:rPr>
          <w:rFonts w:hint="eastAsia"/>
        </w:rPr>
      </w:pPr>
      <w:r w:rsidRPr="00525181">
        <w:t>以学校数据库模型为例，介绍</w:t>
      </w:r>
      <w:proofErr w:type="spellStart"/>
      <w:r w:rsidR="00785729" w:rsidRPr="00525181">
        <w:t>o</w:t>
      </w:r>
      <w:r w:rsidRPr="00525181">
        <w:t>penGauss</w:t>
      </w:r>
      <w:proofErr w:type="spellEnd"/>
      <w:r w:rsidRPr="00525181">
        <w:t>数据库数据库、表、表空间、用户及其它对象，以及</w:t>
      </w:r>
      <w:r w:rsidRPr="00525181">
        <w:t>SQL</w:t>
      </w:r>
      <w:r w:rsidRPr="00525181">
        <w:t>语法使用。</w:t>
      </w:r>
    </w:p>
    <w:p w14:paraId="3AE6F027" w14:textId="5B17DA7B" w:rsidR="00896E8D" w:rsidRPr="00525181" w:rsidRDefault="00F9409E" w:rsidP="00ED1505">
      <w:pPr>
        <w:pStyle w:val="1e"/>
        <w:rPr>
          <w:rFonts w:hint="eastAsia"/>
        </w:rPr>
      </w:pPr>
      <w:r w:rsidRPr="00525181">
        <w:t>假设</w:t>
      </w:r>
      <w:r w:rsidRPr="00525181">
        <w:t>A</w:t>
      </w:r>
      <w:r w:rsidRPr="00525181">
        <w:t>市</w:t>
      </w:r>
      <w:r w:rsidRPr="00525181">
        <w:t>B</w:t>
      </w:r>
      <w:r w:rsidRPr="00525181">
        <w:t>学校为了加强对学校的管理，引入了华为</w:t>
      </w:r>
      <w:proofErr w:type="spellStart"/>
      <w:r w:rsidR="00785729" w:rsidRPr="00525181">
        <w:t>openGauss</w:t>
      </w:r>
      <w:proofErr w:type="spellEnd"/>
      <w:r w:rsidRPr="00525181">
        <w:t>数据库。在</w:t>
      </w:r>
      <w:r w:rsidRPr="00525181">
        <w:t>B</w:t>
      </w:r>
      <w:r w:rsidRPr="00525181">
        <w:t>学校里，主要涉及的对象有学生、教师、班级、院系和课程。本实验假设在</w:t>
      </w:r>
      <w:r w:rsidRPr="00525181">
        <w:t>B</w:t>
      </w:r>
      <w:r w:rsidRPr="00525181">
        <w:t>学校数据库中，教师会教授课程，学生会选修课程，院系会聘请教师，班级会组成院系，学生会组成班级。因此，根据此关系，本实验给出了相应的关系模式和</w:t>
      </w:r>
      <w:r w:rsidRPr="00525181">
        <w:t>ER</w:t>
      </w:r>
      <w:r w:rsidRPr="00525181">
        <w:t>图，并对其进行基本的数据库操作。</w:t>
      </w:r>
    </w:p>
    <w:p w14:paraId="02AB075C" w14:textId="0666566A" w:rsidR="00F9409E" w:rsidRPr="00525181" w:rsidRDefault="00F9409E" w:rsidP="00F9409E">
      <w:pPr>
        <w:pStyle w:val="3"/>
        <w:rPr>
          <w:rFonts w:ascii="Huawei Sans" w:hAnsi="Huawei Sans" w:cs="Huawei Sans"/>
        </w:rPr>
      </w:pPr>
      <w:bookmarkStart w:id="50" w:name="_Toc81318144"/>
      <w:r w:rsidRPr="00525181">
        <w:rPr>
          <w:rFonts w:ascii="Huawei Sans" w:hAnsi="Huawei Sans" w:cs="Huawei Sans"/>
        </w:rPr>
        <w:t>关系模型</w:t>
      </w:r>
      <w:bookmarkEnd w:id="50"/>
    </w:p>
    <w:p w14:paraId="3851C0FA" w14:textId="77777777" w:rsidR="00F9409E" w:rsidRPr="00525181" w:rsidRDefault="00F9409E" w:rsidP="00ED1505">
      <w:pPr>
        <w:pStyle w:val="1e"/>
        <w:rPr>
          <w:rFonts w:hint="eastAsia"/>
        </w:rPr>
      </w:pPr>
      <w:r w:rsidRPr="00525181">
        <w:t>对于</w:t>
      </w:r>
      <w:r w:rsidRPr="00525181">
        <w:t>B</w:t>
      </w:r>
      <w:r w:rsidRPr="00525181">
        <w:t>校中的</w:t>
      </w:r>
      <w:r w:rsidRPr="00525181">
        <w:t>5</w:t>
      </w:r>
      <w:r w:rsidRPr="00525181">
        <w:t>个对象，分别建立属于每个对象的属性集合，具体属性描述如下：</w:t>
      </w:r>
    </w:p>
    <w:p w14:paraId="33651A2D"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学生（学号，姓名，性别，出生日期，入学日期，家庭住址）</w:t>
      </w:r>
    </w:p>
    <w:p w14:paraId="48AA04A4"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教师（教师编号，教师姓名，职称，性别，年龄，入职日期）</w:t>
      </w:r>
    </w:p>
    <w:p w14:paraId="3D80EEAE"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lastRenderedPageBreak/>
        <w:t>班级（班级编号，班级名称，班主任）</w:t>
      </w:r>
    </w:p>
    <w:p w14:paraId="165160A8"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院系（系编号，系名称，系主任）</w:t>
      </w:r>
    </w:p>
    <w:p w14:paraId="4AF5BF88"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课程（课程编号，课程名称，课程类型，学分）</w:t>
      </w:r>
    </w:p>
    <w:p w14:paraId="50C1AE94" w14:textId="77777777" w:rsidR="00F9409E" w:rsidRPr="00525181" w:rsidRDefault="00F9409E" w:rsidP="00ED1505">
      <w:pPr>
        <w:pStyle w:val="1e"/>
        <w:rPr>
          <w:rFonts w:hint="eastAsia"/>
        </w:rPr>
      </w:pPr>
      <w:r w:rsidRPr="00525181">
        <w:t>上述属性对应的编号为：</w:t>
      </w:r>
    </w:p>
    <w:p w14:paraId="31534C5E"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student</w:t>
      </w:r>
      <w:r w:rsidRPr="00525181">
        <w:rPr>
          <w:rFonts w:ascii="Huawei Sans" w:hAnsi="Huawei Sans" w:cs="Huawei Sans"/>
        </w:rPr>
        <w:t>（</w:t>
      </w:r>
      <w:proofErr w:type="spellStart"/>
      <w:r w:rsidRPr="00525181">
        <w:rPr>
          <w:rFonts w:ascii="Huawei Sans" w:hAnsi="Huawei Sans" w:cs="Huawei Sans"/>
        </w:rPr>
        <w:t>std_id</w:t>
      </w:r>
      <w:proofErr w:type="spellEnd"/>
      <w:r w:rsidRPr="00525181">
        <w:rPr>
          <w:rFonts w:ascii="Huawei Sans" w:hAnsi="Huawei Sans" w:cs="Huawei Sans"/>
        </w:rPr>
        <w:t>，</w:t>
      </w:r>
      <w:proofErr w:type="spellStart"/>
      <w:r w:rsidRPr="00525181">
        <w:rPr>
          <w:rFonts w:ascii="Huawei Sans" w:hAnsi="Huawei Sans" w:cs="Huawei Sans"/>
        </w:rPr>
        <w:t>std_name</w:t>
      </w:r>
      <w:proofErr w:type="spellEnd"/>
      <w:r w:rsidRPr="00525181">
        <w:rPr>
          <w:rFonts w:ascii="Huawei Sans" w:hAnsi="Huawei Sans" w:cs="Huawei Sans"/>
        </w:rPr>
        <w:t>，</w:t>
      </w:r>
      <w:proofErr w:type="spellStart"/>
      <w:r w:rsidRPr="00525181">
        <w:rPr>
          <w:rFonts w:ascii="Huawei Sans" w:hAnsi="Huawei Sans" w:cs="Huawei Sans"/>
        </w:rPr>
        <w:t>std_sex</w:t>
      </w:r>
      <w:proofErr w:type="spellEnd"/>
      <w:r w:rsidRPr="00525181">
        <w:rPr>
          <w:rFonts w:ascii="Huawei Sans" w:hAnsi="Huawei Sans" w:cs="Huawei Sans"/>
        </w:rPr>
        <w:t>，</w:t>
      </w:r>
      <w:proofErr w:type="spellStart"/>
      <w:r w:rsidRPr="00525181">
        <w:rPr>
          <w:rFonts w:ascii="Huawei Sans" w:hAnsi="Huawei Sans" w:cs="Huawei Sans"/>
        </w:rPr>
        <w:t>std_birth</w:t>
      </w:r>
      <w:proofErr w:type="spellEnd"/>
      <w:r w:rsidRPr="00525181">
        <w:rPr>
          <w:rFonts w:ascii="Huawei Sans" w:hAnsi="Huawei Sans" w:cs="Huawei Sans"/>
        </w:rPr>
        <w:t>，</w:t>
      </w:r>
      <w:proofErr w:type="spellStart"/>
      <w:r w:rsidRPr="00525181">
        <w:rPr>
          <w:rFonts w:ascii="Huawei Sans" w:hAnsi="Huawei Sans" w:cs="Huawei Sans"/>
        </w:rPr>
        <w:t>std_in</w:t>
      </w:r>
      <w:proofErr w:type="spellEnd"/>
      <w:r w:rsidRPr="00525181">
        <w:rPr>
          <w:rFonts w:ascii="Huawei Sans" w:hAnsi="Huawei Sans" w:cs="Huawei Sans"/>
        </w:rPr>
        <w:t>，</w:t>
      </w:r>
      <w:proofErr w:type="spellStart"/>
      <w:r w:rsidRPr="00525181">
        <w:rPr>
          <w:rFonts w:ascii="Huawei Sans" w:hAnsi="Huawei Sans" w:cs="Huawei Sans"/>
        </w:rPr>
        <w:t>std_address</w:t>
      </w:r>
      <w:proofErr w:type="spellEnd"/>
      <w:r w:rsidRPr="00525181">
        <w:rPr>
          <w:rFonts w:ascii="Huawei Sans" w:hAnsi="Huawei Sans" w:cs="Huawei Sans"/>
        </w:rPr>
        <w:t>）</w:t>
      </w:r>
    </w:p>
    <w:p w14:paraId="63A57B80"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teacher</w:t>
      </w:r>
      <w:r w:rsidRPr="00525181">
        <w:rPr>
          <w:rFonts w:ascii="Huawei Sans" w:hAnsi="Huawei Sans" w:cs="Huawei Sans"/>
        </w:rPr>
        <w:t>（</w:t>
      </w:r>
      <w:proofErr w:type="spellStart"/>
      <w:r w:rsidRPr="00525181">
        <w:rPr>
          <w:rFonts w:ascii="Huawei Sans" w:hAnsi="Huawei Sans" w:cs="Huawei Sans"/>
        </w:rPr>
        <w:t>tec_id</w:t>
      </w:r>
      <w:proofErr w:type="spellEnd"/>
      <w:r w:rsidRPr="00525181">
        <w:rPr>
          <w:rFonts w:ascii="Huawei Sans" w:hAnsi="Huawei Sans" w:cs="Huawei Sans"/>
        </w:rPr>
        <w:t>，</w:t>
      </w:r>
      <w:proofErr w:type="spellStart"/>
      <w:r w:rsidRPr="00525181">
        <w:rPr>
          <w:rFonts w:ascii="Huawei Sans" w:hAnsi="Huawei Sans" w:cs="Huawei Sans"/>
        </w:rPr>
        <w:t>tec_name</w:t>
      </w:r>
      <w:proofErr w:type="spellEnd"/>
      <w:r w:rsidRPr="00525181">
        <w:rPr>
          <w:rFonts w:ascii="Huawei Sans" w:hAnsi="Huawei Sans" w:cs="Huawei Sans"/>
        </w:rPr>
        <w:t>，</w:t>
      </w:r>
      <w:proofErr w:type="spellStart"/>
      <w:r w:rsidRPr="00525181">
        <w:rPr>
          <w:rFonts w:ascii="Huawei Sans" w:hAnsi="Huawei Sans" w:cs="Huawei Sans"/>
        </w:rPr>
        <w:t>tec_job</w:t>
      </w:r>
      <w:proofErr w:type="spellEnd"/>
      <w:r w:rsidRPr="00525181">
        <w:rPr>
          <w:rFonts w:ascii="Huawei Sans" w:hAnsi="Huawei Sans" w:cs="Huawei Sans"/>
        </w:rPr>
        <w:t>，</w:t>
      </w:r>
      <w:proofErr w:type="spellStart"/>
      <w:r w:rsidRPr="00525181">
        <w:rPr>
          <w:rFonts w:ascii="Huawei Sans" w:hAnsi="Huawei Sans" w:cs="Huawei Sans"/>
        </w:rPr>
        <w:t>tec_sex</w:t>
      </w:r>
      <w:proofErr w:type="spellEnd"/>
      <w:r w:rsidRPr="00525181">
        <w:rPr>
          <w:rFonts w:ascii="Huawei Sans" w:hAnsi="Huawei Sans" w:cs="Huawei Sans"/>
        </w:rPr>
        <w:t>，</w:t>
      </w:r>
      <w:proofErr w:type="spellStart"/>
      <w:r w:rsidRPr="00525181">
        <w:rPr>
          <w:rFonts w:ascii="Huawei Sans" w:hAnsi="Huawei Sans" w:cs="Huawei Sans"/>
        </w:rPr>
        <w:t>tec_age</w:t>
      </w:r>
      <w:proofErr w:type="spellEnd"/>
      <w:r w:rsidRPr="00525181">
        <w:rPr>
          <w:rFonts w:ascii="Huawei Sans" w:hAnsi="Huawei Sans" w:cs="Huawei Sans"/>
        </w:rPr>
        <w:t>，</w:t>
      </w:r>
      <w:proofErr w:type="spellStart"/>
      <w:r w:rsidRPr="00525181">
        <w:rPr>
          <w:rFonts w:ascii="Huawei Sans" w:hAnsi="Huawei Sans" w:cs="Huawei Sans"/>
        </w:rPr>
        <w:t>tec_in</w:t>
      </w:r>
      <w:proofErr w:type="spellEnd"/>
      <w:r w:rsidRPr="00525181">
        <w:rPr>
          <w:rFonts w:ascii="Huawei Sans" w:hAnsi="Huawei Sans" w:cs="Huawei Sans"/>
        </w:rPr>
        <w:t>）</w:t>
      </w:r>
    </w:p>
    <w:p w14:paraId="5E7FD708"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class</w:t>
      </w:r>
      <w:r w:rsidRPr="00525181">
        <w:rPr>
          <w:rFonts w:ascii="Huawei Sans" w:hAnsi="Huawei Sans" w:cs="Huawei Sans"/>
        </w:rPr>
        <w:t>（</w:t>
      </w:r>
      <w:proofErr w:type="spellStart"/>
      <w:r w:rsidRPr="00525181">
        <w:rPr>
          <w:rFonts w:ascii="Huawei Sans" w:hAnsi="Huawei Sans" w:cs="Huawei Sans"/>
        </w:rPr>
        <w:t>cla_id</w:t>
      </w:r>
      <w:proofErr w:type="spellEnd"/>
      <w:r w:rsidRPr="00525181">
        <w:rPr>
          <w:rFonts w:ascii="Huawei Sans" w:hAnsi="Huawei Sans" w:cs="Huawei Sans"/>
        </w:rPr>
        <w:t>，</w:t>
      </w:r>
      <w:proofErr w:type="spellStart"/>
      <w:r w:rsidRPr="00525181">
        <w:rPr>
          <w:rFonts w:ascii="Huawei Sans" w:hAnsi="Huawei Sans" w:cs="Huawei Sans"/>
        </w:rPr>
        <w:t>cla_name</w:t>
      </w:r>
      <w:proofErr w:type="spellEnd"/>
      <w:r w:rsidRPr="00525181">
        <w:rPr>
          <w:rFonts w:ascii="Huawei Sans" w:hAnsi="Huawei Sans" w:cs="Huawei Sans"/>
        </w:rPr>
        <w:t>，</w:t>
      </w:r>
      <w:proofErr w:type="spellStart"/>
      <w:r w:rsidRPr="00525181">
        <w:rPr>
          <w:rFonts w:ascii="Huawei Sans" w:hAnsi="Huawei Sans" w:cs="Huawei Sans"/>
        </w:rPr>
        <w:t>cla_teacher</w:t>
      </w:r>
      <w:proofErr w:type="spellEnd"/>
      <w:r w:rsidRPr="00525181">
        <w:rPr>
          <w:rFonts w:ascii="Huawei Sans" w:hAnsi="Huawei Sans" w:cs="Huawei Sans"/>
        </w:rPr>
        <w:t>）</w:t>
      </w:r>
    </w:p>
    <w:p w14:paraId="69693F92" w14:textId="77777777" w:rsidR="00F9409E" w:rsidRPr="00525181" w:rsidRDefault="00F9409E" w:rsidP="00A330F8">
      <w:pPr>
        <w:pStyle w:val="renwu"/>
        <w:numPr>
          <w:ilvl w:val="0"/>
          <w:numId w:val="7"/>
        </w:numPr>
        <w:ind w:left="1446"/>
        <w:rPr>
          <w:rFonts w:ascii="Huawei Sans" w:hAnsi="Huawei Sans" w:cs="Huawei Sans"/>
        </w:rPr>
      </w:pPr>
      <w:proofErr w:type="spellStart"/>
      <w:r w:rsidRPr="00525181">
        <w:rPr>
          <w:rFonts w:ascii="Huawei Sans" w:hAnsi="Huawei Sans" w:cs="Huawei Sans"/>
        </w:rPr>
        <w:t>school_department</w:t>
      </w:r>
      <w:proofErr w:type="spellEnd"/>
      <w:r w:rsidRPr="00525181">
        <w:rPr>
          <w:rFonts w:ascii="Huawei Sans" w:hAnsi="Huawei Sans" w:cs="Huawei Sans"/>
        </w:rPr>
        <w:t>（</w:t>
      </w:r>
      <w:proofErr w:type="spellStart"/>
      <w:r w:rsidRPr="00525181">
        <w:rPr>
          <w:rFonts w:ascii="Huawei Sans" w:hAnsi="Huawei Sans" w:cs="Huawei Sans"/>
        </w:rPr>
        <w:t>depart_id</w:t>
      </w:r>
      <w:proofErr w:type="spellEnd"/>
      <w:r w:rsidRPr="00525181">
        <w:rPr>
          <w:rFonts w:ascii="Huawei Sans" w:hAnsi="Huawei Sans" w:cs="Huawei Sans"/>
        </w:rPr>
        <w:t>，</w:t>
      </w:r>
      <w:proofErr w:type="spellStart"/>
      <w:r w:rsidRPr="00525181">
        <w:rPr>
          <w:rFonts w:ascii="Huawei Sans" w:hAnsi="Huawei Sans" w:cs="Huawei Sans"/>
        </w:rPr>
        <w:t>depart_name</w:t>
      </w:r>
      <w:proofErr w:type="spellEnd"/>
      <w:r w:rsidRPr="00525181">
        <w:rPr>
          <w:rFonts w:ascii="Huawei Sans" w:hAnsi="Huawei Sans" w:cs="Huawei Sans"/>
        </w:rPr>
        <w:t>，</w:t>
      </w:r>
      <w:proofErr w:type="spellStart"/>
      <w:r w:rsidRPr="00525181">
        <w:rPr>
          <w:rFonts w:ascii="Huawei Sans" w:hAnsi="Huawei Sans" w:cs="Huawei Sans"/>
        </w:rPr>
        <w:t>depart_teacher</w:t>
      </w:r>
      <w:proofErr w:type="spellEnd"/>
      <w:r w:rsidRPr="00525181">
        <w:rPr>
          <w:rFonts w:ascii="Huawei Sans" w:hAnsi="Huawei Sans" w:cs="Huawei Sans"/>
        </w:rPr>
        <w:t>）</w:t>
      </w:r>
    </w:p>
    <w:p w14:paraId="05B8B2F0"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course</w:t>
      </w:r>
      <w:r w:rsidRPr="00525181">
        <w:rPr>
          <w:rFonts w:ascii="Huawei Sans" w:hAnsi="Huawei Sans" w:cs="Huawei Sans"/>
        </w:rPr>
        <w:t>（</w:t>
      </w:r>
      <w:proofErr w:type="spellStart"/>
      <w:r w:rsidRPr="00525181">
        <w:rPr>
          <w:rFonts w:ascii="Huawei Sans" w:hAnsi="Huawei Sans" w:cs="Huawei Sans"/>
        </w:rPr>
        <w:t>cor_id</w:t>
      </w:r>
      <w:proofErr w:type="spellEnd"/>
      <w:r w:rsidRPr="00525181">
        <w:rPr>
          <w:rFonts w:ascii="Huawei Sans" w:hAnsi="Huawei Sans" w:cs="Huawei Sans"/>
        </w:rPr>
        <w:t>，</w:t>
      </w:r>
      <w:proofErr w:type="spellStart"/>
      <w:r w:rsidRPr="00525181">
        <w:rPr>
          <w:rFonts w:ascii="Huawei Sans" w:hAnsi="Huawei Sans" w:cs="Huawei Sans"/>
        </w:rPr>
        <w:t>cor_name</w:t>
      </w:r>
      <w:proofErr w:type="spellEnd"/>
      <w:r w:rsidRPr="00525181">
        <w:rPr>
          <w:rFonts w:ascii="Huawei Sans" w:hAnsi="Huawei Sans" w:cs="Huawei Sans"/>
        </w:rPr>
        <w:t>，</w:t>
      </w:r>
      <w:proofErr w:type="spellStart"/>
      <w:r w:rsidRPr="00525181">
        <w:rPr>
          <w:rFonts w:ascii="Huawei Sans" w:hAnsi="Huawei Sans" w:cs="Huawei Sans"/>
        </w:rPr>
        <w:t>cor_type</w:t>
      </w:r>
      <w:proofErr w:type="spellEnd"/>
      <w:r w:rsidRPr="00525181">
        <w:rPr>
          <w:rFonts w:ascii="Huawei Sans" w:hAnsi="Huawei Sans" w:cs="Huawei Sans"/>
        </w:rPr>
        <w:t>，</w:t>
      </w:r>
      <w:r w:rsidRPr="00525181">
        <w:rPr>
          <w:rFonts w:ascii="Huawei Sans" w:hAnsi="Huawei Sans" w:cs="Huawei Sans"/>
        </w:rPr>
        <w:t>credit</w:t>
      </w:r>
      <w:r w:rsidRPr="00525181">
        <w:rPr>
          <w:rFonts w:ascii="Huawei Sans" w:hAnsi="Huawei Sans" w:cs="Huawei Sans"/>
        </w:rPr>
        <w:t>）</w:t>
      </w:r>
    </w:p>
    <w:p w14:paraId="19B54E12" w14:textId="77777777" w:rsidR="00F9409E" w:rsidRPr="00525181" w:rsidRDefault="00F9409E" w:rsidP="00ED1505">
      <w:pPr>
        <w:pStyle w:val="1e"/>
        <w:rPr>
          <w:rFonts w:hint="eastAsia"/>
        </w:rPr>
      </w:pPr>
      <w:r w:rsidRPr="00525181">
        <w:t>对象之间的关系：</w:t>
      </w:r>
    </w:p>
    <w:p w14:paraId="5B80DACF"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一位学生可以选择多门课程，一门课程可被多名学生选择</w:t>
      </w:r>
    </w:p>
    <w:p w14:paraId="795721F8" w14:textId="325FB768"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一位老师可以</w:t>
      </w:r>
      <w:r w:rsidR="00762499">
        <w:t>教授</w:t>
      </w:r>
      <w:r w:rsidRPr="00525181">
        <w:rPr>
          <w:rFonts w:ascii="Huawei Sans" w:hAnsi="Huawei Sans" w:cs="Huawei Sans"/>
        </w:rPr>
        <w:t>多门课程，一门课程可被多名老师教授</w:t>
      </w:r>
    </w:p>
    <w:p w14:paraId="1EBF2114"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一个院系可由多个班级组成</w:t>
      </w:r>
    </w:p>
    <w:p w14:paraId="2564CB04"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一个院系可聘请多名老师</w:t>
      </w:r>
    </w:p>
    <w:p w14:paraId="522008ED" w14:textId="26CB786D" w:rsidR="00F9409E"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一个班级可由多名学生组成</w:t>
      </w:r>
    </w:p>
    <w:p w14:paraId="66D7BB25" w14:textId="7D337A91" w:rsidR="00E7453E" w:rsidRDefault="00E7453E" w:rsidP="00E7453E">
      <w:pPr>
        <w:pStyle w:val="renwu"/>
        <w:numPr>
          <w:ilvl w:val="0"/>
          <w:numId w:val="0"/>
        </w:numPr>
        <w:ind w:left="1021"/>
        <w:rPr>
          <w:rFonts w:ascii="Huawei Sans" w:hAnsi="Huawei Sans" w:cs="Huawei Sans"/>
        </w:rPr>
      </w:pPr>
    </w:p>
    <w:p w14:paraId="3AF1FDBE" w14:textId="147964EE" w:rsidR="00E7453E" w:rsidRDefault="00E7453E" w:rsidP="00E7453E">
      <w:pPr>
        <w:pStyle w:val="renwu"/>
        <w:numPr>
          <w:ilvl w:val="0"/>
          <w:numId w:val="0"/>
        </w:numPr>
        <w:ind w:left="1021"/>
        <w:rPr>
          <w:rFonts w:ascii="Huawei Sans" w:hAnsi="Huawei Sans" w:cs="Huawei Sans"/>
        </w:rPr>
      </w:pPr>
    </w:p>
    <w:p w14:paraId="1021B90F" w14:textId="1BFAF88E" w:rsidR="00E7453E" w:rsidRDefault="00E7453E" w:rsidP="00E7453E">
      <w:pPr>
        <w:pStyle w:val="renwu"/>
        <w:numPr>
          <w:ilvl w:val="0"/>
          <w:numId w:val="0"/>
        </w:numPr>
        <w:ind w:left="1021"/>
        <w:rPr>
          <w:rFonts w:ascii="Huawei Sans" w:hAnsi="Huawei Sans" w:cs="Huawei Sans"/>
        </w:rPr>
      </w:pPr>
    </w:p>
    <w:p w14:paraId="061E0FB2" w14:textId="556E01CA" w:rsidR="00E7453E" w:rsidRDefault="00E7453E" w:rsidP="00E7453E">
      <w:pPr>
        <w:pStyle w:val="renwu"/>
        <w:numPr>
          <w:ilvl w:val="0"/>
          <w:numId w:val="0"/>
        </w:numPr>
        <w:ind w:left="1021"/>
        <w:rPr>
          <w:rFonts w:ascii="Huawei Sans" w:hAnsi="Huawei Sans" w:cs="Huawei Sans"/>
        </w:rPr>
      </w:pPr>
    </w:p>
    <w:p w14:paraId="7847733A" w14:textId="0BDA5820" w:rsidR="00E7453E" w:rsidRDefault="00E7453E" w:rsidP="00E7453E">
      <w:pPr>
        <w:pStyle w:val="renwu"/>
        <w:numPr>
          <w:ilvl w:val="0"/>
          <w:numId w:val="0"/>
        </w:numPr>
        <w:ind w:left="1021"/>
        <w:rPr>
          <w:rFonts w:ascii="Huawei Sans" w:hAnsi="Huawei Sans" w:cs="Huawei Sans"/>
        </w:rPr>
      </w:pPr>
    </w:p>
    <w:p w14:paraId="527387BC" w14:textId="66166C1F" w:rsidR="00E7453E" w:rsidRDefault="00E7453E" w:rsidP="00E7453E">
      <w:pPr>
        <w:pStyle w:val="renwu"/>
        <w:numPr>
          <w:ilvl w:val="0"/>
          <w:numId w:val="0"/>
        </w:numPr>
        <w:ind w:left="1021"/>
        <w:rPr>
          <w:rFonts w:ascii="Huawei Sans" w:hAnsi="Huawei Sans" w:cs="Huawei Sans"/>
        </w:rPr>
      </w:pPr>
    </w:p>
    <w:p w14:paraId="053EC4D8" w14:textId="0DC1ED79" w:rsidR="00E7453E" w:rsidRDefault="00E7453E" w:rsidP="00E7453E">
      <w:pPr>
        <w:pStyle w:val="renwu"/>
        <w:numPr>
          <w:ilvl w:val="0"/>
          <w:numId w:val="0"/>
        </w:numPr>
        <w:ind w:left="1021"/>
        <w:rPr>
          <w:rFonts w:ascii="Huawei Sans" w:hAnsi="Huawei Sans" w:cs="Huawei Sans"/>
        </w:rPr>
      </w:pPr>
    </w:p>
    <w:p w14:paraId="63BFE2E4" w14:textId="78C85C8A" w:rsidR="00E7453E" w:rsidRDefault="00E7453E" w:rsidP="00E7453E">
      <w:pPr>
        <w:pStyle w:val="renwu"/>
        <w:numPr>
          <w:ilvl w:val="0"/>
          <w:numId w:val="0"/>
        </w:numPr>
        <w:ind w:left="1021"/>
        <w:rPr>
          <w:rFonts w:ascii="Huawei Sans" w:hAnsi="Huawei Sans" w:cs="Huawei Sans"/>
        </w:rPr>
      </w:pPr>
    </w:p>
    <w:p w14:paraId="3993117F" w14:textId="089B613F" w:rsidR="00E7453E" w:rsidRDefault="00E7453E" w:rsidP="00E7453E">
      <w:pPr>
        <w:pStyle w:val="renwu"/>
        <w:numPr>
          <w:ilvl w:val="0"/>
          <w:numId w:val="0"/>
        </w:numPr>
        <w:ind w:left="1021"/>
        <w:rPr>
          <w:rFonts w:ascii="Huawei Sans" w:hAnsi="Huawei Sans" w:cs="Huawei Sans"/>
        </w:rPr>
      </w:pPr>
    </w:p>
    <w:p w14:paraId="4BEE7392" w14:textId="2ACD63E3" w:rsidR="00E7453E" w:rsidRPr="00E7453E" w:rsidRDefault="00E7453E" w:rsidP="00E7453E">
      <w:pPr>
        <w:pStyle w:val="renwu"/>
        <w:numPr>
          <w:ilvl w:val="0"/>
          <w:numId w:val="0"/>
        </w:numPr>
        <w:ind w:left="1021"/>
        <w:rPr>
          <w:rFonts w:ascii="Huawei Sans" w:hAnsi="Huawei Sans" w:cs="Huawei Sans"/>
          <w:b/>
          <w:sz w:val="30"/>
          <w:szCs w:val="30"/>
        </w:rPr>
      </w:pPr>
      <w:r w:rsidRPr="00E7453E">
        <w:rPr>
          <w:rFonts w:ascii="Huawei Sans" w:hAnsi="Huawei Sans" w:cs="Huawei Sans" w:hint="eastAsia"/>
          <w:b/>
          <w:sz w:val="30"/>
          <w:szCs w:val="30"/>
        </w:rPr>
        <w:t>说明：请先自行绘制</w:t>
      </w:r>
      <w:r w:rsidRPr="00E7453E">
        <w:rPr>
          <w:rFonts w:ascii="Huawei Sans" w:hAnsi="Huawei Sans" w:cs="Huawei Sans" w:hint="eastAsia"/>
          <w:b/>
          <w:sz w:val="30"/>
          <w:szCs w:val="30"/>
        </w:rPr>
        <w:t>E</w:t>
      </w:r>
      <w:r w:rsidRPr="00E7453E">
        <w:rPr>
          <w:rFonts w:ascii="Huawei Sans" w:hAnsi="Huawei Sans" w:cs="Huawei Sans"/>
          <w:b/>
          <w:sz w:val="30"/>
          <w:szCs w:val="30"/>
        </w:rPr>
        <w:t>R</w:t>
      </w:r>
      <w:r w:rsidRPr="00E7453E">
        <w:rPr>
          <w:rFonts w:ascii="Huawei Sans" w:hAnsi="Huawei Sans" w:cs="Huawei Sans" w:hint="eastAsia"/>
          <w:b/>
          <w:sz w:val="30"/>
          <w:szCs w:val="30"/>
        </w:rPr>
        <w:t>图，再和给出的</w:t>
      </w:r>
      <w:r w:rsidRPr="00E7453E">
        <w:rPr>
          <w:rFonts w:ascii="Huawei Sans" w:hAnsi="Huawei Sans" w:cs="Huawei Sans" w:hint="eastAsia"/>
          <w:b/>
          <w:sz w:val="30"/>
          <w:szCs w:val="30"/>
        </w:rPr>
        <w:t>E</w:t>
      </w:r>
      <w:r w:rsidRPr="00E7453E">
        <w:rPr>
          <w:rFonts w:ascii="Huawei Sans" w:hAnsi="Huawei Sans" w:cs="Huawei Sans"/>
          <w:b/>
          <w:sz w:val="30"/>
          <w:szCs w:val="30"/>
        </w:rPr>
        <w:t>R</w:t>
      </w:r>
      <w:r w:rsidRPr="00E7453E">
        <w:rPr>
          <w:rFonts w:ascii="Huawei Sans" w:hAnsi="Huawei Sans" w:cs="Huawei Sans" w:hint="eastAsia"/>
          <w:b/>
          <w:sz w:val="30"/>
          <w:szCs w:val="30"/>
        </w:rPr>
        <w:t>图进行参考对照。</w:t>
      </w:r>
      <w:r w:rsidR="00A43ECB">
        <w:rPr>
          <w:rFonts w:ascii="Huawei Sans" w:hAnsi="Huawei Sans" w:cs="Huawei Sans" w:hint="eastAsia"/>
          <w:b/>
          <w:sz w:val="30"/>
          <w:szCs w:val="30"/>
        </w:rPr>
        <w:t>请将自行绘制的</w:t>
      </w:r>
      <w:r w:rsidR="00A43ECB">
        <w:rPr>
          <w:rFonts w:ascii="Huawei Sans" w:hAnsi="Huawei Sans" w:cs="Huawei Sans" w:hint="eastAsia"/>
          <w:b/>
          <w:sz w:val="30"/>
          <w:szCs w:val="30"/>
        </w:rPr>
        <w:t>E</w:t>
      </w:r>
      <w:r w:rsidR="00A43ECB">
        <w:rPr>
          <w:rFonts w:ascii="Huawei Sans" w:hAnsi="Huawei Sans" w:cs="Huawei Sans"/>
          <w:b/>
          <w:sz w:val="30"/>
          <w:szCs w:val="30"/>
        </w:rPr>
        <w:t>R</w:t>
      </w:r>
      <w:r w:rsidR="00A43ECB">
        <w:rPr>
          <w:rFonts w:ascii="Huawei Sans" w:hAnsi="Huawei Sans" w:cs="Huawei Sans" w:hint="eastAsia"/>
          <w:b/>
          <w:sz w:val="30"/>
          <w:szCs w:val="30"/>
        </w:rPr>
        <w:t>图填写在实验报告中。</w:t>
      </w:r>
    </w:p>
    <w:p w14:paraId="63EAA54A" w14:textId="77EB0159" w:rsidR="00E7453E" w:rsidRDefault="00E7453E" w:rsidP="00E7453E">
      <w:pPr>
        <w:pStyle w:val="renwu"/>
        <w:numPr>
          <w:ilvl w:val="0"/>
          <w:numId w:val="0"/>
        </w:numPr>
        <w:ind w:left="1021"/>
        <w:rPr>
          <w:rFonts w:ascii="Huawei Sans" w:hAnsi="Huawei Sans" w:cs="Huawei Sans"/>
        </w:rPr>
      </w:pPr>
    </w:p>
    <w:p w14:paraId="0D9F98CA" w14:textId="079AC0AC" w:rsidR="00E7453E" w:rsidRDefault="00E7453E" w:rsidP="00E7453E">
      <w:pPr>
        <w:pStyle w:val="renwu"/>
        <w:numPr>
          <w:ilvl w:val="0"/>
          <w:numId w:val="0"/>
        </w:numPr>
        <w:ind w:left="1021"/>
        <w:rPr>
          <w:rFonts w:ascii="Huawei Sans" w:hAnsi="Huawei Sans" w:cs="Huawei Sans"/>
        </w:rPr>
      </w:pPr>
    </w:p>
    <w:p w14:paraId="56DE4A38" w14:textId="3F3E8968" w:rsidR="00E7453E" w:rsidRDefault="00E7453E" w:rsidP="00E7453E">
      <w:pPr>
        <w:pStyle w:val="renwu"/>
        <w:numPr>
          <w:ilvl w:val="0"/>
          <w:numId w:val="0"/>
        </w:numPr>
        <w:ind w:left="1021"/>
        <w:rPr>
          <w:rFonts w:ascii="Huawei Sans" w:hAnsi="Huawei Sans" w:cs="Huawei Sans"/>
        </w:rPr>
      </w:pPr>
    </w:p>
    <w:p w14:paraId="5D2A299B" w14:textId="0F576CE7" w:rsidR="00E7453E" w:rsidRDefault="00E7453E" w:rsidP="00E7453E">
      <w:pPr>
        <w:pStyle w:val="renwu"/>
        <w:numPr>
          <w:ilvl w:val="0"/>
          <w:numId w:val="0"/>
        </w:numPr>
        <w:ind w:left="1021"/>
        <w:rPr>
          <w:rFonts w:ascii="Huawei Sans" w:hAnsi="Huawei Sans" w:cs="Huawei Sans"/>
        </w:rPr>
      </w:pPr>
    </w:p>
    <w:p w14:paraId="27F99244" w14:textId="312343C1" w:rsidR="00E7453E" w:rsidRDefault="00E7453E" w:rsidP="00E7453E">
      <w:pPr>
        <w:pStyle w:val="renwu"/>
        <w:numPr>
          <w:ilvl w:val="0"/>
          <w:numId w:val="0"/>
        </w:numPr>
        <w:ind w:left="1021"/>
        <w:rPr>
          <w:rFonts w:ascii="Huawei Sans" w:hAnsi="Huawei Sans" w:cs="Huawei Sans"/>
        </w:rPr>
      </w:pPr>
    </w:p>
    <w:p w14:paraId="30EB1037" w14:textId="15D229E6" w:rsidR="00E7453E" w:rsidRDefault="00E7453E" w:rsidP="00E7453E">
      <w:pPr>
        <w:pStyle w:val="renwu"/>
        <w:numPr>
          <w:ilvl w:val="0"/>
          <w:numId w:val="0"/>
        </w:numPr>
        <w:ind w:left="1021"/>
        <w:rPr>
          <w:rFonts w:ascii="Huawei Sans" w:hAnsi="Huawei Sans" w:cs="Huawei Sans"/>
        </w:rPr>
      </w:pPr>
    </w:p>
    <w:p w14:paraId="3A9E1952" w14:textId="2758A4E7" w:rsidR="00E7453E" w:rsidRDefault="00E7453E" w:rsidP="00E7453E">
      <w:pPr>
        <w:pStyle w:val="renwu"/>
        <w:numPr>
          <w:ilvl w:val="0"/>
          <w:numId w:val="0"/>
        </w:numPr>
        <w:ind w:left="1021"/>
        <w:rPr>
          <w:rFonts w:ascii="Huawei Sans" w:hAnsi="Huawei Sans" w:cs="Huawei Sans"/>
        </w:rPr>
      </w:pPr>
    </w:p>
    <w:p w14:paraId="0EBAEEFD" w14:textId="1771B888" w:rsidR="00E7453E" w:rsidRDefault="00E7453E" w:rsidP="00E7453E">
      <w:pPr>
        <w:pStyle w:val="renwu"/>
        <w:numPr>
          <w:ilvl w:val="0"/>
          <w:numId w:val="0"/>
        </w:numPr>
        <w:ind w:left="1021"/>
        <w:rPr>
          <w:rFonts w:ascii="Huawei Sans" w:hAnsi="Huawei Sans" w:cs="Huawei Sans"/>
        </w:rPr>
      </w:pPr>
    </w:p>
    <w:p w14:paraId="00C0E864" w14:textId="2365AB59" w:rsidR="00E7453E" w:rsidRDefault="00E7453E" w:rsidP="00E7453E">
      <w:pPr>
        <w:pStyle w:val="renwu"/>
        <w:numPr>
          <w:ilvl w:val="0"/>
          <w:numId w:val="0"/>
        </w:numPr>
        <w:ind w:left="1021"/>
        <w:rPr>
          <w:rFonts w:ascii="Huawei Sans" w:hAnsi="Huawei Sans" w:cs="Huawei Sans"/>
        </w:rPr>
      </w:pPr>
    </w:p>
    <w:p w14:paraId="0E6B3536" w14:textId="0E99993E" w:rsidR="00E7453E" w:rsidRDefault="00E7453E" w:rsidP="00E7453E">
      <w:pPr>
        <w:pStyle w:val="renwu"/>
        <w:numPr>
          <w:ilvl w:val="0"/>
          <w:numId w:val="0"/>
        </w:numPr>
        <w:ind w:left="1021"/>
        <w:rPr>
          <w:rFonts w:ascii="Huawei Sans" w:hAnsi="Huawei Sans" w:cs="Huawei Sans"/>
        </w:rPr>
      </w:pPr>
    </w:p>
    <w:p w14:paraId="35989433" w14:textId="72C51DD7" w:rsidR="00E7453E" w:rsidRDefault="00E7453E" w:rsidP="00E7453E">
      <w:pPr>
        <w:pStyle w:val="renwu"/>
        <w:numPr>
          <w:ilvl w:val="0"/>
          <w:numId w:val="0"/>
        </w:numPr>
        <w:ind w:left="1021"/>
        <w:rPr>
          <w:rFonts w:ascii="Huawei Sans" w:hAnsi="Huawei Sans" w:cs="Huawei Sans"/>
        </w:rPr>
      </w:pPr>
    </w:p>
    <w:p w14:paraId="0F16C79B" w14:textId="74127537" w:rsidR="00E7453E" w:rsidRDefault="00E7453E" w:rsidP="00E7453E">
      <w:pPr>
        <w:pStyle w:val="renwu"/>
        <w:numPr>
          <w:ilvl w:val="0"/>
          <w:numId w:val="0"/>
        </w:numPr>
        <w:ind w:left="1021"/>
        <w:rPr>
          <w:rFonts w:ascii="Huawei Sans" w:hAnsi="Huawei Sans" w:cs="Huawei Sans"/>
        </w:rPr>
      </w:pPr>
    </w:p>
    <w:p w14:paraId="0327A436" w14:textId="0603676B" w:rsidR="00E7453E" w:rsidRDefault="00E7453E" w:rsidP="00E7453E">
      <w:pPr>
        <w:pStyle w:val="renwu"/>
        <w:numPr>
          <w:ilvl w:val="0"/>
          <w:numId w:val="0"/>
        </w:numPr>
        <w:ind w:left="1021"/>
        <w:rPr>
          <w:rFonts w:ascii="Huawei Sans" w:hAnsi="Huawei Sans" w:cs="Huawei Sans"/>
        </w:rPr>
      </w:pPr>
    </w:p>
    <w:p w14:paraId="4BA338BB" w14:textId="5E9E3761" w:rsidR="00E7453E" w:rsidRDefault="00E7453E" w:rsidP="00E7453E">
      <w:pPr>
        <w:pStyle w:val="renwu"/>
        <w:numPr>
          <w:ilvl w:val="0"/>
          <w:numId w:val="0"/>
        </w:numPr>
        <w:ind w:left="1021"/>
        <w:rPr>
          <w:rFonts w:ascii="Huawei Sans" w:hAnsi="Huawei Sans" w:cs="Huawei Sans"/>
        </w:rPr>
      </w:pPr>
    </w:p>
    <w:p w14:paraId="76BF6AF6" w14:textId="5B31549B" w:rsidR="00E7453E" w:rsidRDefault="00E7453E" w:rsidP="00E7453E">
      <w:pPr>
        <w:pStyle w:val="renwu"/>
        <w:numPr>
          <w:ilvl w:val="0"/>
          <w:numId w:val="0"/>
        </w:numPr>
        <w:ind w:left="1021"/>
        <w:rPr>
          <w:rFonts w:ascii="Huawei Sans" w:hAnsi="Huawei Sans" w:cs="Huawei Sans"/>
        </w:rPr>
      </w:pPr>
    </w:p>
    <w:p w14:paraId="0E87B047" w14:textId="62FFC5A2" w:rsidR="00E7453E" w:rsidRDefault="00E7453E" w:rsidP="00E7453E">
      <w:pPr>
        <w:pStyle w:val="renwu"/>
        <w:numPr>
          <w:ilvl w:val="0"/>
          <w:numId w:val="0"/>
        </w:numPr>
        <w:ind w:left="1021"/>
        <w:rPr>
          <w:rFonts w:ascii="Huawei Sans" w:hAnsi="Huawei Sans" w:cs="Huawei Sans"/>
        </w:rPr>
      </w:pPr>
    </w:p>
    <w:p w14:paraId="094DB48B" w14:textId="75BAE3C2" w:rsidR="00E7453E" w:rsidRDefault="00E7453E" w:rsidP="00E7453E">
      <w:pPr>
        <w:pStyle w:val="renwu"/>
        <w:numPr>
          <w:ilvl w:val="0"/>
          <w:numId w:val="0"/>
        </w:numPr>
        <w:ind w:left="1021"/>
        <w:rPr>
          <w:rFonts w:ascii="Huawei Sans" w:hAnsi="Huawei Sans" w:cs="Huawei Sans"/>
        </w:rPr>
      </w:pPr>
    </w:p>
    <w:p w14:paraId="1DC08F3A" w14:textId="5B3F74E5" w:rsidR="00E7453E" w:rsidRDefault="00E7453E" w:rsidP="00E7453E">
      <w:pPr>
        <w:pStyle w:val="renwu"/>
        <w:numPr>
          <w:ilvl w:val="0"/>
          <w:numId w:val="0"/>
        </w:numPr>
        <w:ind w:left="1021"/>
        <w:rPr>
          <w:rFonts w:ascii="Huawei Sans" w:hAnsi="Huawei Sans" w:cs="Huawei Sans"/>
        </w:rPr>
      </w:pPr>
    </w:p>
    <w:p w14:paraId="2C744943" w14:textId="17D4E725" w:rsidR="00E7453E" w:rsidRDefault="00E7453E" w:rsidP="00E7453E">
      <w:pPr>
        <w:pStyle w:val="renwu"/>
        <w:numPr>
          <w:ilvl w:val="0"/>
          <w:numId w:val="0"/>
        </w:numPr>
        <w:ind w:left="1021"/>
        <w:rPr>
          <w:rFonts w:ascii="Huawei Sans" w:hAnsi="Huawei Sans" w:cs="Huawei Sans"/>
        </w:rPr>
      </w:pPr>
    </w:p>
    <w:p w14:paraId="5DB444D1" w14:textId="1C271DFC" w:rsidR="00E7453E" w:rsidRDefault="00E7453E" w:rsidP="00E7453E">
      <w:pPr>
        <w:pStyle w:val="renwu"/>
        <w:numPr>
          <w:ilvl w:val="0"/>
          <w:numId w:val="0"/>
        </w:numPr>
        <w:ind w:left="1021"/>
        <w:rPr>
          <w:rFonts w:ascii="Huawei Sans" w:hAnsi="Huawei Sans" w:cs="Huawei Sans"/>
        </w:rPr>
      </w:pPr>
    </w:p>
    <w:p w14:paraId="23B61A1A" w14:textId="016EF249" w:rsidR="00E7453E" w:rsidRDefault="00E7453E" w:rsidP="00E7453E">
      <w:pPr>
        <w:pStyle w:val="renwu"/>
        <w:numPr>
          <w:ilvl w:val="0"/>
          <w:numId w:val="0"/>
        </w:numPr>
        <w:ind w:left="1021"/>
        <w:rPr>
          <w:rFonts w:ascii="Huawei Sans" w:hAnsi="Huawei Sans" w:cs="Huawei Sans"/>
        </w:rPr>
      </w:pPr>
    </w:p>
    <w:p w14:paraId="18518202" w14:textId="75E85549" w:rsidR="00E7453E" w:rsidRDefault="00E7453E" w:rsidP="00E7453E">
      <w:pPr>
        <w:pStyle w:val="renwu"/>
        <w:numPr>
          <w:ilvl w:val="0"/>
          <w:numId w:val="0"/>
        </w:numPr>
        <w:ind w:left="1021"/>
        <w:rPr>
          <w:rFonts w:ascii="Huawei Sans" w:hAnsi="Huawei Sans" w:cs="Huawei Sans"/>
        </w:rPr>
      </w:pPr>
    </w:p>
    <w:p w14:paraId="6D1CB80E" w14:textId="7EE40D79" w:rsidR="00E7453E" w:rsidRDefault="00E7453E" w:rsidP="00E7453E">
      <w:pPr>
        <w:pStyle w:val="renwu"/>
        <w:numPr>
          <w:ilvl w:val="0"/>
          <w:numId w:val="0"/>
        </w:numPr>
        <w:ind w:left="1021"/>
        <w:rPr>
          <w:rFonts w:ascii="Huawei Sans" w:hAnsi="Huawei Sans" w:cs="Huawei Sans"/>
        </w:rPr>
      </w:pPr>
    </w:p>
    <w:p w14:paraId="0DE5CB0E" w14:textId="78962FCE" w:rsidR="00E7453E" w:rsidRDefault="00E7453E" w:rsidP="00E7453E">
      <w:pPr>
        <w:pStyle w:val="renwu"/>
        <w:numPr>
          <w:ilvl w:val="0"/>
          <w:numId w:val="0"/>
        </w:numPr>
        <w:ind w:left="1021"/>
        <w:rPr>
          <w:rFonts w:ascii="Huawei Sans" w:hAnsi="Huawei Sans" w:cs="Huawei Sans"/>
        </w:rPr>
      </w:pPr>
    </w:p>
    <w:p w14:paraId="34B4D9D6" w14:textId="07C2944E" w:rsidR="00E7453E" w:rsidRDefault="00E7453E" w:rsidP="00E7453E">
      <w:pPr>
        <w:pStyle w:val="renwu"/>
        <w:numPr>
          <w:ilvl w:val="0"/>
          <w:numId w:val="0"/>
        </w:numPr>
        <w:ind w:left="1021"/>
        <w:rPr>
          <w:rFonts w:ascii="Huawei Sans" w:hAnsi="Huawei Sans" w:cs="Huawei Sans"/>
        </w:rPr>
      </w:pPr>
    </w:p>
    <w:p w14:paraId="4EC032C0" w14:textId="70FE4044" w:rsidR="00E7453E" w:rsidRDefault="00E7453E" w:rsidP="00E7453E">
      <w:pPr>
        <w:pStyle w:val="renwu"/>
        <w:numPr>
          <w:ilvl w:val="0"/>
          <w:numId w:val="0"/>
        </w:numPr>
        <w:ind w:left="1021"/>
        <w:rPr>
          <w:rFonts w:ascii="Huawei Sans" w:hAnsi="Huawei Sans" w:cs="Huawei Sans"/>
        </w:rPr>
      </w:pPr>
    </w:p>
    <w:p w14:paraId="64F45362" w14:textId="1133AA23" w:rsidR="00E7453E" w:rsidRDefault="00E7453E" w:rsidP="00E7453E">
      <w:pPr>
        <w:pStyle w:val="renwu"/>
        <w:numPr>
          <w:ilvl w:val="0"/>
          <w:numId w:val="0"/>
        </w:numPr>
        <w:ind w:left="1021"/>
        <w:rPr>
          <w:rFonts w:ascii="Huawei Sans" w:hAnsi="Huawei Sans" w:cs="Huawei Sans"/>
        </w:rPr>
      </w:pPr>
    </w:p>
    <w:p w14:paraId="0612ACED" w14:textId="21C9A4E4" w:rsidR="00E7453E" w:rsidRDefault="00E7453E" w:rsidP="00E7453E">
      <w:pPr>
        <w:pStyle w:val="renwu"/>
        <w:numPr>
          <w:ilvl w:val="0"/>
          <w:numId w:val="0"/>
        </w:numPr>
        <w:ind w:left="1021"/>
        <w:rPr>
          <w:rFonts w:ascii="Huawei Sans" w:hAnsi="Huawei Sans" w:cs="Huawei Sans"/>
        </w:rPr>
      </w:pPr>
    </w:p>
    <w:p w14:paraId="4FC786E9" w14:textId="1FA38EE3" w:rsidR="00E7453E" w:rsidRDefault="00E7453E" w:rsidP="00E7453E">
      <w:pPr>
        <w:pStyle w:val="renwu"/>
        <w:numPr>
          <w:ilvl w:val="0"/>
          <w:numId w:val="0"/>
        </w:numPr>
        <w:ind w:left="1021"/>
        <w:rPr>
          <w:rFonts w:ascii="Huawei Sans" w:hAnsi="Huawei Sans" w:cs="Huawei Sans"/>
        </w:rPr>
      </w:pPr>
    </w:p>
    <w:p w14:paraId="60AD5CED" w14:textId="3BB5B1F0" w:rsidR="00E7453E" w:rsidRDefault="00E7453E" w:rsidP="00E7453E">
      <w:pPr>
        <w:pStyle w:val="renwu"/>
        <w:numPr>
          <w:ilvl w:val="0"/>
          <w:numId w:val="0"/>
        </w:numPr>
        <w:ind w:left="1021"/>
        <w:rPr>
          <w:rFonts w:ascii="Huawei Sans" w:hAnsi="Huawei Sans" w:cs="Huawei Sans"/>
        </w:rPr>
      </w:pPr>
    </w:p>
    <w:p w14:paraId="4478091F" w14:textId="7F94E129" w:rsidR="00E7453E" w:rsidRDefault="00E7453E" w:rsidP="00E7453E">
      <w:pPr>
        <w:pStyle w:val="renwu"/>
        <w:numPr>
          <w:ilvl w:val="0"/>
          <w:numId w:val="0"/>
        </w:numPr>
        <w:ind w:left="1021"/>
        <w:rPr>
          <w:rFonts w:ascii="Huawei Sans" w:hAnsi="Huawei Sans" w:cs="Huawei Sans"/>
        </w:rPr>
      </w:pPr>
    </w:p>
    <w:p w14:paraId="0D8EEB77" w14:textId="5D79576F" w:rsidR="00E7453E" w:rsidRDefault="00E7453E" w:rsidP="00E7453E">
      <w:pPr>
        <w:pStyle w:val="renwu"/>
        <w:numPr>
          <w:ilvl w:val="0"/>
          <w:numId w:val="0"/>
        </w:numPr>
        <w:ind w:left="1021"/>
        <w:rPr>
          <w:rFonts w:ascii="Huawei Sans" w:hAnsi="Huawei Sans" w:cs="Huawei Sans"/>
        </w:rPr>
      </w:pPr>
    </w:p>
    <w:p w14:paraId="131C1D4F" w14:textId="45E2300C" w:rsidR="00E7453E" w:rsidRDefault="00E7453E" w:rsidP="00E7453E">
      <w:pPr>
        <w:pStyle w:val="renwu"/>
        <w:numPr>
          <w:ilvl w:val="0"/>
          <w:numId w:val="0"/>
        </w:numPr>
        <w:ind w:left="1021"/>
        <w:rPr>
          <w:rFonts w:ascii="Huawei Sans" w:hAnsi="Huawei Sans" w:cs="Huawei Sans"/>
        </w:rPr>
      </w:pPr>
    </w:p>
    <w:p w14:paraId="115A1A40" w14:textId="587EB6D1" w:rsidR="00E7453E" w:rsidRDefault="00E7453E" w:rsidP="00E7453E">
      <w:pPr>
        <w:pStyle w:val="renwu"/>
        <w:numPr>
          <w:ilvl w:val="0"/>
          <w:numId w:val="0"/>
        </w:numPr>
        <w:ind w:left="1021"/>
        <w:rPr>
          <w:rFonts w:ascii="Huawei Sans" w:hAnsi="Huawei Sans" w:cs="Huawei Sans"/>
        </w:rPr>
      </w:pPr>
    </w:p>
    <w:p w14:paraId="10385049" w14:textId="3C630E12" w:rsidR="00E7453E" w:rsidRDefault="00E7453E" w:rsidP="00E7453E">
      <w:pPr>
        <w:pStyle w:val="renwu"/>
        <w:numPr>
          <w:ilvl w:val="0"/>
          <w:numId w:val="0"/>
        </w:numPr>
        <w:ind w:left="1021"/>
        <w:rPr>
          <w:rFonts w:ascii="Huawei Sans" w:hAnsi="Huawei Sans" w:cs="Huawei Sans"/>
        </w:rPr>
      </w:pPr>
    </w:p>
    <w:p w14:paraId="3F1F94E4" w14:textId="58F1CAFF" w:rsidR="00E7453E" w:rsidRDefault="00E7453E" w:rsidP="00E7453E">
      <w:pPr>
        <w:pStyle w:val="renwu"/>
        <w:numPr>
          <w:ilvl w:val="0"/>
          <w:numId w:val="0"/>
        </w:numPr>
        <w:ind w:left="1021"/>
        <w:rPr>
          <w:rFonts w:ascii="Huawei Sans" w:hAnsi="Huawei Sans" w:cs="Huawei Sans"/>
        </w:rPr>
      </w:pPr>
    </w:p>
    <w:p w14:paraId="4F057878" w14:textId="3D1ED834" w:rsidR="00E7453E" w:rsidRDefault="00E7453E" w:rsidP="00E7453E">
      <w:pPr>
        <w:pStyle w:val="renwu"/>
        <w:numPr>
          <w:ilvl w:val="0"/>
          <w:numId w:val="0"/>
        </w:numPr>
        <w:ind w:left="1021"/>
        <w:rPr>
          <w:rFonts w:ascii="Huawei Sans" w:hAnsi="Huawei Sans" w:cs="Huawei Sans"/>
        </w:rPr>
      </w:pPr>
    </w:p>
    <w:p w14:paraId="635927D1" w14:textId="3F9C4156" w:rsidR="00E7453E" w:rsidRDefault="00E7453E" w:rsidP="00E7453E">
      <w:pPr>
        <w:pStyle w:val="renwu"/>
        <w:numPr>
          <w:ilvl w:val="0"/>
          <w:numId w:val="0"/>
        </w:numPr>
        <w:ind w:left="1021"/>
        <w:rPr>
          <w:rFonts w:ascii="Huawei Sans" w:hAnsi="Huawei Sans" w:cs="Huawei Sans"/>
        </w:rPr>
      </w:pPr>
    </w:p>
    <w:p w14:paraId="688362EC" w14:textId="3F9A5DF0" w:rsidR="00E7453E" w:rsidRDefault="00E7453E" w:rsidP="00E7453E">
      <w:pPr>
        <w:pStyle w:val="renwu"/>
        <w:numPr>
          <w:ilvl w:val="0"/>
          <w:numId w:val="0"/>
        </w:numPr>
        <w:ind w:left="1021"/>
        <w:rPr>
          <w:rFonts w:ascii="Huawei Sans" w:hAnsi="Huawei Sans" w:cs="Huawei Sans"/>
        </w:rPr>
      </w:pPr>
    </w:p>
    <w:p w14:paraId="20129263" w14:textId="763CC10D" w:rsidR="00E7453E" w:rsidRDefault="00E7453E" w:rsidP="00E7453E">
      <w:pPr>
        <w:pStyle w:val="renwu"/>
        <w:numPr>
          <w:ilvl w:val="0"/>
          <w:numId w:val="0"/>
        </w:numPr>
        <w:ind w:left="1021"/>
        <w:rPr>
          <w:rFonts w:ascii="Huawei Sans" w:hAnsi="Huawei Sans" w:cs="Huawei Sans"/>
        </w:rPr>
      </w:pPr>
    </w:p>
    <w:p w14:paraId="13C70FC7" w14:textId="61867CB6" w:rsidR="00E7453E" w:rsidRDefault="00E7453E" w:rsidP="00E7453E">
      <w:pPr>
        <w:pStyle w:val="renwu"/>
        <w:numPr>
          <w:ilvl w:val="0"/>
          <w:numId w:val="0"/>
        </w:numPr>
        <w:ind w:left="1021"/>
        <w:rPr>
          <w:rFonts w:ascii="Huawei Sans" w:hAnsi="Huawei Sans" w:cs="Huawei Sans"/>
        </w:rPr>
      </w:pPr>
    </w:p>
    <w:p w14:paraId="7F6B4BB9" w14:textId="3AF6151A" w:rsidR="00E7453E" w:rsidRDefault="00E7453E" w:rsidP="00E7453E">
      <w:pPr>
        <w:pStyle w:val="renwu"/>
        <w:numPr>
          <w:ilvl w:val="0"/>
          <w:numId w:val="0"/>
        </w:numPr>
        <w:ind w:left="1021"/>
        <w:rPr>
          <w:rFonts w:ascii="Huawei Sans" w:hAnsi="Huawei Sans" w:cs="Huawei Sans"/>
        </w:rPr>
      </w:pPr>
    </w:p>
    <w:p w14:paraId="0D944CF5" w14:textId="7A8E50B5" w:rsidR="00E7453E" w:rsidRDefault="00E7453E" w:rsidP="00E7453E">
      <w:pPr>
        <w:pStyle w:val="renwu"/>
        <w:numPr>
          <w:ilvl w:val="0"/>
          <w:numId w:val="0"/>
        </w:numPr>
        <w:ind w:left="1021"/>
        <w:rPr>
          <w:rFonts w:ascii="Huawei Sans" w:hAnsi="Huawei Sans" w:cs="Huawei Sans"/>
        </w:rPr>
      </w:pPr>
    </w:p>
    <w:p w14:paraId="40BB3C18" w14:textId="77777777" w:rsidR="00E7453E" w:rsidRPr="00525181" w:rsidRDefault="00E7453E" w:rsidP="00E7453E">
      <w:pPr>
        <w:pStyle w:val="renwu"/>
        <w:numPr>
          <w:ilvl w:val="0"/>
          <w:numId w:val="0"/>
        </w:numPr>
        <w:ind w:left="1021"/>
        <w:rPr>
          <w:rFonts w:ascii="Huawei Sans" w:hAnsi="Huawei Sans" w:cs="Huawei Sans"/>
        </w:rPr>
      </w:pPr>
    </w:p>
    <w:p w14:paraId="28825F42" w14:textId="58A9CA05" w:rsidR="00F9409E" w:rsidRPr="00525181" w:rsidRDefault="00F9409E" w:rsidP="00F9409E">
      <w:pPr>
        <w:pStyle w:val="3"/>
        <w:rPr>
          <w:rFonts w:ascii="Huawei Sans" w:hAnsi="Huawei Sans" w:cs="Huawei Sans"/>
        </w:rPr>
      </w:pPr>
      <w:bookmarkStart w:id="51" w:name="_Toc81318145"/>
      <w:r w:rsidRPr="00525181">
        <w:rPr>
          <w:rFonts w:ascii="Huawei Sans" w:hAnsi="Huawei Sans" w:cs="Huawei Sans"/>
        </w:rPr>
        <w:lastRenderedPageBreak/>
        <w:t>E-R</w:t>
      </w:r>
      <w:r w:rsidRPr="00525181">
        <w:rPr>
          <w:rFonts w:ascii="Huawei Sans" w:hAnsi="Huawei Sans" w:cs="Huawei Sans"/>
        </w:rPr>
        <w:t>图</w:t>
      </w:r>
      <w:bookmarkEnd w:id="51"/>
    </w:p>
    <w:p w14:paraId="2809011D" w14:textId="3000F34A" w:rsidR="0049632C" w:rsidRDefault="00ED1505" w:rsidP="00ED1505">
      <w:pPr>
        <w:pStyle w:val="1e"/>
        <w:rPr>
          <w:rFonts w:hint="eastAsia"/>
        </w:rPr>
      </w:pPr>
      <w:r>
        <w:rPr>
          <w:noProof/>
        </w:rPr>
        <mc:AlternateContent>
          <mc:Choice Requires="wps">
            <w:drawing>
              <wp:anchor distT="0" distB="0" distL="114300" distR="114300" simplePos="0" relativeHeight="251659264" behindDoc="0" locked="0" layoutInCell="1" allowOverlap="1" wp14:anchorId="4CF567D8" wp14:editId="14DBEF23">
                <wp:simplePos x="0" y="0"/>
                <wp:positionH relativeFrom="column">
                  <wp:posOffset>3165914</wp:posOffset>
                </wp:positionH>
                <wp:positionV relativeFrom="paragraph">
                  <wp:posOffset>1147006</wp:posOffset>
                </wp:positionV>
                <wp:extent cx="914400" cy="310662"/>
                <wp:effectExtent l="0" t="0" r="0" b="0"/>
                <wp:wrapNone/>
                <wp:docPr id="1" name="文本框 1"/>
                <wp:cNvGraphicFramePr/>
                <a:graphic xmlns:a="http://schemas.openxmlformats.org/drawingml/2006/main">
                  <a:graphicData uri="http://schemas.microsoft.com/office/word/2010/wordprocessingShape">
                    <wps:wsp>
                      <wps:cNvSpPr txBox="1"/>
                      <wps:spPr>
                        <a:xfrm>
                          <a:off x="0" y="0"/>
                          <a:ext cx="914400" cy="310662"/>
                        </a:xfrm>
                        <a:prstGeom prst="rect">
                          <a:avLst/>
                        </a:prstGeom>
                        <a:noFill/>
                        <a:ln w="6350">
                          <a:noFill/>
                        </a:ln>
                      </wps:spPr>
                      <wps:txbx>
                        <w:txbxContent>
                          <w:p w14:paraId="56E1FCC5" w14:textId="63754EC6" w:rsidR="00AD4721" w:rsidRPr="00712D27" w:rsidRDefault="00AD4721">
                            <w:pPr>
                              <w:ind w:left="0"/>
                              <w:rPr>
                                <w:rFonts w:ascii="方正兰亭黑简体" w:eastAsia="方正兰亭黑简体"/>
                                <w:sz w:val="18"/>
                                <w:szCs w:val="18"/>
                              </w:rPr>
                            </w:pPr>
                            <w:r w:rsidRPr="00712D27">
                              <w:rPr>
                                <w:rFonts w:ascii="方正兰亭黑简体" w:eastAsia="方正兰亭黑简体" w:hint="eastAsia"/>
                                <w:sz w:val="18"/>
                                <w:szCs w:val="18"/>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F567D8" id="_x0000_t202" coordsize="21600,21600" o:spt="202" path="m,l,21600r21600,l21600,xe">
                <v:stroke joinstyle="miter"/>
                <v:path gradientshapeok="t" o:connecttype="rect"/>
              </v:shapetype>
              <v:shape id="文本框 1" o:spid="_x0000_s1026" type="#_x0000_t202" style="position:absolute;left:0;text-align:left;margin-left:249.3pt;margin-top:90.3pt;width:1in;height:24.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" filled="f" stroked="f" strokeweight=".5pt">
                <v:textbox>
                  <w:txbxContent>
                    <w:p w14:paraId="56E1FCC5" w14:textId="63754EC6" w:rsidR="00AD4721" w:rsidRPr="00712D27" w:rsidRDefault="00AD4721">
                      <w:pPr>
                        <w:ind w:left="0"/>
                        <w:rPr>
                          <w:rFonts w:ascii="方正兰亭黑简体" w:eastAsia="方正兰亭黑简体"/>
                          <w:sz w:val="18"/>
                          <w:szCs w:val="18"/>
                        </w:rPr>
                      </w:pPr>
                      <w:r w:rsidRPr="00712D27">
                        <w:rPr>
                          <w:rFonts w:ascii="方正兰亭黑简体" w:eastAsia="方正兰亭黑简体" w:hint="eastAsia"/>
                          <w:sz w:val="18"/>
                          <w:szCs w:val="18"/>
                        </w:rPr>
                        <w:t>M</w:t>
                      </w:r>
                    </w:p>
                  </w:txbxContent>
                </v:textbox>
              </v:shape>
            </w:pict>
          </mc:Fallback>
        </mc:AlternateContent>
      </w:r>
      <w:r w:rsidR="00762499" w:rsidRPr="00525181">
        <w:object w:dxaOrig="12391" w:dyaOrig="14656" w14:anchorId="13F66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9pt;height:388.25pt" o:ole="">
            <v:imagedata r:id="rId14" o:title=""/>
          </v:shape>
          <o:OLEObject Type="Embed" ProgID="Visio.Drawing.15" ShapeID="_x0000_i1025" DrawAspect="Content" ObjectID="_1741861824" r:id="rId15"/>
        </w:object>
      </w:r>
    </w:p>
    <w:p w14:paraId="335EEEFB" w14:textId="5F07CF7E" w:rsidR="005B400E" w:rsidRPr="00525181" w:rsidRDefault="005B400E" w:rsidP="005B400E">
      <w:pPr>
        <w:pStyle w:val="9"/>
        <w:rPr>
          <w:rFonts w:hint="eastAsia"/>
        </w:rPr>
      </w:pPr>
      <w:r>
        <w:t>E</w:t>
      </w:r>
      <w:r>
        <w:rPr>
          <w:rFonts w:hint="eastAsia"/>
        </w:rPr>
        <w:t>-</w:t>
      </w:r>
      <w:r>
        <w:t>R</w:t>
      </w:r>
      <w:r>
        <w:t>图</w:t>
      </w:r>
    </w:p>
    <w:p w14:paraId="432A9B0A" w14:textId="77777777" w:rsidR="00D754BE" w:rsidRPr="00D90A89" w:rsidRDefault="00D754BE" w:rsidP="003966C3">
      <w:pPr>
        <w:pStyle w:val="2"/>
      </w:pPr>
      <w:bookmarkStart w:id="52" w:name="_Toc19795475"/>
      <w:bookmarkStart w:id="53" w:name="_Toc20474467"/>
      <w:bookmarkStart w:id="54" w:name="_Toc81318146"/>
      <w:bookmarkEnd w:id="11"/>
      <w:r w:rsidRPr="00D90A89">
        <w:t>学校数据模型表操作</w:t>
      </w:r>
      <w:bookmarkEnd w:id="52"/>
      <w:bookmarkEnd w:id="53"/>
      <w:bookmarkEnd w:id="54"/>
    </w:p>
    <w:p w14:paraId="548AB0CA" w14:textId="229756BE" w:rsidR="00D754BE" w:rsidRPr="00525181" w:rsidRDefault="00D754BE" w:rsidP="00DD6AE2">
      <w:pPr>
        <w:pStyle w:val="3"/>
        <w:rPr>
          <w:rFonts w:hint="eastAsia"/>
        </w:rPr>
      </w:pPr>
      <w:bookmarkStart w:id="55" w:name="_Toc19795476"/>
      <w:bookmarkStart w:id="56" w:name="_Toc20474468"/>
      <w:bookmarkStart w:id="57" w:name="_Toc81318147"/>
      <w:r w:rsidRPr="00525181">
        <w:t>创建</w:t>
      </w:r>
      <w:bookmarkEnd w:id="55"/>
      <w:bookmarkEnd w:id="56"/>
      <w:r w:rsidR="00762499">
        <w:t>表</w:t>
      </w:r>
      <w:bookmarkEnd w:id="57"/>
    </w:p>
    <w:p w14:paraId="1519190E" w14:textId="67AD0D46" w:rsidR="006B08AB" w:rsidRPr="00525181" w:rsidRDefault="00D754BE" w:rsidP="00ED1505">
      <w:pPr>
        <w:pStyle w:val="1e"/>
        <w:rPr>
          <w:rFonts w:hint="eastAsia"/>
        </w:rPr>
      </w:pPr>
      <w:r w:rsidRPr="00525181">
        <w:t>根据</w:t>
      </w:r>
      <w:r w:rsidRPr="00525181">
        <w:t>B</w:t>
      </w:r>
      <w:r w:rsidRPr="00525181">
        <w:t>学校的场景描述，本实验分别针对学生（</w:t>
      </w:r>
      <w:r w:rsidRPr="00525181">
        <w:t>student</w:t>
      </w:r>
      <w:r w:rsidRPr="00525181">
        <w:t>），教师（</w:t>
      </w:r>
      <w:r w:rsidRPr="00525181">
        <w:t>teacher</w:t>
      </w:r>
      <w:r w:rsidRPr="00525181">
        <w:t>），班级（</w:t>
      </w:r>
      <w:r w:rsidRPr="00525181">
        <w:t>class</w:t>
      </w:r>
      <w:r w:rsidRPr="00525181">
        <w:t>），院系（</w:t>
      </w:r>
      <w:proofErr w:type="spellStart"/>
      <w:r w:rsidRPr="00525181">
        <w:t>school_department</w:t>
      </w:r>
      <w:proofErr w:type="spellEnd"/>
      <w:r w:rsidRPr="00525181">
        <w:t>）和课程（</w:t>
      </w:r>
      <w:r w:rsidRPr="00525181">
        <w:t>course</w:t>
      </w:r>
      <w:r w:rsidRPr="00525181">
        <w:t>）创建相应的表。具体的实验步骤如下所示：</w:t>
      </w:r>
    </w:p>
    <w:p w14:paraId="5562873F" w14:textId="2E42BFA4" w:rsidR="00D754BE" w:rsidRPr="00525181" w:rsidRDefault="0066732A" w:rsidP="00ED1505">
      <w:pPr>
        <w:pStyle w:val="30"/>
        <w:rPr>
          <w:rFonts w:hint="eastAsia"/>
        </w:rPr>
      </w:pPr>
      <w:r w:rsidRPr="00525181">
        <w:t>创建学生信息表。</w:t>
      </w:r>
    </w:p>
    <w:p w14:paraId="2BB38EDC"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student;</w:t>
      </w:r>
    </w:p>
    <w:p w14:paraId="227C67C3"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student</w:t>
      </w:r>
    </w:p>
    <w:p w14:paraId="19A57584"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7B99FBFA"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std_id</w:t>
      </w:r>
      <w:proofErr w:type="spellEnd"/>
      <w:r w:rsidRPr="0061737C">
        <w:rPr>
          <w:rFonts w:eastAsia="微软雅黑"/>
          <w:b/>
          <w:color w:val="C7000B"/>
          <w:spacing w:val="-4"/>
          <w:kern w:val="2"/>
          <w:shd w:val="pct15" w:color="auto" w:fill="FFFFFF"/>
          <w:lang w:eastAsia="en-US"/>
        </w:rPr>
        <w:t xml:space="preserve"> INT PRIMARY KEY,</w:t>
      </w:r>
    </w:p>
    <w:p w14:paraId="5D649A68"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lastRenderedPageBreak/>
        <w:t xml:space="preserve">        </w:t>
      </w:r>
      <w:proofErr w:type="spellStart"/>
      <w:r w:rsidRPr="0061737C">
        <w:rPr>
          <w:rFonts w:eastAsia="微软雅黑"/>
          <w:b/>
          <w:color w:val="C7000B"/>
          <w:spacing w:val="-4"/>
          <w:kern w:val="2"/>
          <w:shd w:val="pct15" w:color="auto" w:fill="FFFFFF"/>
          <w:lang w:eastAsia="en-US"/>
        </w:rPr>
        <w:t>std_name</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NCHAR(</w:t>
      </w:r>
      <w:proofErr w:type="gramEnd"/>
      <w:r w:rsidRPr="0061737C">
        <w:rPr>
          <w:rFonts w:eastAsia="微软雅黑"/>
          <w:b/>
          <w:color w:val="C7000B"/>
          <w:spacing w:val="-4"/>
          <w:kern w:val="2"/>
          <w:shd w:val="pct15" w:color="auto" w:fill="FFFFFF"/>
          <w:lang w:eastAsia="en-US"/>
        </w:rPr>
        <w:t>20) NOT NULL,</w:t>
      </w:r>
    </w:p>
    <w:p w14:paraId="778479E5"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std_sex</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NCHAR(</w:t>
      </w:r>
      <w:proofErr w:type="gramEnd"/>
      <w:r w:rsidRPr="0061737C">
        <w:rPr>
          <w:rFonts w:eastAsia="微软雅黑"/>
          <w:b/>
          <w:color w:val="C7000B"/>
          <w:spacing w:val="-4"/>
          <w:kern w:val="2"/>
          <w:shd w:val="pct15" w:color="auto" w:fill="FFFFFF"/>
          <w:lang w:eastAsia="en-US"/>
        </w:rPr>
        <w:t>6),</w:t>
      </w:r>
    </w:p>
    <w:p w14:paraId="30453889"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std_birth</w:t>
      </w:r>
      <w:proofErr w:type="spellEnd"/>
      <w:r w:rsidRPr="0061737C">
        <w:rPr>
          <w:rFonts w:eastAsia="微软雅黑"/>
          <w:b/>
          <w:color w:val="C7000B"/>
          <w:spacing w:val="-4"/>
          <w:kern w:val="2"/>
          <w:shd w:val="pct15" w:color="auto" w:fill="FFFFFF"/>
          <w:lang w:eastAsia="en-US"/>
        </w:rPr>
        <w:t xml:space="preserve"> DATE,</w:t>
      </w:r>
    </w:p>
    <w:p w14:paraId="6A969A70"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std_in</w:t>
      </w:r>
      <w:proofErr w:type="spellEnd"/>
      <w:r w:rsidRPr="0061737C">
        <w:rPr>
          <w:rFonts w:eastAsia="微软雅黑"/>
          <w:b/>
          <w:color w:val="C7000B"/>
          <w:spacing w:val="-4"/>
          <w:kern w:val="2"/>
          <w:shd w:val="pct15" w:color="auto" w:fill="FFFFFF"/>
          <w:lang w:eastAsia="en-US"/>
        </w:rPr>
        <w:t xml:space="preserve"> DATE NOT NULL,</w:t>
      </w:r>
    </w:p>
    <w:p w14:paraId="2EAF9D25"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std_address</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VARCHAR(</w:t>
      </w:r>
      <w:proofErr w:type="gramEnd"/>
      <w:r w:rsidRPr="0061737C">
        <w:rPr>
          <w:rFonts w:eastAsia="微软雅黑"/>
          <w:b/>
          <w:color w:val="C7000B"/>
          <w:spacing w:val="-4"/>
          <w:kern w:val="2"/>
          <w:shd w:val="pct15" w:color="auto" w:fill="FFFFFF"/>
          <w:lang w:eastAsia="en-US"/>
        </w:rPr>
        <w:t>100)</w:t>
      </w:r>
    </w:p>
    <w:p w14:paraId="6E535572" w14:textId="222C61D8"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6C1B8B30" w14:textId="3E807302" w:rsidR="00D754BE" w:rsidRPr="00525181" w:rsidRDefault="0066732A" w:rsidP="00ED1505">
      <w:pPr>
        <w:pStyle w:val="30"/>
        <w:rPr>
          <w:rFonts w:hint="eastAsia"/>
        </w:rPr>
      </w:pPr>
      <w:r w:rsidRPr="00525181">
        <w:t>创建教师信息表。</w:t>
      </w:r>
    </w:p>
    <w:p w14:paraId="16FC5CDE"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teacher;</w:t>
      </w:r>
    </w:p>
    <w:p w14:paraId="6A836878"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teacher</w:t>
      </w:r>
    </w:p>
    <w:p w14:paraId="4E4BA9CC"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47BDC7A8"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tec_id</w:t>
      </w:r>
      <w:proofErr w:type="spellEnd"/>
      <w:r w:rsidRPr="0061737C">
        <w:rPr>
          <w:rFonts w:eastAsia="微软雅黑"/>
          <w:b/>
          <w:color w:val="C7000B"/>
          <w:spacing w:val="-4"/>
          <w:kern w:val="2"/>
          <w:shd w:val="pct15" w:color="auto" w:fill="FFFFFF"/>
          <w:lang w:eastAsia="en-US"/>
        </w:rPr>
        <w:t xml:space="preserve"> INT PRIMARY KEY,</w:t>
      </w:r>
    </w:p>
    <w:p w14:paraId="56A15BFC"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tec_name</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20) NOT NULL,</w:t>
      </w:r>
    </w:p>
    <w:p w14:paraId="0752B83A"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tec_job</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15),</w:t>
      </w:r>
    </w:p>
    <w:p w14:paraId="0B724F35"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tec_sex</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6),</w:t>
      </w:r>
    </w:p>
    <w:p w14:paraId="3B555854"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tec_age</w:t>
      </w:r>
      <w:proofErr w:type="spellEnd"/>
      <w:r w:rsidRPr="0061737C">
        <w:rPr>
          <w:rFonts w:eastAsia="微软雅黑"/>
          <w:b/>
          <w:color w:val="C7000B"/>
          <w:spacing w:val="-4"/>
          <w:kern w:val="2"/>
          <w:shd w:val="pct15" w:color="auto" w:fill="FFFFFF"/>
          <w:lang w:eastAsia="en-US"/>
        </w:rPr>
        <w:t xml:space="preserve"> INT,</w:t>
      </w:r>
    </w:p>
    <w:p w14:paraId="542A7192"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tec_in</w:t>
      </w:r>
      <w:proofErr w:type="spellEnd"/>
      <w:r w:rsidRPr="0061737C">
        <w:rPr>
          <w:rFonts w:eastAsia="微软雅黑"/>
          <w:b/>
          <w:color w:val="C7000B"/>
          <w:spacing w:val="-4"/>
          <w:kern w:val="2"/>
          <w:shd w:val="pct15" w:color="auto" w:fill="FFFFFF"/>
          <w:lang w:eastAsia="en-US"/>
        </w:rPr>
        <w:t xml:space="preserve"> DATE NOT NULL</w:t>
      </w:r>
    </w:p>
    <w:p w14:paraId="47817A91" w14:textId="7B53CCD2"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2CA13732" w14:textId="1AF834E8" w:rsidR="00D754BE" w:rsidRPr="00525181" w:rsidRDefault="0066732A" w:rsidP="00ED1505">
      <w:pPr>
        <w:pStyle w:val="30"/>
        <w:rPr>
          <w:rFonts w:hint="eastAsia"/>
        </w:rPr>
      </w:pPr>
      <w:r w:rsidRPr="00525181">
        <w:t>创建班级信息表。</w:t>
      </w:r>
    </w:p>
    <w:p w14:paraId="6FABFD79"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class;</w:t>
      </w:r>
    </w:p>
    <w:p w14:paraId="342808FD"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class</w:t>
      </w:r>
    </w:p>
    <w:p w14:paraId="7EED9977"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7C2555F9"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cla_id</w:t>
      </w:r>
      <w:proofErr w:type="spellEnd"/>
      <w:r w:rsidRPr="0061737C">
        <w:rPr>
          <w:rFonts w:eastAsia="微软雅黑"/>
          <w:b/>
          <w:color w:val="C7000B"/>
          <w:spacing w:val="-4"/>
          <w:kern w:val="2"/>
          <w:shd w:val="pct15" w:color="auto" w:fill="FFFFFF"/>
          <w:lang w:eastAsia="en-US"/>
        </w:rPr>
        <w:t xml:space="preserve"> INT PRIMARY KEY,</w:t>
      </w:r>
    </w:p>
    <w:p w14:paraId="3F603974"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cla_name</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20) NOT NULL,</w:t>
      </w:r>
    </w:p>
    <w:p w14:paraId="6988E4B0"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cla_teacher</w:t>
      </w:r>
      <w:proofErr w:type="spellEnd"/>
      <w:r w:rsidRPr="0061737C">
        <w:rPr>
          <w:rFonts w:eastAsia="微软雅黑"/>
          <w:b/>
          <w:color w:val="C7000B"/>
          <w:spacing w:val="-4"/>
          <w:kern w:val="2"/>
          <w:shd w:val="pct15" w:color="auto" w:fill="FFFFFF"/>
          <w:lang w:eastAsia="en-US"/>
        </w:rPr>
        <w:t xml:space="preserve"> INT NOT NULL</w:t>
      </w:r>
    </w:p>
    <w:p w14:paraId="4EAE66D4" w14:textId="43BA3411"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1B1A676E" w14:textId="66E7B3EC" w:rsidR="00D754BE" w:rsidRPr="00525181" w:rsidRDefault="0066732A" w:rsidP="00ED1505">
      <w:pPr>
        <w:pStyle w:val="30"/>
        <w:rPr>
          <w:rFonts w:hint="eastAsia"/>
        </w:rPr>
      </w:pPr>
      <w:r w:rsidRPr="00525181">
        <w:t>创建院系信息表。</w:t>
      </w:r>
    </w:p>
    <w:p w14:paraId="762C66DA"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DROP TABLE IF EXISTS </w:t>
      </w:r>
      <w:proofErr w:type="spellStart"/>
      <w:r w:rsidRPr="0061737C">
        <w:rPr>
          <w:rFonts w:eastAsia="微软雅黑"/>
          <w:b/>
          <w:color w:val="C7000B"/>
          <w:spacing w:val="-4"/>
          <w:kern w:val="2"/>
          <w:shd w:val="pct15" w:color="auto" w:fill="FFFFFF"/>
          <w:lang w:eastAsia="en-US"/>
        </w:rPr>
        <w:t>school_department</w:t>
      </w:r>
      <w:proofErr w:type="spellEnd"/>
      <w:r w:rsidRPr="0061737C">
        <w:rPr>
          <w:rFonts w:eastAsia="微软雅黑"/>
          <w:b/>
          <w:color w:val="C7000B"/>
          <w:spacing w:val="-4"/>
          <w:kern w:val="2"/>
          <w:shd w:val="pct15" w:color="auto" w:fill="FFFFFF"/>
          <w:lang w:eastAsia="en-US"/>
        </w:rPr>
        <w:t>;</w:t>
      </w:r>
    </w:p>
    <w:p w14:paraId="2072B488"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CREATE TABLE </w:t>
      </w:r>
      <w:proofErr w:type="spellStart"/>
      <w:r w:rsidRPr="0061737C">
        <w:rPr>
          <w:rFonts w:eastAsia="微软雅黑"/>
          <w:b/>
          <w:color w:val="C7000B"/>
          <w:spacing w:val="-4"/>
          <w:kern w:val="2"/>
          <w:shd w:val="pct15" w:color="auto" w:fill="FFFFFF"/>
          <w:lang w:eastAsia="en-US"/>
        </w:rPr>
        <w:t>school_department</w:t>
      </w:r>
      <w:proofErr w:type="spellEnd"/>
    </w:p>
    <w:p w14:paraId="6B847848"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540748CF"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depart_id</w:t>
      </w:r>
      <w:proofErr w:type="spellEnd"/>
      <w:r w:rsidRPr="0061737C">
        <w:rPr>
          <w:rFonts w:eastAsia="微软雅黑"/>
          <w:b/>
          <w:color w:val="C7000B"/>
          <w:spacing w:val="-4"/>
          <w:kern w:val="2"/>
          <w:shd w:val="pct15" w:color="auto" w:fill="FFFFFF"/>
          <w:lang w:eastAsia="en-US"/>
        </w:rPr>
        <w:t xml:space="preserve"> INT PRIMARY KEY,</w:t>
      </w:r>
    </w:p>
    <w:p w14:paraId="36810158"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depart_name</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NCHAR(</w:t>
      </w:r>
      <w:proofErr w:type="gramEnd"/>
      <w:r w:rsidRPr="0061737C">
        <w:rPr>
          <w:rFonts w:eastAsia="微软雅黑"/>
          <w:b/>
          <w:color w:val="C7000B"/>
          <w:spacing w:val="-4"/>
          <w:kern w:val="2"/>
          <w:shd w:val="pct15" w:color="auto" w:fill="FFFFFF"/>
          <w:lang w:eastAsia="en-US"/>
        </w:rPr>
        <w:t>30) NOT NULL,</w:t>
      </w:r>
    </w:p>
    <w:p w14:paraId="0E1D6623"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depart_teacher</w:t>
      </w:r>
      <w:proofErr w:type="spellEnd"/>
      <w:r w:rsidRPr="0061737C">
        <w:rPr>
          <w:rFonts w:eastAsia="微软雅黑"/>
          <w:b/>
          <w:color w:val="C7000B"/>
          <w:spacing w:val="-4"/>
          <w:kern w:val="2"/>
          <w:shd w:val="pct15" w:color="auto" w:fill="FFFFFF"/>
          <w:lang w:eastAsia="en-US"/>
        </w:rPr>
        <w:t xml:space="preserve"> INT NOT NULL</w:t>
      </w:r>
    </w:p>
    <w:p w14:paraId="3EB8BEF4" w14:textId="18E4060A"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7C52ACF4" w14:textId="5F763BE5" w:rsidR="00D754BE" w:rsidRPr="00525181" w:rsidRDefault="0066732A" w:rsidP="00ED1505">
      <w:pPr>
        <w:pStyle w:val="30"/>
        <w:rPr>
          <w:rFonts w:hint="eastAsia"/>
        </w:rPr>
      </w:pPr>
      <w:r w:rsidRPr="00525181">
        <w:t>创建课程信息表。</w:t>
      </w:r>
    </w:p>
    <w:p w14:paraId="0BF0BB9A"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course;</w:t>
      </w:r>
    </w:p>
    <w:p w14:paraId="6528655F"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course</w:t>
      </w:r>
    </w:p>
    <w:p w14:paraId="59C5D523"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158E8193"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cor_id</w:t>
      </w:r>
      <w:proofErr w:type="spellEnd"/>
      <w:r w:rsidRPr="0061737C">
        <w:rPr>
          <w:rFonts w:eastAsia="微软雅黑"/>
          <w:b/>
          <w:color w:val="C7000B"/>
          <w:spacing w:val="-4"/>
          <w:kern w:val="2"/>
          <w:shd w:val="pct15" w:color="auto" w:fill="FFFFFF"/>
          <w:lang w:eastAsia="en-US"/>
        </w:rPr>
        <w:t xml:space="preserve"> INT PRIMARY KEY,</w:t>
      </w:r>
    </w:p>
    <w:p w14:paraId="170DA06C"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cor_name</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NCHAR(</w:t>
      </w:r>
      <w:proofErr w:type="gramEnd"/>
      <w:r w:rsidRPr="0061737C">
        <w:rPr>
          <w:rFonts w:eastAsia="微软雅黑"/>
          <w:b/>
          <w:color w:val="C7000B"/>
          <w:spacing w:val="-4"/>
          <w:kern w:val="2"/>
          <w:shd w:val="pct15" w:color="auto" w:fill="FFFFFF"/>
          <w:lang w:eastAsia="en-US"/>
        </w:rPr>
        <w:t>30) NOT NULL,</w:t>
      </w:r>
    </w:p>
    <w:p w14:paraId="00D015AC"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roofErr w:type="spellStart"/>
      <w:r w:rsidRPr="0061737C">
        <w:rPr>
          <w:rFonts w:eastAsia="微软雅黑"/>
          <w:b/>
          <w:color w:val="C7000B"/>
          <w:spacing w:val="-4"/>
          <w:kern w:val="2"/>
          <w:shd w:val="pct15" w:color="auto" w:fill="FFFFFF"/>
          <w:lang w:eastAsia="en-US"/>
        </w:rPr>
        <w:t>cor_type</w:t>
      </w:r>
      <w:proofErr w:type="spellEnd"/>
      <w:r w:rsidRPr="0061737C">
        <w:rPr>
          <w:rFonts w:eastAsia="微软雅黑"/>
          <w:b/>
          <w:color w:val="C7000B"/>
          <w:spacing w:val="-4"/>
          <w:kern w:val="2"/>
          <w:shd w:val="pct15" w:color="auto" w:fill="FFFFFF"/>
          <w:lang w:eastAsia="en-US"/>
        </w:rPr>
        <w:t xml:space="preserve"> </w:t>
      </w:r>
      <w:proofErr w:type="gramStart"/>
      <w:r w:rsidRPr="0061737C">
        <w:rPr>
          <w:rFonts w:eastAsia="微软雅黑"/>
          <w:b/>
          <w:color w:val="C7000B"/>
          <w:spacing w:val="-4"/>
          <w:kern w:val="2"/>
          <w:shd w:val="pct15" w:color="auto" w:fill="FFFFFF"/>
          <w:lang w:eastAsia="en-US"/>
        </w:rPr>
        <w:t>NCHAR(</w:t>
      </w:r>
      <w:proofErr w:type="gramEnd"/>
      <w:r w:rsidRPr="0061737C">
        <w:rPr>
          <w:rFonts w:eastAsia="微软雅黑"/>
          <w:b/>
          <w:color w:val="C7000B"/>
          <w:spacing w:val="-4"/>
          <w:kern w:val="2"/>
          <w:shd w:val="pct15" w:color="auto" w:fill="FFFFFF"/>
          <w:lang w:eastAsia="en-US"/>
        </w:rPr>
        <w:t>20),</w:t>
      </w:r>
    </w:p>
    <w:p w14:paraId="49DC1112"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credit numeric</w:t>
      </w:r>
    </w:p>
    <w:p w14:paraId="06B2B6FB" w14:textId="1A87B21D"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413DA374" w14:textId="70B1AAB7" w:rsidR="00D754BE" w:rsidRPr="00525181" w:rsidRDefault="00D754BE" w:rsidP="00D754BE">
      <w:pPr>
        <w:pStyle w:val="3"/>
        <w:rPr>
          <w:rFonts w:ascii="Huawei Sans" w:hAnsi="Huawei Sans" w:cs="Huawei Sans"/>
        </w:rPr>
      </w:pPr>
      <w:bookmarkStart w:id="58" w:name="_Toc81318148"/>
      <w:r w:rsidRPr="00525181">
        <w:rPr>
          <w:rFonts w:ascii="Huawei Sans" w:hAnsi="Huawei Sans" w:cs="Huawei Sans"/>
        </w:rPr>
        <w:lastRenderedPageBreak/>
        <w:t>插入</w:t>
      </w:r>
      <w:r w:rsidR="009B51FE" w:rsidRPr="00525181">
        <w:rPr>
          <w:rFonts w:ascii="Huawei Sans" w:hAnsi="Huawei Sans" w:cs="Huawei Sans"/>
        </w:rPr>
        <w:t>表数据</w:t>
      </w:r>
      <w:bookmarkEnd w:id="58"/>
    </w:p>
    <w:p w14:paraId="6772C39B" w14:textId="4C932BF7" w:rsidR="00D754BE" w:rsidRPr="00525181" w:rsidRDefault="0066732A" w:rsidP="00ED1505">
      <w:pPr>
        <w:pStyle w:val="30"/>
        <w:rPr>
          <w:rFonts w:hint="eastAsia"/>
        </w:rPr>
      </w:pPr>
      <w:r w:rsidRPr="00525181">
        <w:t>向</w:t>
      </w:r>
      <w:r w:rsidRPr="00525181">
        <w:t>student</w:t>
      </w:r>
      <w:r w:rsidRPr="00525181">
        <w:t>表中插入数据。</w:t>
      </w:r>
    </w:p>
    <w:p w14:paraId="5F41FA23"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(1,'</w:t>
      </w:r>
      <w:r w:rsidRPr="00525181">
        <w:rPr>
          <w:rFonts w:eastAsia="宋体"/>
        </w:rPr>
        <w:t>张一</w:t>
      </w:r>
      <w:r w:rsidRPr="00525181">
        <w:t>','</w:t>
      </w:r>
      <w:r w:rsidRPr="00525181">
        <w:rPr>
          <w:rFonts w:eastAsia="宋体"/>
        </w:rPr>
        <w:t>男</w:t>
      </w:r>
      <w:r w:rsidRPr="00525181">
        <w:t>','1993-01-01','2011-09-01','</w:t>
      </w:r>
      <w:r w:rsidRPr="00525181">
        <w:rPr>
          <w:rFonts w:eastAsia="宋体"/>
        </w:rPr>
        <w:t>江苏省南京市雨花台区</w:t>
      </w:r>
      <w:r w:rsidRPr="00525181">
        <w:t>');</w:t>
      </w:r>
    </w:p>
    <w:p w14:paraId="0125FE30"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(2,'</w:t>
      </w:r>
      <w:r w:rsidRPr="00525181">
        <w:rPr>
          <w:rFonts w:eastAsia="宋体"/>
        </w:rPr>
        <w:t>张二</w:t>
      </w:r>
      <w:r w:rsidRPr="00525181">
        <w:t>','</w:t>
      </w:r>
      <w:r w:rsidRPr="00525181">
        <w:rPr>
          <w:rFonts w:eastAsia="宋体"/>
        </w:rPr>
        <w:t>男</w:t>
      </w:r>
      <w:r w:rsidRPr="00525181">
        <w:t>','1993-01-02','2011-09-01','</w:t>
      </w:r>
      <w:r w:rsidRPr="00525181">
        <w:rPr>
          <w:rFonts w:eastAsia="宋体"/>
        </w:rPr>
        <w:t>江苏省南京市雨花台区</w:t>
      </w:r>
      <w:r w:rsidRPr="00525181">
        <w:t>');</w:t>
      </w:r>
    </w:p>
    <w:p w14:paraId="29953960"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(3,'</w:t>
      </w:r>
      <w:r w:rsidRPr="00525181">
        <w:rPr>
          <w:rFonts w:eastAsia="宋体"/>
        </w:rPr>
        <w:t>张三</w:t>
      </w:r>
      <w:r w:rsidRPr="00525181">
        <w:t>','</w:t>
      </w:r>
      <w:r w:rsidRPr="00525181">
        <w:rPr>
          <w:rFonts w:eastAsia="宋体"/>
        </w:rPr>
        <w:t>男</w:t>
      </w:r>
      <w:r w:rsidRPr="00525181">
        <w:t>','1993-01-03','2011-09-01','</w:t>
      </w:r>
      <w:r w:rsidRPr="00525181">
        <w:rPr>
          <w:rFonts w:eastAsia="宋体"/>
        </w:rPr>
        <w:t>江苏省南京市雨花台区</w:t>
      </w:r>
      <w:r w:rsidRPr="00525181">
        <w:t>');</w:t>
      </w:r>
    </w:p>
    <w:p w14:paraId="5CC6EBB8"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(4,'</w:t>
      </w:r>
      <w:r w:rsidRPr="00525181">
        <w:rPr>
          <w:rFonts w:eastAsia="宋体"/>
        </w:rPr>
        <w:t>张四</w:t>
      </w:r>
      <w:r w:rsidRPr="00525181">
        <w:t>','</w:t>
      </w:r>
      <w:r w:rsidRPr="00525181">
        <w:rPr>
          <w:rFonts w:eastAsia="宋体"/>
        </w:rPr>
        <w:t>男</w:t>
      </w:r>
      <w:r w:rsidRPr="00525181">
        <w:t>','1993-01-04','2011-09-01','</w:t>
      </w:r>
      <w:r w:rsidRPr="00525181">
        <w:rPr>
          <w:rFonts w:eastAsia="宋体"/>
        </w:rPr>
        <w:t>江苏省南京市雨花台区</w:t>
      </w:r>
      <w:r w:rsidRPr="00525181">
        <w:t>');</w:t>
      </w:r>
    </w:p>
    <w:p w14:paraId="564DE100"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(5,'</w:t>
      </w:r>
      <w:r w:rsidRPr="00525181">
        <w:rPr>
          <w:rFonts w:eastAsia="宋体"/>
        </w:rPr>
        <w:t>张五</w:t>
      </w:r>
      <w:r w:rsidRPr="00525181">
        <w:t>','</w:t>
      </w:r>
      <w:r w:rsidRPr="00525181">
        <w:rPr>
          <w:rFonts w:eastAsia="宋体"/>
        </w:rPr>
        <w:t>男</w:t>
      </w:r>
      <w:r w:rsidRPr="00525181">
        <w:t>','1993-01-05','2011-09-01','</w:t>
      </w:r>
      <w:r w:rsidRPr="00525181">
        <w:rPr>
          <w:rFonts w:eastAsia="宋体"/>
        </w:rPr>
        <w:t>江苏省南京市雨花台区</w:t>
      </w:r>
      <w:r w:rsidRPr="00525181">
        <w:t>');</w:t>
      </w:r>
    </w:p>
    <w:p w14:paraId="04BD956B"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(6,'</w:t>
      </w:r>
      <w:r w:rsidRPr="00525181">
        <w:rPr>
          <w:rFonts w:eastAsia="宋体"/>
        </w:rPr>
        <w:t>张六</w:t>
      </w:r>
      <w:r w:rsidRPr="00525181">
        <w:t>','</w:t>
      </w:r>
      <w:r w:rsidRPr="00525181">
        <w:rPr>
          <w:rFonts w:eastAsia="宋体"/>
        </w:rPr>
        <w:t>男</w:t>
      </w:r>
      <w:r w:rsidRPr="00525181">
        <w:t>','1993-01-06','2011-09-01','</w:t>
      </w:r>
      <w:r w:rsidRPr="00525181">
        <w:rPr>
          <w:rFonts w:eastAsia="宋体"/>
        </w:rPr>
        <w:t>江苏省南京市雨花台区</w:t>
      </w:r>
      <w:r w:rsidRPr="00525181">
        <w:t>');</w:t>
      </w:r>
    </w:p>
    <w:p w14:paraId="7819EA3B"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(7,'</w:t>
      </w:r>
      <w:r w:rsidRPr="00525181">
        <w:rPr>
          <w:rFonts w:eastAsia="宋体"/>
        </w:rPr>
        <w:t>张七</w:t>
      </w:r>
      <w:r w:rsidRPr="00525181">
        <w:t>','</w:t>
      </w:r>
      <w:r w:rsidRPr="00525181">
        <w:rPr>
          <w:rFonts w:eastAsia="宋体"/>
        </w:rPr>
        <w:t>男</w:t>
      </w:r>
      <w:r w:rsidRPr="00525181">
        <w:t>','1993-01-07','2011-09-01','</w:t>
      </w:r>
      <w:r w:rsidRPr="00525181">
        <w:rPr>
          <w:rFonts w:eastAsia="宋体"/>
        </w:rPr>
        <w:t>江苏省南京市雨花台区</w:t>
      </w:r>
      <w:r w:rsidRPr="00525181">
        <w:t>');</w:t>
      </w:r>
    </w:p>
    <w:p w14:paraId="153BDAC3"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(8,'</w:t>
      </w:r>
      <w:r w:rsidRPr="00525181">
        <w:rPr>
          <w:rFonts w:eastAsia="宋体"/>
        </w:rPr>
        <w:t>张八</w:t>
      </w:r>
      <w:r w:rsidRPr="00525181">
        <w:t>','</w:t>
      </w:r>
      <w:r w:rsidRPr="00525181">
        <w:rPr>
          <w:rFonts w:eastAsia="宋体"/>
        </w:rPr>
        <w:t>男</w:t>
      </w:r>
      <w:r w:rsidRPr="00525181">
        <w:t>','1993-01-08','2011-09-01','</w:t>
      </w:r>
      <w:r w:rsidRPr="00525181">
        <w:rPr>
          <w:rFonts w:eastAsia="宋体"/>
        </w:rPr>
        <w:t>江苏省南京市雨花台区</w:t>
      </w:r>
      <w:r w:rsidRPr="00525181">
        <w:t>');</w:t>
      </w:r>
    </w:p>
    <w:p w14:paraId="34443219"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(9,'</w:t>
      </w:r>
      <w:r w:rsidRPr="00525181">
        <w:rPr>
          <w:rFonts w:eastAsia="宋体"/>
        </w:rPr>
        <w:t>张九</w:t>
      </w:r>
      <w:r w:rsidRPr="00525181">
        <w:t>','</w:t>
      </w:r>
      <w:r w:rsidRPr="00525181">
        <w:rPr>
          <w:rFonts w:eastAsia="宋体"/>
        </w:rPr>
        <w:t>男</w:t>
      </w:r>
      <w:r w:rsidRPr="00525181">
        <w:t>','1993-01-09','2011-09-01','</w:t>
      </w:r>
      <w:r w:rsidRPr="00525181">
        <w:rPr>
          <w:rFonts w:eastAsia="宋体"/>
        </w:rPr>
        <w:t>江苏省南京市雨花台区</w:t>
      </w:r>
      <w:r w:rsidRPr="00525181">
        <w:t>');</w:t>
      </w:r>
    </w:p>
    <w:p w14:paraId="3742B8F5"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(10,'</w:t>
      </w:r>
      <w:r w:rsidRPr="00525181">
        <w:rPr>
          <w:rFonts w:eastAsia="宋体"/>
        </w:rPr>
        <w:t>李一</w:t>
      </w:r>
      <w:r w:rsidRPr="00525181">
        <w:t>','</w:t>
      </w:r>
      <w:r w:rsidRPr="00525181">
        <w:rPr>
          <w:rFonts w:eastAsia="宋体"/>
        </w:rPr>
        <w:t>男</w:t>
      </w:r>
      <w:r w:rsidRPr="00525181">
        <w:t>','1993-01-10','2011-09-01','</w:t>
      </w:r>
      <w:r w:rsidRPr="00525181">
        <w:rPr>
          <w:rFonts w:eastAsia="宋体"/>
        </w:rPr>
        <w:t>江苏省南京市雨花台区</w:t>
      </w:r>
      <w:r w:rsidRPr="00525181">
        <w:t>');</w:t>
      </w:r>
    </w:p>
    <w:p w14:paraId="15BE5A9C"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(11,'</w:t>
      </w:r>
      <w:r w:rsidRPr="00525181">
        <w:rPr>
          <w:rFonts w:eastAsia="宋体"/>
        </w:rPr>
        <w:t>李二</w:t>
      </w:r>
      <w:r w:rsidRPr="00525181">
        <w:t>','</w:t>
      </w:r>
      <w:r w:rsidRPr="00525181">
        <w:rPr>
          <w:rFonts w:eastAsia="宋体"/>
        </w:rPr>
        <w:t>男</w:t>
      </w:r>
      <w:r w:rsidRPr="00525181">
        <w:t>','1993-01-11','2011-09-01','</w:t>
      </w:r>
      <w:r w:rsidRPr="00525181">
        <w:rPr>
          <w:rFonts w:eastAsia="宋体"/>
        </w:rPr>
        <w:t>江苏省南京市雨花台区</w:t>
      </w:r>
      <w:r w:rsidRPr="00525181">
        <w:t>');</w:t>
      </w:r>
    </w:p>
    <w:p w14:paraId="42A6D0B6"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(12,'</w:t>
      </w:r>
      <w:r w:rsidRPr="00525181">
        <w:rPr>
          <w:rFonts w:eastAsia="宋体"/>
        </w:rPr>
        <w:t>李三</w:t>
      </w:r>
      <w:r w:rsidRPr="00525181">
        <w:t>','</w:t>
      </w:r>
      <w:r w:rsidRPr="00525181">
        <w:rPr>
          <w:rFonts w:eastAsia="宋体"/>
        </w:rPr>
        <w:t>男</w:t>
      </w:r>
      <w:r w:rsidRPr="00525181">
        <w:t>','1993-01-12','2011-09-01','</w:t>
      </w:r>
      <w:r w:rsidRPr="00525181">
        <w:rPr>
          <w:rFonts w:eastAsia="宋体"/>
        </w:rPr>
        <w:t>江苏省南京市雨花台区</w:t>
      </w:r>
      <w:r w:rsidRPr="00525181">
        <w:t>');</w:t>
      </w:r>
    </w:p>
    <w:p w14:paraId="14A1BF3F"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(13,'</w:t>
      </w:r>
      <w:r w:rsidRPr="00525181">
        <w:rPr>
          <w:rFonts w:eastAsia="宋体"/>
        </w:rPr>
        <w:t>李四</w:t>
      </w:r>
      <w:r w:rsidRPr="00525181">
        <w:t>','</w:t>
      </w:r>
      <w:r w:rsidRPr="00525181">
        <w:rPr>
          <w:rFonts w:eastAsia="宋体"/>
        </w:rPr>
        <w:t>男</w:t>
      </w:r>
      <w:r w:rsidRPr="00525181">
        <w:t>','1993-01-13','2011-09-01','</w:t>
      </w:r>
      <w:r w:rsidRPr="00525181">
        <w:rPr>
          <w:rFonts w:eastAsia="宋体"/>
        </w:rPr>
        <w:t>江苏省南京市雨花台区</w:t>
      </w:r>
      <w:r w:rsidRPr="00525181">
        <w:t>');</w:t>
      </w:r>
    </w:p>
    <w:p w14:paraId="1C32814C"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(14,'</w:t>
      </w:r>
      <w:r w:rsidRPr="00525181">
        <w:rPr>
          <w:rFonts w:eastAsia="宋体"/>
        </w:rPr>
        <w:t>李五</w:t>
      </w:r>
      <w:r w:rsidRPr="00525181">
        <w:t>','</w:t>
      </w:r>
      <w:r w:rsidRPr="00525181">
        <w:rPr>
          <w:rFonts w:eastAsia="宋体"/>
        </w:rPr>
        <w:t>男</w:t>
      </w:r>
      <w:r w:rsidRPr="00525181">
        <w:t>','1993-01-14','2011-09-01','</w:t>
      </w:r>
      <w:r w:rsidRPr="00525181">
        <w:rPr>
          <w:rFonts w:eastAsia="宋体"/>
        </w:rPr>
        <w:t>江苏省南京市雨花台区</w:t>
      </w:r>
      <w:r w:rsidRPr="00525181">
        <w:t>');</w:t>
      </w:r>
    </w:p>
    <w:p w14:paraId="5896F6EE"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(15,'</w:t>
      </w:r>
      <w:r w:rsidRPr="00525181">
        <w:rPr>
          <w:rFonts w:eastAsia="宋体"/>
        </w:rPr>
        <w:t>李六</w:t>
      </w:r>
      <w:r w:rsidRPr="00525181">
        <w:t>','</w:t>
      </w:r>
      <w:r w:rsidRPr="00525181">
        <w:rPr>
          <w:rFonts w:eastAsia="宋体"/>
        </w:rPr>
        <w:t>男</w:t>
      </w:r>
      <w:r w:rsidRPr="00525181">
        <w:t>','1993-01-15','2011-09-01','</w:t>
      </w:r>
      <w:r w:rsidRPr="00525181">
        <w:rPr>
          <w:rFonts w:eastAsia="宋体"/>
        </w:rPr>
        <w:t>江苏省南京市雨花台区</w:t>
      </w:r>
      <w:r w:rsidRPr="00525181">
        <w:t>');</w:t>
      </w:r>
    </w:p>
    <w:p w14:paraId="328BFCC0"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(16,'</w:t>
      </w:r>
      <w:r w:rsidRPr="00525181">
        <w:rPr>
          <w:rFonts w:eastAsia="宋体"/>
        </w:rPr>
        <w:t>李七</w:t>
      </w:r>
      <w:r w:rsidRPr="00525181">
        <w:t>','</w:t>
      </w:r>
      <w:r w:rsidRPr="00525181">
        <w:rPr>
          <w:rFonts w:eastAsia="宋体"/>
        </w:rPr>
        <w:t>男</w:t>
      </w:r>
      <w:r w:rsidRPr="00525181">
        <w:t>','1993-01-16','2011-09-01','</w:t>
      </w:r>
      <w:r w:rsidRPr="00525181">
        <w:rPr>
          <w:rFonts w:eastAsia="宋体"/>
        </w:rPr>
        <w:t>江苏省南京市雨花台区</w:t>
      </w:r>
      <w:r w:rsidRPr="00525181">
        <w:t>');</w:t>
      </w:r>
    </w:p>
    <w:p w14:paraId="3F6C27FE"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(17,'</w:t>
      </w:r>
      <w:r w:rsidRPr="00525181">
        <w:rPr>
          <w:rFonts w:eastAsia="宋体"/>
        </w:rPr>
        <w:t>李八</w:t>
      </w:r>
      <w:r w:rsidRPr="00525181">
        <w:t>','</w:t>
      </w:r>
      <w:r w:rsidRPr="00525181">
        <w:rPr>
          <w:rFonts w:eastAsia="宋体"/>
        </w:rPr>
        <w:t>男</w:t>
      </w:r>
      <w:r w:rsidRPr="00525181">
        <w:t>','1993-01-17','2011-09-01','</w:t>
      </w:r>
      <w:r w:rsidRPr="00525181">
        <w:rPr>
          <w:rFonts w:eastAsia="宋体"/>
        </w:rPr>
        <w:t>江苏省南京市雨花台区</w:t>
      </w:r>
      <w:r w:rsidRPr="00525181">
        <w:t>');</w:t>
      </w:r>
    </w:p>
    <w:p w14:paraId="334717BC"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(18,'</w:t>
      </w:r>
      <w:r w:rsidRPr="00525181">
        <w:rPr>
          <w:rFonts w:eastAsia="宋体"/>
        </w:rPr>
        <w:t>李九</w:t>
      </w:r>
      <w:r w:rsidRPr="00525181">
        <w:t>','</w:t>
      </w:r>
      <w:r w:rsidRPr="00525181">
        <w:rPr>
          <w:rFonts w:eastAsia="宋体"/>
        </w:rPr>
        <w:t>男</w:t>
      </w:r>
      <w:r w:rsidRPr="00525181">
        <w:t>','1993-01-18','2011-09-01','</w:t>
      </w:r>
      <w:r w:rsidRPr="00525181">
        <w:rPr>
          <w:rFonts w:eastAsia="宋体"/>
        </w:rPr>
        <w:t>江苏省南京市雨花台区</w:t>
      </w:r>
      <w:r w:rsidRPr="00525181">
        <w:t>');</w:t>
      </w:r>
    </w:p>
    <w:p w14:paraId="496666AE"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(19,'</w:t>
      </w:r>
      <w:r w:rsidRPr="00525181">
        <w:rPr>
          <w:rFonts w:eastAsia="宋体"/>
        </w:rPr>
        <w:t>王一</w:t>
      </w:r>
      <w:r w:rsidRPr="00525181">
        <w:t>','</w:t>
      </w:r>
      <w:r w:rsidRPr="00525181">
        <w:rPr>
          <w:rFonts w:eastAsia="宋体"/>
        </w:rPr>
        <w:t>男</w:t>
      </w:r>
      <w:r w:rsidRPr="00525181">
        <w:t>','1993-01-19','2011-09-01','</w:t>
      </w:r>
      <w:r w:rsidRPr="00525181">
        <w:rPr>
          <w:rFonts w:eastAsia="宋体"/>
        </w:rPr>
        <w:t>江苏省南京市雨花台区</w:t>
      </w:r>
      <w:r w:rsidRPr="00525181">
        <w:t>');</w:t>
      </w:r>
    </w:p>
    <w:p w14:paraId="787E03D0"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(20,'</w:t>
      </w:r>
      <w:r w:rsidRPr="00525181">
        <w:rPr>
          <w:rFonts w:eastAsia="宋体"/>
        </w:rPr>
        <w:t>王二</w:t>
      </w:r>
      <w:r w:rsidRPr="00525181">
        <w:t>','</w:t>
      </w:r>
      <w:r w:rsidRPr="00525181">
        <w:rPr>
          <w:rFonts w:eastAsia="宋体"/>
        </w:rPr>
        <w:t>男</w:t>
      </w:r>
      <w:r w:rsidRPr="00525181">
        <w:t>','1993-01-20','2011-09-01','</w:t>
      </w:r>
      <w:r w:rsidRPr="00525181">
        <w:rPr>
          <w:rFonts w:eastAsia="宋体"/>
        </w:rPr>
        <w:t>江苏省南京市雨花台区</w:t>
      </w:r>
      <w:r w:rsidRPr="00525181">
        <w:t>');</w:t>
      </w:r>
    </w:p>
    <w:p w14:paraId="15654444"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(21,'</w:t>
      </w:r>
      <w:r w:rsidRPr="00525181">
        <w:rPr>
          <w:rFonts w:eastAsia="宋体"/>
        </w:rPr>
        <w:t>王三</w:t>
      </w:r>
      <w:r w:rsidRPr="00525181">
        <w:t>','</w:t>
      </w:r>
      <w:r w:rsidRPr="00525181">
        <w:rPr>
          <w:rFonts w:eastAsia="宋体"/>
        </w:rPr>
        <w:t>男</w:t>
      </w:r>
      <w:r w:rsidRPr="00525181">
        <w:t>','1993-01-21','2011-09-01','</w:t>
      </w:r>
      <w:r w:rsidRPr="00525181">
        <w:rPr>
          <w:rFonts w:eastAsia="宋体"/>
        </w:rPr>
        <w:t>江苏省南京市雨花台区</w:t>
      </w:r>
      <w:r w:rsidRPr="00525181">
        <w:t>');</w:t>
      </w:r>
    </w:p>
    <w:p w14:paraId="68F8A85C"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(22,'</w:t>
      </w:r>
      <w:r w:rsidRPr="00525181">
        <w:rPr>
          <w:rFonts w:eastAsia="宋体"/>
        </w:rPr>
        <w:t>王四</w:t>
      </w:r>
      <w:r w:rsidRPr="00525181">
        <w:t>','</w:t>
      </w:r>
      <w:r w:rsidRPr="00525181">
        <w:rPr>
          <w:rFonts w:eastAsia="宋体"/>
        </w:rPr>
        <w:t>男</w:t>
      </w:r>
      <w:r w:rsidRPr="00525181">
        <w:t>','1993-01-22','2011-09-01','</w:t>
      </w:r>
      <w:r w:rsidRPr="00525181">
        <w:rPr>
          <w:rFonts w:eastAsia="宋体"/>
        </w:rPr>
        <w:t>江苏省南京市雨花台区</w:t>
      </w:r>
      <w:r w:rsidRPr="00525181">
        <w:t>');</w:t>
      </w:r>
    </w:p>
    <w:p w14:paraId="265FD273"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(23,'</w:t>
      </w:r>
      <w:r w:rsidRPr="00525181">
        <w:rPr>
          <w:rFonts w:eastAsia="宋体"/>
        </w:rPr>
        <w:t>王五</w:t>
      </w:r>
      <w:r w:rsidRPr="00525181">
        <w:t>','</w:t>
      </w:r>
      <w:r w:rsidRPr="00525181">
        <w:rPr>
          <w:rFonts w:eastAsia="宋体"/>
        </w:rPr>
        <w:t>男</w:t>
      </w:r>
      <w:r w:rsidRPr="00525181">
        <w:t>','1993-01-23','2011-09-01','</w:t>
      </w:r>
      <w:r w:rsidRPr="00525181">
        <w:rPr>
          <w:rFonts w:eastAsia="宋体"/>
        </w:rPr>
        <w:t>江苏省南京市雨花台区</w:t>
      </w:r>
      <w:r w:rsidRPr="00525181">
        <w:t>');</w:t>
      </w:r>
    </w:p>
    <w:p w14:paraId="45195760"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(24,'</w:t>
      </w:r>
      <w:r w:rsidRPr="00525181">
        <w:rPr>
          <w:rFonts w:eastAsia="宋体"/>
        </w:rPr>
        <w:t>王六</w:t>
      </w:r>
      <w:r w:rsidRPr="00525181">
        <w:t>','</w:t>
      </w:r>
      <w:r w:rsidRPr="00525181">
        <w:rPr>
          <w:rFonts w:eastAsia="宋体"/>
        </w:rPr>
        <w:t>男</w:t>
      </w:r>
      <w:r w:rsidRPr="00525181">
        <w:t>','1993-01-24','2011-09-01','</w:t>
      </w:r>
      <w:r w:rsidRPr="00525181">
        <w:rPr>
          <w:rFonts w:eastAsia="宋体"/>
        </w:rPr>
        <w:t>江苏省南京市雨花台区</w:t>
      </w:r>
      <w:r w:rsidRPr="00525181">
        <w:t>');</w:t>
      </w:r>
    </w:p>
    <w:p w14:paraId="7839D04B" w14:textId="77777777" w:rsidR="009202E1" w:rsidRPr="00525181" w:rsidRDefault="009202E1" w:rsidP="00ED1505">
      <w:pPr>
        <w:pStyle w:val="afffff4"/>
      </w:pPr>
      <w:r w:rsidRPr="00525181">
        <w:lastRenderedPageBreak/>
        <w:t>INSERT INTO student(</w:t>
      </w:r>
      <w:proofErr w:type="spellStart"/>
      <w:r w:rsidRPr="00525181">
        <w:t>std_id,std_name,std_sex,std_birth,std_in,std_address</w:t>
      </w:r>
      <w:proofErr w:type="spellEnd"/>
      <w:r w:rsidRPr="00525181">
        <w:t>) VALUES (25,'</w:t>
      </w:r>
      <w:r w:rsidRPr="00525181">
        <w:rPr>
          <w:rFonts w:eastAsia="宋体"/>
        </w:rPr>
        <w:t>王七</w:t>
      </w:r>
      <w:r w:rsidRPr="00525181">
        <w:t>','</w:t>
      </w:r>
      <w:r w:rsidRPr="00525181">
        <w:rPr>
          <w:rFonts w:eastAsia="宋体"/>
        </w:rPr>
        <w:t>男</w:t>
      </w:r>
      <w:r w:rsidRPr="00525181">
        <w:t>','1993-01-25','2011-09-01','</w:t>
      </w:r>
      <w:r w:rsidRPr="00525181">
        <w:rPr>
          <w:rFonts w:eastAsia="宋体"/>
        </w:rPr>
        <w:t>江苏省南京市雨花台区</w:t>
      </w:r>
      <w:r w:rsidRPr="00525181">
        <w:t>');</w:t>
      </w:r>
    </w:p>
    <w:p w14:paraId="5CF8C5F4"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(26,'</w:t>
      </w:r>
      <w:r w:rsidRPr="00525181">
        <w:rPr>
          <w:rFonts w:eastAsia="宋体"/>
        </w:rPr>
        <w:t>王八</w:t>
      </w:r>
      <w:r w:rsidRPr="00525181">
        <w:t>','</w:t>
      </w:r>
      <w:r w:rsidRPr="00525181">
        <w:rPr>
          <w:rFonts w:eastAsia="宋体"/>
        </w:rPr>
        <w:t>男</w:t>
      </w:r>
      <w:r w:rsidRPr="00525181">
        <w:t>','1993-01-26','2011-09-01','</w:t>
      </w:r>
      <w:r w:rsidRPr="00525181">
        <w:rPr>
          <w:rFonts w:eastAsia="宋体"/>
        </w:rPr>
        <w:t>江苏省南京市雨花台区</w:t>
      </w:r>
      <w:r w:rsidRPr="00525181">
        <w:t>');</w:t>
      </w:r>
    </w:p>
    <w:p w14:paraId="4ECF1375"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(27,'</w:t>
      </w:r>
      <w:r w:rsidRPr="00525181">
        <w:rPr>
          <w:rFonts w:eastAsia="宋体"/>
        </w:rPr>
        <w:t>王九</w:t>
      </w:r>
      <w:r w:rsidRPr="00525181">
        <w:t>','</w:t>
      </w:r>
      <w:r w:rsidRPr="00525181">
        <w:rPr>
          <w:rFonts w:eastAsia="宋体"/>
        </w:rPr>
        <w:t>男</w:t>
      </w:r>
      <w:r w:rsidRPr="00525181">
        <w:t>','1993-01-27','2011-09-01','</w:t>
      </w:r>
      <w:r w:rsidRPr="00525181">
        <w:rPr>
          <w:rFonts w:eastAsia="宋体"/>
        </w:rPr>
        <w:t>江苏省南京市雨花台区</w:t>
      </w:r>
      <w:r w:rsidRPr="00525181">
        <w:t>');</w:t>
      </w:r>
    </w:p>
    <w:p w14:paraId="792A45F8"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(28,'</w:t>
      </w:r>
      <w:r w:rsidRPr="00525181">
        <w:rPr>
          <w:rFonts w:eastAsia="宋体"/>
        </w:rPr>
        <w:t>钱一</w:t>
      </w:r>
      <w:r w:rsidRPr="00525181">
        <w:t>','</w:t>
      </w:r>
      <w:r w:rsidRPr="00525181">
        <w:rPr>
          <w:rFonts w:eastAsia="宋体"/>
        </w:rPr>
        <w:t>男</w:t>
      </w:r>
      <w:r w:rsidRPr="00525181">
        <w:t>','1993-01-28','2011-09-01','</w:t>
      </w:r>
      <w:r w:rsidRPr="00525181">
        <w:rPr>
          <w:rFonts w:eastAsia="宋体"/>
        </w:rPr>
        <w:t>江苏省南京市雨花台区</w:t>
      </w:r>
      <w:r w:rsidRPr="00525181">
        <w:t>');</w:t>
      </w:r>
    </w:p>
    <w:p w14:paraId="65CB2C75"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(29,'</w:t>
      </w:r>
      <w:r w:rsidRPr="00525181">
        <w:rPr>
          <w:rFonts w:eastAsia="宋体"/>
        </w:rPr>
        <w:t>钱二</w:t>
      </w:r>
      <w:r w:rsidRPr="00525181">
        <w:t>','</w:t>
      </w:r>
      <w:r w:rsidRPr="00525181">
        <w:rPr>
          <w:rFonts w:eastAsia="宋体"/>
        </w:rPr>
        <w:t>男</w:t>
      </w:r>
      <w:r w:rsidRPr="00525181">
        <w:t>','1993-01-29','2011-09-01','</w:t>
      </w:r>
      <w:r w:rsidRPr="00525181">
        <w:rPr>
          <w:rFonts w:eastAsia="宋体"/>
        </w:rPr>
        <w:t>江苏省南京市雨花台区</w:t>
      </w:r>
      <w:r w:rsidRPr="00525181">
        <w:t>');</w:t>
      </w:r>
    </w:p>
    <w:p w14:paraId="3E757DF7"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(30,'</w:t>
      </w:r>
      <w:r w:rsidRPr="00525181">
        <w:rPr>
          <w:rFonts w:eastAsia="宋体"/>
        </w:rPr>
        <w:t>钱三</w:t>
      </w:r>
      <w:r w:rsidRPr="00525181">
        <w:t>','</w:t>
      </w:r>
      <w:r w:rsidRPr="00525181">
        <w:rPr>
          <w:rFonts w:eastAsia="宋体"/>
        </w:rPr>
        <w:t>男</w:t>
      </w:r>
      <w:r w:rsidRPr="00525181">
        <w:t>','1993-01-30','2011-09-01','</w:t>
      </w:r>
      <w:r w:rsidRPr="00525181">
        <w:rPr>
          <w:rFonts w:eastAsia="宋体"/>
        </w:rPr>
        <w:t>江苏省南京市雨花台区</w:t>
      </w:r>
      <w:r w:rsidRPr="00525181">
        <w:t>');</w:t>
      </w:r>
    </w:p>
    <w:p w14:paraId="3C6E3111"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(31,'</w:t>
      </w:r>
      <w:r w:rsidRPr="00525181">
        <w:rPr>
          <w:rFonts w:eastAsia="宋体"/>
        </w:rPr>
        <w:t>钱四</w:t>
      </w:r>
      <w:r w:rsidRPr="00525181">
        <w:t>','</w:t>
      </w:r>
      <w:r w:rsidRPr="00525181">
        <w:rPr>
          <w:rFonts w:eastAsia="宋体"/>
        </w:rPr>
        <w:t>男</w:t>
      </w:r>
      <w:r w:rsidRPr="00525181">
        <w:t>','1993-02-01','2011-09-01','</w:t>
      </w:r>
      <w:r w:rsidRPr="00525181">
        <w:rPr>
          <w:rFonts w:eastAsia="宋体"/>
        </w:rPr>
        <w:t>江苏省南京市雨花台区</w:t>
      </w:r>
      <w:r w:rsidRPr="00525181">
        <w:t>');</w:t>
      </w:r>
    </w:p>
    <w:p w14:paraId="6A5D25D3"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(32,'</w:t>
      </w:r>
      <w:r w:rsidRPr="00525181">
        <w:rPr>
          <w:rFonts w:eastAsia="宋体"/>
        </w:rPr>
        <w:t>钱五</w:t>
      </w:r>
      <w:r w:rsidRPr="00525181">
        <w:t>','</w:t>
      </w:r>
      <w:r w:rsidRPr="00525181">
        <w:rPr>
          <w:rFonts w:eastAsia="宋体"/>
        </w:rPr>
        <w:t>男</w:t>
      </w:r>
      <w:r w:rsidRPr="00525181">
        <w:t>','1993-02-02','2011-09-01','</w:t>
      </w:r>
      <w:r w:rsidRPr="00525181">
        <w:rPr>
          <w:rFonts w:eastAsia="宋体"/>
        </w:rPr>
        <w:t>江苏省南京市雨花台区</w:t>
      </w:r>
      <w:r w:rsidRPr="00525181">
        <w:t>');</w:t>
      </w:r>
    </w:p>
    <w:p w14:paraId="128108E4"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(33,'</w:t>
      </w:r>
      <w:r w:rsidRPr="00525181">
        <w:rPr>
          <w:rFonts w:eastAsia="宋体"/>
        </w:rPr>
        <w:t>钱六</w:t>
      </w:r>
      <w:r w:rsidRPr="00525181">
        <w:t>','</w:t>
      </w:r>
      <w:r w:rsidRPr="00525181">
        <w:rPr>
          <w:rFonts w:eastAsia="宋体"/>
        </w:rPr>
        <w:t>男</w:t>
      </w:r>
      <w:r w:rsidRPr="00525181">
        <w:t>','1993-02-03','2011-09-01','</w:t>
      </w:r>
      <w:r w:rsidRPr="00525181">
        <w:rPr>
          <w:rFonts w:eastAsia="宋体"/>
        </w:rPr>
        <w:t>江苏省南京市雨花台区</w:t>
      </w:r>
      <w:r w:rsidRPr="00525181">
        <w:t>');</w:t>
      </w:r>
    </w:p>
    <w:p w14:paraId="7B3EC241"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(34,'</w:t>
      </w:r>
      <w:r w:rsidRPr="00525181">
        <w:rPr>
          <w:rFonts w:eastAsia="宋体"/>
        </w:rPr>
        <w:t>钱七</w:t>
      </w:r>
      <w:r w:rsidRPr="00525181">
        <w:t>','</w:t>
      </w:r>
      <w:r w:rsidRPr="00525181">
        <w:rPr>
          <w:rFonts w:eastAsia="宋体"/>
        </w:rPr>
        <w:t>男</w:t>
      </w:r>
      <w:r w:rsidRPr="00525181">
        <w:t>','1993-02-04','2011-09-01','</w:t>
      </w:r>
      <w:r w:rsidRPr="00525181">
        <w:rPr>
          <w:rFonts w:eastAsia="宋体"/>
        </w:rPr>
        <w:t>江苏省南京市雨花台区</w:t>
      </w:r>
      <w:r w:rsidRPr="00525181">
        <w:t>');</w:t>
      </w:r>
    </w:p>
    <w:p w14:paraId="31AF36FE"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(35,'</w:t>
      </w:r>
      <w:r w:rsidRPr="00525181">
        <w:rPr>
          <w:rFonts w:eastAsia="宋体"/>
        </w:rPr>
        <w:t>钱八</w:t>
      </w:r>
      <w:r w:rsidRPr="00525181">
        <w:t>','</w:t>
      </w:r>
      <w:r w:rsidRPr="00525181">
        <w:rPr>
          <w:rFonts w:eastAsia="宋体"/>
        </w:rPr>
        <w:t>男</w:t>
      </w:r>
      <w:r w:rsidRPr="00525181">
        <w:t>','1993-02-05','2011-09-01','</w:t>
      </w:r>
      <w:r w:rsidRPr="00525181">
        <w:rPr>
          <w:rFonts w:eastAsia="宋体"/>
        </w:rPr>
        <w:t>江苏省南京市雨花台区</w:t>
      </w:r>
      <w:r w:rsidRPr="00525181">
        <w:t>');</w:t>
      </w:r>
    </w:p>
    <w:p w14:paraId="29DD8006"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(36,'</w:t>
      </w:r>
      <w:r w:rsidRPr="00525181">
        <w:rPr>
          <w:rFonts w:eastAsia="宋体"/>
        </w:rPr>
        <w:t>钱九</w:t>
      </w:r>
      <w:r w:rsidRPr="00525181">
        <w:t>','</w:t>
      </w:r>
      <w:r w:rsidRPr="00525181">
        <w:rPr>
          <w:rFonts w:eastAsia="宋体"/>
        </w:rPr>
        <w:t>男</w:t>
      </w:r>
      <w:r w:rsidRPr="00525181">
        <w:t>','1993-02-06','2011-09-01','</w:t>
      </w:r>
      <w:r w:rsidRPr="00525181">
        <w:rPr>
          <w:rFonts w:eastAsia="宋体"/>
        </w:rPr>
        <w:t>江苏省南京市雨花台区</w:t>
      </w:r>
      <w:r w:rsidRPr="00525181">
        <w:t>');</w:t>
      </w:r>
    </w:p>
    <w:p w14:paraId="3185202D"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(37,'</w:t>
      </w:r>
      <w:r w:rsidRPr="00525181">
        <w:rPr>
          <w:rFonts w:eastAsia="宋体"/>
        </w:rPr>
        <w:t>吴一</w:t>
      </w:r>
      <w:r w:rsidRPr="00525181">
        <w:t>','</w:t>
      </w:r>
      <w:r w:rsidRPr="00525181">
        <w:rPr>
          <w:rFonts w:eastAsia="宋体"/>
        </w:rPr>
        <w:t>男</w:t>
      </w:r>
      <w:r w:rsidRPr="00525181">
        <w:t>','1993-02-07','2011-09-01','</w:t>
      </w:r>
      <w:r w:rsidRPr="00525181">
        <w:rPr>
          <w:rFonts w:eastAsia="宋体"/>
        </w:rPr>
        <w:t>江苏省南京市雨花台区</w:t>
      </w:r>
      <w:r w:rsidRPr="00525181">
        <w:t>');</w:t>
      </w:r>
    </w:p>
    <w:p w14:paraId="5B302873"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(38,'</w:t>
      </w:r>
      <w:r w:rsidRPr="00525181">
        <w:rPr>
          <w:rFonts w:eastAsia="宋体"/>
        </w:rPr>
        <w:t>吴二</w:t>
      </w:r>
      <w:r w:rsidRPr="00525181">
        <w:t>','</w:t>
      </w:r>
      <w:r w:rsidRPr="00525181">
        <w:rPr>
          <w:rFonts w:eastAsia="宋体"/>
        </w:rPr>
        <w:t>男</w:t>
      </w:r>
      <w:r w:rsidRPr="00525181">
        <w:t>','1993-02-08','2011-09-01','</w:t>
      </w:r>
      <w:r w:rsidRPr="00525181">
        <w:rPr>
          <w:rFonts w:eastAsia="宋体"/>
        </w:rPr>
        <w:t>江苏省南京市雨花台区</w:t>
      </w:r>
      <w:r w:rsidRPr="00525181">
        <w:t>');</w:t>
      </w:r>
    </w:p>
    <w:p w14:paraId="618CB644"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(39,'</w:t>
      </w:r>
      <w:r w:rsidRPr="00525181">
        <w:rPr>
          <w:rFonts w:eastAsia="宋体"/>
        </w:rPr>
        <w:t>吴三</w:t>
      </w:r>
      <w:r w:rsidRPr="00525181">
        <w:t>','</w:t>
      </w:r>
      <w:r w:rsidRPr="00525181">
        <w:rPr>
          <w:rFonts w:eastAsia="宋体"/>
        </w:rPr>
        <w:t>男</w:t>
      </w:r>
      <w:r w:rsidRPr="00525181">
        <w:t>','1993-02-09','2011-09-01','</w:t>
      </w:r>
      <w:r w:rsidRPr="00525181">
        <w:rPr>
          <w:rFonts w:eastAsia="宋体"/>
        </w:rPr>
        <w:t>江苏省南京市雨花台区</w:t>
      </w:r>
      <w:r w:rsidRPr="00525181">
        <w:t>');</w:t>
      </w:r>
    </w:p>
    <w:p w14:paraId="6E393D85"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(40,'</w:t>
      </w:r>
      <w:r w:rsidRPr="00525181">
        <w:rPr>
          <w:rFonts w:eastAsia="宋体"/>
        </w:rPr>
        <w:t>吴四</w:t>
      </w:r>
      <w:r w:rsidRPr="00525181">
        <w:t>','</w:t>
      </w:r>
      <w:r w:rsidRPr="00525181">
        <w:rPr>
          <w:rFonts w:eastAsia="宋体"/>
        </w:rPr>
        <w:t>男</w:t>
      </w:r>
      <w:r w:rsidRPr="00525181">
        <w:t>','1993-02-10','2011-09-01','</w:t>
      </w:r>
      <w:r w:rsidRPr="00525181">
        <w:rPr>
          <w:rFonts w:eastAsia="宋体"/>
        </w:rPr>
        <w:t>江苏省南京市雨花台区</w:t>
      </w:r>
      <w:r w:rsidRPr="00525181">
        <w:t>');</w:t>
      </w:r>
    </w:p>
    <w:p w14:paraId="24FA09F5"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(41,'</w:t>
      </w:r>
      <w:r w:rsidRPr="00525181">
        <w:rPr>
          <w:rFonts w:eastAsia="宋体"/>
        </w:rPr>
        <w:t>吴五</w:t>
      </w:r>
      <w:r w:rsidRPr="00525181">
        <w:t>','</w:t>
      </w:r>
      <w:r w:rsidRPr="00525181">
        <w:rPr>
          <w:rFonts w:eastAsia="宋体"/>
        </w:rPr>
        <w:t>男</w:t>
      </w:r>
      <w:r w:rsidRPr="00525181">
        <w:t>','1993-02-11','2011-09-01','</w:t>
      </w:r>
      <w:r w:rsidRPr="00525181">
        <w:rPr>
          <w:rFonts w:eastAsia="宋体"/>
        </w:rPr>
        <w:t>江苏省南京市雨花台区</w:t>
      </w:r>
      <w:r w:rsidRPr="00525181">
        <w:t>');</w:t>
      </w:r>
    </w:p>
    <w:p w14:paraId="275CD28C"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(42,'</w:t>
      </w:r>
      <w:r w:rsidRPr="00525181">
        <w:rPr>
          <w:rFonts w:eastAsia="宋体"/>
        </w:rPr>
        <w:t>吴六</w:t>
      </w:r>
      <w:r w:rsidRPr="00525181">
        <w:t>','</w:t>
      </w:r>
      <w:r w:rsidRPr="00525181">
        <w:rPr>
          <w:rFonts w:eastAsia="宋体"/>
        </w:rPr>
        <w:t>男</w:t>
      </w:r>
      <w:r w:rsidRPr="00525181">
        <w:t>','1993-02-12','2011-09-01','</w:t>
      </w:r>
      <w:r w:rsidRPr="00525181">
        <w:rPr>
          <w:rFonts w:eastAsia="宋体"/>
        </w:rPr>
        <w:t>江苏省南京市雨花台区</w:t>
      </w:r>
      <w:r w:rsidRPr="00525181">
        <w:t>');</w:t>
      </w:r>
    </w:p>
    <w:p w14:paraId="2F0616D5"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(43,'</w:t>
      </w:r>
      <w:r w:rsidRPr="00525181">
        <w:rPr>
          <w:rFonts w:eastAsia="宋体"/>
        </w:rPr>
        <w:t>吴七</w:t>
      </w:r>
      <w:r w:rsidRPr="00525181">
        <w:t>','</w:t>
      </w:r>
      <w:r w:rsidRPr="00525181">
        <w:rPr>
          <w:rFonts w:eastAsia="宋体"/>
        </w:rPr>
        <w:t>男</w:t>
      </w:r>
      <w:r w:rsidRPr="00525181">
        <w:t>','1993-02-13','2011-09-01','</w:t>
      </w:r>
      <w:r w:rsidRPr="00525181">
        <w:rPr>
          <w:rFonts w:eastAsia="宋体"/>
        </w:rPr>
        <w:t>江苏省南京市雨花台区</w:t>
      </w:r>
      <w:r w:rsidRPr="00525181">
        <w:t>');</w:t>
      </w:r>
    </w:p>
    <w:p w14:paraId="17A6B848"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(44,'</w:t>
      </w:r>
      <w:r w:rsidRPr="00525181">
        <w:rPr>
          <w:rFonts w:eastAsia="宋体"/>
        </w:rPr>
        <w:t>吴八</w:t>
      </w:r>
      <w:r w:rsidRPr="00525181">
        <w:t>','</w:t>
      </w:r>
      <w:r w:rsidRPr="00525181">
        <w:rPr>
          <w:rFonts w:eastAsia="宋体"/>
        </w:rPr>
        <w:t>男</w:t>
      </w:r>
      <w:r w:rsidRPr="00525181">
        <w:t>','1993-02-14','2011-09-01','</w:t>
      </w:r>
      <w:r w:rsidRPr="00525181">
        <w:rPr>
          <w:rFonts w:eastAsia="宋体"/>
        </w:rPr>
        <w:t>江苏省南京市雨花台区</w:t>
      </w:r>
      <w:r w:rsidRPr="00525181">
        <w:t>');</w:t>
      </w:r>
    </w:p>
    <w:p w14:paraId="71F85FE5"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(45,'</w:t>
      </w:r>
      <w:r w:rsidRPr="00525181">
        <w:rPr>
          <w:rFonts w:eastAsia="宋体"/>
        </w:rPr>
        <w:t>吴九</w:t>
      </w:r>
      <w:r w:rsidRPr="00525181">
        <w:t>','</w:t>
      </w:r>
      <w:r w:rsidRPr="00525181">
        <w:rPr>
          <w:rFonts w:eastAsia="宋体"/>
        </w:rPr>
        <w:t>男</w:t>
      </w:r>
      <w:r w:rsidRPr="00525181">
        <w:t>','1993-02-15','2011-09-01','</w:t>
      </w:r>
      <w:r w:rsidRPr="00525181">
        <w:rPr>
          <w:rFonts w:eastAsia="宋体"/>
        </w:rPr>
        <w:t>江苏省南京市雨花台区</w:t>
      </w:r>
      <w:r w:rsidRPr="00525181">
        <w:t>');</w:t>
      </w:r>
    </w:p>
    <w:p w14:paraId="6083C7CE"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(46,'</w:t>
      </w:r>
      <w:r w:rsidRPr="00525181">
        <w:rPr>
          <w:rFonts w:eastAsia="宋体"/>
        </w:rPr>
        <w:t>柳一</w:t>
      </w:r>
      <w:r w:rsidRPr="00525181">
        <w:t>','</w:t>
      </w:r>
      <w:r w:rsidRPr="00525181">
        <w:rPr>
          <w:rFonts w:eastAsia="宋体"/>
        </w:rPr>
        <w:t>男</w:t>
      </w:r>
      <w:r w:rsidRPr="00525181">
        <w:t>','1993-02-16','2011-09-01','</w:t>
      </w:r>
      <w:r w:rsidRPr="00525181">
        <w:rPr>
          <w:rFonts w:eastAsia="宋体"/>
        </w:rPr>
        <w:t>江苏省南京市雨花台区</w:t>
      </w:r>
      <w:r w:rsidRPr="00525181">
        <w:t>');</w:t>
      </w:r>
    </w:p>
    <w:p w14:paraId="3A950E2A"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(47,'</w:t>
      </w:r>
      <w:r w:rsidRPr="00525181">
        <w:rPr>
          <w:rFonts w:eastAsia="宋体"/>
        </w:rPr>
        <w:t>柳二</w:t>
      </w:r>
      <w:r w:rsidRPr="00525181">
        <w:t>','</w:t>
      </w:r>
      <w:r w:rsidRPr="00525181">
        <w:rPr>
          <w:rFonts w:eastAsia="宋体"/>
        </w:rPr>
        <w:t>男</w:t>
      </w:r>
      <w:r w:rsidRPr="00525181">
        <w:t>','1993-02-17','2011-09-01','</w:t>
      </w:r>
      <w:r w:rsidRPr="00525181">
        <w:rPr>
          <w:rFonts w:eastAsia="宋体"/>
        </w:rPr>
        <w:t>江苏省南京市雨花台区</w:t>
      </w:r>
      <w:r w:rsidRPr="00525181">
        <w:t>');</w:t>
      </w:r>
    </w:p>
    <w:p w14:paraId="034D436B"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(48,'</w:t>
      </w:r>
      <w:r w:rsidRPr="00525181">
        <w:rPr>
          <w:rFonts w:eastAsia="宋体"/>
        </w:rPr>
        <w:t>柳三</w:t>
      </w:r>
      <w:r w:rsidRPr="00525181">
        <w:t>','</w:t>
      </w:r>
      <w:r w:rsidRPr="00525181">
        <w:rPr>
          <w:rFonts w:eastAsia="宋体"/>
        </w:rPr>
        <w:t>男</w:t>
      </w:r>
      <w:r w:rsidRPr="00525181">
        <w:t>','1993-02-18','2011-09-01','</w:t>
      </w:r>
      <w:r w:rsidRPr="00525181">
        <w:rPr>
          <w:rFonts w:eastAsia="宋体"/>
        </w:rPr>
        <w:t>江苏省南京市雨花台区</w:t>
      </w:r>
      <w:r w:rsidRPr="00525181">
        <w:t>');</w:t>
      </w:r>
    </w:p>
    <w:p w14:paraId="46201166" w14:textId="77777777"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(49,'</w:t>
      </w:r>
      <w:r w:rsidRPr="00525181">
        <w:rPr>
          <w:rFonts w:eastAsia="宋体"/>
        </w:rPr>
        <w:t>柳四</w:t>
      </w:r>
      <w:r w:rsidRPr="00525181">
        <w:t>','</w:t>
      </w:r>
      <w:r w:rsidRPr="00525181">
        <w:rPr>
          <w:rFonts w:eastAsia="宋体"/>
        </w:rPr>
        <w:t>男</w:t>
      </w:r>
      <w:r w:rsidRPr="00525181">
        <w:t>','1993-02-19','2011-09-01','</w:t>
      </w:r>
      <w:r w:rsidRPr="00525181">
        <w:rPr>
          <w:rFonts w:eastAsia="宋体"/>
        </w:rPr>
        <w:t>江苏省南京市雨花台区</w:t>
      </w:r>
      <w:r w:rsidRPr="00525181">
        <w:t>');</w:t>
      </w:r>
    </w:p>
    <w:p w14:paraId="0E95EE2D" w14:textId="5748525E" w:rsidR="009202E1" w:rsidRPr="00525181" w:rsidRDefault="009202E1" w:rsidP="00ED1505">
      <w:pPr>
        <w:pStyle w:val="afffff4"/>
      </w:pPr>
      <w:r w:rsidRPr="00525181">
        <w:t>INSERT INTO student(</w:t>
      </w:r>
      <w:proofErr w:type="spellStart"/>
      <w:r w:rsidRPr="00525181">
        <w:t>std_id,std_name,std_sex,std_birth,std_in,std_address</w:t>
      </w:r>
      <w:proofErr w:type="spellEnd"/>
      <w:r w:rsidRPr="00525181">
        <w:t>) VALUES (50,'</w:t>
      </w:r>
      <w:r w:rsidRPr="00525181">
        <w:rPr>
          <w:rFonts w:eastAsia="宋体"/>
        </w:rPr>
        <w:t>柳五</w:t>
      </w:r>
      <w:r w:rsidRPr="00525181">
        <w:t>','</w:t>
      </w:r>
      <w:r w:rsidRPr="00525181">
        <w:rPr>
          <w:rFonts w:eastAsia="宋体"/>
        </w:rPr>
        <w:t>男</w:t>
      </w:r>
      <w:r w:rsidRPr="00525181">
        <w:t>','1993-02-20','2011-09-01','</w:t>
      </w:r>
      <w:r w:rsidRPr="00525181">
        <w:rPr>
          <w:rFonts w:eastAsia="宋体"/>
        </w:rPr>
        <w:t>江苏省南京市雨花台区</w:t>
      </w:r>
      <w:r w:rsidRPr="00525181">
        <w:t>');</w:t>
      </w:r>
    </w:p>
    <w:p w14:paraId="39EE2013" w14:textId="3BBC9454" w:rsidR="009202E1" w:rsidRPr="00525181" w:rsidRDefault="0066732A" w:rsidP="00ED1505">
      <w:pPr>
        <w:pStyle w:val="30"/>
        <w:rPr>
          <w:rFonts w:hint="eastAsia"/>
        </w:rPr>
      </w:pPr>
      <w:r w:rsidRPr="00525181">
        <w:lastRenderedPageBreak/>
        <w:t>向</w:t>
      </w:r>
      <w:r w:rsidR="009202E1" w:rsidRPr="00525181">
        <w:t>teacher</w:t>
      </w:r>
      <w:r w:rsidR="009202E1" w:rsidRPr="00525181">
        <w:t>表</w:t>
      </w:r>
      <w:r w:rsidRPr="00525181">
        <w:t>中插入数据。</w:t>
      </w:r>
    </w:p>
    <w:p w14:paraId="7C3B779F"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(1,'</w:t>
      </w:r>
      <w:r w:rsidRPr="00525181">
        <w:rPr>
          <w:rFonts w:eastAsia="宋体"/>
        </w:rPr>
        <w:t>张一</w:t>
      </w:r>
      <w:r w:rsidRPr="00525181">
        <w:t>','</w:t>
      </w:r>
      <w:r w:rsidRPr="00525181">
        <w:rPr>
          <w:rFonts w:eastAsia="宋体"/>
        </w:rPr>
        <w:t>讲师</w:t>
      </w:r>
      <w:r w:rsidRPr="00525181">
        <w:t>','</w:t>
      </w:r>
      <w:r w:rsidRPr="00525181">
        <w:rPr>
          <w:rFonts w:eastAsia="宋体"/>
        </w:rPr>
        <w:t>男</w:t>
      </w:r>
      <w:r w:rsidRPr="00525181">
        <w:t>',35,'2009-07-01');</w:t>
      </w:r>
    </w:p>
    <w:p w14:paraId="106918EF"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(2,'</w:t>
      </w:r>
      <w:r w:rsidRPr="00525181">
        <w:rPr>
          <w:rFonts w:eastAsia="宋体"/>
        </w:rPr>
        <w:t>张二</w:t>
      </w:r>
      <w:r w:rsidRPr="00525181">
        <w:t>','</w:t>
      </w:r>
      <w:r w:rsidRPr="00525181">
        <w:rPr>
          <w:rFonts w:eastAsia="宋体"/>
        </w:rPr>
        <w:t>讲师</w:t>
      </w:r>
      <w:r w:rsidRPr="00525181">
        <w:t>','</w:t>
      </w:r>
      <w:r w:rsidRPr="00525181">
        <w:rPr>
          <w:rFonts w:eastAsia="宋体"/>
        </w:rPr>
        <w:t>男</w:t>
      </w:r>
      <w:r w:rsidRPr="00525181">
        <w:t>',35,'2009-07-01');</w:t>
      </w:r>
    </w:p>
    <w:p w14:paraId="2AEE3A34"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(3,'</w:t>
      </w:r>
      <w:r w:rsidRPr="00525181">
        <w:rPr>
          <w:rFonts w:eastAsia="宋体"/>
        </w:rPr>
        <w:t>张三</w:t>
      </w:r>
      <w:r w:rsidRPr="00525181">
        <w:t>','</w:t>
      </w:r>
      <w:r w:rsidRPr="00525181">
        <w:rPr>
          <w:rFonts w:eastAsia="宋体"/>
        </w:rPr>
        <w:t>讲师</w:t>
      </w:r>
      <w:r w:rsidRPr="00525181">
        <w:t>','</w:t>
      </w:r>
      <w:r w:rsidRPr="00525181">
        <w:rPr>
          <w:rFonts w:eastAsia="宋体"/>
        </w:rPr>
        <w:t>男</w:t>
      </w:r>
      <w:r w:rsidRPr="00525181">
        <w:t>',35,'2009-07-01');</w:t>
      </w:r>
    </w:p>
    <w:p w14:paraId="103BAB45"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(4,'</w:t>
      </w:r>
      <w:r w:rsidRPr="00525181">
        <w:rPr>
          <w:rFonts w:eastAsia="宋体"/>
        </w:rPr>
        <w:t>张四</w:t>
      </w:r>
      <w:r w:rsidRPr="00525181">
        <w:t>','</w:t>
      </w:r>
      <w:r w:rsidRPr="00525181">
        <w:rPr>
          <w:rFonts w:eastAsia="宋体"/>
        </w:rPr>
        <w:t>讲师</w:t>
      </w:r>
      <w:r w:rsidRPr="00525181">
        <w:t>','</w:t>
      </w:r>
      <w:r w:rsidRPr="00525181">
        <w:rPr>
          <w:rFonts w:eastAsia="宋体"/>
        </w:rPr>
        <w:t>男</w:t>
      </w:r>
      <w:r w:rsidRPr="00525181">
        <w:t>',35,'2009-07-01');</w:t>
      </w:r>
    </w:p>
    <w:p w14:paraId="5C262964"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(5,'</w:t>
      </w:r>
      <w:r w:rsidRPr="00525181">
        <w:rPr>
          <w:rFonts w:eastAsia="宋体"/>
        </w:rPr>
        <w:t>张五</w:t>
      </w:r>
      <w:r w:rsidRPr="00525181">
        <w:t>','</w:t>
      </w:r>
      <w:r w:rsidRPr="00525181">
        <w:rPr>
          <w:rFonts w:eastAsia="宋体"/>
        </w:rPr>
        <w:t>讲师</w:t>
      </w:r>
      <w:r w:rsidRPr="00525181">
        <w:t>','</w:t>
      </w:r>
      <w:r w:rsidRPr="00525181">
        <w:rPr>
          <w:rFonts w:eastAsia="宋体"/>
        </w:rPr>
        <w:t>男</w:t>
      </w:r>
      <w:r w:rsidRPr="00525181">
        <w:t>',35,'2009-07-01');</w:t>
      </w:r>
    </w:p>
    <w:p w14:paraId="3F0ECB6D"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(6,'</w:t>
      </w:r>
      <w:r w:rsidRPr="00525181">
        <w:rPr>
          <w:rFonts w:eastAsia="宋体"/>
        </w:rPr>
        <w:t>张六</w:t>
      </w:r>
      <w:r w:rsidRPr="00525181">
        <w:t>','</w:t>
      </w:r>
      <w:r w:rsidRPr="00525181">
        <w:rPr>
          <w:rFonts w:eastAsia="宋体"/>
        </w:rPr>
        <w:t>讲师</w:t>
      </w:r>
      <w:r w:rsidRPr="00525181">
        <w:t>','</w:t>
      </w:r>
      <w:r w:rsidRPr="00525181">
        <w:rPr>
          <w:rFonts w:eastAsia="宋体"/>
        </w:rPr>
        <w:t>男</w:t>
      </w:r>
      <w:r w:rsidRPr="00525181">
        <w:t>',35,'2009-07-01');</w:t>
      </w:r>
    </w:p>
    <w:p w14:paraId="359EF63B"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(7,'</w:t>
      </w:r>
      <w:r w:rsidRPr="00525181">
        <w:rPr>
          <w:rFonts w:eastAsia="宋体"/>
        </w:rPr>
        <w:t>张七</w:t>
      </w:r>
      <w:r w:rsidRPr="00525181">
        <w:t>','</w:t>
      </w:r>
      <w:r w:rsidRPr="00525181">
        <w:rPr>
          <w:rFonts w:eastAsia="宋体"/>
        </w:rPr>
        <w:t>讲师</w:t>
      </w:r>
      <w:r w:rsidRPr="00525181">
        <w:t>','</w:t>
      </w:r>
      <w:r w:rsidRPr="00525181">
        <w:rPr>
          <w:rFonts w:eastAsia="宋体"/>
        </w:rPr>
        <w:t>男</w:t>
      </w:r>
      <w:r w:rsidRPr="00525181">
        <w:t>',35,'2009-07-01');</w:t>
      </w:r>
    </w:p>
    <w:p w14:paraId="2E5902E9"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(8,'</w:t>
      </w:r>
      <w:r w:rsidRPr="00525181">
        <w:rPr>
          <w:rFonts w:eastAsia="宋体"/>
        </w:rPr>
        <w:t>张八</w:t>
      </w:r>
      <w:r w:rsidRPr="00525181">
        <w:t>','</w:t>
      </w:r>
      <w:r w:rsidRPr="00525181">
        <w:rPr>
          <w:rFonts w:eastAsia="宋体"/>
        </w:rPr>
        <w:t>讲师</w:t>
      </w:r>
      <w:r w:rsidRPr="00525181">
        <w:t>','</w:t>
      </w:r>
      <w:r w:rsidRPr="00525181">
        <w:rPr>
          <w:rFonts w:eastAsia="宋体"/>
        </w:rPr>
        <w:t>男</w:t>
      </w:r>
      <w:r w:rsidRPr="00525181">
        <w:t>',35,'2009-07-01');</w:t>
      </w:r>
    </w:p>
    <w:p w14:paraId="27D17771"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(9,'</w:t>
      </w:r>
      <w:r w:rsidRPr="00525181">
        <w:rPr>
          <w:rFonts w:eastAsia="宋体"/>
        </w:rPr>
        <w:t>张九</w:t>
      </w:r>
      <w:r w:rsidRPr="00525181">
        <w:t>','</w:t>
      </w:r>
      <w:r w:rsidRPr="00525181">
        <w:rPr>
          <w:rFonts w:eastAsia="宋体"/>
        </w:rPr>
        <w:t>讲师</w:t>
      </w:r>
      <w:r w:rsidRPr="00525181">
        <w:t>','</w:t>
      </w:r>
      <w:r w:rsidRPr="00525181">
        <w:rPr>
          <w:rFonts w:eastAsia="宋体"/>
        </w:rPr>
        <w:t>男</w:t>
      </w:r>
      <w:r w:rsidRPr="00525181">
        <w:t>',35,'2009-07-01');</w:t>
      </w:r>
    </w:p>
    <w:p w14:paraId="29DFF8E1"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(10,'</w:t>
      </w:r>
      <w:r w:rsidRPr="00525181">
        <w:rPr>
          <w:rFonts w:eastAsia="宋体"/>
        </w:rPr>
        <w:t>李一</w:t>
      </w:r>
      <w:r w:rsidRPr="00525181">
        <w:t>','</w:t>
      </w:r>
      <w:r w:rsidRPr="00525181">
        <w:rPr>
          <w:rFonts w:eastAsia="宋体"/>
        </w:rPr>
        <w:t>讲师</w:t>
      </w:r>
      <w:r w:rsidRPr="00525181">
        <w:t>','</w:t>
      </w:r>
      <w:r w:rsidRPr="00525181">
        <w:rPr>
          <w:rFonts w:eastAsia="宋体"/>
        </w:rPr>
        <w:t>男</w:t>
      </w:r>
      <w:r w:rsidRPr="00525181">
        <w:t>',35,'2009-07-01');</w:t>
      </w:r>
    </w:p>
    <w:p w14:paraId="105B8684"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(11,'</w:t>
      </w:r>
      <w:r w:rsidRPr="00525181">
        <w:rPr>
          <w:rFonts w:eastAsia="宋体"/>
        </w:rPr>
        <w:t>李二</w:t>
      </w:r>
      <w:r w:rsidRPr="00525181">
        <w:t>','</w:t>
      </w:r>
      <w:r w:rsidRPr="00525181">
        <w:rPr>
          <w:rFonts w:eastAsia="宋体"/>
        </w:rPr>
        <w:t>讲师</w:t>
      </w:r>
      <w:r w:rsidRPr="00525181">
        <w:t>','</w:t>
      </w:r>
      <w:r w:rsidRPr="00525181">
        <w:rPr>
          <w:rFonts w:eastAsia="宋体"/>
        </w:rPr>
        <w:t>男</w:t>
      </w:r>
      <w:r w:rsidRPr="00525181">
        <w:t>',35,'2009-07-01');</w:t>
      </w:r>
    </w:p>
    <w:p w14:paraId="224420F7"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(12,'</w:t>
      </w:r>
      <w:r w:rsidRPr="00525181">
        <w:rPr>
          <w:rFonts w:eastAsia="宋体"/>
        </w:rPr>
        <w:t>李三</w:t>
      </w:r>
      <w:r w:rsidRPr="00525181">
        <w:t>','</w:t>
      </w:r>
      <w:r w:rsidRPr="00525181">
        <w:rPr>
          <w:rFonts w:eastAsia="宋体"/>
        </w:rPr>
        <w:t>讲师</w:t>
      </w:r>
      <w:r w:rsidRPr="00525181">
        <w:t>','</w:t>
      </w:r>
      <w:r w:rsidRPr="00525181">
        <w:rPr>
          <w:rFonts w:eastAsia="宋体"/>
        </w:rPr>
        <w:t>男</w:t>
      </w:r>
      <w:r w:rsidRPr="00525181">
        <w:t>',35,'2009-07-01');</w:t>
      </w:r>
    </w:p>
    <w:p w14:paraId="2AB16140"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(13,'</w:t>
      </w:r>
      <w:r w:rsidRPr="00525181">
        <w:rPr>
          <w:rFonts w:eastAsia="宋体"/>
        </w:rPr>
        <w:t>李四</w:t>
      </w:r>
      <w:r w:rsidRPr="00525181">
        <w:t>','</w:t>
      </w:r>
      <w:r w:rsidRPr="00525181">
        <w:rPr>
          <w:rFonts w:eastAsia="宋体"/>
        </w:rPr>
        <w:t>讲师</w:t>
      </w:r>
      <w:r w:rsidRPr="00525181">
        <w:t>','</w:t>
      </w:r>
      <w:r w:rsidRPr="00525181">
        <w:rPr>
          <w:rFonts w:eastAsia="宋体"/>
        </w:rPr>
        <w:t>男</w:t>
      </w:r>
      <w:r w:rsidRPr="00525181">
        <w:t>',35,'2009-07-01');</w:t>
      </w:r>
    </w:p>
    <w:p w14:paraId="71EC8C98"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(14,'</w:t>
      </w:r>
      <w:r w:rsidRPr="00525181">
        <w:rPr>
          <w:rFonts w:eastAsia="宋体"/>
        </w:rPr>
        <w:t>李五</w:t>
      </w:r>
      <w:r w:rsidRPr="00525181">
        <w:t>','</w:t>
      </w:r>
      <w:r w:rsidRPr="00525181">
        <w:rPr>
          <w:rFonts w:eastAsia="宋体"/>
        </w:rPr>
        <w:t>讲师</w:t>
      </w:r>
      <w:r w:rsidRPr="00525181">
        <w:t>','</w:t>
      </w:r>
      <w:r w:rsidRPr="00525181">
        <w:rPr>
          <w:rFonts w:eastAsia="宋体"/>
        </w:rPr>
        <w:t>男</w:t>
      </w:r>
      <w:r w:rsidRPr="00525181">
        <w:t>',35,'2009-07-01');</w:t>
      </w:r>
    </w:p>
    <w:p w14:paraId="1ADA93D7"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(15,'</w:t>
      </w:r>
      <w:r w:rsidRPr="00525181">
        <w:rPr>
          <w:rFonts w:eastAsia="宋体"/>
        </w:rPr>
        <w:t>李六</w:t>
      </w:r>
      <w:r w:rsidRPr="00525181">
        <w:t>','</w:t>
      </w:r>
      <w:r w:rsidRPr="00525181">
        <w:rPr>
          <w:rFonts w:eastAsia="宋体"/>
        </w:rPr>
        <w:t>讲师</w:t>
      </w:r>
      <w:r w:rsidRPr="00525181">
        <w:t>','</w:t>
      </w:r>
      <w:r w:rsidRPr="00525181">
        <w:rPr>
          <w:rFonts w:eastAsia="宋体"/>
        </w:rPr>
        <w:t>男</w:t>
      </w:r>
      <w:r w:rsidRPr="00525181">
        <w:t>',35,'2009-07-01');</w:t>
      </w:r>
    </w:p>
    <w:p w14:paraId="4E6652E1"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(16,'</w:t>
      </w:r>
      <w:r w:rsidRPr="00525181">
        <w:rPr>
          <w:rFonts w:eastAsia="宋体"/>
        </w:rPr>
        <w:t>李七</w:t>
      </w:r>
      <w:r w:rsidRPr="00525181">
        <w:t>','</w:t>
      </w:r>
      <w:r w:rsidRPr="00525181">
        <w:rPr>
          <w:rFonts w:eastAsia="宋体"/>
        </w:rPr>
        <w:t>讲师</w:t>
      </w:r>
      <w:r w:rsidRPr="00525181">
        <w:t>','</w:t>
      </w:r>
      <w:r w:rsidRPr="00525181">
        <w:rPr>
          <w:rFonts w:eastAsia="宋体"/>
        </w:rPr>
        <w:t>男</w:t>
      </w:r>
      <w:r w:rsidRPr="00525181">
        <w:t>',35,'2009-07-01');</w:t>
      </w:r>
    </w:p>
    <w:p w14:paraId="46866F49"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(17,'</w:t>
      </w:r>
      <w:r w:rsidRPr="00525181">
        <w:rPr>
          <w:rFonts w:eastAsia="宋体"/>
        </w:rPr>
        <w:t>李八</w:t>
      </w:r>
      <w:r w:rsidRPr="00525181">
        <w:t>','</w:t>
      </w:r>
      <w:r w:rsidRPr="00525181">
        <w:rPr>
          <w:rFonts w:eastAsia="宋体"/>
        </w:rPr>
        <w:t>讲师</w:t>
      </w:r>
      <w:r w:rsidRPr="00525181">
        <w:t>','</w:t>
      </w:r>
      <w:r w:rsidRPr="00525181">
        <w:rPr>
          <w:rFonts w:eastAsia="宋体"/>
        </w:rPr>
        <w:t>男</w:t>
      </w:r>
      <w:r w:rsidRPr="00525181">
        <w:t>',35,'2009-07-01');</w:t>
      </w:r>
    </w:p>
    <w:p w14:paraId="2E680C6D"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(18,'</w:t>
      </w:r>
      <w:r w:rsidRPr="00525181">
        <w:rPr>
          <w:rFonts w:eastAsia="宋体"/>
        </w:rPr>
        <w:t>李九</w:t>
      </w:r>
      <w:r w:rsidRPr="00525181">
        <w:t>','</w:t>
      </w:r>
      <w:r w:rsidRPr="00525181">
        <w:rPr>
          <w:rFonts w:eastAsia="宋体"/>
        </w:rPr>
        <w:t>讲师</w:t>
      </w:r>
      <w:r w:rsidRPr="00525181">
        <w:t>','</w:t>
      </w:r>
      <w:r w:rsidRPr="00525181">
        <w:rPr>
          <w:rFonts w:eastAsia="宋体"/>
        </w:rPr>
        <w:t>男</w:t>
      </w:r>
      <w:r w:rsidRPr="00525181">
        <w:t>',35,'2009-07-01');</w:t>
      </w:r>
    </w:p>
    <w:p w14:paraId="68B18152"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(19,'</w:t>
      </w:r>
      <w:r w:rsidRPr="00525181">
        <w:rPr>
          <w:rFonts w:eastAsia="宋体"/>
        </w:rPr>
        <w:t>王一</w:t>
      </w:r>
      <w:r w:rsidRPr="00525181">
        <w:t>','</w:t>
      </w:r>
      <w:r w:rsidRPr="00525181">
        <w:rPr>
          <w:rFonts w:eastAsia="宋体"/>
        </w:rPr>
        <w:t>讲师</w:t>
      </w:r>
      <w:r w:rsidRPr="00525181">
        <w:t>','</w:t>
      </w:r>
      <w:r w:rsidRPr="00525181">
        <w:rPr>
          <w:rFonts w:eastAsia="宋体"/>
        </w:rPr>
        <w:t>男</w:t>
      </w:r>
      <w:r w:rsidRPr="00525181">
        <w:t>',35,'2009-07-01');</w:t>
      </w:r>
    </w:p>
    <w:p w14:paraId="7CBB0AD1"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(20,'</w:t>
      </w:r>
      <w:r w:rsidRPr="00525181">
        <w:rPr>
          <w:rFonts w:eastAsia="宋体"/>
        </w:rPr>
        <w:t>王二</w:t>
      </w:r>
      <w:r w:rsidRPr="00525181">
        <w:t>','</w:t>
      </w:r>
      <w:r w:rsidRPr="00525181">
        <w:rPr>
          <w:rFonts w:eastAsia="宋体"/>
        </w:rPr>
        <w:t>讲师</w:t>
      </w:r>
      <w:r w:rsidRPr="00525181">
        <w:t>','</w:t>
      </w:r>
      <w:r w:rsidRPr="00525181">
        <w:rPr>
          <w:rFonts w:eastAsia="宋体"/>
        </w:rPr>
        <w:t>男</w:t>
      </w:r>
      <w:r w:rsidRPr="00525181">
        <w:t>',35,'2009-07-01');</w:t>
      </w:r>
    </w:p>
    <w:p w14:paraId="2E9AE093"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(21,'</w:t>
      </w:r>
      <w:r w:rsidRPr="00525181">
        <w:rPr>
          <w:rFonts w:eastAsia="宋体"/>
        </w:rPr>
        <w:t>王三</w:t>
      </w:r>
      <w:r w:rsidRPr="00525181">
        <w:t>','</w:t>
      </w:r>
      <w:r w:rsidRPr="00525181">
        <w:rPr>
          <w:rFonts w:eastAsia="宋体"/>
        </w:rPr>
        <w:t>讲师</w:t>
      </w:r>
      <w:r w:rsidRPr="00525181">
        <w:t>','</w:t>
      </w:r>
      <w:r w:rsidRPr="00525181">
        <w:rPr>
          <w:rFonts w:eastAsia="宋体"/>
        </w:rPr>
        <w:t>男</w:t>
      </w:r>
      <w:r w:rsidRPr="00525181">
        <w:t>',35,'2009-07-01');</w:t>
      </w:r>
    </w:p>
    <w:p w14:paraId="06A62991"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(22,'</w:t>
      </w:r>
      <w:r w:rsidRPr="00525181">
        <w:rPr>
          <w:rFonts w:eastAsia="宋体"/>
        </w:rPr>
        <w:t>王四</w:t>
      </w:r>
      <w:r w:rsidRPr="00525181">
        <w:t>','</w:t>
      </w:r>
      <w:r w:rsidRPr="00525181">
        <w:rPr>
          <w:rFonts w:eastAsia="宋体"/>
        </w:rPr>
        <w:t>讲师</w:t>
      </w:r>
      <w:r w:rsidRPr="00525181">
        <w:t>','</w:t>
      </w:r>
      <w:r w:rsidRPr="00525181">
        <w:rPr>
          <w:rFonts w:eastAsia="宋体"/>
        </w:rPr>
        <w:t>男</w:t>
      </w:r>
      <w:r w:rsidRPr="00525181">
        <w:t>',35,'2009-07-01');</w:t>
      </w:r>
    </w:p>
    <w:p w14:paraId="2F956210"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(23,'</w:t>
      </w:r>
      <w:r w:rsidRPr="00525181">
        <w:rPr>
          <w:rFonts w:eastAsia="宋体"/>
        </w:rPr>
        <w:t>王五</w:t>
      </w:r>
      <w:r w:rsidRPr="00525181">
        <w:t>','</w:t>
      </w:r>
      <w:r w:rsidRPr="00525181">
        <w:rPr>
          <w:rFonts w:eastAsia="宋体"/>
        </w:rPr>
        <w:t>讲师</w:t>
      </w:r>
      <w:r w:rsidRPr="00525181">
        <w:t>','</w:t>
      </w:r>
      <w:r w:rsidRPr="00525181">
        <w:rPr>
          <w:rFonts w:eastAsia="宋体"/>
        </w:rPr>
        <w:t>男</w:t>
      </w:r>
      <w:r w:rsidRPr="00525181">
        <w:t>',35,'2009-07-01');</w:t>
      </w:r>
    </w:p>
    <w:p w14:paraId="10DFD71B"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(24,'</w:t>
      </w:r>
      <w:r w:rsidRPr="00525181">
        <w:rPr>
          <w:rFonts w:eastAsia="宋体"/>
        </w:rPr>
        <w:t>王六</w:t>
      </w:r>
      <w:r w:rsidRPr="00525181">
        <w:t>','</w:t>
      </w:r>
      <w:r w:rsidRPr="00525181">
        <w:rPr>
          <w:rFonts w:eastAsia="宋体"/>
        </w:rPr>
        <w:t>讲师</w:t>
      </w:r>
      <w:r w:rsidRPr="00525181">
        <w:t>','</w:t>
      </w:r>
      <w:r w:rsidRPr="00525181">
        <w:rPr>
          <w:rFonts w:eastAsia="宋体"/>
        </w:rPr>
        <w:t>男</w:t>
      </w:r>
      <w:r w:rsidRPr="00525181">
        <w:t>',35,'2009-07-01');</w:t>
      </w:r>
    </w:p>
    <w:p w14:paraId="764BF1BC"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(25,'</w:t>
      </w:r>
      <w:r w:rsidRPr="00525181">
        <w:rPr>
          <w:rFonts w:eastAsia="宋体"/>
        </w:rPr>
        <w:t>王七</w:t>
      </w:r>
      <w:r w:rsidRPr="00525181">
        <w:t>','</w:t>
      </w:r>
      <w:r w:rsidRPr="00525181">
        <w:rPr>
          <w:rFonts w:eastAsia="宋体"/>
        </w:rPr>
        <w:t>讲师</w:t>
      </w:r>
      <w:r w:rsidRPr="00525181">
        <w:t>','</w:t>
      </w:r>
      <w:r w:rsidRPr="00525181">
        <w:rPr>
          <w:rFonts w:eastAsia="宋体"/>
        </w:rPr>
        <w:t>男</w:t>
      </w:r>
      <w:r w:rsidRPr="00525181">
        <w:t>',35,'2009-07-01');</w:t>
      </w:r>
    </w:p>
    <w:p w14:paraId="5A85ABB6"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(26,'</w:t>
      </w:r>
      <w:r w:rsidRPr="00525181">
        <w:rPr>
          <w:rFonts w:eastAsia="宋体"/>
        </w:rPr>
        <w:t>王八</w:t>
      </w:r>
      <w:r w:rsidRPr="00525181">
        <w:t>','</w:t>
      </w:r>
      <w:r w:rsidRPr="00525181">
        <w:rPr>
          <w:rFonts w:eastAsia="宋体"/>
        </w:rPr>
        <w:t>讲师</w:t>
      </w:r>
      <w:r w:rsidRPr="00525181">
        <w:t>','</w:t>
      </w:r>
      <w:r w:rsidRPr="00525181">
        <w:rPr>
          <w:rFonts w:eastAsia="宋体"/>
        </w:rPr>
        <w:t>男</w:t>
      </w:r>
      <w:r w:rsidRPr="00525181">
        <w:t>',35,'2009-07-01');</w:t>
      </w:r>
    </w:p>
    <w:p w14:paraId="55194D0B"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(27,'</w:t>
      </w:r>
      <w:r w:rsidRPr="00525181">
        <w:rPr>
          <w:rFonts w:eastAsia="宋体"/>
        </w:rPr>
        <w:t>王九</w:t>
      </w:r>
      <w:r w:rsidRPr="00525181">
        <w:t>','</w:t>
      </w:r>
      <w:r w:rsidRPr="00525181">
        <w:rPr>
          <w:rFonts w:eastAsia="宋体"/>
        </w:rPr>
        <w:t>讲师</w:t>
      </w:r>
      <w:r w:rsidRPr="00525181">
        <w:t>','</w:t>
      </w:r>
      <w:r w:rsidRPr="00525181">
        <w:rPr>
          <w:rFonts w:eastAsia="宋体"/>
        </w:rPr>
        <w:t>男</w:t>
      </w:r>
      <w:r w:rsidRPr="00525181">
        <w:t>',35,'2009-07-01');</w:t>
      </w:r>
    </w:p>
    <w:p w14:paraId="46AD765D"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(28,'</w:t>
      </w:r>
      <w:r w:rsidRPr="00525181">
        <w:rPr>
          <w:rFonts w:eastAsia="宋体"/>
        </w:rPr>
        <w:t>钱一</w:t>
      </w:r>
      <w:r w:rsidRPr="00525181">
        <w:t>','</w:t>
      </w:r>
      <w:r w:rsidRPr="00525181">
        <w:rPr>
          <w:rFonts w:eastAsia="宋体"/>
        </w:rPr>
        <w:t>讲师</w:t>
      </w:r>
      <w:r w:rsidRPr="00525181">
        <w:t>','</w:t>
      </w:r>
      <w:r w:rsidRPr="00525181">
        <w:rPr>
          <w:rFonts w:eastAsia="宋体"/>
        </w:rPr>
        <w:t>男</w:t>
      </w:r>
      <w:r w:rsidRPr="00525181">
        <w:t>',35,'2009-07-01');</w:t>
      </w:r>
    </w:p>
    <w:p w14:paraId="07A29FAF"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(29,'</w:t>
      </w:r>
      <w:r w:rsidRPr="00525181">
        <w:rPr>
          <w:rFonts w:eastAsia="宋体"/>
        </w:rPr>
        <w:t>钱二</w:t>
      </w:r>
      <w:r w:rsidRPr="00525181">
        <w:t>','</w:t>
      </w:r>
      <w:r w:rsidRPr="00525181">
        <w:rPr>
          <w:rFonts w:eastAsia="宋体"/>
        </w:rPr>
        <w:t>讲师</w:t>
      </w:r>
      <w:r w:rsidRPr="00525181">
        <w:t>','</w:t>
      </w:r>
      <w:r w:rsidRPr="00525181">
        <w:rPr>
          <w:rFonts w:eastAsia="宋体"/>
        </w:rPr>
        <w:t>男</w:t>
      </w:r>
      <w:r w:rsidRPr="00525181">
        <w:t>',35,'2009-07-01');</w:t>
      </w:r>
    </w:p>
    <w:p w14:paraId="04D4C482"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(30,'</w:t>
      </w:r>
      <w:r w:rsidRPr="00525181">
        <w:rPr>
          <w:rFonts w:eastAsia="宋体"/>
        </w:rPr>
        <w:t>钱三</w:t>
      </w:r>
      <w:r w:rsidRPr="00525181">
        <w:t>','</w:t>
      </w:r>
      <w:r w:rsidRPr="00525181">
        <w:rPr>
          <w:rFonts w:eastAsia="宋体"/>
        </w:rPr>
        <w:t>讲师</w:t>
      </w:r>
      <w:r w:rsidRPr="00525181">
        <w:t>','</w:t>
      </w:r>
      <w:r w:rsidRPr="00525181">
        <w:rPr>
          <w:rFonts w:eastAsia="宋体"/>
        </w:rPr>
        <w:t>男</w:t>
      </w:r>
      <w:r w:rsidRPr="00525181">
        <w:t>',35,'2009-07-01');</w:t>
      </w:r>
    </w:p>
    <w:p w14:paraId="71837116" w14:textId="77777777" w:rsidR="009202E1" w:rsidRPr="00525181" w:rsidRDefault="009202E1" w:rsidP="00ED1505">
      <w:pPr>
        <w:pStyle w:val="afffff4"/>
      </w:pPr>
      <w:r w:rsidRPr="00525181">
        <w:lastRenderedPageBreak/>
        <w:t>INSERT INTO teacher(</w:t>
      </w:r>
      <w:proofErr w:type="spellStart"/>
      <w:r w:rsidRPr="00525181">
        <w:t>tec_id,tec_name,tec_job,tec_sex,tec_age,tec_in</w:t>
      </w:r>
      <w:proofErr w:type="spellEnd"/>
      <w:r w:rsidRPr="00525181">
        <w:t>) VALUES (31,'</w:t>
      </w:r>
      <w:r w:rsidRPr="00525181">
        <w:rPr>
          <w:rFonts w:eastAsia="宋体"/>
        </w:rPr>
        <w:t>钱四</w:t>
      </w:r>
      <w:r w:rsidRPr="00525181">
        <w:t>','</w:t>
      </w:r>
      <w:r w:rsidRPr="00525181">
        <w:rPr>
          <w:rFonts w:eastAsia="宋体"/>
        </w:rPr>
        <w:t>讲师</w:t>
      </w:r>
      <w:r w:rsidRPr="00525181">
        <w:t>','</w:t>
      </w:r>
      <w:r w:rsidRPr="00525181">
        <w:rPr>
          <w:rFonts w:eastAsia="宋体"/>
        </w:rPr>
        <w:t>男</w:t>
      </w:r>
      <w:r w:rsidRPr="00525181">
        <w:t>',35,'2009-07-01');</w:t>
      </w:r>
    </w:p>
    <w:p w14:paraId="5A964C3B"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(32,'</w:t>
      </w:r>
      <w:r w:rsidRPr="00525181">
        <w:rPr>
          <w:rFonts w:eastAsia="宋体"/>
        </w:rPr>
        <w:t>钱五</w:t>
      </w:r>
      <w:r w:rsidRPr="00525181">
        <w:t>','</w:t>
      </w:r>
      <w:r w:rsidRPr="00525181">
        <w:rPr>
          <w:rFonts w:eastAsia="宋体"/>
        </w:rPr>
        <w:t>讲师</w:t>
      </w:r>
      <w:r w:rsidRPr="00525181">
        <w:t>','</w:t>
      </w:r>
      <w:r w:rsidRPr="00525181">
        <w:rPr>
          <w:rFonts w:eastAsia="宋体"/>
        </w:rPr>
        <w:t>男</w:t>
      </w:r>
      <w:r w:rsidRPr="00525181">
        <w:t>',35,'2009-07-01');</w:t>
      </w:r>
    </w:p>
    <w:p w14:paraId="52F75B5C"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(33,'</w:t>
      </w:r>
      <w:r w:rsidRPr="00525181">
        <w:rPr>
          <w:rFonts w:eastAsia="宋体"/>
        </w:rPr>
        <w:t>钱六</w:t>
      </w:r>
      <w:r w:rsidRPr="00525181">
        <w:t>','</w:t>
      </w:r>
      <w:r w:rsidRPr="00525181">
        <w:rPr>
          <w:rFonts w:eastAsia="宋体"/>
        </w:rPr>
        <w:t>讲师</w:t>
      </w:r>
      <w:r w:rsidRPr="00525181">
        <w:t>','</w:t>
      </w:r>
      <w:r w:rsidRPr="00525181">
        <w:rPr>
          <w:rFonts w:eastAsia="宋体"/>
        </w:rPr>
        <w:t>男</w:t>
      </w:r>
      <w:r w:rsidRPr="00525181">
        <w:t>',35,'2009-07-01');</w:t>
      </w:r>
    </w:p>
    <w:p w14:paraId="7678AFC9"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(34,'</w:t>
      </w:r>
      <w:r w:rsidRPr="00525181">
        <w:rPr>
          <w:rFonts w:eastAsia="宋体"/>
        </w:rPr>
        <w:t>钱七</w:t>
      </w:r>
      <w:r w:rsidRPr="00525181">
        <w:t>','</w:t>
      </w:r>
      <w:r w:rsidRPr="00525181">
        <w:rPr>
          <w:rFonts w:eastAsia="宋体"/>
        </w:rPr>
        <w:t>讲师</w:t>
      </w:r>
      <w:r w:rsidRPr="00525181">
        <w:t>','</w:t>
      </w:r>
      <w:r w:rsidRPr="00525181">
        <w:rPr>
          <w:rFonts w:eastAsia="宋体"/>
        </w:rPr>
        <w:t>男</w:t>
      </w:r>
      <w:r w:rsidRPr="00525181">
        <w:t>',35,'2009-07-01');</w:t>
      </w:r>
    </w:p>
    <w:p w14:paraId="0EFCAA48"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(35,'</w:t>
      </w:r>
      <w:r w:rsidRPr="00525181">
        <w:rPr>
          <w:rFonts w:eastAsia="宋体"/>
        </w:rPr>
        <w:t>钱八</w:t>
      </w:r>
      <w:r w:rsidRPr="00525181">
        <w:t>','</w:t>
      </w:r>
      <w:r w:rsidRPr="00525181">
        <w:rPr>
          <w:rFonts w:eastAsia="宋体"/>
        </w:rPr>
        <w:t>讲师</w:t>
      </w:r>
      <w:r w:rsidRPr="00525181">
        <w:t>','</w:t>
      </w:r>
      <w:r w:rsidRPr="00525181">
        <w:rPr>
          <w:rFonts w:eastAsia="宋体"/>
        </w:rPr>
        <w:t>男</w:t>
      </w:r>
      <w:r w:rsidRPr="00525181">
        <w:t>',35,'2009-07-01');</w:t>
      </w:r>
    </w:p>
    <w:p w14:paraId="0E1D542A"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(36,'</w:t>
      </w:r>
      <w:r w:rsidRPr="00525181">
        <w:rPr>
          <w:rFonts w:eastAsia="宋体"/>
        </w:rPr>
        <w:t>钱九</w:t>
      </w:r>
      <w:r w:rsidRPr="00525181">
        <w:t>','</w:t>
      </w:r>
      <w:r w:rsidRPr="00525181">
        <w:rPr>
          <w:rFonts w:eastAsia="宋体"/>
        </w:rPr>
        <w:t>讲师</w:t>
      </w:r>
      <w:r w:rsidRPr="00525181">
        <w:t>','</w:t>
      </w:r>
      <w:r w:rsidRPr="00525181">
        <w:rPr>
          <w:rFonts w:eastAsia="宋体"/>
        </w:rPr>
        <w:t>男</w:t>
      </w:r>
      <w:r w:rsidRPr="00525181">
        <w:t>',35,'2009-07-01');</w:t>
      </w:r>
    </w:p>
    <w:p w14:paraId="16329817"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(37,'</w:t>
      </w:r>
      <w:r w:rsidRPr="00525181">
        <w:rPr>
          <w:rFonts w:eastAsia="宋体"/>
        </w:rPr>
        <w:t>吴一</w:t>
      </w:r>
      <w:r w:rsidRPr="00525181">
        <w:t>','</w:t>
      </w:r>
      <w:r w:rsidRPr="00525181">
        <w:rPr>
          <w:rFonts w:eastAsia="宋体"/>
        </w:rPr>
        <w:t>讲师</w:t>
      </w:r>
      <w:r w:rsidRPr="00525181">
        <w:t>','</w:t>
      </w:r>
      <w:r w:rsidRPr="00525181">
        <w:rPr>
          <w:rFonts w:eastAsia="宋体"/>
        </w:rPr>
        <w:t>男</w:t>
      </w:r>
      <w:r w:rsidRPr="00525181">
        <w:t>',35,'2009-07-01');</w:t>
      </w:r>
    </w:p>
    <w:p w14:paraId="2E01731D"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(38,'</w:t>
      </w:r>
      <w:r w:rsidRPr="00525181">
        <w:rPr>
          <w:rFonts w:eastAsia="宋体"/>
        </w:rPr>
        <w:t>吴二</w:t>
      </w:r>
      <w:r w:rsidRPr="00525181">
        <w:t>','</w:t>
      </w:r>
      <w:r w:rsidRPr="00525181">
        <w:rPr>
          <w:rFonts w:eastAsia="宋体"/>
        </w:rPr>
        <w:t>讲师</w:t>
      </w:r>
      <w:r w:rsidRPr="00525181">
        <w:t>','</w:t>
      </w:r>
      <w:r w:rsidRPr="00525181">
        <w:rPr>
          <w:rFonts w:eastAsia="宋体"/>
        </w:rPr>
        <w:t>男</w:t>
      </w:r>
      <w:r w:rsidRPr="00525181">
        <w:t>',35,'2009-07-01');</w:t>
      </w:r>
    </w:p>
    <w:p w14:paraId="08A9E153"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(39,'</w:t>
      </w:r>
      <w:r w:rsidRPr="00525181">
        <w:rPr>
          <w:rFonts w:eastAsia="宋体"/>
        </w:rPr>
        <w:t>吴三</w:t>
      </w:r>
      <w:r w:rsidRPr="00525181">
        <w:t>','</w:t>
      </w:r>
      <w:r w:rsidRPr="00525181">
        <w:rPr>
          <w:rFonts w:eastAsia="宋体"/>
        </w:rPr>
        <w:t>讲师</w:t>
      </w:r>
      <w:r w:rsidRPr="00525181">
        <w:t>','</w:t>
      </w:r>
      <w:r w:rsidRPr="00525181">
        <w:rPr>
          <w:rFonts w:eastAsia="宋体"/>
        </w:rPr>
        <w:t>男</w:t>
      </w:r>
      <w:r w:rsidRPr="00525181">
        <w:t>',35,'2009-07-01');</w:t>
      </w:r>
    </w:p>
    <w:p w14:paraId="7835F30F"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(40,'</w:t>
      </w:r>
      <w:r w:rsidRPr="00525181">
        <w:rPr>
          <w:rFonts w:eastAsia="宋体"/>
        </w:rPr>
        <w:t>吴四</w:t>
      </w:r>
      <w:r w:rsidRPr="00525181">
        <w:t>','</w:t>
      </w:r>
      <w:r w:rsidRPr="00525181">
        <w:rPr>
          <w:rFonts w:eastAsia="宋体"/>
        </w:rPr>
        <w:t>讲师</w:t>
      </w:r>
      <w:r w:rsidRPr="00525181">
        <w:t>','</w:t>
      </w:r>
      <w:r w:rsidRPr="00525181">
        <w:rPr>
          <w:rFonts w:eastAsia="宋体"/>
        </w:rPr>
        <w:t>男</w:t>
      </w:r>
      <w:r w:rsidRPr="00525181">
        <w:t>',35,'2009-07-01');</w:t>
      </w:r>
    </w:p>
    <w:p w14:paraId="48BA7259"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(41,'</w:t>
      </w:r>
      <w:r w:rsidRPr="00525181">
        <w:rPr>
          <w:rFonts w:eastAsia="宋体"/>
        </w:rPr>
        <w:t>吴五</w:t>
      </w:r>
      <w:r w:rsidRPr="00525181">
        <w:t>','</w:t>
      </w:r>
      <w:r w:rsidRPr="00525181">
        <w:rPr>
          <w:rFonts w:eastAsia="宋体"/>
        </w:rPr>
        <w:t>讲师</w:t>
      </w:r>
      <w:r w:rsidRPr="00525181">
        <w:t>','</w:t>
      </w:r>
      <w:r w:rsidRPr="00525181">
        <w:rPr>
          <w:rFonts w:eastAsia="宋体"/>
        </w:rPr>
        <w:t>男</w:t>
      </w:r>
      <w:r w:rsidRPr="00525181">
        <w:t>',35,'2009-07-01');</w:t>
      </w:r>
    </w:p>
    <w:p w14:paraId="33C18963"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(42,'</w:t>
      </w:r>
      <w:r w:rsidRPr="00525181">
        <w:rPr>
          <w:rFonts w:eastAsia="宋体"/>
        </w:rPr>
        <w:t>吴六</w:t>
      </w:r>
      <w:r w:rsidRPr="00525181">
        <w:t>','</w:t>
      </w:r>
      <w:r w:rsidRPr="00525181">
        <w:rPr>
          <w:rFonts w:eastAsia="宋体"/>
        </w:rPr>
        <w:t>讲师</w:t>
      </w:r>
      <w:r w:rsidRPr="00525181">
        <w:t>','</w:t>
      </w:r>
      <w:r w:rsidRPr="00525181">
        <w:rPr>
          <w:rFonts w:eastAsia="宋体"/>
        </w:rPr>
        <w:t>男</w:t>
      </w:r>
      <w:r w:rsidRPr="00525181">
        <w:t>',35,'2009-07-01');</w:t>
      </w:r>
    </w:p>
    <w:p w14:paraId="22C078A1"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(43,'</w:t>
      </w:r>
      <w:r w:rsidRPr="00525181">
        <w:rPr>
          <w:rFonts w:eastAsia="宋体"/>
        </w:rPr>
        <w:t>吴七</w:t>
      </w:r>
      <w:r w:rsidRPr="00525181">
        <w:t>','</w:t>
      </w:r>
      <w:r w:rsidRPr="00525181">
        <w:rPr>
          <w:rFonts w:eastAsia="宋体"/>
        </w:rPr>
        <w:t>讲师</w:t>
      </w:r>
      <w:r w:rsidRPr="00525181">
        <w:t>','</w:t>
      </w:r>
      <w:r w:rsidRPr="00525181">
        <w:rPr>
          <w:rFonts w:eastAsia="宋体"/>
        </w:rPr>
        <w:t>男</w:t>
      </w:r>
      <w:r w:rsidRPr="00525181">
        <w:t>',35,'2009-07-01');</w:t>
      </w:r>
    </w:p>
    <w:p w14:paraId="4CE06DE9"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(44,'</w:t>
      </w:r>
      <w:r w:rsidRPr="00525181">
        <w:rPr>
          <w:rFonts w:eastAsia="宋体"/>
        </w:rPr>
        <w:t>吴八</w:t>
      </w:r>
      <w:r w:rsidRPr="00525181">
        <w:t>','</w:t>
      </w:r>
      <w:r w:rsidRPr="00525181">
        <w:rPr>
          <w:rFonts w:eastAsia="宋体"/>
        </w:rPr>
        <w:t>讲师</w:t>
      </w:r>
      <w:r w:rsidRPr="00525181">
        <w:t>','</w:t>
      </w:r>
      <w:r w:rsidRPr="00525181">
        <w:rPr>
          <w:rFonts w:eastAsia="宋体"/>
        </w:rPr>
        <w:t>男</w:t>
      </w:r>
      <w:r w:rsidRPr="00525181">
        <w:t>',35,'2009-07-01');</w:t>
      </w:r>
    </w:p>
    <w:p w14:paraId="58E5710A"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(45,'</w:t>
      </w:r>
      <w:r w:rsidRPr="00525181">
        <w:rPr>
          <w:rFonts w:eastAsia="宋体"/>
        </w:rPr>
        <w:t>吴九</w:t>
      </w:r>
      <w:r w:rsidRPr="00525181">
        <w:t>','</w:t>
      </w:r>
      <w:r w:rsidRPr="00525181">
        <w:rPr>
          <w:rFonts w:eastAsia="宋体"/>
        </w:rPr>
        <w:t>讲师</w:t>
      </w:r>
      <w:r w:rsidRPr="00525181">
        <w:t>','</w:t>
      </w:r>
      <w:r w:rsidRPr="00525181">
        <w:rPr>
          <w:rFonts w:eastAsia="宋体"/>
        </w:rPr>
        <w:t>男</w:t>
      </w:r>
      <w:r w:rsidRPr="00525181">
        <w:t>',35,'2009-07-01');</w:t>
      </w:r>
    </w:p>
    <w:p w14:paraId="752E6DF6"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(46,'</w:t>
      </w:r>
      <w:r w:rsidRPr="00525181">
        <w:rPr>
          <w:rFonts w:eastAsia="宋体"/>
        </w:rPr>
        <w:t>柳一</w:t>
      </w:r>
      <w:r w:rsidRPr="00525181">
        <w:t>','</w:t>
      </w:r>
      <w:r w:rsidRPr="00525181">
        <w:rPr>
          <w:rFonts w:eastAsia="宋体"/>
        </w:rPr>
        <w:t>讲师</w:t>
      </w:r>
      <w:r w:rsidRPr="00525181">
        <w:t>','</w:t>
      </w:r>
      <w:r w:rsidRPr="00525181">
        <w:rPr>
          <w:rFonts w:eastAsia="宋体"/>
        </w:rPr>
        <w:t>男</w:t>
      </w:r>
      <w:r w:rsidRPr="00525181">
        <w:t>',35,'2009-07-01');</w:t>
      </w:r>
    </w:p>
    <w:p w14:paraId="113D74B3"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(47,'</w:t>
      </w:r>
      <w:r w:rsidRPr="00525181">
        <w:rPr>
          <w:rFonts w:eastAsia="宋体"/>
        </w:rPr>
        <w:t>柳二</w:t>
      </w:r>
      <w:r w:rsidRPr="00525181">
        <w:t>','</w:t>
      </w:r>
      <w:r w:rsidRPr="00525181">
        <w:rPr>
          <w:rFonts w:eastAsia="宋体"/>
        </w:rPr>
        <w:t>讲师</w:t>
      </w:r>
      <w:r w:rsidRPr="00525181">
        <w:t>','</w:t>
      </w:r>
      <w:r w:rsidRPr="00525181">
        <w:rPr>
          <w:rFonts w:eastAsia="宋体"/>
        </w:rPr>
        <w:t>男</w:t>
      </w:r>
      <w:r w:rsidRPr="00525181">
        <w:t>',35,'2009-07-01');</w:t>
      </w:r>
    </w:p>
    <w:p w14:paraId="7DB2B417"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(48,'</w:t>
      </w:r>
      <w:r w:rsidRPr="00525181">
        <w:rPr>
          <w:rFonts w:eastAsia="宋体"/>
        </w:rPr>
        <w:t>柳三</w:t>
      </w:r>
      <w:r w:rsidRPr="00525181">
        <w:t>','</w:t>
      </w:r>
      <w:r w:rsidRPr="00525181">
        <w:rPr>
          <w:rFonts w:eastAsia="宋体"/>
        </w:rPr>
        <w:t>讲师</w:t>
      </w:r>
      <w:r w:rsidRPr="00525181">
        <w:t>','</w:t>
      </w:r>
      <w:r w:rsidRPr="00525181">
        <w:rPr>
          <w:rFonts w:eastAsia="宋体"/>
        </w:rPr>
        <w:t>男</w:t>
      </w:r>
      <w:r w:rsidRPr="00525181">
        <w:t>',35,'2009-07-01');</w:t>
      </w:r>
    </w:p>
    <w:p w14:paraId="4BB3D7FB" w14:textId="77777777"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(49,'</w:t>
      </w:r>
      <w:r w:rsidRPr="00525181">
        <w:rPr>
          <w:rFonts w:eastAsia="宋体"/>
        </w:rPr>
        <w:t>柳四</w:t>
      </w:r>
      <w:r w:rsidRPr="00525181">
        <w:t>','</w:t>
      </w:r>
      <w:r w:rsidRPr="00525181">
        <w:rPr>
          <w:rFonts w:eastAsia="宋体"/>
        </w:rPr>
        <w:t>讲师</w:t>
      </w:r>
      <w:r w:rsidRPr="00525181">
        <w:t>','</w:t>
      </w:r>
      <w:r w:rsidRPr="00525181">
        <w:rPr>
          <w:rFonts w:eastAsia="宋体"/>
        </w:rPr>
        <w:t>男</w:t>
      </w:r>
      <w:r w:rsidRPr="00525181">
        <w:t>',35,'2009-07-01');</w:t>
      </w:r>
    </w:p>
    <w:p w14:paraId="0E07F1B7" w14:textId="4D719B50" w:rsidR="009202E1" w:rsidRPr="00525181" w:rsidRDefault="009202E1" w:rsidP="00ED1505">
      <w:pPr>
        <w:pStyle w:val="afffff4"/>
      </w:pPr>
      <w:r w:rsidRPr="00525181">
        <w:t>INSERT INTO teacher(</w:t>
      </w:r>
      <w:proofErr w:type="spellStart"/>
      <w:r w:rsidRPr="00525181">
        <w:t>tec_id,tec_name,tec_job,tec_sex,tec_age,tec_in</w:t>
      </w:r>
      <w:proofErr w:type="spellEnd"/>
      <w:r w:rsidRPr="00525181">
        <w:t>) VALUES (50,'</w:t>
      </w:r>
      <w:r w:rsidRPr="00525181">
        <w:rPr>
          <w:rFonts w:eastAsia="宋体"/>
        </w:rPr>
        <w:t>柳五</w:t>
      </w:r>
      <w:r w:rsidRPr="00525181">
        <w:t>','</w:t>
      </w:r>
      <w:r w:rsidRPr="00525181">
        <w:rPr>
          <w:rFonts w:eastAsia="宋体"/>
        </w:rPr>
        <w:t>讲师</w:t>
      </w:r>
      <w:r w:rsidRPr="00525181">
        <w:t>','</w:t>
      </w:r>
      <w:r w:rsidRPr="00525181">
        <w:rPr>
          <w:rFonts w:eastAsia="宋体"/>
        </w:rPr>
        <w:t>男</w:t>
      </w:r>
      <w:r w:rsidRPr="00525181">
        <w:t>',35,'2009-07-01');</w:t>
      </w:r>
    </w:p>
    <w:p w14:paraId="4E58F4F5" w14:textId="55A43828" w:rsidR="009202E1" w:rsidRPr="00525181" w:rsidRDefault="0066732A" w:rsidP="00ED1505">
      <w:pPr>
        <w:pStyle w:val="30"/>
        <w:rPr>
          <w:rFonts w:hint="eastAsia"/>
        </w:rPr>
      </w:pPr>
      <w:r w:rsidRPr="00525181">
        <w:t>向</w:t>
      </w:r>
      <w:r w:rsidR="009202E1" w:rsidRPr="00525181">
        <w:t>class</w:t>
      </w:r>
      <w:r w:rsidR="009202E1" w:rsidRPr="00525181">
        <w:t>表</w:t>
      </w:r>
      <w:r w:rsidRPr="00525181">
        <w:t>插入数据。</w:t>
      </w:r>
    </w:p>
    <w:p w14:paraId="54C15DEC"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(1,'</w:t>
      </w:r>
      <w:r w:rsidRPr="00525181">
        <w:rPr>
          <w:rFonts w:eastAsia="宋体"/>
        </w:rPr>
        <w:t>计算机</w:t>
      </w:r>
      <w:r w:rsidRPr="00525181">
        <w:t>',1);</w:t>
      </w:r>
    </w:p>
    <w:p w14:paraId="193D0645"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(2,'</w:t>
      </w:r>
      <w:r w:rsidRPr="00525181">
        <w:rPr>
          <w:rFonts w:eastAsia="宋体"/>
        </w:rPr>
        <w:t>自动化</w:t>
      </w:r>
      <w:r w:rsidRPr="00525181">
        <w:t>',3);</w:t>
      </w:r>
    </w:p>
    <w:p w14:paraId="55264F3F"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(3,'</w:t>
      </w:r>
      <w:r w:rsidRPr="00525181">
        <w:rPr>
          <w:rFonts w:eastAsia="宋体"/>
        </w:rPr>
        <w:t>飞行器设计</w:t>
      </w:r>
      <w:r w:rsidRPr="00525181">
        <w:t>',5);</w:t>
      </w:r>
    </w:p>
    <w:p w14:paraId="39BAF6FC"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(4,'</w:t>
      </w:r>
      <w:r w:rsidRPr="00525181">
        <w:rPr>
          <w:rFonts w:eastAsia="宋体"/>
        </w:rPr>
        <w:t>大学物理</w:t>
      </w:r>
      <w:r w:rsidRPr="00525181">
        <w:t>',7);</w:t>
      </w:r>
    </w:p>
    <w:p w14:paraId="54A1E5E1"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(5,'</w:t>
      </w:r>
      <w:r w:rsidRPr="00525181">
        <w:rPr>
          <w:rFonts w:eastAsia="宋体"/>
        </w:rPr>
        <w:t>高等数学</w:t>
      </w:r>
      <w:r w:rsidRPr="00525181">
        <w:t>',9);</w:t>
      </w:r>
    </w:p>
    <w:p w14:paraId="61FCDBC0"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(6,'</w:t>
      </w:r>
      <w:r w:rsidRPr="00525181">
        <w:rPr>
          <w:rFonts w:eastAsia="宋体"/>
        </w:rPr>
        <w:t>大学化学</w:t>
      </w:r>
      <w:r w:rsidRPr="00525181">
        <w:t>',12);</w:t>
      </w:r>
    </w:p>
    <w:p w14:paraId="3C874DFC"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(7,'</w:t>
      </w:r>
      <w:r w:rsidRPr="00525181">
        <w:rPr>
          <w:rFonts w:eastAsia="宋体"/>
        </w:rPr>
        <w:t>表演</w:t>
      </w:r>
      <w:r w:rsidRPr="00525181">
        <w:t>',14);</w:t>
      </w:r>
    </w:p>
    <w:p w14:paraId="2DC79257"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(8,'</w:t>
      </w:r>
      <w:r w:rsidRPr="00525181">
        <w:rPr>
          <w:rFonts w:eastAsia="宋体"/>
        </w:rPr>
        <w:t>服装设计</w:t>
      </w:r>
      <w:r w:rsidRPr="00525181">
        <w:t>',16);</w:t>
      </w:r>
    </w:p>
    <w:p w14:paraId="5C45EC9E"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(9,'</w:t>
      </w:r>
      <w:r w:rsidRPr="00525181">
        <w:rPr>
          <w:rFonts w:eastAsia="宋体"/>
        </w:rPr>
        <w:t>工业设计</w:t>
      </w:r>
      <w:r w:rsidRPr="00525181">
        <w:t>',18);</w:t>
      </w:r>
    </w:p>
    <w:p w14:paraId="01936183"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(10,'</w:t>
      </w:r>
      <w:r w:rsidRPr="00525181">
        <w:rPr>
          <w:rFonts w:eastAsia="宋体"/>
        </w:rPr>
        <w:t>金融学</w:t>
      </w:r>
      <w:r w:rsidRPr="00525181">
        <w:t>',21);</w:t>
      </w:r>
    </w:p>
    <w:p w14:paraId="0E109896" w14:textId="77777777" w:rsidR="009202E1" w:rsidRPr="00525181" w:rsidRDefault="009202E1" w:rsidP="00ED1505">
      <w:pPr>
        <w:pStyle w:val="afffff4"/>
      </w:pPr>
      <w:r w:rsidRPr="00525181">
        <w:lastRenderedPageBreak/>
        <w:t>INSERT INTO class(</w:t>
      </w:r>
      <w:proofErr w:type="spellStart"/>
      <w:r w:rsidRPr="00525181">
        <w:t>cla_id,cla_name,cla_teacher</w:t>
      </w:r>
      <w:proofErr w:type="spellEnd"/>
      <w:r w:rsidRPr="00525181">
        <w:t>) VALUES (11,'</w:t>
      </w:r>
      <w:r w:rsidRPr="00525181">
        <w:rPr>
          <w:rFonts w:eastAsia="宋体"/>
        </w:rPr>
        <w:t>医学</w:t>
      </w:r>
      <w:r w:rsidRPr="00525181">
        <w:t>',23);</w:t>
      </w:r>
    </w:p>
    <w:p w14:paraId="2DBA7C99"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(12,'</w:t>
      </w:r>
      <w:r w:rsidRPr="00525181">
        <w:rPr>
          <w:rFonts w:eastAsia="宋体"/>
        </w:rPr>
        <w:t>土木工程</w:t>
      </w:r>
      <w:r w:rsidRPr="00525181">
        <w:t>',25);</w:t>
      </w:r>
    </w:p>
    <w:p w14:paraId="664AD135"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(13,'</w:t>
      </w:r>
      <w:r w:rsidRPr="00525181">
        <w:rPr>
          <w:rFonts w:eastAsia="宋体"/>
        </w:rPr>
        <w:t>机械</w:t>
      </w:r>
      <w:r w:rsidRPr="00525181">
        <w:t>',27);</w:t>
      </w:r>
    </w:p>
    <w:p w14:paraId="5F48DBB8"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(14,'</w:t>
      </w:r>
      <w:r w:rsidRPr="00525181">
        <w:rPr>
          <w:rFonts w:eastAsia="宋体"/>
        </w:rPr>
        <w:t>建筑学</w:t>
      </w:r>
      <w:r w:rsidRPr="00525181">
        <w:t>',29);</w:t>
      </w:r>
    </w:p>
    <w:p w14:paraId="092214F0"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(15,'</w:t>
      </w:r>
      <w:r w:rsidRPr="00525181">
        <w:rPr>
          <w:rFonts w:eastAsia="宋体"/>
        </w:rPr>
        <w:t>经济学</w:t>
      </w:r>
      <w:r w:rsidRPr="00525181">
        <w:t>',32);</w:t>
      </w:r>
    </w:p>
    <w:p w14:paraId="7B89EEA9"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(16,'</w:t>
      </w:r>
      <w:r w:rsidRPr="00525181">
        <w:rPr>
          <w:rFonts w:eastAsia="宋体"/>
        </w:rPr>
        <w:t>财务管理</w:t>
      </w:r>
      <w:r w:rsidRPr="00525181">
        <w:t>',34);</w:t>
      </w:r>
    </w:p>
    <w:p w14:paraId="7595C16D"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(17,'</w:t>
      </w:r>
      <w:r w:rsidRPr="00525181">
        <w:rPr>
          <w:rFonts w:eastAsia="宋体"/>
        </w:rPr>
        <w:t>人力资源</w:t>
      </w:r>
      <w:r w:rsidRPr="00525181">
        <w:t>',36);</w:t>
      </w:r>
    </w:p>
    <w:p w14:paraId="0D2A7281"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(18,'</w:t>
      </w:r>
      <w:r w:rsidRPr="00525181">
        <w:rPr>
          <w:rFonts w:eastAsia="宋体"/>
        </w:rPr>
        <w:t>力学</w:t>
      </w:r>
      <w:r w:rsidRPr="00525181">
        <w:t>',38);</w:t>
      </w:r>
    </w:p>
    <w:p w14:paraId="307774BD" w14:textId="77777777" w:rsidR="009202E1" w:rsidRPr="00525181" w:rsidRDefault="009202E1" w:rsidP="00ED1505">
      <w:pPr>
        <w:pStyle w:val="afffff4"/>
      </w:pPr>
      <w:r w:rsidRPr="00525181">
        <w:t>INSERT INTO class(</w:t>
      </w:r>
      <w:proofErr w:type="spellStart"/>
      <w:r w:rsidRPr="00525181">
        <w:t>cla_id,cla_name,cla_teacher</w:t>
      </w:r>
      <w:proofErr w:type="spellEnd"/>
      <w:r w:rsidRPr="00525181">
        <w:t>) VALUES (19,'</w:t>
      </w:r>
      <w:r w:rsidRPr="00525181">
        <w:rPr>
          <w:rFonts w:eastAsia="宋体"/>
        </w:rPr>
        <w:t>人工智能</w:t>
      </w:r>
      <w:r w:rsidRPr="00525181">
        <w:t>',41);</w:t>
      </w:r>
    </w:p>
    <w:p w14:paraId="2D8BD85F" w14:textId="71C64123" w:rsidR="009202E1" w:rsidRPr="00525181" w:rsidRDefault="009202E1" w:rsidP="00ED1505">
      <w:pPr>
        <w:pStyle w:val="afffff4"/>
      </w:pPr>
      <w:r w:rsidRPr="00525181">
        <w:t>INSERT INTO class(</w:t>
      </w:r>
      <w:proofErr w:type="spellStart"/>
      <w:r w:rsidRPr="00525181">
        <w:t>cla_id,cla_name,cla_teacher</w:t>
      </w:r>
      <w:proofErr w:type="spellEnd"/>
      <w:r w:rsidRPr="00525181">
        <w:t>) VALUES (20,'</w:t>
      </w:r>
      <w:r w:rsidRPr="00525181">
        <w:rPr>
          <w:rFonts w:eastAsia="宋体"/>
        </w:rPr>
        <w:t>会计</w:t>
      </w:r>
      <w:r w:rsidRPr="00525181">
        <w:t>',45);</w:t>
      </w:r>
    </w:p>
    <w:p w14:paraId="157B37E4" w14:textId="495A5607" w:rsidR="009202E1" w:rsidRPr="00525181" w:rsidRDefault="0066732A" w:rsidP="00ED1505">
      <w:pPr>
        <w:pStyle w:val="30"/>
        <w:rPr>
          <w:rFonts w:hint="eastAsia"/>
        </w:rPr>
      </w:pPr>
      <w:r w:rsidRPr="00525181">
        <w:t>向</w:t>
      </w:r>
      <w:proofErr w:type="spellStart"/>
      <w:r w:rsidR="009202E1" w:rsidRPr="00525181">
        <w:t>school_department</w:t>
      </w:r>
      <w:proofErr w:type="spellEnd"/>
      <w:r w:rsidR="009202E1" w:rsidRPr="00525181">
        <w:t>表</w:t>
      </w:r>
      <w:r w:rsidRPr="00525181">
        <w:t>插入数据</w:t>
      </w:r>
      <w:r w:rsidR="00525181">
        <w:rPr>
          <w:rFonts w:hint="eastAsia"/>
        </w:rPr>
        <w:t>。</w:t>
      </w:r>
    </w:p>
    <w:p w14:paraId="3FA0414A" w14:textId="77777777" w:rsidR="009202E1" w:rsidRPr="00525181" w:rsidRDefault="009202E1" w:rsidP="00ED1505">
      <w:pPr>
        <w:pStyle w:val="afffff4"/>
      </w:pPr>
      <w:r w:rsidRPr="00525181">
        <w:t xml:space="preserve">INSERT INTO </w:t>
      </w:r>
      <w:proofErr w:type="spellStart"/>
      <w:r w:rsidRPr="00525181">
        <w:t>school_department</w:t>
      </w:r>
      <w:proofErr w:type="spellEnd"/>
      <w:r w:rsidRPr="00525181">
        <w:t>(</w:t>
      </w:r>
      <w:proofErr w:type="spellStart"/>
      <w:r w:rsidRPr="00525181">
        <w:t>depart_id,depart_name,depart_teacher</w:t>
      </w:r>
      <w:proofErr w:type="spellEnd"/>
      <w:r w:rsidRPr="00525181">
        <w:t>) VALUES (1,'</w:t>
      </w:r>
      <w:r w:rsidRPr="00525181">
        <w:rPr>
          <w:rFonts w:eastAsia="宋体"/>
        </w:rPr>
        <w:t>计算机学院</w:t>
      </w:r>
      <w:r w:rsidRPr="00525181">
        <w:t>',2);</w:t>
      </w:r>
    </w:p>
    <w:p w14:paraId="01F59658" w14:textId="77777777" w:rsidR="009202E1" w:rsidRPr="00525181" w:rsidRDefault="009202E1" w:rsidP="00ED1505">
      <w:pPr>
        <w:pStyle w:val="afffff4"/>
      </w:pPr>
      <w:r w:rsidRPr="00525181">
        <w:t xml:space="preserve">INSERT INTO </w:t>
      </w:r>
      <w:proofErr w:type="spellStart"/>
      <w:r w:rsidRPr="00525181">
        <w:t>school_department</w:t>
      </w:r>
      <w:proofErr w:type="spellEnd"/>
      <w:r w:rsidRPr="00525181">
        <w:t>(</w:t>
      </w:r>
      <w:proofErr w:type="spellStart"/>
      <w:r w:rsidRPr="00525181">
        <w:t>depart_id,depart_name,depart_teacher</w:t>
      </w:r>
      <w:proofErr w:type="spellEnd"/>
      <w:r w:rsidRPr="00525181">
        <w:t>) VALUES (2,'</w:t>
      </w:r>
      <w:r w:rsidRPr="00525181">
        <w:rPr>
          <w:rFonts w:eastAsia="宋体"/>
        </w:rPr>
        <w:t>自动化学院</w:t>
      </w:r>
      <w:r w:rsidRPr="00525181">
        <w:t>',4);</w:t>
      </w:r>
    </w:p>
    <w:p w14:paraId="45955502" w14:textId="77777777" w:rsidR="009202E1" w:rsidRPr="00525181" w:rsidRDefault="009202E1" w:rsidP="00ED1505">
      <w:pPr>
        <w:pStyle w:val="afffff4"/>
      </w:pPr>
      <w:r w:rsidRPr="00525181">
        <w:t xml:space="preserve">INSERT INTO </w:t>
      </w:r>
      <w:proofErr w:type="spellStart"/>
      <w:r w:rsidRPr="00525181">
        <w:t>school_department</w:t>
      </w:r>
      <w:proofErr w:type="spellEnd"/>
      <w:r w:rsidRPr="00525181">
        <w:t>(</w:t>
      </w:r>
      <w:proofErr w:type="spellStart"/>
      <w:r w:rsidRPr="00525181">
        <w:t>depart_id,depart_name,depart_teacher</w:t>
      </w:r>
      <w:proofErr w:type="spellEnd"/>
      <w:r w:rsidRPr="00525181">
        <w:t>) VALUES (3,'</w:t>
      </w:r>
      <w:r w:rsidRPr="00525181">
        <w:rPr>
          <w:rFonts w:eastAsia="宋体"/>
        </w:rPr>
        <w:t>航空宇航学院</w:t>
      </w:r>
      <w:r w:rsidRPr="00525181">
        <w:t>',6);</w:t>
      </w:r>
    </w:p>
    <w:p w14:paraId="0CEAF98F" w14:textId="77777777" w:rsidR="009202E1" w:rsidRPr="00525181" w:rsidRDefault="009202E1" w:rsidP="00ED1505">
      <w:pPr>
        <w:pStyle w:val="afffff4"/>
      </w:pPr>
      <w:r w:rsidRPr="00525181">
        <w:t xml:space="preserve">INSERT INTO </w:t>
      </w:r>
      <w:proofErr w:type="spellStart"/>
      <w:r w:rsidRPr="00525181">
        <w:t>school_department</w:t>
      </w:r>
      <w:proofErr w:type="spellEnd"/>
      <w:r w:rsidRPr="00525181">
        <w:t>(</w:t>
      </w:r>
      <w:proofErr w:type="spellStart"/>
      <w:r w:rsidRPr="00525181">
        <w:t>depart_id,depart_name,depart_teacher</w:t>
      </w:r>
      <w:proofErr w:type="spellEnd"/>
      <w:r w:rsidRPr="00525181">
        <w:t>) VALUES (4,'</w:t>
      </w:r>
      <w:r w:rsidRPr="00525181">
        <w:rPr>
          <w:rFonts w:eastAsia="宋体"/>
        </w:rPr>
        <w:t>艺术学院</w:t>
      </w:r>
      <w:r w:rsidRPr="00525181">
        <w:t>',8);</w:t>
      </w:r>
    </w:p>
    <w:p w14:paraId="2D74A689" w14:textId="77777777" w:rsidR="009202E1" w:rsidRPr="00525181" w:rsidRDefault="009202E1" w:rsidP="00ED1505">
      <w:pPr>
        <w:pStyle w:val="afffff4"/>
      </w:pPr>
      <w:r w:rsidRPr="00525181">
        <w:t xml:space="preserve">INSERT INTO </w:t>
      </w:r>
      <w:proofErr w:type="spellStart"/>
      <w:r w:rsidRPr="00525181">
        <w:t>school_department</w:t>
      </w:r>
      <w:proofErr w:type="spellEnd"/>
      <w:r w:rsidRPr="00525181">
        <w:t>(</w:t>
      </w:r>
      <w:proofErr w:type="spellStart"/>
      <w:r w:rsidRPr="00525181">
        <w:t>depart_id,depart_name,depart_teacher</w:t>
      </w:r>
      <w:proofErr w:type="spellEnd"/>
      <w:r w:rsidRPr="00525181">
        <w:t>) VALUES (5,'</w:t>
      </w:r>
      <w:r w:rsidRPr="00525181">
        <w:rPr>
          <w:rFonts w:eastAsia="宋体"/>
        </w:rPr>
        <w:t>理学院</w:t>
      </w:r>
      <w:r w:rsidRPr="00525181">
        <w:t>',11);</w:t>
      </w:r>
    </w:p>
    <w:p w14:paraId="6F25A976" w14:textId="77777777" w:rsidR="009202E1" w:rsidRPr="00525181" w:rsidRDefault="009202E1" w:rsidP="00ED1505">
      <w:pPr>
        <w:pStyle w:val="afffff4"/>
      </w:pPr>
      <w:r w:rsidRPr="00525181">
        <w:t xml:space="preserve">INSERT INTO </w:t>
      </w:r>
      <w:proofErr w:type="spellStart"/>
      <w:r w:rsidRPr="00525181">
        <w:t>school_department</w:t>
      </w:r>
      <w:proofErr w:type="spellEnd"/>
      <w:r w:rsidRPr="00525181">
        <w:t>(</w:t>
      </w:r>
      <w:proofErr w:type="spellStart"/>
      <w:r w:rsidRPr="00525181">
        <w:t>depart_id,depart_name,depart_teacher</w:t>
      </w:r>
      <w:proofErr w:type="spellEnd"/>
      <w:r w:rsidRPr="00525181">
        <w:t>) VALUES (6,'</w:t>
      </w:r>
      <w:r w:rsidRPr="00525181">
        <w:rPr>
          <w:rFonts w:eastAsia="宋体"/>
        </w:rPr>
        <w:t>人工智能学院</w:t>
      </w:r>
      <w:r w:rsidRPr="00525181">
        <w:t>',13);</w:t>
      </w:r>
    </w:p>
    <w:p w14:paraId="12E30FF4" w14:textId="77777777" w:rsidR="009202E1" w:rsidRPr="00525181" w:rsidRDefault="009202E1" w:rsidP="00ED1505">
      <w:pPr>
        <w:pStyle w:val="afffff4"/>
      </w:pPr>
      <w:r w:rsidRPr="00525181">
        <w:t xml:space="preserve">INSERT INTO </w:t>
      </w:r>
      <w:proofErr w:type="spellStart"/>
      <w:r w:rsidRPr="00525181">
        <w:t>school_department</w:t>
      </w:r>
      <w:proofErr w:type="spellEnd"/>
      <w:r w:rsidRPr="00525181">
        <w:t>(</w:t>
      </w:r>
      <w:proofErr w:type="spellStart"/>
      <w:r w:rsidRPr="00525181">
        <w:t>depart_id,depart_name,depart_teacher</w:t>
      </w:r>
      <w:proofErr w:type="spellEnd"/>
      <w:r w:rsidRPr="00525181">
        <w:t>) VALUES (7,'</w:t>
      </w:r>
      <w:r w:rsidRPr="00525181">
        <w:rPr>
          <w:rFonts w:eastAsia="宋体"/>
        </w:rPr>
        <w:t>工学院</w:t>
      </w:r>
      <w:r w:rsidRPr="00525181">
        <w:t>',15);</w:t>
      </w:r>
    </w:p>
    <w:p w14:paraId="2BE7AF53" w14:textId="77777777" w:rsidR="009202E1" w:rsidRPr="00525181" w:rsidRDefault="009202E1" w:rsidP="00ED1505">
      <w:pPr>
        <w:pStyle w:val="afffff4"/>
      </w:pPr>
      <w:r w:rsidRPr="00525181">
        <w:t xml:space="preserve">INSERT INTO </w:t>
      </w:r>
      <w:proofErr w:type="spellStart"/>
      <w:r w:rsidRPr="00525181">
        <w:t>school_department</w:t>
      </w:r>
      <w:proofErr w:type="spellEnd"/>
      <w:r w:rsidRPr="00525181">
        <w:t>(</w:t>
      </w:r>
      <w:proofErr w:type="spellStart"/>
      <w:r w:rsidRPr="00525181">
        <w:t>depart_id,depart_name,depart_teacher</w:t>
      </w:r>
      <w:proofErr w:type="spellEnd"/>
      <w:r w:rsidRPr="00525181">
        <w:t>) VALUES (8,'</w:t>
      </w:r>
      <w:r w:rsidRPr="00525181">
        <w:rPr>
          <w:rFonts w:eastAsia="宋体"/>
        </w:rPr>
        <w:t>管理学院</w:t>
      </w:r>
      <w:r w:rsidRPr="00525181">
        <w:t>',17);</w:t>
      </w:r>
    </w:p>
    <w:p w14:paraId="723DD904" w14:textId="77777777" w:rsidR="009202E1" w:rsidRPr="00525181" w:rsidRDefault="009202E1" w:rsidP="00ED1505">
      <w:pPr>
        <w:pStyle w:val="afffff4"/>
      </w:pPr>
      <w:r w:rsidRPr="00525181">
        <w:t xml:space="preserve">INSERT INTO </w:t>
      </w:r>
      <w:proofErr w:type="spellStart"/>
      <w:r w:rsidRPr="00525181">
        <w:t>school_department</w:t>
      </w:r>
      <w:proofErr w:type="spellEnd"/>
      <w:r w:rsidRPr="00525181">
        <w:t>(</w:t>
      </w:r>
      <w:proofErr w:type="spellStart"/>
      <w:r w:rsidRPr="00525181">
        <w:t>depart_id,depart_name,depart_teacher</w:t>
      </w:r>
      <w:proofErr w:type="spellEnd"/>
      <w:r w:rsidRPr="00525181">
        <w:t>) VALUES (9,'</w:t>
      </w:r>
      <w:r w:rsidRPr="00525181">
        <w:rPr>
          <w:rFonts w:eastAsia="宋体"/>
        </w:rPr>
        <w:t>农学院</w:t>
      </w:r>
      <w:r w:rsidRPr="00525181">
        <w:t>',22);</w:t>
      </w:r>
    </w:p>
    <w:p w14:paraId="49414EAE" w14:textId="49BB74CD" w:rsidR="009202E1" w:rsidRPr="00525181" w:rsidRDefault="009202E1" w:rsidP="00ED1505">
      <w:pPr>
        <w:pStyle w:val="afffff4"/>
      </w:pPr>
      <w:r w:rsidRPr="00525181">
        <w:t xml:space="preserve">INSERT INTO </w:t>
      </w:r>
      <w:proofErr w:type="spellStart"/>
      <w:r w:rsidRPr="00525181">
        <w:t>school_department</w:t>
      </w:r>
      <w:proofErr w:type="spellEnd"/>
      <w:r w:rsidRPr="00525181">
        <w:t>(</w:t>
      </w:r>
      <w:proofErr w:type="spellStart"/>
      <w:r w:rsidRPr="00525181">
        <w:t>depart_id,depart_name,depart_teacher</w:t>
      </w:r>
      <w:proofErr w:type="spellEnd"/>
      <w:r w:rsidRPr="00525181">
        <w:t>) VALUES (10,'</w:t>
      </w:r>
      <w:r w:rsidRPr="00525181">
        <w:rPr>
          <w:rFonts w:eastAsia="宋体"/>
        </w:rPr>
        <w:t>医学院</w:t>
      </w:r>
      <w:r w:rsidRPr="00525181">
        <w:t>',28);</w:t>
      </w:r>
    </w:p>
    <w:p w14:paraId="5AB70C3B" w14:textId="7EA82835" w:rsidR="009202E1" w:rsidRPr="00525181" w:rsidRDefault="0066732A" w:rsidP="00ED1505">
      <w:pPr>
        <w:pStyle w:val="30"/>
        <w:rPr>
          <w:rFonts w:hint="eastAsia"/>
        </w:rPr>
      </w:pPr>
      <w:r w:rsidRPr="00525181">
        <w:rPr>
          <w:rFonts w:ascii="微软雅黑" w:eastAsia="微软雅黑" w:hAnsi="微软雅黑" w:hint="eastAsia"/>
        </w:rPr>
        <w:t>向</w:t>
      </w:r>
      <w:r w:rsidR="009202E1" w:rsidRPr="00525181">
        <w:t>course</w:t>
      </w:r>
      <w:r w:rsidR="009202E1" w:rsidRPr="00525181">
        <w:t>表</w:t>
      </w:r>
      <w:r w:rsidRPr="00525181">
        <w:t>插入数据。</w:t>
      </w:r>
    </w:p>
    <w:p w14:paraId="131D65F0"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(1,'</w:t>
      </w:r>
      <w:r w:rsidRPr="00525181">
        <w:rPr>
          <w:rFonts w:eastAsia="宋体"/>
        </w:rPr>
        <w:t>数据库系统概论</w:t>
      </w:r>
      <w:r w:rsidRPr="00525181">
        <w:t>','</w:t>
      </w:r>
      <w:r w:rsidRPr="00525181">
        <w:rPr>
          <w:rFonts w:eastAsia="宋体"/>
        </w:rPr>
        <w:t>必修</w:t>
      </w:r>
      <w:r w:rsidRPr="00525181">
        <w:t>',3);</w:t>
      </w:r>
    </w:p>
    <w:p w14:paraId="69DC6746"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(2,'</w:t>
      </w:r>
      <w:r w:rsidRPr="00525181">
        <w:rPr>
          <w:rFonts w:eastAsia="宋体"/>
        </w:rPr>
        <w:t>艺术设计概论</w:t>
      </w:r>
      <w:r w:rsidRPr="00525181">
        <w:t>','</w:t>
      </w:r>
      <w:r w:rsidRPr="00525181">
        <w:rPr>
          <w:rFonts w:eastAsia="宋体"/>
        </w:rPr>
        <w:t>选修</w:t>
      </w:r>
      <w:r w:rsidRPr="00525181">
        <w:t>',1);</w:t>
      </w:r>
    </w:p>
    <w:p w14:paraId="4772E662"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(3,'</w:t>
      </w:r>
      <w:r w:rsidRPr="00525181">
        <w:rPr>
          <w:rFonts w:eastAsia="宋体"/>
        </w:rPr>
        <w:t>力学制图</w:t>
      </w:r>
      <w:r w:rsidRPr="00525181">
        <w:t>','</w:t>
      </w:r>
      <w:r w:rsidRPr="00525181">
        <w:rPr>
          <w:rFonts w:eastAsia="宋体"/>
        </w:rPr>
        <w:t>必修</w:t>
      </w:r>
      <w:r w:rsidRPr="00525181">
        <w:t>',4);</w:t>
      </w:r>
    </w:p>
    <w:p w14:paraId="1DFD2468"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(4,'</w:t>
      </w:r>
      <w:r w:rsidRPr="00525181">
        <w:rPr>
          <w:rFonts w:eastAsia="宋体"/>
        </w:rPr>
        <w:t>飞行器设计历史</w:t>
      </w:r>
      <w:r w:rsidRPr="00525181">
        <w:t>','</w:t>
      </w:r>
      <w:r w:rsidRPr="00525181">
        <w:rPr>
          <w:rFonts w:eastAsia="宋体"/>
        </w:rPr>
        <w:t>选修</w:t>
      </w:r>
      <w:r w:rsidRPr="00525181">
        <w:t>',1);</w:t>
      </w:r>
    </w:p>
    <w:p w14:paraId="136A655A"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(5,'</w:t>
      </w:r>
      <w:r w:rsidRPr="00525181">
        <w:rPr>
          <w:rFonts w:eastAsia="宋体"/>
        </w:rPr>
        <w:t>马克思主义</w:t>
      </w:r>
      <w:r w:rsidRPr="00525181">
        <w:t>','</w:t>
      </w:r>
      <w:r w:rsidRPr="00525181">
        <w:rPr>
          <w:rFonts w:eastAsia="宋体"/>
        </w:rPr>
        <w:t>必修</w:t>
      </w:r>
      <w:r w:rsidRPr="00525181">
        <w:t>',2);</w:t>
      </w:r>
    </w:p>
    <w:p w14:paraId="73BEF0AE"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(6,'</w:t>
      </w:r>
      <w:r w:rsidRPr="00525181">
        <w:rPr>
          <w:rFonts w:eastAsia="宋体"/>
        </w:rPr>
        <w:t>大学历史</w:t>
      </w:r>
      <w:r w:rsidRPr="00525181">
        <w:t>','</w:t>
      </w:r>
      <w:r w:rsidRPr="00525181">
        <w:rPr>
          <w:rFonts w:eastAsia="宋体"/>
        </w:rPr>
        <w:t>必修</w:t>
      </w:r>
      <w:r w:rsidRPr="00525181">
        <w:t>',2);</w:t>
      </w:r>
    </w:p>
    <w:p w14:paraId="7F242BE2"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(7,'</w:t>
      </w:r>
      <w:r w:rsidRPr="00525181">
        <w:rPr>
          <w:rFonts w:eastAsia="宋体"/>
        </w:rPr>
        <w:t>人力资源管理理论</w:t>
      </w:r>
      <w:r w:rsidRPr="00525181">
        <w:t>','</w:t>
      </w:r>
      <w:r w:rsidRPr="00525181">
        <w:rPr>
          <w:rFonts w:eastAsia="宋体"/>
        </w:rPr>
        <w:t>必修</w:t>
      </w:r>
      <w:r w:rsidRPr="00525181">
        <w:t>',2.5);</w:t>
      </w:r>
    </w:p>
    <w:p w14:paraId="29B473DD"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(8,'</w:t>
      </w:r>
      <w:r w:rsidRPr="00525181">
        <w:rPr>
          <w:rFonts w:eastAsia="宋体"/>
        </w:rPr>
        <w:t>线性代数</w:t>
      </w:r>
      <w:r w:rsidRPr="00525181">
        <w:t>','</w:t>
      </w:r>
      <w:r w:rsidRPr="00525181">
        <w:rPr>
          <w:rFonts w:eastAsia="宋体"/>
        </w:rPr>
        <w:t>必修</w:t>
      </w:r>
      <w:r w:rsidRPr="00525181">
        <w:t>',4);</w:t>
      </w:r>
    </w:p>
    <w:p w14:paraId="0ACDBB62"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(9,'JAVA</w:t>
      </w:r>
      <w:r w:rsidRPr="00525181">
        <w:rPr>
          <w:rFonts w:eastAsia="宋体"/>
        </w:rPr>
        <w:t>程序设计</w:t>
      </w:r>
      <w:r w:rsidRPr="00525181">
        <w:t>','</w:t>
      </w:r>
      <w:r w:rsidRPr="00525181">
        <w:rPr>
          <w:rFonts w:eastAsia="宋体"/>
        </w:rPr>
        <w:t>必修</w:t>
      </w:r>
      <w:r w:rsidRPr="00525181">
        <w:t>',3);</w:t>
      </w:r>
    </w:p>
    <w:p w14:paraId="119A46C4"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(10,'</w:t>
      </w:r>
      <w:r w:rsidRPr="00525181">
        <w:rPr>
          <w:rFonts w:eastAsia="宋体"/>
        </w:rPr>
        <w:t>操作系统</w:t>
      </w:r>
      <w:r w:rsidRPr="00525181">
        <w:t>','</w:t>
      </w:r>
      <w:r w:rsidRPr="00525181">
        <w:rPr>
          <w:rFonts w:eastAsia="宋体"/>
        </w:rPr>
        <w:t>必修</w:t>
      </w:r>
      <w:r w:rsidRPr="00525181">
        <w:t>',4);</w:t>
      </w:r>
    </w:p>
    <w:p w14:paraId="66998E77"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(11,'</w:t>
      </w:r>
      <w:r w:rsidRPr="00525181">
        <w:rPr>
          <w:rFonts w:eastAsia="宋体"/>
        </w:rPr>
        <w:t>计算机组成原理</w:t>
      </w:r>
      <w:r w:rsidRPr="00525181">
        <w:t>','</w:t>
      </w:r>
      <w:r w:rsidRPr="00525181">
        <w:rPr>
          <w:rFonts w:eastAsia="宋体"/>
        </w:rPr>
        <w:t>必修</w:t>
      </w:r>
      <w:r w:rsidRPr="00525181">
        <w:t>',3);</w:t>
      </w:r>
    </w:p>
    <w:p w14:paraId="2BFB4D17"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(12,'</w:t>
      </w:r>
      <w:r w:rsidRPr="00525181">
        <w:rPr>
          <w:rFonts w:eastAsia="宋体"/>
        </w:rPr>
        <w:t>自动化设计理论</w:t>
      </w:r>
      <w:r w:rsidRPr="00525181">
        <w:t>','</w:t>
      </w:r>
      <w:r w:rsidRPr="00525181">
        <w:rPr>
          <w:rFonts w:eastAsia="宋体"/>
        </w:rPr>
        <w:t>必修</w:t>
      </w:r>
      <w:r w:rsidRPr="00525181">
        <w:t>',2);</w:t>
      </w:r>
    </w:p>
    <w:p w14:paraId="62C9275F"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(13,'</w:t>
      </w:r>
      <w:r w:rsidRPr="00525181">
        <w:rPr>
          <w:rFonts w:eastAsia="宋体"/>
        </w:rPr>
        <w:t>情绪表演</w:t>
      </w:r>
      <w:r w:rsidRPr="00525181">
        <w:t>','</w:t>
      </w:r>
      <w:r w:rsidRPr="00525181">
        <w:rPr>
          <w:rFonts w:eastAsia="宋体"/>
        </w:rPr>
        <w:t>必修</w:t>
      </w:r>
      <w:r w:rsidRPr="00525181">
        <w:t>',2.5);</w:t>
      </w:r>
    </w:p>
    <w:p w14:paraId="59F8544E"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(14,'</w:t>
      </w:r>
      <w:r w:rsidRPr="00525181">
        <w:rPr>
          <w:rFonts w:eastAsia="宋体"/>
        </w:rPr>
        <w:t>茶学历史</w:t>
      </w:r>
      <w:r w:rsidRPr="00525181">
        <w:t>','</w:t>
      </w:r>
      <w:r w:rsidRPr="00525181">
        <w:rPr>
          <w:rFonts w:eastAsia="宋体"/>
        </w:rPr>
        <w:t>选修</w:t>
      </w:r>
      <w:r w:rsidRPr="00525181">
        <w:t>',1);</w:t>
      </w:r>
    </w:p>
    <w:p w14:paraId="26C72AA6"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(15,'</w:t>
      </w:r>
      <w:r w:rsidRPr="00525181">
        <w:rPr>
          <w:rFonts w:eastAsia="宋体"/>
        </w:rPr>
        <w:t>艺术论</w:t>
      </w:r>
      <w:r w:rsidRPr="00525181">
        <w:t>','</w:t>
      </w:r>
      <w:r w:rsidRPr="00525181">
        <w:rPr>
          <w:rFonts w:eastAsia="宋体"/>
        </w:rPr>
        <w:t>必修</w:t>
      </w:r>
      <w:r w:rsidRPr="00525181">
        <w:t>',1.5);</w:t>
      </w:r>
    </w:p>
    <w:p w14:paraId="41BBF4E0"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(16,'</w:t>
      </w:r>
      <w:r w:rsidRPr="00525181">
        <w:rPr>
          <w:rFonts w:eastAsia="宋体"/>
        </w:rPr>
        <w:t>机器学习</w:t>
      </w:r>
      <w:r w:rsidRPr="00525181">
        <w:t>','</w:t>
      </w:r>
      <w:r w:rsidRPr="00525181">
        <w:rPr>
          <w:rFonts w:eastAsia="宋体"/>
        </w:rPr>
        <w:t>必修</w:t>
      </w:r>
      <w:r w:rsidRPr="00525181">
        <w:t>',3);</w:t>
      </w:r>
    </w:p>
    <w:p w14:paraId="62AE15A8"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(17,'</w:t>
      </w:r>
      <w:r w:rsidRPr="00525181">
        <w:rPr>
          <w:rFonts w:eastAsia="宋体"/>
        </w:rPr>
        <w:t>数据挖掘</w:t>
      </w:r>
      <w:r w:rsidRPr="00525181">
        <w:t>','</w:t>
      </w:r>
      <w:r w:rsidRPr="00525181">
        <w:rPr>
          <w:rFonts w:eastAsia="宋体"/>
        </w:rPr>
        <w:t>选修</w:t>
      </w:r>
      <w:r w:rsidRPr="00525181">
        <w:t>',2);</w:t>
      </w:r>
    </w:p>
    <w:p w14:paraId="4B81B788"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(18,'</w:t>
      </w:r>
      <w:r w:rsidRPr="00525181">
        <w:rPr>
          <w:rFonts w:eastAsia="宋体"/>
        </w:rPr>
        <w:t>图像识别</w:t>
      </w:r>
      <w:r w:rsidRPr="00525181">
        <w:t>','</w:t>
      </w:r>
      <w:r w:rsidRPr="00525181">
        <w:rPr>
          <w:rFonts w:eastAsia="宋体"/>
        </w:rPr>
        <w:t>必修</w:t>
      </w:r>
      <w:r w:rsidRPr="00525181">
        <w:t>',3);</w:t>
      </w:r>
    </w:p>
    <w:p w14:paraId="4A6AACA7" w14:textId="77777777"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(19,'</w:t>
      </w:r>
      <w:r w:rsidRPr="00525181">
        <w:rPr>
          <w:rFonts w:eastAsia="宋体"/>
        </w:rPr>
        <w:t>解剖学</w:t>
      </w:r>
      <w:r w:rsidRPr="00525181">
        <w:t>','</w:t>
      </w:r>
      <w:r w:rsidRPr="00525181">
        <w:rPr>
          <w:rFonts w:eastAsia="宋体"/>
        </w:rPr>
        <w:t>必修</w:t>
      </w:r>
      <w:r w:rsidRPr="00525181">
        <w:t>',4);</w:t>
      </w:r>
    </w:p>
    <w:p w14:paraId="32093CCB" w14:textId="796E711C" w:rsidR="009202E1" w:rsidRPr="00525181" w:rsidRDefault="009202E1" w:rsidP="00ED1505">
      <w:pPr>
        <w:pStyle w:val="afffff4"/>
      </w:pPr>
      <w:r w:rsidRPr="00525181">
        <w:t>INSERT INTO course(</w:t>
      </w:r>
      <w:proofErr w:type="spellStart"/>
      <w:r w:rsidRPr="00525181">
        <w:t>cor_id,cor_name,cor_type,credit</w:t>
      </w:r>
      <w:proofErr w:type="spellEnd"/>
      <w:r w:rsidRPr="00525181">
        <w:t>) VALUES (20,'3D max','</w:t>
      </w:r>
      <w:r w:rsidRPr="00525181">
        <w:rPr>
          <w:rFonts w:eastAsia="宋体"/>
        </w:rPr>
        <w:t>选修</w:t>
      </w:r>
      <w:r w:rsidRPr="00525181">
        <w:t>',2);</w:t>
      </w:r>
    </w:p>
    <w:p w14:paraId="5BC6E6E7" w14:textId="3BEC4B90" w:rsidR="009202E1" w:rsidRPr="00525181" w:rsidRDefault="00940B77" w:rsidP="00940B77">
      <w:pPr>
        <w:pStyle w:val="3"/>
        <w:rPr>
          <w:rFonts w:ascii="Huawei Sans" w:hAnsi="Huawei Sans" w:cs="Huawei Sans"/>
        </w:rPr>
      </w:pPr>
      <w:bookmarkStart w:id="59" w:name="_Toc81318149"/>
      <w:r w:rsidRPr="00525181">
        <w:rPr>
          <w:rFonts w:ascii="Huawei Sans" w:hAnsi="Huawei Sans" w:cs="Huawei Sans"/>
        </w:rPr>
        <w:lastRenderedPageBreak/>
        <w:t>查询</w:t>
      </w:r>
      <w:r w:rsidR="009B51FE" w:rsidRPr="00525181">
        <w:rPr>
          <w:rFonts w:ascii="Huawei Sans" w:hAnsi="Huawei Sans" w:cs="Huawei Sans"/>
        </w:rPr>
        <w:t>数据</w:t>
      </w:r>
      <w:bookmarkEnd w:id="59"/>
      <w:r w:rsidR="004F2F75">
        <w:rPr>
          <w:rFonts w:ascii="Huawei Sans" w:hAnsi="Huawei Sans" w:cs="Huawei Sans" w:hint="eastAsia"/>
        </w:rPr>
        <w:t xml:space="preserve"> </w:t>
      </w:r>
      <w:r w:rsidR="004F2F75">
        <w:rPr>
          <w:rFonts w:ascii="Huawei Sans" w:hAnsi="Huawei Sans" w:cs="Huawei Sans"/>
        </w:rPr>
        <w:t xml:space="preserve"> </w:t>
      </w:r>
      <w:r w:rsidR="004F2F75">
        <w:rPr>
          <w:rFonts w:ascii="Huawei Sans" w:hAnsi="Huawei Sans" w:cs="Huawei Sans" w:hint="eastAsia"/>
        </w:rPr>
        <w:t>（</w:t>
      </w:r>
      <w:r w:rsidR="004F2F75" w:rsidRPr="00AA32BB">
        <w:rPr>
          <w:rFonts w:ascii="微软雅黑" w:eastAsia="微软雅黑" w:hAnsi="微软雅黑" w:hint="eastAsia"/>
          <w:color w:val="FF0000"/>
        </w:rPr>
        <w:t>本部分给出参考查询语句，实际实验时，请先自行撰写S</w:t>
      </w:r>
      <w:r w:rsidR="004F2F75" w:rsidRPr="00AA32BB">
        <w:rPr>
          <w:rFonts w:ascii="微软雅黑" w:eastAsia="微软雅黑" w:hAnsi="微软雅黑"/>
          <w:color w:val="FF0000"/>
        </w:rPr>
        <w:t>QL</w:t>
      </w:r>
      <w:r w:rsidR="004F2F75" w:rsidRPr="00AA32BB">
        <w:rPr>
          <w:rFonts w:ascii="微软雅黑" w:eastAsia="微软雅黑" w:hAnsi="微软雅黑" w:hint="eastAsia"/>
          <w:color w:val="FF0000"/>
        </w:rPr>
        <w:t>语句，再对照给出的查询语句</w:t>
      </w:r>
      <w:r w:rsidR="004F2F75">
        <w:rPr>
          <w:rFonts w:ascii="Huawei Sans" w:hAnsi="Huawei Sans" w:cs="Huawei Sans" w:hint="eastAsia"/>
        </w:rPr>
        <w:t>）</w:t>
      </w:r>
    </w:p>
    <w:p w14:paraId="247611AB" w14:textId="23BED274"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单表查询</w:t>
      </w:r>
    </w:p>
    <w:p w14:paraId="6A9C6D2D" w14:textId="4F822796" w:rsidR="00940B77" w:rsidRPr="00525181" w:rsidRDefault="00940B77" w:rsidP="00ED1505">
      <w:pPr>
        <w:pStyle w:val="1e"/>
        <w:rPr>
          <w:rFonts w:hint="eastAsia"/>
        </w:rPr>
      </w:pPr>
      <w:r w:rsidRPr="00525181">
        <w:t>查询</w:t>
      </w:r>
      <w:r w:rsidRPr="00525181">
        <w:t>B</w:t>
      </w:r>
      <w:r w:rsidRPr="00525181">
        <w:t>校课程信息表的所有信息</w:t>
      </w:r>
      <w:r w:rsidR="0066732A" w:rsidRPr="00525181">
        <w:t>。</w:t>
      </w:r>
    </w:p>
    <w:p w14:paraId="7607A93A" w14:textId="77777777" w:rsidR="00940B77" w:rsidRPr="0061737C" w:rsidRDefault="00940B77"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SELECT * from course;</w:t>
      </w:r>
    </w:p>
    <w:p w14:paraId="1EF3FAA0" w14:textId="77777777" w:rsidR="00940B77" w:rsidRPr="00525181" w:rsidRDefault="00940B77" w:rsidP="00ED1505">
      <w:pPr>
        <w:pStyle w:val="afffff4"/>
      </w:pPr>
      <w:r w:rsidRPr="00525181">
        <w:t xml:space="preserve"> </w:t>
      </w:r>
      <w:proofErr w:type="spellStart"/>
      <w:r w:rsidRPr="00525181">
        <w:t>cor_id</w:t>
      </w:r>
      <w:proofErr w:type="spellEnd"/>
      <w:r w:rsidRPr="00525181">
        <w:t xml:space="preserve"> |            </w:t>
      </w:r>
      <w:proofErr w:type="spellStart"/>
      <w:r w:rsidRPr="00525181">
        <w:t>cor_name</w:t>
      </w:r>
      <w:proofErr w:type="spellEnd"/>
      <w:r w:rsidRPr="00525181">
        <w:t xml:space="preserve">            |      </w:t>
      </w:r>
      <w:proofErr w:type="spellStart"/>
      <w:r w:rsidRPr="00525181">
        <w:t>cor_type</w:t>
      </w:r>
      <w:proofErr w:type="spellEnd"/>
      <w:r w:rsidRPr="00525181">
        <w:t xml:space="preserve">      | credit</w:t>
      </w:r>
    </w:p>
    <w:p w14:paraId="10E29CFA" w14:textId="77777777" w:rsidR="00940B77" w:rsidRDefault="00940B77" w:rsidP="00ED1505">
      <w:pPr>
        <w:pStyle w:val="afffff4"/>
      </w:pPr>
      <w:r w:rsidRPr="00525181">
        <w:t>--------+--------------------------------+--------------------+--------</w:t>
      </w:r>
    </w:p>
    <w:p w14:paraId="2036A7DF" w14:textId="77777777" w:rsidR="009B51FE" w:rsidRPr="00525181" w:rsidRDefault="009B51FE" w:rsidP="009B51FE">
      <w:pPr>
        <w:pStyle w:val="afffff4"/>
      </w:pPr>
      <w:r w:rsidRPr="00525181">
        <w:t xml:space="preserve">      1 | C</w:t>
      </w:r>
      <w:r w:rsidRPr="00525181">
        <w:rPr>
          <w:rFonts w:eastAsia="宋体"/>
        </w:rPr>
        <w:t>语言程序设计</w:t>
      </w:r>
      <w:r w:rsidRPr="00525181">
        <w:t xml:space="preserve">                  | </w:t>
      </w:r>
      <w:r w:rsidRPr="00525181">
        <w:rPr>
          <w:rFonts w:eastAsia="宋体"/>
        </w:rPr>
        <w:t>必修</w:t>
      </w:r>
      <w:r w:rsidRPr="00525181">
        <w:t xml:space="preserve">               |    3.5</w:t>
      </w:r>
    </w:p>
    <w:p w14:paraId="60ACD5EB" w14:textId="77777777" w:rsidR="00940B77" w:rsidRPr="00525181" w:rsidRDefault="00940B77" w:rsidP="00ED1505">
      <w:pPr>
        <w:pStyle w:val="afffff4"/>
      </w:pPr>
      <w:r w:rsidRPr="00525181">
        <w:t xml:space="preserve">      2 | </w:t>
      </w:r>
      <w:r w:rsidRPr="00525181">
        <w:rPr>
          <w:rFonts w:eastAsia="微软雅黑"/>
        </w:rPr>
        <w:t>艺术设计概论</w:t>
      </w:r>
      <w:r w:rsidRPr="00525181">
        <w:t xml:space="preserve">                   | </w:t>
      </w:r>
      <w:r w:rsidRPr="00525181">
        <w:rPr>
          <w:rFonts w:eastAsia="微软雅黑"/>
        </w:rPr>
        <w:t>选修</w:t>
      </w:r>
      <w:r w:rsidRPr="00525181">
        <w:t xml:space="preserve">               |      1</w:t>
      </w:r>
    </w:p>
    <w:p w14:paraId="619793ED" w14:textId="77777777" w:rsidR="00940B77" w:rsidRPr="00525181" w:rsidRDefault="00940B77" w:rsidP="00ED1505">
      <w:pPr>
        <w:pStyle w:val="afffff4"/>
      </w:pPr>
      <w:r w:rsidRPr="00525181">
        <w:t xml:space="preserve">      3 | </w:t>
      </w:r>
      <w:r w:rsidRPr="00525181">
        <w:rPr>
          <w:rFonts w:eastAsia="微软雅黑"/>
        </w:rPr>
        <w:t>力学制图</w:t>
      </w:r>
      <w:r w:rsidRPr="00525181">
        <w:t xml:space="preserve">                       | </w:t>
      </w:r>
      <w:r w:rsidRPr="00525181">
        <w:rPr>
          <w:rFonts w:eastAsia="微软雅黑"/>
        </w:rPr>
        <w:t>必修</w:t>
      </w:r>
      <w:r w:rsidRPr="00525181">
        <w:t xml:space="preserve">               |      4</w:t>
      </w:r>
    </w:p>
    <w:p w14:paraId="0F12D918" w14:textId="77777777" w:rsidR="00940B77" w:rsidRPr="00525181" w:rsidRDefault="00940B77" w:rsidP="00ED1505">
      <w:pPr>
        <w:pStyle w:val="afffff4"/>
        <w:rPr>
          <w:rFonts w:eastAsia="方正兰亭黑简体"/>
        </w:rPr>
      </w:pPr>
      <w:r w:rsidRPr="00525181">
        <w:t xml:space="preserve">      4 | </w:t>
      </w:r>
      <w:r w:rsidRPr="00525181">
        <w:rPr>
          <w:rFonts w:eastAsia="微软雅黑"/>
        </w:rPr>
        <w:t>飞行器设计历史</w:t>
      </w:r>
      <w:r w:rsidRPr="00525181">
        <w:t xml:space="preserve">                 | </w:t>
      </w:r>
      <w:r w:rsidRPr="00525181">
        <w:rPr>
          <w:rFonts w:eastAsia="微软雅黑"/>
        </w:rPr>
        <w:t>选修</w:t>
      </w:r>
      <w:r w:rsidRPr="00525181">
        <w:t xml:space="preserve">               |      1</w:t>
      </w:r>
    </w:p>
    <w:p w14:paraId="611F3A12" w14:textId="77777777" w:rsidR="00940B77" w:rsidRPr="00525181" w:rsidRDefault="00940B77" w:rsidP="00ED1505">
      <w:pPr>
        <w:pStyle w:val="afffff4"/>
      </w:pPr>
      <w:r w:rsidRPr="00525181">
        <w:t xml:space="preserve">      5 | </w:t>
      </w:r>
      <w:r w:rsidRPr="00525181">
        <w:rPr>
          <w:rFonts w:eastAsia="宋体"/>
        </w:rPr>
        <w:t>马克思主义</w:t>
      </w:r>
      <w:r w:rsidRPr="00525181">
        <w:t xml:space="preserve">                     | </w:t>
      </w:r>
      <w:r w:rsidRPr="00525181">
        <w:rPr>
          <w:rFonts w:eastAsia="宋体"/>
        </w:rPr>
        <w:t>必修</w:t>
      </w:r>
      <w:r w:rsidRPr="00525181">
        <w:t xml:space="preserve">               |      2</w:t>
      </w:r>
    </w:p>
    <w:p w14:paraId="0603A1E7" w14:textId="77777777" w:rsidR="00940B77" w:rsidRPr="00525181" w:rsidRDefault="00940B77" w:rsidP="00ED1505">
      <w:pPr>
        <w:pStyle w:val="afffff4"/>
      </w:pPr>
      <w:r w:rsidRPr="00525181">
        <w:t xml:space="preserve">      6 | </w:t>
      </w:r>
      <w:r w:rsidRPr="00525181">
        <w:rPr>
          <w:rFonts w:eastAsia="宋体"/>
        </w:rPr>
        <w:t>大学历史</w:t>
      </w:r>
      <w:r w:rsidRPr="00525181">
        <w:t xml:space="preserve">                       | </w:t>
      </w:r>
      <w:r w:rsidRPr="00525181">
        <w:rPr>
          <w:rFonts w:eastAsia="宋体"/>
        </w:rPr>
        <w:t>必修</w:t>
      </w:r>
      <w:r w:rsidRPr="00525181">
        <w:t xml:space="preserve">               |      2</w:t>
      </w:r>
    </w:p>
    <w:p w14:paraId="5466DAD5" w14:textId="77777777" w:rsidR="00940B77" w:rsidRPr="00525181" w:rsidRDefault="00940B77" w:rsidP="00ED1505">
      <w:pPr>
        <w:pStyle w:val="afffff4"/>
      </w:pPr>
      <w:r w:rsidRPr="00525181">
        <w:t xml:space="preserve">      7 | </w:t>
      </w:r>
      <w:r w:rsidRPr="00525181">
        <w:rPr>
          <w:rFonts w:eastAsia="宋体"/>
        </w:rPr>
        <w:t>人力资源管理理论</w:t>
      </w:r>
      <w:r w:rsidRPr="00525181">
        <w:t xml:space="preserve">               | </w:t>
      </w:r>
      <w:r w:rsidRPr="00525181">
        <w:rPr>
          <w:rFonts w:eastAsia="宋体"/>
        </w:rPr>
        <w:t>必修</w:t>
      </w:r>
      <w:r w:rsidRPr="00525181">
        <w:t xml:space="preserve">               |    2.5</w:t>
      </w:r>
    </w:p>
    <w:p w14:paraId="08E5F4E6" w14:textId="77777777" w:rsidR="00940B77" w:rsidRPr="00525181" w:rsidRDefault="00940B77" w:rsidP="00ED1505">
      <w:pPr>
        <w:pStyle w:val="afffff4"/>
      </w:pPr>
      <w:r w:rsidRPr="00525181">
        <w:t xml:space="preserve">      8 | </w:t>
      </w:r>
      <w:r w:rsidRPr="00525181">
        <w:rPr>
          <w:rFonts w:eastAsia="宋体"/>
        </w:rPr>
        <w:t>线性代数</w:t>
      </w:r>
      <w:r w:rsidRPr="00525181">
        <w:t xml:space="preserve">                       | </w:t>
      </w:r>
      <w:r w:rsidRPr="00525181">
        <w:rPr>
          <w:rFonts w:eastAsia="宋体"/>
        </w:rPr>
        <w:t>必修</w:t>
      </w:r>
      <w:r w:rsidRPr="00525181">
        <w:t xml:space="preserve">               |      4</w:t>
      </w:r>
    </w:p>
    <w:p w14:paraId="78F0D506" w14:textId="77777777" w:rsidR="00940B77" w:rsidRPr="00525181" w:rsidRDefault="00940B77" w:rsidP="00ED1505">
      <w:pPr>
        <w:pStyle w:val="afffff4"/>
      </w:pPr>
      <w:r w:rsidRPr="00525181">
        <w:t xml:space="preserve">      9 | JAVA</w:t>
      </w:r>
      <w:r w:rsidRPr="00525181">
        <w:rPr>
          <w:rFonts w:eastAsia="宋体"/>
        </w:rPr>
        <w:t>程序设计</w:t>
      </w:r>
      <w:r w:rsidRPr="00525181">
        <w:t xml:space="preserve">                   | </w:t>
      </w:r>
      <w:r w:rsidRPr="00525181">
        <w:rPr>
          <w:rFonts w:eastAsia="宋体"/>
        </w:rPr>
        <w:t>必修</w:t>
      </w:r>
      <w:r w:rsidRPr="00525181">
        <w:t xml:space="preserve">               |      3</w:t>
      </w:r>
    </w:p>
    <w:p w14:paraId="4A292D3B" w14:textId="77777777" w:rsidR="00940B77" w:rsidRPr="00525181" w:rsidRDefault="00940B77" w:rsidP="00ED1505">
      <w:pPr>
        <w:pStyle w:val="afffff4"/>
      </w:pPr>
      <w:r w:rsidRPr="00525181">
        <w:t xml:space="preserve">     10 | </w:t>
      </w:r>
      <w:r w:rsidRPr="00525181">
        <w:rPr>
          <w:rFonts w:eastAsia="宋体"/>
        </w:rPr>
        <w:t>操作系统</w:t>
      </w:r>
      <w:r w:rsidRPr="00525181">
        <w:t xml:space="preserve">                       | </w:t>
      </w:r>
      <w:r w:rsidRPr="00525181">
        <w:rPr>
          <w:rFonts w:eastAsia="宋体"/>
        </w:rPr>
        <w:t>必修</w:t>
      </w:r>
      <w:r w:rsidRPr="00525181">
        <w:t xml:space="preserve">               |      4</w:t>
      </w:r>
    </w:p>
    <w:p w14:paraId="28B9198F" w14:textId="77777777" w:rsidR="00940B77" w:rsidRPr="00525181" w:rsidRDefault="00940B77" w:rsidP="00ED1505">
      <w:pPr>
        <w:pStyle w:val="afffff4"/>
      </w:pPr>
      <w:r w:rsidRPr="00525181">
        <w:t xml:space="preserve">     11 | </w:t>
      </w:r>
      <w:r w:rsidRPr="00525181">
        <w:rPr>
          <w:rFonts w:eastAsia="宋体"/>
        </w:rPr>
        <w:t>计算机组成原理</w:t>
      </w:r>
      <w:r w:rsidRPr="00525181">
        <w:t xml:space="preserve">                 | </w:t>
      </w:r>
      <w:r w:rsidRPr="00525181">
        <w:rPr>
          <w:rFonts w:eastAsia="宋体"/>
        </w:rPr>
        <w:t>必修</w:t>
      </w:r>
      <w:r w:rsidRPr="00525181">
        <w:t xml:space="preserve">               |      3</w:t>
      </w:r>
    </w:p>
    <w:p w14:paraId="601656B8" w14:textId="77777777" w:rsidR="00940B77" w:rsidRPr="00525181" w:rsidRDefault="00940B77" w:rsidP="00ED1505">
      <w:pPr>
        <w:pStyle w:val="afffff4"/>
      </w:pPr>
      <w:r w:rsidRPr="00525181">
        <w:t xml:space="preserve">     12 | </w:t>
      </w:r>
      <w:r w:rsidRPr="00525181">
        <w:rPr>
          <w:rFonts w:eastAsia="宋体"/>
        </w:rPr>
        <w:t>自动化设计理论</w:t>
      </w:r>
      <w:r w:rsidRPr="00525181">
        <w:t xml:space="preserve">                 | </w:t>
      </w:r>
      <w:r w:rsidRPr="00525181">
        <w:rPr>
          <w:rFonts w:eastAsia="宋体"/>
        </w:rPr>
        <w:t>必修</w:t>
      </w:r>
      <w:r w:rsidRPr="00525181">
        <w:t xml:space="preserve">               |      2</w:t>
      </w:r>
    </w:p>
    <w:p w14:paraId="5409AD87" w14:textId="77777777" w:rsidR="00940B77" w:rsidRPr="00525181" w:rsidRDefault="00940B77" w:rsidP="00ED1505">
      <w:pPr>
        <w:pStyle w:val="afffff4"/>
      </w:pPr>
      <w:r w:rsidRPr="00525181">
        <w:t xml:space="preserve">     13 | </w:t>
      </w:r>
      <w:r w:rsidRPr="00525181">
        <w:rPr>
          <w:rFonts w:eastAsia="宋体"/>
        </w:rPr>
        <w:t>情绪表演</w:t>
      </w:r>
      <w:r w:rsidRPr="00525181">
        <w:t xml:space="preserve">                       | </w:t>
      </w:r>
      <w:r w:rsidRPr="00525181">
        <w:rPr>
          <w:rFonts w:eastAsia="宋体"/>
        </w:rPr>
        <w:t>必修</w:t>
      </w:r>
      <w:r w:rsidRPr="00525181">
        <w:t xml:space="preserve">               |    2.5</w:t>
      </w:r>
    </w:p>
    <w:p w14:paraId="12530856" w14:textId="77777777" w:rsidR="00940B77" w:rsidRPr="00525181" w:rsidRDefault="00940B77" w:rsidP="00ED1505">
      <w:pPr>
        <w:pStyle w:val="afffff4"/>
      </w:pPr>
      <w:r w:rsidRPr="00525181">
        <w:t xml:space="preserve">     14 | </w:t>
      </w:r>
      <w:r w:rsidRPr="00525181">
        <w:rPr>
          <w:rFonts w:eastAsia="宋体"/>
        </w:rPr>
        <w:t>茶学历史</w:t>
      </w:r>
      <w:r w:rsidRPr="00525181">
        <w:t xml:space="preserve">                       | </w:t>
      </w:r>
      <w:r w:rsidRPr="00525181">
        <w:rPr>
          <w:rFonts w:eastAsia="宋体"/>
        </w:rPr>
        <w:t>选修</w:t>
      </w:r>
      <w:r w:rsidRPr="00525181">
        <w:t xml:space="preserve">               |      1</w:t>
      </w:r>
    </w:p>
    <w:p w14:paraId="16737B20" w14:textId="77777777" w:rsidR="00940B77" w:rsidRPr="00525181" w:rsidRDefault="00940B77" w:rsidP="00ED1505">
      <w:pPr>
        <w:pStyle w:val="afffff4"/>
      </w:pPr>
      <w:r w:rsidRPr="00525181">
        <w:t xml:space="preserve">     15 | </w:t>
      </w:r>
      <w:r w:rsidRPr="00525181">
        <w:rPr>
          <w:rFonts w:eastAsia="宋体"/>
        </w:rPr>
        <w:t>艺术论</w:t>
      </w:r>
      <w:r w:rsidRPr="00525181">
        <w:t xml:space="preserve">                         | </w:t>
      </w:r>
      <w:r w:rsidRPr="00525181">
        <w:rPr>
          <w:rFonts w:eastAsia="宋体"/>
        </w:rPr>
        <w:t>必修</w:t>
      </w:r>
      <w:r w:rsidRPr="00525181">
        <w:t xml:space="preserve">               |    1.5</w:t>
      </w:r>
    </w:p>
    <w:p w14:paraId="674730B9" w14:textId="77777777" w:rsidR="00940B77" w:rsidRPr="00525181" w:rsidRDefault="00940B77" w:rsidP="00ED1505">
      <w:pPr>
        <w:pStyle w:val="afffff4"/>
      </w:pPr>
      <w:r w:rsidRPr="00525181">
        <w:t xml:space="preserve">     16 | </w:t>
      </w:r>
      <w:r w:rsidRPr="00525181">
        <w:rPr>
          <w:rFonts w:eastAsia="宋体"/>
        </w:rPr>
        <w:t>机器学习</w:t>
      </w:r>
      <w:r w:rsidRPr="00525181">
        <w:t xml:space="preserve">                       | </w:t>
      </w:r>
      <w:r w:rsidRPr="00525181">
        <w:rPr>
          <w:rFonts w:eastAsia="宋体"/>
        </w:rPr>
        <w:t>必修</w:t>
      </w:r>
      <w:r w:rsidRPr="00525181">
        <w:t xml:space="preserve">               |      3</w:t>
      </w:r>
    </w:p>
    <w:p w14:paraId="31250898" w14:textId="77777777" w:rsidR="00940B77" w:rsidRPr="00525181" w:rsidRDefault="00940B77" w:rsidP="00ED1505">
      <w:pPr>
        <w:pStyle w:val="afffff4"/>
      </w:pPr>
      <w:r w:rsidRPr="00525181">
        <w:t xml:space="preserve">     17 | </w:t>
      </w:r>
      <w:r w:rsidRPr="00525181">
        <w:rPr>
          <w:rFonts w:eastAsia="宋体"/>
        </w:rPr>
        <w:t>数据挖掘</w:t>
      </w:r>
      <w:r w:rsidRPr="00525181">
        <w:t xml:space="preserve">                       | </w:t>
      </w:r>
      <w:r w:rsidRPr="00525181">
        <w:rPr>
          <w:rFonts w:eastAsia="宋体"/>
        </w:rPr>
        <w:t>选修</w:t>
      </w:r>
      <w:r w:rsidRPr="00525181">
        <w:t xml:space="preserve">               |      2</w:t>
      </w:r>
    </w:p>
    <w:p w14:paraId="74C76B75" w14:textId="77777777" w:rsidR="00940B77" w:rsidRPr="00525181" w:rsidRDefault="00940B77" w:rsidP="00ED1505">
      <w:pPr>
        <w:pStyle w:val="afffff4"/>
      </w:pPr>
      <w:r w:rsidRPr="00525181">
        <w:t xml:space="preserve">     18 | </w:t>
      </w:r>
      <w:r w:rsidRPr="00525181">
        <w:rPr>
          <w:rFonts w:eastAsia="宋体"/>
        </w:rPr>
        <w:t>图像识别</w:t>
      </w:r>
      <w:r w:rsidRPr="00525181">
        <w:t xml:space="preserve">                       | </w:t>
      </w:r>
      <w:r w:rsidRPr="00525181">
        <w:rPr>
          <w:rFonts w:eastAsia="宋体"/>
        </w:rPr>
        <w:t>必修</w:t>
      </w:r>
      <w:r w:rsidRPr="00525181">
        <w:t xml:space="preserve">               |      3</w:t>
      </w:r>
    </w:p>
    <w:p w14:paraId="21726935" w14:textId="77777777" w:rsidR="00940B77" w:rsidRPr="00525181" w:rsidRDefault="00940B77" w:rsidP="00ED1505">
      <w:pPr>
        <w:pStyle w:val="afffff4"/>
      </w:pPr>
      <w:r w:rsidRPr="00525181">
        <w:t xml:space="preserve">     19 | </w:t>
      </w:r>
      <w:r w:rsidRPr="00525181">
        <w:rPr>
          <w:rFonts w:eastAsia="宋体"/>
        </w:rPr>
        <w:t>解剖学</w:t>
      </w:r>
      <w:r w:rsidRPr="00525181">
        <w:t xml:space="preserve">                         | </w:t>
      </w:r>
      <w:r w:rsidRPr="00525181">
        <w:rPr>
          <w:rFonts w:eastAsia="宋体"/>
        </w:rPr>
        <w:t>必修</w:t>
      </w:r>
      <w:r w:rsidRPr="00525181">
        <w:t xml:space="preserve">               |      4</w:t>
      </w:r>
    </w:p>
    <w:p w14:paraId="3D3AD9EA" w14:textId="77777777" w:rsidR="00940B77" w:rsidRPr="00525181" w:rsidRDefault="00940B77" w:rsidP="00ED1505">
      <w:pPr>
        <w:pStyle w:val="afffff4"/>
      </w:pPr>
      <w:r w:rsidRPr="00525181">
        <w:t xml:space="preserve">     20 | 3D max                         | </w:t>
      </w:r>
      <w:r w:rsidRPr="00525181">
        <w:rPr>
          <w:rFonts w:eastAsia="宋体"/>
        </w:rPr>
        <w:t>选修</w:t>
      </w:r>
      <w:r w:rsidRPr="00525181">
        <w:t xml:space="preserve">               |      2</w:t>
      </w:r>
    </w:p>
    <w:p w14:paraId="71C93EF9" w14:textId="1CC42002" w:rsidR="00940B77" w:rsidRPr="00525181" w:rsidRDefault="009B51FE" w:rsidP="00ED1505">
      <w:pPr>
        <w:pStyle w:val="afffff4"/>
      </w:pPr>
      <w:r w:rsidRPr="00525181">
        <w:t xml:space="preserve"> </w:t>
      </w:r>
      <w:r w:rsidR="00940B77" w:rsidRPr="00525181">
        <w:t>(20 rows)</w:t>
      </w:r>
    </w:p>
    <w:p w14:paraId="29C315E1" w14:textId="3B1C4EB9"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条件查询</w:t>
      </w:r>
    </w:p>
    <w:p w14:paraId="4804D783" w14:textId="791D963E" w:rsidR="00940B77" w:rsidRPr="00525181" w:rsidRDefault="00940B77" w:rsidP="00ED1505">
      <w:pPr>
        <w:pStyle w:val="1e"/>
        <w:rPr>
          <w:rFonts w:hint="eastAsia"/>
        </w:rPr>
      </w:pPr>
      <w:r w:rsidRPr="00525181">
        <w:t>在教师信息表中查询教师编号大于</w:t>
      </w:r>
      <w:r w:rsidRPr="00525181">
        <w:t>45</w:t>
      </w:r>
      <w:r w:rsidRPr="00525181">
        <w:t>的老师的入学年份。</w:t>
      </w:r>
    </w:p>
    <w:p w14:paraId="0991E39C" w14:textId="77777777" w:rsidR="00940B77" w:rsidRPr="00525181" w:rsidRDefault="00940B77" w:rsidP="00ED1505">
      <w:pPr>
        <w:pStyle w:val="afffff4"/>
      </w:pPr>
      <w:proofErr w:type="spellStart"/>
      <w:r w:rsidRPr="00525181">
        <w:t>postgres</w:t>
      </w:r>
      <w:proofErr w:type="spellEnd"/>
      <w:r w:rsidRPr="00525181">
        <w:t>=#</w:t>
      </w:r>
      <w:r w:rsidRPr="004F2F75">
        <w:rPr>
          <w:color w:val="FFFFFF" w:themeColor="background1"/>
        </w:rPr>
        <w:t xml:space="preserve"> </w:t>
      </w:r>
      <w:r w:rsidRPr="004F2F75">
        <w:rPr>
          <w:rFonts w:eastAsia="微软雅黑"/>
          <w:b/>
          <w:color w:val="FFFFFF" w:themeColor="background1"/>
          <w:spacing w:val="-4"/>
          <w:kern w:val="2"/>
          <w:shd w:val="pct15" w:color="auto" w:fill="FFFFFF"/>
          <w:lang w:eastAsia="en-US"/>
        </w:rPr>
        <w:t xml:space="preserve">SELECT </w:t>
      </w:r>
      <w:proofErr w:type="spellStart"/>
      <w:r w:rsidRPr="004F2F75">
        <w:rPr>
          <w:rFonts w:eastAsia="微软雅黑"/>
          <w:b/>
          <w:color w:val="FFFFFF" w:themeColor="background1"/>
          <w:spacing w:val="-4"/>
          <w:kern w:val="2"/>
          <w:shd w:val="pct15" w:color="auto" w:fill="FFFFFF"/>
          <w:lang w:eastAsia="en-US"/>
        </w:rPr>
        <w:t>tec_id</w:t>
      </w:r>
      <w:proofErr w:type="spellEnd"/>
      <w:r w:rsidRPr="004F2F75">
        <w:rPr>
          <w:rFonts w:eastAsia="微软雅黑"/>
          <w:b/>
          <w:color w:val="FFFFFF" w:themeColor="background1"/>
          <w:spacing w:val="-4"/>
          <w:kern w:val="2"/>
          <w:shd w:val="pct15" w:color="auto" w:fill="FFFFFF"/>
          <w:lang w:eastAsia="en-US"/>
        </w:rPr>
        <w:t xml:space="preserve">, </w:t>
      </w:r>
      <w:proofErr w:type="spellStart"/>
      <w:r w:rsidRPr="004F2F75">
        <w:rPr>
          <w:rFonts w:eastAsia="微软雅黑"/>
          <w:b/>
          <w:color w:val="FFFFFF" w:themeColor="background1"/>
          <w:spacing w:val="-4"/>
          <w:kern w:val="2"/>
          <w:shd w:val="pct15" w:color="auto" w:fill="FFFFFF"/>
          <w:lang w:eastAsia="en-US"/>
        </w:rPr>
        <w:t>tec_in</w:t>
      </w:r>
      <w:proofErr w:type="spellEnd"/>
      <w:r w:rsidRPr="004F2F75">
        <w:rPr>
          <w:rFonts w:eastAsia="微软雅黑"/>
          <w:b/>
          <w:color w:val="FFFFFF" w:themeColor="background1"/>
          <w:spacing w:val="-4"/>
          <w:kern w:val="2"/>
          <w:shd w:val="pct15" w:color="auto" w:fill="FFFFFF"/>
          <w:lang w:eastAsia="en-US"/>
        </w:rPr>
        <w:t xml:space="preserve"> FROM teacher WHERE </w:t>
      </w:r>
      <w:proofErr w:type="spellStart"/>
      <w:r w:rsidRPr="004F2F75">
        <w:rPr>
          <w:rFonts w:eastAsia="微软雅黑"/>
          <w:b/>
          <w:color w:val="FFFFFF" w:themeColor="background1"/>
          <w:spacing w:val="-4"/>
          <w:kern w:val="2"/>
          <w:shd w:val="pct15" w:color="auto" w:fill="FFFFFF"/>
          <w:lang w:eastAsia="en-US"/>
        </w:rPr>
        <w:t>tec_id</w:t>
      </w:r>
      <w:proofErr w:type="spellEnd"/>
      <w:r w:rsidRPr="004F2F75">
        <w:rPr>
          <w:rFonts w:eastAsia="微软雅黑"/>
          <w:b/>
          <w:color w:val="FFFFFF" w:themeColor="background1"/>
          <w:spacing w:val="-4"/>
          <w:kern w:val="2"/>
          <w:shd w:val="pct15" w:color="auto" w:fill="FFFFFF"/>
          <w:lang w:eastAsia="en-US"/>
        </w:rPr>
        <w:t>&gt;45;</w:t>
      </w:r>
    </w:p>
    <w:p w14:paraId="3CD59124" w14:textId="77777777" w:rsidR="00940B77" w:rsidRPr="00525181" w:rsidRDefault="00940B77" w:rsidP="00ED1505">
      <w:pPr>
        <w:pStyle w:val="afffff4"/>
      </w:pPr>
      <w:r w:rsidRPr="00525181">
        <w:t xml:space="preserve"> </w:t>
      </w:r>
      <w:proofErr w:type="spellStart"/>
      <w:r w:rsidRPr="00525181">
        <w:t>tec_id</w:t>
      </w:r>
      <w:proofErr w:type="spellEnd"/>
      <w:r w:rsidRPr="00525181">
        <w:t xml:space="preserve"> |       </w:t>
      </w:r>
      <w:proofErr w:type="spellStart"/>
      <w:r w:rsidRPr="00525181">
        <w:t>tec_in</w:t>
      </w:r>
      <w:proofErr w:type="spellEnd"/>
    </w:p>
    <w:p w14:paraId="682DF821" w14:textId="77777777" w:rsidR="00940B77" w:rsidRPr="00525181" w:rsidRDefault="00940B77" w:rsidP="00ED1505">
      <w:pPr>
        <w:pStyle w:val="afffff4"/>
      </w:pPr>
      <w:r w:rsidRPr="00525181">
        <w:t>--------+---------------------</w:t>
      </w:r>
    </w:p>
    <w:p w14:paraId="4694F2F6" w14:textId="77777777" w:rsidR="00940B77" w:rsidRPr="00525181" w:rsidRDefault="00940B77" w:rsidP="00ED1505">
      <w:pPr>
        <w:pStyle w:val="afffff4"/>
      </w:pPr>
      <w:r w:rsidRPr="00525181">
        <w:t xml:space="preserve">     46 | 2009-07-01 00:00:00</w:t>
      </w:r>
    </w:p>
    <w:p w14:paraId="5B39B390" w14:textId="77777777" w:rsidR="00940B77" w:rsidRPr="00525181" w:rsidRDefault="00940B77" w:rsidP="00ED1505">
      <w:pPr>
        <w:pStyle w:val="afffff4"/>
      </w:pPr>
      <w:r w:rsidRPr="00525181">
        <w:t xml:space="preserve">     47 | 2009-07-01 00:00:00</w:t>
      </w:r>
    </w:p>
    <w:p w14:paraId="4FAA803E" w14:textId="77777777" w:rsidR="00940B77" w:rsidRPr="00525181" w:rsidRDefault="00940B77" w:rsidP="00ED1505">
      <w:pPr>
        <w:pStyle w:val="afffff4"/>
      </w:pPr>
      <w:r w:rsidRPr="00525181">
        <w:t xml:space="preserve">     48 | 2009-07-01 00:00:00</w:t>
      </w:r>
    </w:p>
    <w:p w14:paraId="5B0697B3" w14:textId="77777777" w:rsidR="00940B77" w:rsidRPr="00525181" w:rsidRDefault="00940B77" w:rsidP="00ED1505">
      <w:pPr>
        <w:pStyle w:val="afffff4"/>
      </w:pPr>
      <w:r w:rsidRPr="00525181">
        <w:t xml:space="preserve">     49 | 2009-07-01 00:00:00</w:t>
      </w:r>
    </w:p>
    <w:p w14:paraId="26F68B51" w14:textId="77777777" w:rsidR="00940B77" w:rsidRPr="00525181" w:rsidRDefault="00940B77" w:rsidP="00ED1505">
      <w:pPr>
        <w:pStyle w:val="afffff4"/>
      </w:pPr>
      <w:r w:rsidRPr="00525181">
        <w:t xml:space="preserve">     50 | 2009-07-01 00:00:00</w:t>
      </w:r>
    </w:p>
    <w:p w14:paraId="7F19B7A3" w14:textId="5B4B5B5F" w:rsidR="00940B77" w:rsidRPr="00525181" w:rsidRDefault="00940B77" w:rsidP="00ED1505">
      <w:pPr>
        <w:pStyle w:val="afffff4"/>
      </w:pPr>
      <w:r w:rsidRPr="00525181">
        <w:t>(5 rows)</w:t>
      </w:r>
    </w:p>
    <w:p w14:paraId="7DDA807A" w14:textId="409B98BE" w:rsidR="00940B77" w:rsidRPr="00525181" w:rsidRDefault="00940B77" w:rsidP="00ED1505">
      <w:pPr>
        <w:pStyle w:val="1e"/>
        <w:rPr>
          <w:rFonts w:hint="eastAsia"/>
        </w:rPr>
      </w:pPr>
      <w:r w:rsidRPr="00525181">
        <w:t>查询</w:t>
      </w:r>
      <w:r w:rsidRPr="00525181">
        <w:t>B</w:t>
      </w:r>
      <w:r w:rsidRPr="00525181">
        <w:t>校中所有选修的课程的信息。</w:t>
      </w:r>
    </w:p>
    <w:p w14:paraId="35FBD474" w14:textId="77777777" w:rsidR="00940B77" w:rsidRPr="00525181" w:rsidRDefault="00940B77" w:rsidP="00ED1505">
      <w:pPr>
        <w:pStyle w:val="afffff4"/>
      </w:pPr>
      <w:proofErr w:type="spellStart"/>
      <w:r w:rsidRPr="00525181">
        <w:t>postgres</w:t>
      </w:r>
      <w:proofErr w:type="spellEnd"/>
      <w:r w:rsidRPr="00525181">
        <w:t xml:space="preserve">=# </w:t>
      </w:r>
      <w:r w:rsidRPr="00F6245B">
        <w:rPr>
          <w:rFonts w:eastAsia="微软雅黑"/>
          <w:b/>
          <w:color w:val="FFFFFF" w:themeColor="background1"/>
          <w:spacing w:val="-4"/>
          <w:kern w:val="2"/>
          <w:shd w:val="pct15" w:color="auto" w:fill="FFFFFF"/>
          <w:lang w:eastAsia="en-US"/>
        </w:rPr>
        <w:t xml:space="preserve">SELECT * FROM course WHERE </w:t>
      </w:r>
      <w:proofErr w:type="spellStart"/>
      <w:r w:rsidRPr="00F6245B">
        <w:rPr>
          <w:rFonts w:eastAsia="微软雅黑"/>
          <w:b/>
          <w:color w:val="FFFFFF" w:themeColor="background1"/>
          <w:spacing w:val="-4"/>
          <w:kern w:val="2"/>
          <w:shd w:val="pct15" w:color="auto" w:fill="FFFFFF"/>
          <w:lang w:eastAsia="en-US"/>
        </w:rPr>
        <w:t>cor_type</w:t>
      </w:r>
      <w:proofErr w:type="spellEnd"/>
      <w:r w:rsidRPr="00F6245B">
        <w:rPr>
          <w:rFonts w:eastAsia="微软雅黑"/>
          <w:b/>
          <w:color w:val="FFFFFF" w:themeColor="background1"/>
          <w:spacing w:val="-4"/>
          <w:kern w:val="2"/>
          <w:shd w:val="pct15" w:color="auto" w:fill="FFFFFF"/>
          <w:lang w:eastAsia="en-US"/>
        </w:rPr>
        <w:t>='</w:t>
      </w:r>
      <w:proofErr w:type="spellStart"/>
      <w:r w:rsidRPr="00F6245B">
        <w:rPr>
          <w:rFonts w:eastAsia="微软雅黑"/>
          <w:b/>
          <w:color w:val="FFFFFF" w:themeColor="background1"/>
          <w:spacing w:val="-4"/>
          <w:kern w:val="2"/>
          <w:shd w:val="pct15" w:color="auto" w:fill="FFFFFF"/>
          <w:lang w:eastAsia="en-US"/>
        </w:rPr>
        <w:t>选修</w:t>
      </w:r>
      <w:proofErr w:type="spellEnd"/>
      <w:r w:rsidRPr="00F6245B">
        <w:rPr>
          <w:rFonts w:eastAsia="微软雅黑"/>
          <w:b/>
          <w:color w:val="FFFFFF" w:themeColor="background1"/>
          <w:spacing w:val="-4"/>
          <w:kern w:val="2"/>
          <w:shd w:val="pct15" w:color="auto" w:fill="FFFFFF"/>
          <w:lang w:eastAsia="en-US"/>
        </w:rPr>
        <w:t>';</w:t>
      </w:r>
    </w:p>
    <w:p w14:paraId="19124634" w14:textId="77777777" w:rsidR="00940B77" w:rsidRPr="00525181" w:rsidRDefault="00940B77" w:rsidP="00ED1505">
      <w:pPr>
        <w:pStyle w:val="afffff4"/>
      </w:pPr>
      <w:r w:rsidRPr="00525181">
        <w:lastRenderedPageBreak/>
        <w:t xml:space="preserve"> </w:t>
      </w:r>
      <w:proofErr w:type="spellStart"/>
      <w:r w:rsidRPr="00525181">
        <w:t>cor_id</w:t>
      </w:r>
      <w:proofErr w:type="spellEnd"/>
      <w:r w:rsidRPr="00525181">
        <w:t xml:space="preserve"> |            </w:t>
      </w:r>
      <w:proofErr w:type="spellStart"/>
      <w:r w:rsidRPr="00525181">
        <w:t>cor_name</w:t>
      </w:r>
      <w:proofErr w:type="spellEnd"/>
      <w:r w:rsidRPr="00525181">
        <w:t xml:space="preserve">            |      </w:t>
      </w:r>
      <w:proofErr w:type="spellStart"/>
      <w:r w:rsidRPr="00525181">
        <w:t>cor_type</w:t>
      </w:r>
      <w:proofErr w:type="spellEnd"/>
      <w:r w:rsidRPr="00525181">
        <w:t xml:space="preserve">      | credit</w:t>
      </w:r>
    </w:p>
    <w:p w14:paraId="6D1BE71E" w14:textId="77777777" w:rsidR="00940B77" w:rsidRPr="00525181" w:rsidRDefault="00940B77" w:rsidP="00ED1505">
      <w:pPr>
        <w:pStyle w:val="afffff4"/>
      </w:pPr>
      <w:r w:rsidRPr="00525181">
        <w:t>--------+--------------------------------+--------------------+--------</w:t>
      </w:r>
    </w:p>
    <w:p w14:paraId="627E6CDF" w14:textId="77777777" w:rsidR="00940B77" w:rsidRPr="00525181" w:rsidRDefault="00940B77" w:rsidP="00ED1505">
      <w:pPr>
        <w:pStyle w:val="afffff4"/>
      </w:pPr>
      <w:r w:rsidRPr="00525181">
        <w:t xml:space="preserve">      2 | </w:t>
      </w:r>
      <w:r w:rsidRPr="00525181">
        <w:rPr>
          <w:rFonts w:eastAsia="宋体"/>
        </w:rPr>
        <w:t>艺术设计概论</w:t>
      </w:r>
      <w:r w:rsidRPr="00525181">
        <w:t xml:space="preserve">                   | </w:t>
      </w:r>
      <w:r w:rsidRPr="00525181">
        <w:rPr>
          <w:rFonts w:eastAsia="宋体"/>
        </w:rPr>
        <w:t>选修</w:t>
      </w:r>
      <w:r w:rsidRPr="00525181">
        <w:t xml:space="preserve">               |      1</w:t>
      </w:r>
    </w:p>
    <w:p w14:paraId="27239455" w14:textId="77777777" w:rsidR="00940B77" w:rsidRPr="00525181" w:rsidRDefault="00940B77" w:rsidP="00ED1505">
      <w:pPr>
        <w:pStyle w:val="afffff4"/>
      </w:pPr>
      <w:r w:rsidRPr="00525181">
        <w:t xml:space="preserve">      4 | </w:t>
      </w:r>
      <w:r w:rsidRPr="00525181">
        <w:rPr>
          <w:rFonts w:eastAsia="宋体"/>
        </w:rPr>
        <w:t>飞行器设计历史</w:t>
      </w:r>
      <w:r w:rsidRPr="00525181">
        <w:t xml:space="preserve">                 | </w:t>
      </w:r>
      <w:r w:rsidRPr="00525181">
        <w:rPr>
          <w:rFonts w:eastAsia="宋体"/>
        </w:rPr>
        <w:t>选修</w:t>
      </w:r>
      <w:r w:rsidRPr="00525181">
        <w:t xml:space="preserve">               |      1</w:t>
      </w:r>
    </w:p>
    <w:p w14:paraId="1AFE5B3F" w14:textId="77777777" w:rsidR="00940B77" w:rsidRPr="00525181" w:rsidRDefault="00940B77" w:rsidP="00ED1505">
      <w:pPr>
        <w:pStyle w:val="afffff4"/>
      </w:pPr>
      <w:r w:rsidRPr="00525181">
        <w:t xml:space="preserve">     14 | </w:t>
      </w:r>
      <w:r w:rsidRPr="00525181">
        <w:rPr>
          <w:rFonts w:eastAsia="宋体"/>
        </w:rPr>
        <w:t>茶学历史</w:t>
      </w:r>
      <w:r w:rsidRPr="00525181">
        <w:t xml:space="preserve">                       | </w:t>
      </w:r>
      <w:r w:rsidRPr="00525181">
        <w:rPr>
          <w:rFonts w:eastAsia="宋体"/>
        </w:rPr>
        <w:t>选修</w:t>
      </w:r>
      <w:r w:rsidRPr="00525181">
        <w:t xml:space="preserve">               |      1</w:t>
      </w:r>
    </w:p>
    <w:p w14:paraId="2AFF359D" w14:textId="77777777" w:rsidR="00940B77" w:rsidRPr="00525181" w:rsidRDefault="00940B77" w:rsidP="00ED1505">
      <w:pPr>
        <w:pStyle w:val="afffff4"/>
      </w:pPr>
      <w:r w:rsidRPr="00525181">
        <w:t xml:space="preserve">     17 | </w:t>
      </w:r>
      <w:r w:rsidRPr="00525181">
        <w:rPr>
          <w:rFonts w:eastAsia="宋体"/>
        </w:rPr>
        <w:t>数据挖掘</w:t>
      </w:r>
      <w:r w:rsidRPr="00525181">
        <w:t xml:space="preserve">                       | </w:t>
      </w:r>
      <w:r w:rsidRPr="00525181">
        <w:rPr>
          <w:rFonts w:eastAsia="宋体"/>
        </w:rPr>
        <w:t>选修</w:t>
      </w:r>
      <w:r w:rsidRPr="00525181">
        <w:t xml:space="preserve">               |      2</w:t>
      </w:r>
    </w:p>
    <w:p w14:paraId="1BB88494" w14:textId="77777777" w:rsidR="00940B77" w:rsidRPr="00525181" w:rsidRDefault="00940B77" w:rsidP="00ED1505">
      <w:pPr>
        <w:pStyle w:val="afffff4"/>
      </w:pPr>
      <w:r w:rsidRPr="00525181">
        <w:t xml:space="preserve">     20 | 3D max                         | </w:t>
      </w:r>
      <w:r w:rsidRPr="00525181">
        <w:rPr>
          <w:rFonts w:eastAsia="宋体"/>
        </w:rPr>
        <w:t>选修</w:t>
      </w:r>
      <w:r w:rsidRPr="00525181">
        <w:t xml:space="preserve">               |      2</w:t>
      </w:r>
    </w:p>
    <w:p w14:paraId="2C3F7D01" w14:textId="10C2F29E" w:rsidR="00940B77" w:rsidRPr="00525181" w:rsidRDefault="00940B77" w:rsidP="00ED1505">
      <w:pPr>
        <w:pStyle w:val="afffff4"/>
      </w:pPr>
      <w:r w:rsidRPr="00525181">
        <w:t>(5 rows)</w:t>
      </w:r>
    </w:p>
    <w:p w14:paraId="176775C5" w14:textId="165566C6" w:rsidR="00940B77" w:rsidRPr="00525181" w:rsidRDefault="00940B77" w:rsidP="00940B77">
      <w:pPr>
        <w:pStyle w:val="3"/>
        <w:rPr>
          <w:rFonts w:ascii="Huawei Sans" w:hAnsi="Huawei Sans" w:cs="Huawei Sans"/>
        </w:rPr>
      </w:pPr>
      <w:bookmarkStart w:id="60" w:name="_Toc81318150"/>
      <w:r w:rsidRPr="00525181">
        <w:rPr>
          <w:rFonts w:ascii="Huawei Sans" w:hAnsi="Huawei Sans" w:cs="Huawei Sans"/>
        </w:rPr>
        <w:t>修改和删除</w:t>
      </w:r>
      <w:r w:rsidR="009B51FE">
        <w:rPr>
          <w:rFonts w:ascii="Huawei Sans" w:hAnsi="Huawei Sans" w:cs="Huawei Sans"/>
        </w:rPr>
        <w:t>数据</w:t>
      </w:r>
      <w:bookmarkEnd w:id="60"/>
    </w:p>
    <w:p w14:paraId="78F92A41" w14:textId="785E003A"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修改数据</w:t>
      </w:r>
    </w:p>
    <w:p w14:paraId="493BB0BF" w14:textId="6AA2FEDD" w:rsidR="00940B77" w:rsidRPr="00525181" w:rsidRDefault="00940B77" w:rsidP="00ED1505">
      <w:pPr>
        <w:pStyle w:val="1e"/>
        <w:rPr>
          <w:rFonts w:hint="eastAsia"/>
        </w:rPr>
      </w:pPr>
      <w:r w:rsidRPr="00525181">
        <w:t>修改</w:t>
      </w:r>
      <w:r w:rsidRPr="00525181">
        <w:t>/</w:t>
      </w:r>
      <w:r w:rsidRPr="00525181">
        <w:t>更新课程信息表数据。</w:t>
      </w:r>
    </w:p>
    <w:p w14:paraId="67EBC83C" w14:textId="77777777" w:rsidR="00940B77" w:rsidRPr="0061737C" w:rsidRDefault="00940B77"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UPDATE course SET </w:t>
      </w:r>
      <w:proofErr w:type="spellStart"/>
      <w:r w:rsidRPr="0061737C">
        <w:rPr>
          <w:rFonts w:eastAsia="微软雅黑"/>
          <w:b/>
          <w:color w:val="C7000B"/>
          <w:spacing w:val="-4"/>
          <w:kern w:val="2"/>
          <w:shd w:val="pct15" w:color="auto" w:fill="FFFFFF"/>
          <w:lang w:eastAsia="en-US"/>
        </w:rPr>
        <w:t>cor_name</w:t>
      </w:r>
      <w:proofErr w:type="spellEnd"/>
      <w:r w:rsidRPr="0061737C">
        <w:rPr>
          <w:rFonts w:eastAsia="微软雅黑"/>
          <w:b/>
          <w:color w:val="C7000B"/>
          <w:spacing w:val="-4"/>
          <w:kern w:val="2"/>
          <w:shd w:val="pct15" w:color="auto" w:fill="FFFFFF"/>
          <w:lang w:eastAsia="en-US"/>
        </w:rPr>
        <w:t>='</w:t>
      </w:r>
      <w:proofErr w:type="spellStart"/>
      <w:r w:rsidRPr="0061737C">
        <w:rPr>
          <w:rFonts w:eastAsia="微软雅黑"/>
          <w:b/>
          <w:color w:val="C7000B"/>
          <w:spacing w:val="-4"/>
          <w:kern w:val="2"/>
          <w:shd w:val="pct15" w:color="auto" w:fill="FFFFFF"/>
          <w:lang w:eastAsia="en-US"/>
        </w:rPr>
        <w:t>C</w:t>
      </w:r>
      <w:r w:rsidRPr="0061737C">
        <w:rPr>
          <w:rFonts w:eastAsia="微软雅黑"/>
          <w:b/>
          <w:color w:val="C7000B"/>
          <w:spacing w:val="-4"/>
          <w:kern w:val="2"/>
          <w:shd w:val="pct15" w:color="auto" w:fill="FFFFFF"/>
          <w:lang w:eastAsia="en-US"/>
        </w:rPr>
        <w:t>语言程序设计</w:t>
      </w:r>
      <w:proofErr w:type="spellEnd"/>
      <w:proofErr w:type="gramStart"/>
      <w:r w:rsidRPr="0061737C">
        <w:rPr>
          <w:rFonts w:eastAsia="微软雅黑"/>
          <w:b/>
          <w:color w:val="C7000B"/>
          <w:spacing w:val="-4"/>
          <w:kern w:val="2"/>
          <w:shd w:val="pct15" w:color="auto" w:fill="FFFFFF"/>
          <w:lang w:eastAsia="en-US"/>
        </w:rPr>
        <w:t>',</w:t>
      </w:r>
      <w:proofErr w:type="spellStart"/>
      <w:r w:rsidRPr="0061737C">
        <w:rPr>
          <w:rFonts w:eastAsia="微软雅黑"/>
          <w:b/>
          <w:color w:val="C7000B"/>
          <w:spacing w:val="-4"/>
          <w:kern w:val="2"/>
          <w:shd w:val="pct15" w:color="auto" w:fill="FFFFFF"/>
          <w:lang w:eastAsia="en-US"/>
        </w:rPr>
        <w:t>cor</w:t>
      </w:r>
      <w:proofErr w:type="gramEnd"/>
      <w:r w:rsidRPr="0061737C">
        <w:rPr>
          <w:rFonts w:eastAsia="微软雅黑"/>
          <w:b/>
          <w:color w:val="C7000B"/>
          <w:spacing w:val="-4"/>
          <w:kern w:val="2"/>
          <w:shd w:val="pct15" w:color="auto" w:fill="FFFFFF"/>
          <w:lang w:eastAsia="en-US"/>
        </w:rPr>
        <w:t>_type</w:t>
      </w:r>
      <w:proofErr w:type="spellEnd"/>
      <w:r w:rsidRPr="0061737C">
        <w:rPr>
          <w:rFonts w:eastAsia="微软雅黑"/>
          <w:b/>
          <w:color w:val="C7000B"/>
          <w:spacing w:val="-4"/>
          <w:kern w:val="2"/>
          <w:shd w:val="pct15" w:color="auto" w:fill="FFFFFF"/>
          <w:lang w:eastAsia="en-US"/>
        </w:rPr>
        <w:t>='</w:t>
      </w:r>
      <w:proofErr w:type="spellStart"/>
      <w:r w:rsidRPr="0061737C">
        <w:rPr>
          <w:rFonts w:eastAsia="微软雅黑"/>
          <w:b/>
          <w:color w:val="C7000B"/>
          <w:spacing w:val="-4"/>
          <w:kern w:val="2"/>
          <w:shd w:val="pct15" w:color="auto" w:fill="FFFFFF"/>
          <w:lang w:eastAsia="en-US"/>
        </w:rPr>
        <w:t>必修</w:t>
      </w:r>
      <w:proofErr w:type="spellEnd"/>
      <w:r w:rsidRPr="0061737C">
        <w:rPr>
          <w:rFonts w:eastAsia="微软雅黑"/>
          <w:b/>
          <w:color w:val="C7000B"/>
          <w:spacing w:val="-4"/>
          <w:kern w:val="2"/>
          <w:shd w:val="pct15" w:color="auto" w:fill="FFFFFF"/>
          <w:lang w:eastAsia="en-US"/>
        </w:rPr>
        <w:t xml:space="preserve">',credit=3.5 WHERE </w:t>
      </w:r>
      <w:proofErr w:type="spellStart"/>
      <w:r w:rsidRPr="0061737C">
        <w:rPr>
          <w:rFonts w:eastAsia="微软雅黑"/>
          <w:b/>
          <w:color w:val="C7000B"/>
          <w:spacing w:val="-4"/>
          <w:kern w:val="2"/>
          <w:shd w:val="pct15" w:color="auto" w:fill="FFFFFF"/>
          <w:lang w:eastAsia="en-US"/>
        </w:rPr>
        <w:t>cor_id</w:t>
      </w:r>
      <w:proofErr w:type="spellEnd"/>
      <w:r w:rsidRPr="0061737C">
        <w:rPr>
          <w:rFonts w:eastAsia="微软雅黑"/>
          <w:b/>
          <w:color w:val="C7000B"/>
          <w:spacing w:val="-4"/>
          <w:kern w:val="2"/>
          <w:shd w:val="pct15" w:color="auto" w:fill="FFFFFF"/>
          <w:lang w:eastAsia="en-US"/>
        </w:rPr>
        <w:t>=1;</w:t>
      </w:r>
    </w:p>
    <w:p w14:paraId="5B6D87CD" w14:textId="77777777" w:rsidR="00940B77" w:rsidRPr="00525181" w:rsidRDefault="00940B77" w:rsidP="00ED1505">
      <w:pPr>
        <w:pStyle w:val="afffff4"/>
      </w:pPr>
      <w:r w:rsidRPr="00525181">
        <w:t>UPDATE 1</w:t>
      </w:r>
    </w:p>
    <w:p w14:paraId="13FFB3CB" w14:textId="77777777" w:rsidR="00940B77" w:rsidRPr="00525181" w:rsidRDefault="00940B77" w:rsidP="00ED1505">
      <w:pPr>
        <w:pStyle w:val="afffff4"/>
      </w:pPr>
      <w:proofErr w:type="spellStart"/>
      <w:r w:rsidRPr="00525181">
        <w:t>postgres</w:t>
      </w:r>
      <w:proofErr w:type="spellEnd"/>
      <w:r w:rsidRPr="00525181">
        <w:t>=#</w:t>
      </w:r>
      <w:r w:rsidRPr="00E04160">
        <w:rPr>
          <w:rFonts w:eastAsia="微软雅黑"/>
          <w:b/>
          <w:color w:val="C7000B"/>
          <w:spacing w:val="-4"/>
          <w:kern w:val="2"/>
          <w:shd w:val="pct15" w:color="auto" w:fill="FFFFFF"/>
          <w:lang w:eastAsia="en-US"/>
        </w:rPr>
        <w:t xml:space="preserve"> SELECT * FROM course WHERE </w:t>
      </w:r>
      <w:proofErr w:type="spellStart"/>
      <w:r w:rsidRPr="00E04160">
        <w:rPr>
          <w:rFonts w:eastAsia="微软雅黑"/>
          <w:b/>
          <w:color w:val="C7000B"/>
          <w:spacing w:val="-4"/>
          <w:kern w:val="2"/>
          <w:shd w:val="pct15" w:color="auto" w:fill="FFFFFF"/>
          <w:lang w:eastAsia="en-US"/>
        </w:rPr>
        <w:t>cor_id</w:t>
      </w:r>
      <w:proofErr w:type="spellEnd"/>
      <w:r w:rsidRPr="00E04160">
        <w:rPr>
          <w:rFonts w:eastAsia="微软雅黑"/>
          <w:b/>
          <w:color w:val="C7000B"/>
          <w:spacing w:val="-4"/>
          <w:kern w:val="2"/>
          <w:shd w:val="pct15" w:color="auto" w:fill="FFFFFF"/>
          <w:lang w:eastAsia="en-US"/>
        </w:rPr>
        <w:t>=1;</w:t>
      </w:r>
    </w:p>
    <w:p w14:paraId="53A130F0" w14:textId="77777777" w:rsidR="00940B77" w:rsidRPr="00525181" w:rsidRDefault="00940B77" w:rsidP="00ED1505">
      <w:pPr>
        <w:pStyle w:val="afffff4"/>
      </w:pPr>
      <w:r w:rsidRPr="00525181">
        <w:t xml:space="preserve"> </w:t>
      </w:r>
      <w:proofErr w:type="spellStart"/>
      <w:r w:rsidRPr="00525181">
        <w:t>cor_id</w:t>
      </w:r>
      <w:proofErr w:type="spellEnd"/>
      <w:r w:rsidRPr="00525181">
        <w:t xml:space="preserve"> |         </w:t>
      </w:r>
      <w:proofErr w:type="spellStart"/>
      <w:r w:rsidRPr="00525181">
        <w:t>cor_name</w:t>
      </w:r>
      <w:proofErr w:type="spellEnd"/>
      <w:r w:rsidRPr="00525181">
        <w:t xml:space="preserve">         |      </w:t>
      </w:r>
      <w:proofErr w:type="spellStart"/>
      <w:r w:rsidRPr="00525181">
        <w:t>cor_type</w:t>
      </w:r>
      <w:proofErr w:type="spellEnd"/>
      <w:r w:rsidRPr="00525181">
        <w:t xml:space="preserve">      | credit</w:t>
      </w:r>
    </w:p>
    <w:p w14:paraId="69DF37E2" w14:textId="77777777" w:rsidR="00940B77" w:rsidRPr="00525181" w:rsidRDefault="00940B77" w:rsidP="00ED1505">
      <w:pPr>
        <w:pStyle w:val="afffff4"/>
      </w:pPr>
      <w:r w:rsidRPr="00525181">
        <w:t>--------+--------------------------+--------------------+--------</w:t>
      </w:r>
    </w:p>
    <w:p w14:paraId="336FCAFE" w14:textId="77777777" w:rsidR="00940B77" w:rsidRPr="00525181" w:rsidRDefault="00940B77" w:rsidP="00ED1505">
      <w:pPr>
        <w:pStyle w:val="afffff4"/>
      </w:pPr>
      <w:r w:rsidRPr="00525181">
        <w:t xml:space="preserve">      1 | C</w:t>
      </w:r>
      <w:r w:rsidRPr="00525181">
        <w:rPr>
          <w:rFonts w:eastAsia="宋体"/>
        </w:rPr>
        <w:t>语言程序设计</w:t>
      </w:r>
      <w:r w:rsidRPr="00525181">
        <w:t xml:space="preserve">            | </w:t>
      </w:r>
      <w:r w:rsidRPr="00525181">
        <w:rPr>
          <w:rFonts w:eastAsia="宋体"/>
        </w:rPr>
        <w:t>必修</w:t>
      </w:r>
      <w:r w:rsidRPr="00525181">
        <w:t xml:space="preserve">               |    3.5</w:t>
      </w:r>
    </w:p>
    <w:p w14:paraId="0A184399" w14:textId="62CB4FB5" w:rsidR="00940B77" w:rsidRPr="00525181" w:rsidRDefault="00940B77" w:rsidP="00ED1505">
      <w:pPr>
        <w:pStyle w:val="afffff4"/>
      </w:pPr>
      <w:r w:rsidRPr="00525181">
        <w:t>(1 row)</w:t>
      </w:r>
    </w:p>
    <w:p w14:paraId="29C90DBB" w14:textId="48B95FEA"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删除指定数据</w:t>
      </w:r>
    </w:p>
    <w:p w14:paraId="0AA1787D" w14:textId="6277581B" w:rsidR="00940B77" w:rsidRPr="00525181" w:rsidRDefault="00940B77" w:rsidP="00ED1505">
      <w:pPr>
        <w:pStyle w:val="1e"/>
        <w:rPr>
          <w:rFonts w:hint="eastAsia"/>
        </w:rPr>
      </w:pPr>
      <w:r w:rsidRPr="00525181">
        <w:t>在</w:t>
      </w:r>
      <w:r w:rsidRPr="00525181">
        <w:t>B</w:t>
      </w:r>
      <w:r w:rsidRPr="00525181">
        <w:t>校中删除教师编号</w:t>
      </w:r>
      <w:r w:rsidRPr="00525181">
        <w:t>8</w:t>
      </w:r>
      <w:r w:rsidRPr="00525181">
        <w:t>和</w:t>
      </w:r>
      <w:r w:rsidRPr="00525181">
        <w:t>15</w:t>
      </w:r>
      <w:r w:rsidRPr="00525181">
        <w:t>所管理的院系。</w:t>
      </w:r>
    </w:p>
    <w:p w14:paraId="58F1816D" w14:textId="77777777" w:rsidR="00F9115F" w:rsidRPr="00513991" w:rsidRDefault="00F9115F" w:rsidP="00ED1505">
      <w:pPr>
        <w:pStyle w:val="afffff4"/>
        <w:rPr>
          <w:rFonts w:eastAsia="微软雅黑"/>
          <w:b/>
          <w:color w:val="FFFFFF" w:themeColor="background1"/>
          <w:spacing w:val="-4"/>
          <w:kern w:val="2"/>
          <w:shd w:val="pct15" w:color="auto" w:fill="FFFFFF"/>
          <w:lang w:eastAsia="en-US"/>
        </w:rPr>
      </w:pPr>
      <w:proofErr w:type="spellStart"/>
      <w:r w:rsidRPr="00525181">
        <w:t>postgres</w:t>
      </w:r>
      <w:proofErr w:type="spellEnd"/>
      <w:r w:rsidRPr="00525181">
        <w:t xml:space="preserve">=# </w:t>
      </w:r>
      <w:r w:rsidRPr="00513991">
        <w:rPr>
          <w:rFonts w:eastAsia="微软雅黑"/>
          <w:b/>
          <w:color w:val="FFFFFF" w:themeColor="background1"/>
          <w:spacing w:val="-4"/>
          <w:kern w:val="2"/>
          <w:shd w:val="pct15" w:color="auto" w:fill="FFFFFF"/>
          <w:lang w:eastAsia="en-US"/>
        </w:rPr>
        <w:t xml:space="preserve">DELETE FROM </w:t>
      </w:r>
      <w:proofErr w:type="spellStart"/>
      <w:r w:rsidRPr="00513991">
        <w:rPr>
          <w:rFonts w:eastAsia="微软雅黑"/>
          <w:b/>
          <w:color w:val="FFFFFF" w:themeColor="background1"/>
          <w:spacing w:val="-4"/>
          <w:kern w:val="2"/>
          <w:shd w:val="pct15" w:color="auto" w:fill="FFFFFF"/>
          <w:lang w:eastAsia="en-US"/>
        </w:rPr>
        <w:t>school_department</w:t>
      </w:r>
      <w:proofErr w:type="spellEnd"/>
      <w:r w:rsidRPr="00513991">
        <w:rPr>
          <w:rFonts w:eastAsia="微软雅黑"/>
          <w:b/>
          <w:color w:val="FFFFFF" w:themeColor="background1"/>
          <w:spacing w:val="-4"/>
          <w:kern w:val="2"/>
          <w:shd w:val="pct15" w:color="auto" w:fill="FFFFFF"/>
          <w:lang w:eastAsia="en-US"/>
        </w:rPr>
        <w:t xml:space="preserve"> WHERE </w:t>
      </w:r>
      <w:proofErr w:type="spellStart"/>
      <w:r w:rsidRPr="00513991">
        <w:rPr>
          <w:rFonts w:eastAsia="微软雅黑"/>
          <w:b/>
          <w:color w:val="FFFFFF" w:themeColor="background1"/>
          <w:spacing w:val="-4"/>
          <w:kern w:val="2"/>
          <w:shd w:val="pct15" w:color="auto" w:fill="FFFFFF"/>
          <w:lang w:eastAsia="en-US"/>
        </w:rPr>
        <w:t>depart_teacher</w:t>
      </w:r>
      <w:proofErr w:type="spellEnd"/>
      <w:r w:rsidRPr="00513991">
        <w:rPr>
          <w:rFonts w:eastAsia="微软雅黑"/>
          <w:b/>
          <w:color w:val="FFFFFF" w:themeColor="background1"/>
          <w:spacing w:val="-4"/>
          <w:kern w:val="2"/>
          <w:shd w:val="pct15" w:color="auto" w:fill="FFFFFF"/>
          <w:lang w:eastAsia="en-US"/>
        </w:rPr>
        <w:t xml:space="preserve">=8 OR </w:t>
      </w:r>
      <w:proofErr w:type="spellStart"/>
      <w:r w:rsidRPr="00513991">
        <w:rPr>
          <w:rFonts w:eastAsia="微软雅黑"/>
          <w:b/>
          <w:color w:val="FFFFFF" w:themeColor="background1"/>
          <w:spacing w:val="-4"/>
          <w:kern w:val="2"/>
          <w:shd w:val="pct15" w:color="auto" w:fill="FFFFFF"/>
          <w:lang w:eastAsia="en-US"/>
        </w:rPr>
        <w:t>depart_teacher</w:t>
      </w:r>
      <w:proofErr w:type="spellEnd"/>
      <w:r w:rsidRPr="00513991">
        <w:rPr>
          <w:rFonts w:eastAsia="微软雅黑"/>
          <w:b/>
          <w:color w:val="FFFFFF" w:themeColor="background1"/>
          <w:spacing w:val="-4"/>
          <w:kern w:val="2"/>
          <w:shd w:val="pct15" w:color="auto" w:fill="FFFFFF"/>
          <w:lang w:eastAsia="en-US"/>
        </w:rPr>
        <w:t>=15;</w:t>
      </w:r>
    </w:p>
    <w:p w14:paraId="43FF0F36" w14:textId="77777777" w:rsidR="00F9115F" w:rsidRPr="00525181" w:rsidRDefault="00F9115F" w:rsidP="00ED1505">
      <w:pPr>
        <w:pStyle w:val="afffff4"/>
      </w:pPr>
      <w:r w:rsidRPr="00525181">
        <w:t>DELETE 0</w:t>
      </w:r>
    </w:p>
    <w:p w14:paraId="2AF75193" w14:textId="18D8F5D3" w:rsidR="00F9115F" w:rsidRPr="0061737C" w:rsidRDefault="00F9115F" w:rsidP="00ED1505">
      <w:pPr>
        <w:pStyle w:val="afffff4"/>
        <w:rPr>
          <w:rFonts w:eastAsia="微软雅黑"/>
          <w:b/>
          <w:color w:val="C7000B"/>
          <w:spacing w:val="-4"/>
          <w:kern w:val="2"/>
          <w:shd w:val="pct15" w:color="auto" w:fill="FFFFFF"/>
          <w:lang w:eastAsia="en-US"/>
        </w:rPr>
      </w:pPr>
      <w:proofErr w:type="spellStart"/>
      <w:r w:rsidRPr="00525181">
        <w:t>postgres</w:t>
      </w:r>
      <w:proofErr w:type="spellEnd"/>
      <w:r w:rsidRPr="00525181">
        <w:t xml:space="preserve">=# </w:t>
      </w:r>
      <w:r w:rsidRPr="0061737C">
        <w:rPr>
          <w:rFonts w:eastAsia="微软雅黑"/>
          <w:b/>
          <w:color w:val="C7000B"/>
          <w:spacing w:val="-4"/>
          <w:kern w:val="2"/>
          <w:shd w:val="pct15" w:color="auto" w:fill="FFFFFF"/>
          <w:lang w:eastAsia="en-US"/>
        </w:rPr>
        <w:t xml:space="preserve">SELECT * FROM </w:t>
      </w:r>
      <w:proofErr w:type="spellStart"/>
      <w:r w:rsidRPr="0061737C">
        <w:rPr>
          <w:rFonts w:eastAsia="微软雅黑"/>
          <w:b/>
          <w:color w:val="C7000B"/>
          <w:spacing w:val="-4"/>
          <w:kern w:val="2"/>
          <w:shd w:val="pct15" w:color="auto" w:fill="FFFFFF"/>
          <w:lang w:eastAsia="en-US"/>
        </w:rPr>
        <w:t>school_department</w:t>
      </w:r>
      <w:proofErr w:type="spellEnd"/>
      <w:r w:rsidRPr="0061737C">
        <w:rPr>
          <w:rFonts w:eastAsia="微软雅黑"/>
          <w:b/>
          <w:color w:val="C7000B"/>
          <w:spacing w:val="-4"/>
          <w:kern w:val="2"/>
          <w:shd w:val="pct15" w:color="auto" w:fill="FFFFFF"/>
          <w:lang w:eastAsia="en-US"/>
        </w:rPr>
        <w:t>;</w:t>
      </w:r>
      <w:r w:rsidR="00513991">
        <w:rPr>
          <w:rFonts w:eastAsia="微软雅黑"/>
          <w:b/>
          <w:color w:val="C7000B"/>
          <w:spacing w:val="-4"/>
          <w:kern w:val="2"/>
          <w:shd w:val="pct15" w:color="auto" w:fill="FFFFFF"/>
          <w:lang w:eastAsia="en-US"/>
        </w:rPr>
        <w:t xml:space="preserve">  </w:t>
      </w:r>
      <w:r w:rsidR="00513991">
        <w:rPr>
          <w:rFonts w:eastAsia="微软雅黑" w:hint="eastAsia"/>
          <w:b/>
          <w:color w:val="C7000B"/>
          <w:spacing w:val="-4"/>
          <w:kern w:val="2"/>
          <w:shd w:val="pct15" w:color="auto" w:fill="FFFFFF"/>
        </w:rPr>
        <w:t>（截图）</w:t>
      </w:r>
    </w:p>
    <w:p w14:paraId="6D014EC3" w14:textId="77777777" w:rsidR="00F9115F" w:rsidRPr="00525181" w:rsidRDefault="00F9115F" w:rsidP="00ED1505">
      <w:pPr>
        <w:pStyle w:val="afffff4"/>
      </w:pPr>
      <w:r w:rsidRPr="00525181">
        <w:t xml:space="preserve"> </w:t>
      </w:r>
      <w:proofErr w:type="spellStart"/>
      <w:r w:rsidRPr="00525181">
        <w:t>depart_id</w:t>
      </w:r>
      <w:proofErr w:type="spellEnd"/>
      <w:r w:rsidRPr="00525181">
        <w:t xml:space="preserve"> |         </w:t>
      </w:r>
      <w:proofErr w:type="spellStart"/>
      <w:r w:rsidRPr="00525181">
        <w:t>depart_name</w:t>
      </w:r>
      <w:proofErr w:type="spellEnd"/>
      <w:r w:rsidRPr="00525181">
        <w:t xml:space="preserve">         | </w:t>
      </w:r>
      <w:proofErr w:type="spellStart"/>
      <w:r w:rsidRPr="00525181">
        <w:t>depart_teacher</w:t>
      </w:r>
      <w:proofErr w:type="spellEnd"/>
    </w:p>
    <w:p w14:paraId="6637914A" w14:textId="77777777" w:rsidR="00F9115F" w:rsidRPr="00525181" w:rsidRDefault="00F9115F" w:rsidP="00ED1505">
      <w:pPr>
        <w:pStyle w:val="afffff4"/>
      </w:pPr>
      <w:r w:rsidRPr="00525181">
        <w:t>-----------+-----------------------------+----------------</w:t>
      </w:r>
    </w:p>
    <w:p w14:paraId="7CCDA6DC" w14:textId="77777777" w:rsidR="00F9115F" w:rsidRPr="00525181" w:rsidRDefault="00F9115F" w:rsidP="00ED1505">
      <w:pPr>
        <w:pStyle w:val="afffff4"/>
      </w:pPr>
      <w:r w:rsidRPr="00525181">
        <w:t xml:space="preserve">         1 | </w:t>
      </w:r>
      <w:r w:rsidRPr="00525181">
        <w:rPr>
          <w:rFonts w:eastAsia="宋体"/>
        </w:rPr>
        <w:t>计算机学院</w:t>
      </w:r>
      <w:r w:rsidRPr="00525181">
        <w:t xml:space="preserve">                  |              2</w:t>
      </w:r>
    </w:p>
    <w:p w14:paraId="78874419" w14:textId="77777777" w:rsidR="00F9115F" w:rsidRPr="00525181" w:rsidRDefault="00F9115F" w:rsidP="00ED1505">
      <w:pPr>
        <w:pStyle w:val="afffff4"/>
      </w:pPr>
      <w:r w:rsidRPr="00525181">
        <w:t xml:space="preserve">         2 | </w:t>
      </w:r>
      <w:r w:rsidRPr="00525181">
        <w:rPr>
          <w:rFonts w:eastAsia="宋体"/>
        </w:rPr>
        <w:t>自动化学院</w:t>
      </w:r>
      <w:r w:rsidRPr="00525181">
        <w:t xml:space="preserve">                  |              4</w:t>
      </w:r>
    </w:p>
    <w:p w14:paraId="784C6EC9" w14:textId="77777777" w:rsidR="00F9115F" w:rsidRPr="00525181" w:rsidRDefault="00F9115F" w:rsidP="00ED1505">
      <w:pPr>
        <w:pStyle w:val="afffff4"/>
      </w:pPr>
      <w:r w:rsidRPr="00525181">
        <w:t xml:space="preserve">         3 | </w:t>
      </w:r>
      <w:r w:rsidRPr="00525181">
        <w:rPr>
          <w:rFonts w:eastAsia="宋体"/>
        </w:rPr>
        <w:t>航空宇航学院</w:t>
      </w:r>
      <w:r w:rsidRPr="00525181">
        <w:t xml:space="preserve">                |              6</w:t>
      </w:r>
    </w:p>
    <w:p w14:paraId="27431107" w14:textId="77777777" w:rsidR="00F9115F" w:rsidRPr="00525181" w:rsidRDefault="00F9115F" w:rsidP="00ED1505">
      <w:pPr>
        <w:pStyle w:val="afffff4"/>
      </w:pPr>
      <w:r w:rsidRPr="00525181">
        <w:t xml:space="preserve">         5 | </w:t>
      </w:r>
      <w:r w:rsidRPr="00525181">
        <w:rPr>
          <w:rFonts w:eastAsia="宋体"/>
        </w:rPr>
        <w:t>理学院</w:t>
      </w:r>
      <w:r w:rsidRPr="00525181">
        <w:t xml:space="preserve">                      |             11</w:t>
      </w:r>
    </w:p>
    <w:p w14:paraId="52F104B2" w14:textId="77777777" w:rsidR="00F9115F" w:rsidRPr="00525181" w:rsidRDefault="00F9115F" w:rsidP="00ED1505">
      <w:pPr>
        <w:pStyle w:val="afffff4"/>
      </w:pPr>
      <w:r w:rsidRPr="00525181">
        <w:t xml:space="preserve">         6 | </w:t>
      </w:r>
      <w:r w:rsidRPr="00525181">
        <w:rPr>
          <w:rFonts w:eastAsia="宋体"/>
        </w:rPr>
        <w:t>人工智能学院</w:t>
      </w:r>
      <w:r w:rsidRPr="00525181">
        <w:t xml:space="preserve">                |             13</w:t>
      </w:r>
    </w:p>
    <w:p w14:paraId="034E01A0" w14:textId="77777777" w:rsidR="00F9115F" w:rsidRPr="00525181" w:rsidRDefault="00F9115F" w:rsidP="00ED1505">
      <w:pPr>
        <w:pStyle w:val="afffff4"/>
      </w:pPr>
      <w:r w:rsidRPr="00525181">
        <w:t xml:space="preserve">         8 | </w:t>
      </w:r>
      <w:r w:rsidRPr="00525181">
        <w:rPr>
          <w:rFonts w:eastAsia="宋体"/>
        </w:rPr>
        <w:t>管理学院</w:t>
      </w:r>
      <w:r w:rsidRPr="00525181">
        <w:t xml:space="preserve">                    |             17</w:t>
      </w:r>
    </w:p>
    <w:p w14:paraId="62A10C3F" w14:textId="77777777" w:rsidR="00F9115F" w:rsidRPr="00525181" w:rsidRDefault="00F9115F" w:rsidP="00ED1505">
      <w:pPr>
        <w:pStyle w:val="afffff4"/>
      </w:pPr>
      <w:r w:rsidRPr="00525181">
        <w:t xml:space="preserve">         9 | </w:t>
      </w:r>
      <w:r w:rsidRPr="00525181">
        <w:rPr>
          <w:rFonts w:eastAsia="宋体"/>
        </w:rPr>
        <w:t>农学院</w:t>
      </w:r>
      <w:r w:rsidRPr="00525181">
        <w:t xml:space="preserve">                      |             22</w:t>
      </w:r>
    </w:p>
    <w:p w14:paraId="575FC4C6" w14:textId="77777777" w:rsidR="00F9115F" w:rsidRPr="00525181" w:rsidRDefault="00F9115F" w:rsidP="00ED1505">
      <w:pPr>
        <w:pStyle w:val="afffff4"/>
      </w:pPr>
      <w:r w:rsidRPr="00525181">
        <w:t xml:space="preserve">        10 | </w:t>
      </w:r>
      <w:r w:rsidRPr="00525181">
        <w:rPr>
          <w:rFonts w:eastAsia="宋体"/>
        </w:rPr>
        <w:t>医学院</w:t>
      </w:r>
      <w:r w:rsidRPr="00525181">
        <w:t xml:space="preserve">                      |             28</w:t>
      </w:r>
    </w:p>
    <w:p w14:paraId="5A0F8DFB" w14:textId="1DC5E57E" w:rsidR="00514717" w:rsidRDefault="00F9115F" w:rsidP="00ED1505">
      <w:pPr>
        <w:pStyle w:val="afffff4"/>
      </w:pPr>
      <w:r w:rsidRPr="00525181">
        <w:t>(8 rows)</w:t>
      </w:r>
    </w:p>
    <w:p w14:paraId="7A08681E" w14:textId="5217CAD8" w:rsidR="004854BD" w:rsidRDefault="004854BD" w:rsidP="004854BD">
      <w:pPr>
        <w:pStyle w:val="1e"/>
        <w:rPr>
          <w:rFonts w:hint="eastAsia"/>
        </w:rPr>
      </w:pPr>
      <w:r>
        <w:rPr>
          <w:rFonts w:hint="eastAsia"/>
        </w:rPr>
        <w:t>本实验结束。</w:t>
      </w:r>
    </w:p>
    <w:p w14:paraId="2F8F38DE" w14:textId="75CDAD69" w:rsidR="004854BD" w:rsidRDefault="004854BD">
      <w:pPr>
        <w:topLinePunct w:val="0"/>
        <w:adjustRightInd/>
        <w:snapToGrid/>
        <w:spacing w:before="0" w:after="0" w:line="240" w:lineRule="auto"/>
        <w:ind w:left="0"/>
        <w:rPr>
          <w:rFonts w:ascii="HuaweiSans-Regular" w:eastAsia="方正兰亭黑简体" w:hAnsi="HuaweiSans-Regular" w:hint="eastAsia"/>
          <w:sz w:val="21"/>
        </w:rPr>
      </w:pPr>
      <w:r>
        <w:rPr>
          <w:rFonts w:hint="eastAsia"/>
        </w:rPr>
        <w:br w:type="page"/>
      </w:r>
    </w:p>
    <w:p w14:paraId="44C65A4E" w14:textId="0B98931B" w:rsidR="00514717" w:rsidRDefault="00514717" w:rsidP="00833205">
      <w:pPr>
        <w:pStyle w:val="1"/>
        <w:numPr>
          <w:ilvl w:val="0"/>
          <w:numId w:val="0"/>
        </w:numPr>
        <w:ind w:right="442"/>
      </w:pPr>
      <w:bookmarkStart w:id="61" w:name="_附录一：openGauss数据库基本操作"/>
      <w:bookmarkStart w:id="62" w:name="_Toc51141528"/>
      <w:bookmarkStart w:id="63" w:name="_Toc51148705"/>
      <w:bookmarkStart w:id="64" w:name="_Toc81318151"/>
      <w:bookmarkEnd w:id="61"/>
      <w:r>
        <w:lastRenderedPageBreak/>
        <w:t>附录</w:t>
      </w:r>
      <w:proofErr w:type="gramStart"/>
      <w:r>
        <w:t>一</w:t>
      </w:r>
      <w:proofErr w:type="gramEnd"/>
      <w:r>
        <w:rPr>
          <w:rFonts w:hint="eastAsia"/>
        </w:rPr>
        <w:t>：</w:t>
      </w:r>
      <w:proofErr w:type="spellStart"/>
      <w:r>
        <w:t>openGauss</w:t>
      </w:r>
      <w:proofErr w:type="spellEnd"/>
      <w:r>
        <w:t>数据库基本操作</w:t>
      </w:r>
      <w:bookmarkEnd w:id="62"/>
      <w:bookmarkEnd w:id="63"/>
      <w:bookmarkEnd w:id="64"/>
    </w:p>
    <w:p w14:paraId="1EDE088B" w14:textId="766F9157" w:rsidR="00514717" w:rsidRDefault="00514717" w:rsidP="00833205">
      <w:pPr>
        <w:pStyle w:val="2"/>
      </w:pPr>
      <w:bookmarkStart w:id="65" w:name="_Toc51057498"/>
      <w:bookmarkStart w:id="66" w:name="_Toc51141529"/>
      <w:bookmarkStart w:id="67" w:name="_Toc51148706"/>
      <w:bookmarkStart w:id="68" w:name="_Toc51162991"/>
      <w:bookmarkStart w:id="69" w:name="_Toc51333666"/>
      <w:bookmarkStart w:id="70" w:name="_Toc81318152"/>
      <w:r>
        <w:t>查看数据库对象</w:t>
      </w:r>
      <w:bookmarkEnd w:id="65"/>
      <w:bookmarkEnd w:id="66"/>
      <w:bookmarkEnd w:id="67"/>
      <w:bookmarkEnd w:id="68"/>
      <w:bookmarkEnd w:id="69"/>
      <w:bookmarkEnd w:id="70"/>
    </w:p>
    <w:p w14:paraId="3E5179C8" w14:textId="77777777" w:rsidR="00833205" w:rsidRDefault="00833205" w:rsidP="00833205">
      <w:pPr>
        <w:pStyle w:val="41"/>
      </w:pPr>
      <w:r>
        <w:rPr>
          <w:rFonts w:hint="eastAsia"/>
        </w:rPr>
        <w:t>查看帮助信息。</w:t>
      </w:r>
    </w:p>
    <w:p w14:paraId="56B9C506" w14:textId="77777777" w:rsidR="00833205" w:rsidRDefault="00833205" w:rsidP="00833205">
      <w:pPr>
        <w:pStyle w:val="afffff2"/>
      </w:pPr>
      <w:proofErr w:type="spellStart"/>
      <w:r w:rsidRPr="00A721D4">
        <w:rPr>
          <w:snapToGrid w:val="0"/>
        </w:rPr>
        <w:t>postgres</w:t>
      </w:r>
      <w:proofErr w:type="spellEnd"/>
      <w:r w:rsidRPr="0053549F">
        <w:rPr>
          <w:snapToGrid w:val="0"/>
        </w:rPr>
        <w:t>=#</w:t>
      </w:r>
      <w:r>
        <w:rPr>
          <w:snapToGrid w:val="0"/>
        </w:rPr>
        <w:t xml:space="preserve"> </w:t>
      </w:r>
      <w:r>
        <w:rPr>
          <w:rFonts w:hint="eastAsia"/>
        </w:rPr>
        <w:t>\</w:t>
      </w:r>
      <w:r>
        <w:t>?</w:t>
      </w:r>
    </w:p>
    <w:p w14:paraId="2FC84914" w14:textId="77777777" w:rsidR="00833205" w:rsidRDefault="00833205" w:rsidP="00833205">
      <w:pPr>
        <w:pStyle w:val="41"/>
      </w:pPr>
      <w:r>
        <w:t>切换数据库</w:t>
      </w:r>
      <w:r>
        <w:rPr>
          <w:rFonts w:hint="eastAsia"/>
        </w:rPr>
        <w:t>。</w:t>
      </w:r>
    </w:p>
    <w:p w14:paraId="31A84C33" w14:textId="77777777" w:rsidR="00833205" w:rsidRDefault="00833205" w:rsidP="00833205">
      <w:pPr>
        <w:pStyle w:val="afffff2"/>
      </w:pPr>
      <w:proofErr w:type="spellStart"/>
      <w:r w:rsidRPr="00313D59">
        <w:rPr>
          <w:snapToGrid w:val="0"/>
        </w:rPr>
        <w:t>postgres</w:t>
      </w:r>
      <w:proofErr w:type="spellEnd"/>
      <w:r w:rsidRPr="0053549F">
        <w:rPr>
          <w:snapToGrid w:val="0"/>
        </w:rPr>
        <w:t>=#</w:t>
      </w:r>
      <w:r>
        <w:rPr>
          <w:snapToGrid w:val="0"/>
        </w:rPr>
        <w:t xml:space="preserve"> </w:t>
      </w:r>
      <w:r>
        <w:rPr>
          <w:rFonts w:hint="eastAsia"/>
        </w:rPr>
        <w:t>\</w:t>
      </w:r>
      <w:r>
        <w:t xml:space="preserve">c </w:t>
      </w:r>
      <w:proofErr w:type="spellStart"/>
      <w:r>
        <w:t>dbname</w:t>
      </w:r>
      <w:proofErr w:type="spellEnd"/>
    </w:p>
    <w:p w14:paraId="20800264" w14:textId="77777777" w:rsidR="00833205" w:rsidRDefault="00833205" w:rsidP="00833205">
      <w:pPr>
        <w:pStyle w:val="41"/>
      </w:pPr>
      <w:r>
        <w:t>列举数据库</w:t>
      </w:r>
      <w:r>
        <w:rPr>
          <w:rFonts w:hint="eastAsia"/>
        </w:rPr>
        <w:t>。</w:t>
      </w:r>
    </w:p>
    <w:p w14:paraId="69E88334" w14:textId="77777777" w:rsidR="00833205" w:rsidRDefault="00833205" w:rsidP="00833205">
      <w:pPr>
        <w:pStyle w:val="1e"/>
        <w:rPr>
          <w:rFonts w:hint="eastAsia"/>
        </w:rPr>
      </w:pPr>
      <w:r w:rsidRPr="00C57CF6">
        <w:rPr>
          <w:rFonts w:hint="eastAsia"/>
        </w:rPr>
        <w:t>使用</w:t>
      </w:r>
      <w:r w:rsidRPr="00C57CF6">
        <w:t>\l</w:t>
      </w:r>
      <w:proofErr w:type="gramStart"/>
      <w:r w:rsidRPr="00C57CF6">
        <w:t>元命令</w:t>
      </w:r>
      <w:proofErr w:type="gramEnd"/>
      <w:r w:rsidRPr="00C57CF6">
        <w:t>查看数据库系统的数据库列表</w:t>
      </w:r>
      <w:r>
        <w:rPr>
          <w:rFonts w:hint="eastAsia"/>
        </w:rPr>
        <w:t>。</w:t>
      </w:r>
    </w:p>
    <w:p w14:paraId="17FE49AB" w14:textId="77777777" w:rsidR="00833205" w:rsidRDefault="00833205" w:rsidP="00833205">
      <w:pPr>
        <w:pStyle w:val="afffff2"/>
      </w:pPr>
      <w:proofErr w:type="spellStart"/>
      <w:r w:rsidRPr="00A721D4">
        <w:rPr>
          <w:snapToGrid w:val="0"/>
        </w:rPr>
        <w:t>postgres</w:t>
      </w:r>
      <w:proofErr w:type="spellEnd"/>
      <w:r w:rsidRPr="0053549F">
        <w:rPr>
          <w:snapToGrid w:val="0"/>
        </w:rPr>
        <w:t>=#</w:t>
      </w:r>
      <w:r>
        <w:rPr>
          <w:snapToGrid w:val="0"/>
        </w:rPr>
        <w:t xml:space="preserve"> </w:t>
      </w:r>
      <w:r>
        <w:t>\l</w:t>
      </w:r>
    </w:p>
    <w:p w14:paraId="115CEE8E" w14:textId="77777777" w:rsidR="00833205" w:rsidRDefault="00833205" w:rsidP="00833205">
      <w:pPr>
        <w:pStyle w:val="1e"/>
        <w:rPr>
          <w:rFonts w:hint="eastAsia"/>
        </w:rPr>
      </w:pPr>
      <w:r w:rsidRPr="00B67E29">
        <w:rPr>
          <w:rFonts w:hint="eastAsia"/>
        </w:rPr>
        <w:t>使用如下命令通过系统表</w:t>
      </w:r>
      <w:proofErr w:type="spellStart"/>
      <w:r w:rsidRPr="00B67E29">
        <w:t>pg_database</w:t>
      </w:r>
      <w:proofErr w:type="spellEnd"/>
      <w:r w:rsidRPr="00B67E29">
        <w:t>查询数据库列表。</w:t>
      </w:r>
    </w:p>
    <w:p w14:paraId="3538715D" w14:textId="77777777" w:rsidR="00833205" w:rsidRDefault="00833205" w:rsidP="00833205">
      <w:pPr>
        <w:pStyle w:val="afffff2"/>
      </w:pPr>
      <w:proofErr w:type="spellStart"/>
      <w:r w:rsidRPr="00313D59">
        <w:rPr>
          <w:snapToGrid w:val="0"/>
        </w:rPr>
        <w:t>postgres</w:t>
      </w:r>
      <w:proofErr w:type="spellEnd"/>
      <w:r w:rsidRPr="0053549F">
        <w:rPr>
          <w:snapToGrid w:val="0"/>
        </w:rPr>
        <w:t>=#</w:t>
      </w:r>
      <w:r>
        <w:rPr>
          <w:snapToGrid w:val="0"/>
        </w:rPr>
        <w:t xml:space="preserve"> </w:t>
      </w:r>
      <w:r w:rsidRPr="00B67E29">
        <w:t xml:space="preserve">SELECT </w:t>
      </w:r>
      <w:proofErr w:type="spellStart"/>
      <w:r w:rsidRPr="00B67E29">
        <w:t>datname</w:t>
      </w:r>
      <w:proofErr w:type="spellEnd"/>
      <w:r w:rsidRPr="00B67E29">
        <w:t xml:space="preserve"> FROM </w:t>
      </w:r>
      <w:proofErr w:type="spellStart"/>
      <w:r w:rsidRPr="00B67E29">
        <w:t>pg_database</w:t>
      </w:r>
      <w:proofErr w:type="spellEnd"/>
      <w:r w:rsidRPr="00B67E29">
        <w:t>;</w:t>
      </w:r>
    </w:p>
    <w:p w14:paraId="5161C3F7" w14:textId="77777777" w:rsidR="00833205" w:rsidRDefault="00833205" w:rsidP="00833205">
      <w:pPr>
        <w:pStyle w:val="41"/>
      </w:pPr>
      <w:r>
        <w:rPr>
          <w:rFonts w:hint="eastAsia"/>
        </w:rPr>
        <w:t>列举表。</w:t>
      </w:r>
    </w:p>
    <w:p w14:paraId="2EA7CA00" w14:textId="77777777" w:rsidR="00833205" w:rsidRDefault="00833205" w:rsidP="00833205">
      <w:pPr>
        <w:pStyle w:val="afffff2"/>
      </w:pPr>
      <w:proofErr w:type="spellStart"/>
      <w:r w:rsidRPr="00A721D4">
        <w:rPr>
          <w:snapToGrid w:val="0"/>
        </w:rPr>
        <w:t>postgres</w:t>
      </w:r>
      <w:proofErr w:type="spellEnd"/>
      <w:r w:rsidRPr="0053549F">
        <w:rPr>
          <w:snapToGrid w:val="0"/>
        </w:rPr>
        <w:t>=#</w:t>
      </w:r>
      <w:r>
        <w:rPr>
          <w:snapToGrid w:val="0"/>
        </w:rPr>
        <w:t xml:space="preserve"> </w:t>
      </w:r>
      <w:r>
        <w:t>\dt</w:t>
      </w:r>
    </w:p>
    <w:p w14:paraId="75FD31B9" w14:textId="77777777" w:rsidR="00833205" w:rsidRDefault="00833205" w:rsidP="00833205">
      <w:pPr>
        <w:pStyle w:val="41"/>
      </w:pPr>
      <w:r>
        <w:t>列举所有表</w:t>
      </w:r>
      <w:r>
        <w:rPr>
          <w:rFonts w:hint="eastAsia"/>
        </w:rPr>
        <w:t>、</w:t>
      </w:r>
      <w:r>
        <w:t>视图和索引</w:t>
      </w:r>
      <w:r>
        <w:rPr>
          <w:rFonts w:hint="eastAsia"/>
        </w:rPr>
        <w:t>。</w:t>
      </w:r>
    </w:p>
    <w:p w14:paraId="0D696A3D" w14:textId="77777777" w:rsidR="00833205" w:rsidRDefault="00833205" w:rsidP="00833205">
      <w:pPr>
        <w:pStyle w:val="afffff2"/>
      </w:pPr>
      <w:proofErr w:type="spellStart"/>
      <w:r w:rsidRPr="00A721D4">
        <w:rPr>
          <w:snapToGrid w:val="0"/>
        </w:rPr>
        <w:t>postgres</w:t>
      </w:r>
      <w:proofErr w:type="spellEnd"/>
      <w:r w:rsidRPr="0053549F">
        <w:rPr>
          <w:snapToGrid w:val="0"/>
        </w:rPr>
        <w:t>=#</w:t>
      </w:r>
      <w:r>
        <w:rPr>
          <w:snapToGrid w:val="0"/>
        </w:rPr>
        <w:t xml:space="preserve"> </w:t>
      </w:r>
      <w:r>
        <w:rPr>
          <w:rFonts w:hint="eastAsia"/>
        </w:rPr>
        <w:t>\</w:t>
      </w:r>
      <w:r>
        <w:t>d+</w:t>
      </w:r>
    </w:p>
    <w:p w14:paraId="201D6C85" w14:textId="77777777" w:rsidR="00833205" w:rsidRDefault="00833205" w:rsidP="00833205">
      <w:pPr>
        <w:pStyle w:val="1e"/>
        <w:rPr>
          <w:rFonts w:hint="eastAsia"/>
        </w:rPr>
      </w:pPr>
      <w:r w:rsidRPr="005535B5">
        <w:rPr>
          <w:rFonts w:hint="eastAsia"/>
        </w:rPr>
        <w:t>使用</w:t>
      </w:r>
      <w:proofErr w:type="spellStart"/>
      <w:r w:rsidRPr="005535B5">
        <w:t>gsql</w:t>
      </w:r>
      <w:proofErr w:type="spellEnd"/>
      <w:r w:rsidRPr="005535B5">
        <w:t>的</w:t>
      </w:r>
      <w:r w:rsidRPr="005535B5">
        <w:t>\d+</w:t>
      </w:r>
      <w:r w:rsidRPr="005535B5">
        <w:t>命令查询表的属性。</w:t>
      </w:r>
    </w:p>
    <w:p w14:paraId="23D8F34C" w14:textId="77777777" w:rsidR="00833205" w:rsidRDefault="00833205" w:rsidP="00833205">
      <w:pPr>
        <w:pStyle w:val="afffff2"/>
      </w:pPr>
      <w:proofErr w:type="spellStart"/>
      <w:r w:rsidRPr="00313D59">
        <w:rPr>
          <w:snapToGrid w:val="0"/>
        </w:rPr>
        <w:t>postgres</w:t>
      </w:r>
      <w:proofErr w:type="spellEnd"/>
      <w:r w:rsidRPr="0053549F">
        <w:rPr>
          <w:snapToGrid w:val="0"/>
        </w:rPr>
        <w:t>=#</w:t>
      </w:r>
      <w:r>
        <w:rPr>
          <w:snapToGrid w:val="0"/>
        </w:rPr>
        <w:t xml:space="preserve"> </w:t>
      </w:r>
      <w:r>
        <w:rPr>
          <w:rFonts w:hint="eastAsia"/>
        </w:rPr>
        <w:t>\</w:t>
      </w:r>
      <w:r>
        <w:t xml:space="preserve">d+ </w:t>
      </w:r>
      <w:proofErr w:type="spellStart"/>
      <w:r>
        <w:t>tablename</w:t>
      </w:r>
      <w:proofErr w:type="spellEnd"/>
    </w:p>
    <w:p w14:paraId="54FA814D" w14:textId="77777777" w:rsidR="00833205" w:rsidRDefault="00833205" w:rsidP="00833205">
      <w:pPr>
        <w:pStyle w:val="41"/>
      </w:pPr>
      <w:r>
        <w:rPr>
          <w:rFonts w:hint="eastAsia"/>
        </w:rPr>
        <w:t>查看表结构。</w:t>
      </w:r>
    </w:p>
    <w:p w14:paraId="293F46E2" w14:textId="77777777" w:rsidR="00833205" w:rsidRDefault="00833205" w:rsidP="00833205">
      <w:pPr>
        <w:pStyle w:val="afffff2"/>
      </w:pPr>
      <w:proofErr w:type="spellStart"/>
      <w:r w:rsidRPr="00A721D4">
        <w:rPr>
          <w:i/>
          <w:snapToGrid w:val="0"/>
        </w:rPr>
        <w:t>p</w:t>
      </w:r>
      <w:r w:rsidRPr="00313D59">
        <w:rPr>
          <w:snapToGrid w:val="0"/>
        </w:rPr>
        <w:t>ostgres</w:t>
      </w:r>
      <w:proofErr w:type="spellEnd"/>
      <w:r w:rsidRPr="0053549F">
        <w:rPr>
          <w:snapToGrid w:val="0"/>
        </w:rPr>
        <w:t>=#</w:t>
      </w:r>
      <w:r>
        <w:rPr>
          <w:snapToGrid w:val="0"/>
        </w:rPr>
        <w:t xml:space="preserve"> </w:t>
      </w:r>
      <w:r>
        <w:t xml:space="preserve">\d </w:t>
      </w:r>
      <w:proofErr w:type="spellStart"/>
      <w:r>
        <w:t>tablename</w:t>
      </w:r>
      <w:proofErr w:type="spellEnd"/>
    </w:p>
    <w:p w14:paraId="7B8F12C1" w14:textId="77777777" w:rsidR="00833205" w:rsidRDefault="00833205" w:rsidP="00833205">
      <w:pPr>
        <w:pStyle w:val="41"/>
      </w:pPr>
      <w:r>
        <w:rPr>
          <w:rFonts w:hint="eastAsia"/>
        </w:rPr>
        <w:t>列举</w:t>
      </w:r>
      <w:r>
        <w:t>schema</w:t>
      </w:r>
      <w:r>
        <w:rPr>
          <w:rFonts w:hint="eastAsia"/>
        </w:rPr>
        <w:t>。</w:t>
      </w:r>
    </w:p>
    <w:p w14:paraId="3ACF8155" w14:textId="77777777" w:rsidR="00833205" w:rsidRDefault="00833205" w:rsidP="00833205">
      <w:pPr>
        <w:pStyle w:val="afffff2"/>
      </w:pPr>
      <w:proofErr w:type="spellStart"/>
      <w:r w:rsidRPr="00A721D4">
        <w:rPr>
          <w:snapToGrid w:val="0"/>
        </w:rPr>
        <w:t>postgres</w:t>
      </w:r>
      <w:proofErr w:type="spellEnd"/>
      <w:r w:rsidRPr="0053549F">
        <w:rPr>
          <w:snapToGrid w:val="0"/>
        </w:rPr>
        <w:t>=#</w:t>
      </w:r>
      <w:r>
        <w:rPr>
          <w:snapToGrid w:val="0"/>
        </w:rPr>
        <w:t xml:space="preserve"> </w:t>
      </w:r>
      <w:r>
        <w:t>\</w:t>
      </w:r>
      <w:proofErr w:type="spellStart"/>
      <w:r>
        <w:t>dn</w:t>
      </w:r>
      <w:proofErr w:type="spellEnd"/>
    </w:p>
    <w:p w14:paraId="45A1603D" w14:textId="77777777" w:rsidR="00833205" w:rsidRDefault="00833205" w:rsidP="00833205">
      <w:pPr>
        <w:pStyle w:val="41"/>
      </w:pPr>
      <w:r>
        <w:rPr>
          <w:rFonts w:hint="eastAsia"/>
        </w:rPr>
        <w:t>查看索引。</w:t>
      </w:r>
    </w:p>
    <w:p w14:paraId="5AF5CD24" w14:textId="77777777" w:rsidR="00833205" w:rsidRDefault="00833205" w:rsidP="00833205">
      <w:pPr>
        <w:pStyle w:val="afffff2"/>
      </w:pPr>
      <w:proofErr w:type="spellStart"/>
      <w:r w:rsidRPr="00A721D4">
        <w:rPr>
          <w:snapToGrid w:val="0"/>
        </w:rPr>
        <w:t>postgres</w:t>
      </w:r>
      <w:proofErr w:type="spellEnd"/>
      <w:r w:rsidRPr="0053549F">
        <w:rPr>
          <w:snapToGrid w:val="0"/>
        </w:rPr>
        <w:t>=#</w:t>
      </w:r>
      <w:r>
        <w:rPr>
          <w:snapToGrid w:val="0"/>
        </w:rPr>
        <w:t xml:space="preserve"> </w:t>
      </w:r>
      <w:r>
        <w:t>\di</w:t>
      </w:r>
    </w:p>
    <w:p w14:paraId="22CBB4C6" w14:textId="77777777" w:rsidR="00833205" w:rsidRDefault="00833205" w:rsidP="00833205">
      <w:pPr>
        <w:pStyle w:val="41"/>
      </w:pPr>
      <w:r>
        <w:rPr>
          <w:rFonts w:hint="eastAsia"/>
        </w:rPr>
        <w:t>查询表空间。</w:t>
      </w:r>
    </w:p>
    <w:p w14:paraId="7BE2C979" w14:textId="77777777" w:rsidR="00833205" w:rsidRDefault="00833205" w:rsidP="00833205">
      <w:pPr>
        <w:pStyle w:val="1e"/>
        <w:rPr>
          <w:rFonts w:hint="eastAsia"/>
        </w:rPr>
      </w:pPr>
      <w:r w:rsidRPr="005535B5">
        <w:rPr>
          <w:rFonts w:hint="eastAsia"/>
        </w:rPr>
        <w:t>使用</w:t>
      </w:r>
      <w:proofErr w:type="spellStart"/>
      <w:r w:rsidRPr="005535B5">
        <w:t>gsql</w:t>
      </w:r>
      <w:proofErr w:type="spellEnd"/>
      <w:r w:rsidRPr="005535B5">
        <w:t>程序的</w:t>
      </w:r>
      <w:proofErr w:type="gramStart"/>
      <w:r w:rsidRPr="005535B5">
        <w:t>元命令</w:t>
      </w:r>
      <w:proofErr w:type="gramEnd"/>
      <w:r w:rsidRPr="005535B5">
        <w:t>查询表空间。</w:t>
      </w:r>
    </w:p>
    <w:p w14:paraId="465813FA" w14:textId="77777777" w:rsidR="00833205" w:rsidRDefault="00833205" w:rsidP="00833205">
      <w:pPr>
        <w:pStyle w:val="afffff2"/>
      </w:pPr>
      <w:proofErr w:type="spellStart"/>
      <w:r w:rsidRPr="00A721D4">
        <w:rPr>
          <w:snapToGrid w:val="0"/>
        </w:rPr>
        <w:t>postgres</w:t>
      </w:r>
      <w:proofErr w:type="spellEnd"/>
      <w:r w:rsidRPr="0053549F">
        <w:rPr>
          <w:snapToGrid w:val="0"/>
        </w:rPr>
        <w:t>=#</w:t>
      </w:r>
      <w:r>
        <w:rPr>
          <w:snapToGrid w:val="0"/>
        </w:rPr>
        <w:t xml:space="preserve"> </w:t>
      </w:r>
      <w:r>
        <w:rPr>
          <w:rFonts w:hint="eastAsia"/>
        </w:rPr>
        <w:t>\</w:t>
      </w:r>
      <w:proofErr w:type="spellStart"/>
      <w:r>
        <w:t>db</w:t>
      </w:r>
      <w:proofErr w:type="spellEnd"/>
    </w:p>
    <w:p w14:paraId="3C0342C0" w14:textId="77777777" w:rsidR="00833205" w:rsidRDefault="00833205" w:rsidP="00833205">
      <w:pPr>
        <w:pStyle w:val="1e"/>
        <w:rPr>
          <w:rFonts w:hint="eastAsia"/>
        </w:rPr>
      </w:pPr>
      <w:r w:rsidRPr="005535B5">
        <w:rPr>
          <w:rFonts w:hint="eastAsia"/>
        </w:rPr>
        <w:t>检查</w:t>
      </w:r>
      <w:proofErr w:type="spellStart"/>
      <w:r w:rsidRPr="005535B5">
        <w:t>pg_tablespace</w:t>
      </w:r>
      <w:proofErr w:type="spellEnd"/>
      <w:r w:rsidRPr="005535B5">
        <w:t>系统表。如下命令可查到系统和用户定义的全部表空间。</w:t>
      </w:r>
    </w:p>
    <w:p w14:paraId="64248CED" w14:textId="77777777" w:rsidR="00833205" w:rsidRDefault="00833205" w:rsidP="00833205">
      <w:pPr>
        <w:pStyle w:val="afffff2"/>
      </w:pPr>
      <w:proofErr w:type="spellStart"/>
      <w:r w:rsidRPr="00313D59">
        <w:rPr>
          <w:snapToGrid w:val="0"/>
        </w:rPr>
        <w:t>postgres</w:t>
      </w:r>
      <w:proofErr w:type="spellEnd"/>
      <w:r w:rsidRPr="0053549F">
        <w:rPr>
          <w:snapToGrid w:val="0"/>
        </w:rPr>
        <w:t>=#</w:t>
      </w:r>
      <w:r>
        <w:rPr>
          <w:snapToGrid w:val="0"/>
        </w:rPr>
        <w:t xml:space="preserve"> </w:t>
      </w:r>
      <w:r w:rsidRPr="005535B5">
        <w:t xml:space="preserve">SELECT </w:t>
      </w:r>
      <w:proofErr w:type="spellStart"/>
      <w:r w:rsidRPr="005535B5">
        <w:t>spcname</w:t>
      </w:r>
      <w:proofErr w:type="spellEnd"/>
      <w:r w:rsidRPr="005535B5">
        <w:t xml:space="preserve"> FROM </w:t>
      </w:r>
      <w:proofErr w:type="spellStart"/>
      <w:r w:rsidRPr="005535B5">
        <w:t>pg_tablespace</w:t>
      </w:r>
      <w:proofErr w:type="spellEnd"/>
      <w:r w:rsidRPr="005535B5">
        <w:t>;</w:t>
      </w:r>
    </w:p>
    <w:p w14:paraId="693F3D62" w14:textId="77777777" w:rsidR="00833205" w:rsidRDefault="00833205" w:rsidP="00833205">
      <w:pPr>
        <w:pStyle w:val="41"/>
      </w:pPr>
      <w:r>
        <w:rPr>
          <w:rFonts w:hint="eastAsia"/>
        </w:rPr>
        <w:lastRenderedPageBreak/>
        <w:t>查看数据库用户</w:t>
      </w:r>
      <w:r>
        <w:t>列表</w:t>
      </w:r>
      <w:r>
        <w:rPr>
          <w:rFonts w:hint="eastAsia"/>
        </w:rPr>
        <w:t>。</w:t>
      </w:r>
    </w:p>
    <w:p w14:paraId="3A22B7E9" w14:textId="77777777" w:rsidR="00833205" w:rsidRDefault="00833205" w:rsidP="00833205">
      <w:pPr>
        <w:pStyle w:val="afffff2"/>
      </w:pPr>
      <w:proofErr w:type="spellStart"/>
      <w:r w:rsidRPr="00313D59">
        <w:rPr>
          <w:snapToGrid w:val="0"/>
        </w:rPr>
        <w:t>postgres</w:t>
      </w:r>
      <w:proofErr w:type="spellEnd"/>
      <w:r w:rsidRPr="0053549F">
        <w:rPr>
          <w:snapToGrid w:val="0"/>
        </w:rPr>
        <w:t>=#</w:t>
      </w:r>
      <w:r>
        <w:rPr>
          <w:snapToGrid w:val="0"/>
        </w:rPr>
        <w:t xml:space="preserve"> </w:t>
      </w:r>
      <w:r w:rsidRPr="001465DA">
        <w:t xml:space="preserve">SELECT * FROM </w:t>
      </w:r>
      <w:proofErr w:type="spellStart"/>
      <w:r w:rsidRPr="001465DA">
        <w:t>pg_user</w:t>
      </w:r>
      <w:proofErr w:type="spellEnd"/>
      <w:r>
        <w:t>;</w:t>
      </w:r>
    </w:p>
    <w:p w14:paraId="60F64148" w14:textId="12914F34" w:rsidR="00833205" w:rsidRDefault="00833205" w:rsidP="00833205">
      <w:pPr>
        <w:pStyle w:val="41"/>
      </w:pPr>
      <w:r>
        <w:rPr>
          <w:rFonts w:hint="eastAsia"/>
        </w:rPr>
        <w:t>查看用户属性。</w:t>
      </w:r>
    </w:p>
    <w:p w14:paraId="6233469D" w14:textId="77777777" w:rsidR="00833205" w:rsidRDefault="00833205" w:rsidP="00833205">
      <w:pPr>
        <w:pStyle w:val="afffff2"/>
      </w:pPr>
      <w:proofErr w:type="spellStart"/>
      <w:r w:rsidRPr="00A721D4">
        <w:rPr>
          <w:snapToGrid w:val="0"/>
        </w:rPr>
        <w:t>postgres</w:t>
      </w:r>
      <w:proofErr w:type="spellEnd"/>
      <w:r w:rsidRPr="0053549F">
        <w:rPr>
          <w:snapToGrid w:val="0"/>
        </w:rPr>
        <w:t>=#</w:t>
      </w:r>
      <w:r>
        <w:rPr>
          <w:snapToGrid w:val="0"/>
        </w:rPr>
        <w:t xml:space="preserve"> </w:t>
      </w:r>
      <w:r w:rsidRPr="008A38EC">
        <w:t xml:space="preserve">SELECT * FROM </w:t>
      </w:r>
      <w:proofErr w:type="spellStart"/>
      <w:r w:rsidRPr="008A38EC">
        <w:t>pg_authid</w:t>
      </w:r>
      <w:proofErr w:type="spellEnd"/>
      <w:r w:rsidRPr="008A38EC">
        <w:t>;</w:t>
      </w:r>
    </w:p>
    <w:p w14:paraId="6428DE9B" w14:textId="77777777" w:rsidR="00833205" w:rsidRDefault="00833205" w:rsidP="00833205">
      <w:pPr>
        <w:pStyle w:val="41"/>
      </w:pPr>
      <w:r>
        <w:rPr>
          <w:rFonts w:hint="eastAsia"/>
        </w:rPr>
        <w:t>查看所有角色。</w:t>
      </w:r>
    </w:p>
    <w:p w14:paraId="0EF0DDE4" w14:textId="77777777" w:rsidR="00833205" w:rsidRDefault="00833205" w:rsidP="00833205">
      <w:pPr>
        <w:pStyle w:val="afffff2"/>
      </w:pPr>
      <w:proofErr w:type="spellStart"/>
      <w:r w:rsidRPr="00A721D4">
        <w:rPr>
          <w:snapToGrid w:val="0"/>
        </w:rPr>
        <w:t>postgres</w:t>
      </w:r>
      <w:proofErr w:type="spellEnd"/>
      <w:r w:rsidRPr="0053549F">
        <w:rPr>
          <w:snapToGrid w:val="0"/>
        </w:rPr>
        <w:t>=#</w:t>
      </w:r>
      <w:r>
        <w:rPr>
          <w:snapToGrid w:val="0"/>
        </w:rPr>
        <w:t xml:space="preserve"> </w:t>
      </w:r>
      <w:r w:rsidRPr="00EB6EFE">
        <w:t>SELECT * FROM PG_ROLES;</w:t>
      </w:r>
    </w:p>
    <w:p w14:paraId="46FA7D4F" w14:textId="5A8BC9E2" w:rsidR="00514717" w:rsidRDefault="00514717" w:rsidP="003966C3">
      <w:pPr>
        <w:pStyle w:val="2"/>
      </w:pPr>
      <w:bookmarkStart w:id="71" w:name="_Toc51057499"/>
      <w:bookmarkStart w:id="72" w:name="_Toc51141530"/>
      <w:bookmarkStart w:id="73" w:name="_Toc51148707"/>
      <w:bookmarkStart w:id="74" w:name="_Toc51162992"/>
      <w:bookmarkStart w:id="75" w:name="_Toc51333667"/>
      <w:bookmarkStart w:id="76" w:name="_Toc81318153"/>
      <w:r>
        <w:rPr>
          <w:rFonts w:hint="eastAsia"/>
        </w:rPr>
        <w:t>其他操作</w:t>
      </w:r>
      <w:bookmarkEnd w:id="71"/>
      <w:bookmarkEnd w:id="72"/>
      <w:bookmarkEnd w:id="73"/>
      <w:bookmarkEnd w:id="74"/>
      <w:bookmarkEnd w:id="75"/>
      <w:bookmarkEnd w:id="76"/>
    </w:p>
    <w:p w14:paraId="12A61E1D" w14:textId="77777777" w:rsidR="00514717" w:rsidRPr="006E6A1D" w:rsidRDefault="00514717" w:rsidP="00ED1505">
      <w:pPr>
        <w:pStyle w:val="41"/>
        <w:numPr>
          <w:ilvl w:val="0"/>
          <w:numId w:val="19"/>
        </w:numPr>
      </w:pPr>
      <w:r w:rsidRPr="006E6A1D">
        <w:t>查看</w:t>
      </w:r>
      <w:proofErr w:type="spellStart"/>
      <w:r w:rsidRPr="006E6A1D">
        <w:t>openGauss</w:t>
      </w:r>
      <w:proofErr w:type="spellEnd"/>
      <w:r w:rsidRPr="006E6A1D">
        <w:t>支持的所有</w:t>
      </w:r>
      <w:r w:rsidRPr="006E6A1D">
        <w:t>SQL</w:t>
      </w:r>
      <w:r w:rsidRPr="006E6A1D">
        <w:t>语句。</w:t>
      </w:r>
    </w:p>
    <w:p w14:paraId="09DDECEB" w14:textId="77777777" w:rsidR="00514717" w:rsidRPr="00712D27" w:rsidRDefault="00514717" w:rsidP="00712D27">
      <w:pPr>
        <w:pStyle w:val="afffff4"/>
        <w:rPr>
          <w:snapToGrid w:val="0"/>
        </w:rPr>
      </w:pPr>
      <w:proofErr w:type="spellStart"/>
      <w:r w:rsidRPr="00712D27">
        <w:rPr>
          <w:snapToGrid w:val="0"/>
        </w:rPr>
        <w:t>postgres</w:t>
      </w:r>
      <w:proofErr w:type="spellEnd"/>
      <w:r w:rsidRPr="00712D27">
        <w:rPr>
          <w:snapToGrid w:val="0"/>
        </w:rPr>
        <w:t>=#\h</w:t>
      </w:r>
    </w:p>
    <w:p w14:paraId="28C8FFDF" w14:textId="6F32DCBB" w:rsidR="00514717" w:rsidRDefault="00514717" w:rsidP="00ED1505">
      <w:pPr>
        <w:pStyle w:val="41"/>
        <w:numPr>
          <w:ilvl w:val="0"/>
          <w:numId w:val="19"/>
        </w:numPr>
      </w:pPr>
      <w:r>
        <w:rPr>
          <w:rFonts w:hint="eastAsia"/>
        </w:rPr>
        <w:t>切换用户</w:t>
      </w:r>
      <w:r w:rsidR="00833205">
        <w:rPr>
          <w:rFonts w:hint="eastAsia"/>
        </w:rPr>
        <w:t>。</w:t>
      </w:r>
    </w:p>
    <w:p w14:paraId="420CE30E" w14:textId="77777777" w:rsidR="00514717" w:rsidRPr="00712D27" w:rsidRDefault="00514717" w:rsidP="00712D27">
      <w:pPr>
        <w:pStyle w:val="afffff4"/>
        <w:rPr>
          <w:snapToGrid w:val="0"/>
        </w:rPr>
      </w:pPr>
      <w:proofErr w:type="spellStart"/>
      <w:r w:rsidRPr="00712D27">
        <w:rPr>
          <w:snapToGrid w:val="0"/>
        </w:rPr>
        <w:t>postgres</w:t>
      </w:r>
      <w:proofErr w:type="spellEnd"/>
      <w:r w:rsidRPr="0053549F">
        <w:rPr>
          <w:snapToGrid w:val="0"/>
        </w:rPr>
        <w:t>=#</w:t>
      </w:r>
      <w:r>
        <w:rPr>
          <w:snapToGrid w:val="0"/>
        </w:rPr>
        <w:t xml:space="preserve"> </w:t>
      </w:r>
      <w:r w:rsidRPr="00712D27">
        <w:rPr>
          <w:rFonts w:hint="eastAsia"/>
          <w:snapToGrid w:val="0"/>
        </w:rPr>
        <w:t>\</w:t>
      </w:r>
      <w:r w:rsidRPr="00712D27">
        <w:rPr>
          <w:snapToGrid w:val="0"/>
        </w:rPr>
        <w:t>c – username</w:t>
      </w:r>
    </w:p>
    <w:p w14:paraId="036F7026" w14:textId="0BFC1FB6" w:rsidR="00514717" w:rsidRDefault="00514717" w:rsidP="00ED1505">
      <w:pPr>
        <w:pStyle w:val="41"/>
        <w:numPr>
          <w:ilvl w:val="0"/>
          <w:numId w:val="19"/>
        </w:numPr>
      </w:pPr>
      <w:r>
        <w:rPr>
          <w:rFonts w:hint="eastAsia"/>
        </w:rPr>
        <w:t>退出数据库</w:t>
      </w:r>
      <w:r w:rsidR="00833205">
        <w:rPr>
          <w:rFonts w:hint="eastAsia"/>
        </w:rPr>
        <w:t>。</w:t>
      </w:r>
    </w:p>
    <w:p w14:paraId="652E1009" w14:textId="77777777" w:rsidR="00514717" w:rsidRPr="00712D27" w:rsidRDefault="00514717" w:rsidP="00712D27">
      <w:pPr>
        <w:pStyle w:val="afffff4"/>
        <w:rPr>
          <w:snapToGrid w:val="0"/>
        </w:rPr>
      </w:pPr>
      <w:proofErr w:type="spellStart"/>
      <w:r w:rsidRPr="00712D27">
        <w:rPr>
          <w:snapToGrid w:val="0"/>
        </w:rPr>
        <w:t>postgres</w:t>
      </w:r>
      <w:proofErr w:type="spellEnd"/>
      <w:r w:rsidRPr="0053549F">
        <w:rPr>
          <w:snapToGrid w:val="0"/>
        </w:rPr>
        <w:t>=#</w:t>
      </w:r>
      <w:r>
        <w:rPr>
          <w:snapToGrid w:val="0"/>
        </w:rPr>
        <w:t xml:space="preserve"> </w:t>
      </w:r>
      <w:r w:rsidRPr="00712D27">
        <w:rPr>
          <w:rFonts w:hint="eastAsia"/>
          <w:snapToGrid w:val="0"/>
        </w:rPr>
        <w:t>\</w:t>
      </w:r>
      <w:r w:rsidRPr="00712D27">
        <w:rPr>
          <w:snapToGrid w:val="0"/>
        </w:rPr>
        <w:t>q</w:t>
      </w:r>
    </w:p>
    <w:p w14:paraId="7DABD990" w14:textId="77777777" w:rsidR="00514717" w:rsidRPr="00525181" w:rsidRDefault="00514717" w:rsidP="00ED1505">
      <w:pPr>
        <w:pStyle w:val="1e"/>
        <w:rPr>
          <w:rFonts w:hint="eastAsia"/>
        </w:rPr>
      </w:pPr>
    </w:p>
    <w:sectPr w:rsidR="00514717" w:rsidRPr="00525181" w:rsidSect="00033B54">
      <w:headerReference w:type="default" r:id="rId1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rgValue="AgA1AC4AaIg8aAdomJg="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1AC4AaIg8aA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1AC4AaIg8aAdomJg=" wne:acdName="acd13" wne:fciIndexBasedOn="0065"/>
    <wne:acd wne:argValue="AgA1AC4AaIg8aAdomJg=" wne:acdName="acd14" wne:fciIndexBasedOn="0065"/>
    <wne:acd wne:argValue="AgA1AC4AaIg8aAdomJg=" wne:acdName="acd15" wne:fciIndexBasedOn="0065"/>
    <wne:acd wne:argValue="AgA1AC4AaIg8aAdomJg=" wne:acdName="acd16" wne:fciIndexBasedOn="0065"/>
    <wne:acd wne:argValue="AgA1AC4AaIg8aAdomJg=" wne:acdName="acd17" wne:fciIndexBasedOn="0065"/>
    <wne:acd wne:argValue="AgA1AC4AaIg8aAdomJg=" wne:acdName="acd18" wne:fciIndexBasedOn="0065"/>
    <wne:acd wne:argValue="AgA1AC4AaIg8aAdomJg=" wne:acdName="acd19" wne:fciIndexBasedOn="0065"/>
    <wne:acd wne:argValue="AgA1AC4AaIg8aAdomJg=" wne:acdName="acd20" wne:fciIndexBasedOn="0065"/>
    <wne:acd wne:argValue="AgA1AC4AaIg8aAdomJg="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8DA50" w14:textId="77777777" w:rsidR="00FD448E" w:rsidRDefault="00FD448E" w:rsidP="00940D2A">
      <w:pPr>
        <w:spacing w:before="0" w:after="0" w:line="240" w:lineRule="auto"/>
      </w:pPr>
      <w:r>
        <w:separator/>
      </w:r>
    </w:p>
  </w:endnote>
  <w:endnote w:type="continuationSeparator" w:id="0">
    <w:p w14:paraId="62FD8E97" w14:textId="77777777" w:rsidR="00FD448E" w:rsidRDefault="00FD448E"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兰亭细黑简体">
    <w:altName w:val="微软雅黑"/>
    <w:charset w:val="86"/>
    <w:family w:val="auto"/>
    <w:pitch w:val="variable"/>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0A6A8" w14:textId="77777777" w:rsidR="00FD448E" w:rsidRDefault="00FD448E" w:rsidP="00940D2A">
      <w:pPr>
        <w:spacing w:before="0" w:after="0" w:line="240" w:lineRule="auto"/>
      </w:pPr>
      <w:r>
        <w:separator/>
      </w:r>
    </w:p>
  </w:footnote>
  <w:footnote w:type="continuationSeparator" w:id="0">
    <w:p w14:paraId="6098ABEF" w14:textId="77777777" w:rsidR="00FD448E" w:rsidRDefault="00FD448E"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AD4721" w:rsidRPr="00B3672F" w:rsidRDefault="00AD4721" w:rsidP="00033B54">
    <w:pPr>
      <w:pStyle w:val="a7"/>
      <w:rPr>
        <w:rFonts w:ascii="HuaweiSans-Regular" w:eastAsia="方正兰亭黑简体" w:hAnsi="HuaweiSans-Regular" w:hint="eastAsia"/>
      </w:rPr>
    </w:pPr>
  </w:p>
  <w:p w14:paraId="6619D47F" w14:textId="77777777" w:rsidR="00AD4721" w:rsidRPr="00B3672F" w:rsidRDefault="00AD4721"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AD4721" w:rsidRPr="00B3672F" w14:paraId="2FAC5D03" w14:textId="77777777" w:rsidTr="00854769">
      <w:trPr>
        <w:cantSplit/>
        <w:trHeight w:hRule="exact" w:val="738"/>
      </w:trPr>
      <w:tc>
        <w:tcPr>
          <w:tcW w:w="1134" w:type="dxa"/>
        </w:tcPr>
        <w:p w14:paraId="07F9ECB9" w14:textId="0621B518" w:rsidR="00AD4721" w:rsidRPr="00B3672F" w:rsidRDefault="00AD4721"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AD4721" w:rsidRPr="00B3672F" w:rsidRDefault="00AD4721" w:rsidP="00033B54">
          <w:pPr>
            <w:spacing w:before="120"/>
            <w:rPr>
              <w:rFonts w:ascii="HuaweiSans-Regular" w:eastAsia="方正兰亭黑简体" w:hAnsi="HuaweiSans-Regular" w:hint="eastAsia"/>
            </w:rPr>
          </w:pPr>
        </w:p>
      </w:tc>
      <w:tc>
        <w:tcPr>
          <w:tcW w:w="7371" w:type="dxa"/>
          <w:vAlign w:val="bottom"/>
        </w:tcPr>
        <w:p w14:paraId="541AEA52" w14:textId="725AD7EB" w:rsidR="00AD4721" w:rsidRPr="00B3672F" w:rsidRDefault="00AD4721" w:rsidP="00955731">
          <w:pPr>
            <w:pStyle w:val="TableNote"/>
            <w:ind w:left="0"/>
            <w:jc w:val="center"/>
            <w:rPr>
              <w:rFonts w:ascii="HuaweiSans-Regular" w:eastAsia="方正兰亭黑简体" w:hAnsi="HuaweiSans-Regular" w:hint="eastAsia"/>
              <w:noProof/>
            </w:rPr>
          </w:pPr>
          <w:r w:rsidRPr="00037F64">
            <w:rPr>
              <w:rFonts w:ascii="HuaweiSans-Regular" w:eastAsia="方正兰亭黑简体" w:hAnsi="HuaweiSans-Regular"/>
              <w:noProof/>
            </w:rPr>
            <w:t>OpenGauss</w:t>
          </w:r>
          <w:r>
            <w:rPr>
              <w:rFonts w:ascii="HuaweiSans-Regular" w:eastAsia="方正兰亭黑简体" w:hAnsi="HuaweiSans-Regular"/>
              <w:noProof/>
            </w:rPr>
            <w:t>数据库</w:t>
          </w:r>
          <w:r>
            <w:rPr>
              <w:rFonts w:ascii="HuaweiSans-Regular" w:eastAsia="方正兰亭黑简体" w:hAnsi="HuaweiSans-Regular" w:hint="eastAsia"/>
              <w:noProof/>
            </w:rPr>
            <w:t>开发指导</w:t>
          </w:r>
          <w:r>
            <w:rPr>
              <w:rFonts w:ascii="HuaweiSans-Regular" w:eastAsia="方正兰亭黑简体" w:hAnsi="HuaweiSans-Regular"/>
              <w:noProof/>
            </w:rPr>
            <w:t>手册</w:t>
          </w:r>
        </w:p>
      </w:tc>
      <w:tc>
        <w:tcPr>
          <w:tcW w:w="1134" w:type="dxa"/>
          <w:vAlign w:val="bottom"/>
        </w:tcPr>
        <w:p w14:paraId="279C3BBC" w14:textId="1A924E70" w:rsidR="00AD4721" w:rsidRPr="00B3672F" w:rsidRDefault="00AD4721"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AD4721" w:rsidRPr="00B3672F" w:rsidRDefault="00AD4721" w:rsidP="00033B54">
    <w:pPr>
      <w:pStyle w:val="a7"/>
      <w:rPr>
        <w:rFonts w:ascii="HuaweiSans-Regular" w:eastAsia="方正兰亭黑简体" w:hAnsi="HuaweiSans-Regular" w:hint="eastAsia"/>
      </w:rPr>
    </w:pPr>
  </w:p>
  <w:p w14:paraId="76432B8F" w14:textId="77777777" w:rsidR="00AD4721" w:rsidRPr="00B3672F" w:rsidRDefault="00AD4721" w:rsidP="00033B54">
    <w:pPr>
      <w:pStyle w:val="a7"/>
      <w:rPr>
        <w:rFonts w:ascii="HuaweiSans-Regular" w:eastAsia="方正兰亭黑简体" w:hAnsi="HuaweiSans-Regular" w:hint="eastAsia"/>
      </w:rPr>
    </w:pPr>
  </w:p>
  <w:p w14:paraId="2CCE42D9" w14:textId="77777777" w:rsidR="00AD4721" w:rsidRPr="00B3672F" w:rsidRDefault="00AD4721">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3" w15:restartNumberingAfterBreak="0">
    <w:nsid w:val="171657A1"/>
    <w:multiLevelType w:val="multilevel"/>
    <w:tmpl w:val="2B409D38"/>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2552"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2552"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2B87D62"/>
    <w:multiLevelType w:val="hybridMultilevel"/>
    <w:tmpl w:val="59BA9D86"/>
    <w:lvl w:ilvl="0" w:tplc="CF9AC5D6">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3"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5"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6"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7E0E3B0E"/>
    <w:multiLevelType w:val="multilevel"/>
    <w:tmpl w:val="E62EF8F2"/>
    <w:lvl w:ilvl="0">
      <w:start w:val="1"/>
      <w:numFmt w:val="none"/>
      <w:pStyle w:val="renwu"/>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16cid:durableId="2117747778">
    <w:abstractNumId w:val="16"/>
  </w:num>
  <w:num w:numId="2" w16cid:durableId="193540386">
    <w:abstractNumId w:val="8"/>
  </w:num>
  <w:num w:numId="3" w16cid:durableId="1952735406">
    <w:abstractNumId w:val="6"/>
  </w:num>
  <w:num w:numId="4" w16cid:durableId="1048183653">
    <w:abstractNumId w:val="17"/>
  </w:num>
  <w:num w:numId="5" w16cid:durableId="1615402215">
    <w:abstractNumId w:val="3"/>
  </w:num>
  <w:num w:numId="6" w16cid:durableId="1437944252">
    <w:abstractNumId w:val="10"/>
  </w:num>
  <w:num w:numId="7" w16cid:durableId="101728843">
    <w:abstractNumId w:val="5"/>
  </w:num>
  <w:num w:numId="8" w16cid:durableId="521406570">
    <w:abstractNumId w:val="1"/>
  </w:num>
  <w:num w:numId="9" w16cid:durableId="97024457">
    <w:abstractNumId w:val="7"/>
  </w:num>
  <w:num w:numId="10" w16cid:durableId="885262907">
    <w:abstractNumId w:val="11"/>
  </w:num>
  <w:num w:numId="11" w16cid:durableId="1242636250">
    <w:abstractNumId w:val="9"/>
  </w:num>
  <w:num w:numId="12" w16cid:durableId="19746681">
    <w:abstractNumId w:val="13"/>
  </w:num>
  <w:num w:numId="13" w16cid:durableId="104734899">
    <w:abstractNumId w:val="0"/>
  </w:num>
  <w:num w:numId="14" w16cid:durableId="618998469">
    <w:abstractNumId w:val="3"/>
  </w:num>
  <w:num w:numId="15" w16cid:durableId="442459902">
    <w:abstractNumId w:val="4"/>
  </w:num>
  <w:num w:numId="16" w16cid:durableId="18433142">
    <w:abstractNumId w:val="15"/>
  </w:num>
  <w:num w:numId="17" w16cid:durableId="92290830">
    <w:abstractNumId w:val="14"/>
  </w:num>
  <w:num w:numId="18" w16cid:durableId="391662364">
    <w:abstractNumId w:val="12"/>
  </w:num>
  <w:num w:numId="19" w16cid:durableId="1227491785">
    <w:abstractNumId w:val="2"/>
  </w:num>
  <w:num w:numId="20" w16cid:durableId="1347950199">
    <w:abstractNumId w:val="12"/>
  </w:num>
  <w:num w:numId="21" w16cid:durableId="1324700381">
    <w:abstractNumId w:val="3"/>
  </w:num>
  <w:num w:numId="22" w16cid:durableId="1862934197">
    <w:abstractNumId w:val="3"/>
  </w:num>
  <w:num w:numId="23" w16cid:durableId="2075665790">
    <w:abstractNumId w:val="3"/>
  </w:num>
  <w:num w:numId="24" w16cid:durableId="185375728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568"/>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C40"/>
    <w:rsid w:val="00017F9F"/>
    <w:rsid w:val="000210D2"/>
    <w:rsid w:val="0002214D"/>
    <w:rsid w:val="0002276F"/>
    <w:rsid w:val="00023670"/>
    <w:rsid w:val="00024836"/>
    <w:rsid w:val="0002558E"/>
    <w:rsid w:val="00026B49"/>
    <w:rsid w:val="00027F46"/>
    <w:rsid w:val="00030293"/>
    <w:rsid w:val="000321CB"/>
    <w:rsid w:val="00033243"/>
    <w:rsid w:val="00033B54"/>
    <w:rsid w:val="00033F84"/>
    <w:rsid w:val="000375E9"/>
    <w:rsid w:val="00037C93"/>
    <w:rsid w:val="00037F64"/>
    <w:rsid w:val="00041545"/>
    <w:rsid w:val="00041907"/>
    <w:rsid w:val="00043B1A"/>
    <w:rsid w:val="00044BAB"/>
    <w:rsid w:val="000502C1"/>
    <w:rsid w:val="00050311"/>
    <w:rsid w:val="000504DB"/>
    <w:rsid w:val="0005157D"/>
    <w:rsid w:val="00051A7C"/>
    <w:rsid w:val="00051CA2"/>
    <w:rsid w:val="00051D7A"/>
    <w:rsid w:val="000524CF"/>
    <w:rsid w:val="00052608"/>
    <w:rsid w:val="000534A2"/>
    <w:rsid w:val="000535E5"/>
    <w:rsid w:val="00053DD0"/>
    <w:rsid w:val="000548C8"/>
    <w:rsid w:val="00054DE4"/>
    <w:rsid w:val="00062A99"/>
    <w:rsid w:val="00064F80"/>
    <w:rsid w:val="0006678D"/>
    <w:rsid w:val="0006684D"/>
    <w:rsid w:val="00066A44"/>
    <w:rsid w:val="00066F4D"/>
    <w:rsid w:val="000670C4"/>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3D84"/>
    <w:rsid w:val="00084BE0"/>
    <w:rsid w:val="0008503A"/>
    <w:rsid w:val="000854EA"/>
    <w:rsid w:val="000862CE"/>
    <w:rsid w:val="00087B38"/>
    <w:rsid w:val="0009129A"/>
    <w:rsid w:val="00091B19"/>
    <w:rsid w:val="00091B70"/>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A32"/>
    <w:rsid w:val="000A7FBA"/>
    <w:rsid w:val="000B1E79"/>
    <w:rsid w:val="000B1F79"/>
    <w:rsid w:val="000B245B"/>
    <w:rsid w:val="000B279C"/>
    <w:rsid w:val="000B4AFB"/>
    <w:rsid w:val="000B536D"/>
    <w:rsid w:val="000B5EE1"/>
    <w:rsid w:val="000B6384"/>
    <w:rsid w:val="000B6ABD"/>
    <w:rsid w:val="000B7C6A"/>
    <w:rsid w:val="000B7EFF"/>
    <w:rsid w:val="000C06CE"/>
    <w:rsid w:val="000C0963"/>
    <w:rsid w:val="000C0A74"/>
    <w:rsid w:val="000C3F98"/>
    <w:rsid w:val="000C62CD"/>
    <w:rsid w:val="000D0045"/>
    <w:rsid w:val="000D0502"/>
    <w:rsid w:val="000D2513"/>
    <w:rsid w:val="000D41DD"/>
    <w:rsid w:val="000D497C"/>
    <w:rsid w:val="000D57E7"/>
    <w:rsid w:val="000D601E"/>
    <w:rsid w:val="000D79DE"/>
    <w:rsid w:val="000D7BB6"/>
    <w:rsid w:val="000D7C8A"/>
    <w:rsid w:val="000E12FE"/>
    <w:rsid w:val="000E16AA"/>
    <w:rsid w:val="000E3396"/>
    <w:rsid w:val="000E3FA8"/>
    <w:rsid w:val="000E48ED"/>
    <w:rsid w:val="000E5818"/>
    <w:rsid w:val="000E5B3B"/>
    <w:rsid w:val="000F21A1"/>
    <w:rsid w:val="000F36FA"/>
    <w:rsid w:val="000F39F1"/>
    <w:rsid w:val="000F443B"/>
    <w:rsid w:val="000F4683"/>
    <w:rsid w:val="000F5184"/>
    <w:rsid w:val="000F536E"/>
    <w:rsid w:val="000F6AA5"/>
    <w:rsid w:val="000F73A2"/>
    <w:rsid w:val="001007FB"/>
    <w:rsid w:val="00100B04"/>
    <w:rsid w:val="001017DC"/>
    <w:rsid w:val="0010187A"/>
    <w:rsid w:val="00101AE3"/>
    <w:rsid w:val="001020BB"/>
    <w:rsid w:val="0010214D"/>
    <w:rsid w:val="0010341A"/>
    <w:rsid w:val="0010410B"/>
    <w:rsid w:val="00104ADC"/>
    <w:rsid w:val="00105CDE"/>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266D0"/>
    <w:rsid w:val="00131CAC"/>
    <w:rsid w:val="00134805"/>
    <w:rsid w:val="00135B97"/>
    <w:rsid w:val="00135C53"/>
    <w:rsid w:val="00136221"/>
    <w:rsid w:val="00137C3F"/>
    <w:rsid w:val="00141351"/>
    <w:rsid w:val="0014145E"/>
    <w:rsid w:val="0014154F"/>
    <w:rsid w:val="00142926"/>
    <w:rsid w:val="00142F34"/>
    <w:rsid w:val="0014332B"/>
    <w:rsid w:val="0014385B"/>
    <w:rsid w:val="0014498F"/>
    <w:rsid w:val="001453BD"/>
    <w:rsid w:val="001454CD"/>
    <w:rsid w:val="001454D1"/>
    <w:rsid w:val="00145A38"/>
    <w:rsid w:val="001464C2"/>
    <w:rsid w:val="00150967"/>
    <w:rsid w:val="00154ACF"/>
    <w:rsid w:val="00156F51"/>
    <w:rsid w:val="00160269"/>
    <w:rsid w:val="00160729"/>
    <w:rsid w:val="00161BC3"/>
    <w:rsid w:val="00163D02"/>
    <w:rsid w:val="00165253"/>
    <w:rsid w:val="001666C5"/>
    <w:rsid w:val="0017063D"/>
    <w:rsid w:val="00172027"/>
    <w:rsid w:val="00172E55"/>
    <w:rsid w:val="00172F8A"/>
    <w:rsid w:val="0017327A"/>
    <w:rsid w:val="0017401C"/>
    <w:rsid w:val="0017451A"/>
    <w:rsid w:val="00176B45"/>
    <w:rsid w:val="00180259"/>
    <w:rsid w:val="0018080D"/>
    <w:rsid w:val="00180E3E"/>
    <w:rsid w:val="00181143"/>
    <w:rsid w:val="001841C5"/>
    <w:rsid w:val="00185231"/>
    <w:rsid w:val="00185AA1"/>
    <w:rsid w:val="00185E03"/>
    <w:rsid w:val="00185EEE"/>
    <w:rsid w:val="00187508"/>
    <w:rsid w:val="00187DEF"/>
    <w:rsid w:val="00190A41"/>
    <w:rsid w:val="00191323"/>
    <w:rsid w:val="00191D15"/>
    <w:rsid w:val="001921A9"/>
    <w:rsid w:val="00193E30"/>
    <w:rsid w:val="001946F2"/>
    <w:rsid w:val="001955B0"/>
    <w:rsid w:val="001964B5"/>
    <w:rsid w:val="00196C9F"/>
    <w:rsid w:val="00197385"/>
    <w:rsid w:val="001A14C4"/>
    <w:rsid w:val="001A16D1"/>
    <w:rsid w:val="001A24AF"/>
    <w:rsid w:val="001A31E4"/>
    <w:rsid w:val="001A320B"/>
    <w:rsid w:val="001A3936"/>
    <w:rsid w:val="001A3F07"/>
    <w:rsid w:val="001A42A4"/>
    <w:rsid w:val="001A4A7A"/>
    <w:rsid w:val="001A5687"/>
    <w:rsid w:val="001A7817"/>
    <w:rsid w:val="001B071A"/>
    <w:rsid w:val="001B0FF2"/>
    <w:rsid w:val="001B155F"/>
    <w:rsid w:val="001B18BF"/>
    <w:rsid w:val="001B20C3"/>
    <w:rsid w:val="001B38FF"/>
    <w:rsid w:val="001B3964"/>
    <w:rsid w:val="001B3B2E"/>
    <w:rsid w:val="001B3CDA"/>
    <w:rsid w:val="001B4094"/>
    <w:rsid w:val="001B41FA"/>
    <w:rsid w:val="001B4737"/>
    <w:rsid w:val="001B5D02"/>
    <w:rsid w:val="001B6FAC"/>
    <w:rsid w:val="001B70B6"/>
    <w:rsid w:val="001B7D5C"/>
    <w:rsid w:val="001C0851"/>
    <w:rsid w:val="001C0E12"/>
    <w:rsid w:val="001C0F7A"/>
    <w:rsid w:val="001C3D41"/>
    <w:rsid w:val="001C3F12"/>
    <w:rsid w:val="001C4487"/>
    <w:rsid w:val="001D001D"/>
    <w:rsid w:val="001D0149"/>
    <w:rsid w:val="001D0278"/>
    <w:rsid w:val="001D18DC"/>
    <w:rsid w:val="001D47C0"/>
    <w:rsid w:val="001D669F"/>
    <w:rsid w:val="001D6842"/>
    <w:rsid w:val="001D7530"/>
    <w:rsid w:val="001D7DDA"/>
    <w:rsid w:val="001E30B9"/>
    <w:rsid w:val="001E382D"/>
    <w:rsid w:val="001E5A03"/>
    <w:rsid w:val="001E5B72"/>
    <w:rsid w:val="001E6211"/>
    <w:rsid w:val="001E6ABB"/>
    <w:rsid w:val="001E71BD"/>
    <w:rsid w:val="001E78E5"/>
    <w:rsid w:val="001F1D00"/>
    <w:rsid w:val="001F3661"/>
    <w:rsid w:val="001F54BE"/>
    <w:rsid w:val="001F760D"/>
    <w:rsid w:val="001F7C5C"/>
    <w:rsid w:val="002003E3"/>
    <w:rsid w:val="002004D8"/>
    <w:rsid w:val="00200836"/>
    <w:rsid w:val="0020153C"/>
    <w:rsid w:val="00202EB4"/>
    <w:rsid w:val="00203E5B"/>
    <w:rsid w:val="002044DD"/>
    <w:rsid w:val="002106BC"/>
    <w:rsid w:val="00210AA0"/>
    <w:rsid w:val="002116A0"/>
    <w:rsid w:val="002120A2"/>
    <w:rsid w:val="0021235C"/>
    <w:rsid w:val="002134C0"/>
    <w:rsid w:val="0021362D"/>
    <w:rsid w:val="00213E96"/>
    <w:rsid w:val="00214313"/>
    <w:rsid w:val="0021449A"/>
    <w:rsid w:val="002148FC"/>
    <w:rsid w:val="00215F48"/>
    <w:rsid w:val="00215F94"/>
    <w:rsid w:val="00216D88"/>
    <w:rsid w:val="00217D84"/>
    <w:rsid w:val="00220C70"/>
    <w:rsid w:val="002213B8"/>
    <w:rsid w:val="002226E2"/>
    <w:rsid w:val="002245F2"/>
    <w:rsid w:val="0022479A"/>
    <w:rsid w:val="002247BC"/>
    <w:rsid w:val="00225DA0"/>
    <w:rsid w:val="002315E3"/>
    <w:rsid w:val="0023220D"/>
    <w:rsid w:val="00232D1D"/>
    <w:rsid w:val="00234CC4"/>
    <w:rsid w:val="002352DE"/>
    <w:rsid w:val="00236A73"/>
    <w:rsid w:val="00236BFC"/>
    <w:rsid w:val="0023755F"/>
    <w:rsid w:val="002375BA"/>
    <w:rsid w:val="002376A5"/>
    <w:rsid w:val="00242BDE"/>
    <w:rsid w:val="00242D9E"/>
    <w:rsid w:val="00244036"/>
    <w:rsid w:val="00244EA6"/>
    <w:rsid w:val="002457D8"/>
    <w:rsid w:val="002461C9"/>
    <w:rsid w:val="00246E3D"/>
    <w:rsid w:val="00247659"/>
    <w:rsid w:val="00247F5B"/>
    <w:rsid w:val="00250E51"/>
    <w:rsid w:val="002512A2"/>
    <w:rsid w:val="00251FCE"/>
    <w:rsid w:val="00252D4B"/>
    <w:rsid w:val="00253234"/>
    <w:rsid w:val="00253B8B"/>
    <w:rsid w:val="002541B3"/>
    <w:rsid w:val="00257718"/>
    <w:rsid w:val="002605B0"/>
    <w:rsid w:val="00260775"/>
    <w:rsid w:val="002616FB"/>
    <w:rsid w:val="0026200E"/>
    <w:rsid w:val="00262636"/>
    <w:rsid w:val="00263DF1"/>
    <w:rsid w:val="00264059"/>
    <w:rsid w:val="002652D5"/>
    <w:rsid w:val="002658D5"/>
    <w:rsid w:val="00266D68"/>
    <w:rsid w:val="002711F9"/>
    <w:rsid w:val="00271653"/>
    <w:rsid w:val="00273DF1"/>
    <w:rsid w:val="00274DC5"/>
    <w:rsid w:val="0027666D"/>
    <w:rsid w:val="0027689A"/>
    <w:rsid w:val="00276B83"/>
    <w:rsid w:val="00276BD2"/>
    <w:rsid w:val="002819BC"/>
    <w:rsid w:val="002821F2"/>
    <w:rsid w:val="00282C8C"/>
    <w:rsid w:val="00284CBB"/>
    <w:rsid w:val="002867B5"/>
    <w:rsid w:val="002867C1"/>
    <w:rsid w:val="00287854"/>
    <w:rsid w:val="00287B6B"/>
    <w:rsid w:val="00287E2E"/>
    <w:rsid w:val="0029076F"/>
    <w:rsid w:val="002907EC"/>
    <w:rsid w:val="00290C94"/>
    <w:rsid w:val="00292365"/>
    <w:rsid w:val="00293232"/>
    <w:rsid w:val="002935E0"/>
    <w:rsid w:val="00294C23"/>
    <w:rsid w:val="00296E4D"/>
    <w:rsid w:val="002978F8"/>
    <w:rsid w:val="00297AEF"/>
    <w:rsid w:val="002A09D3"/>
    <w:rsid w:val="002A1B3F"/>
    <w:rsid w:val="002A2995"/>
    <w:rsid w:val="002A2E79"/>
    <w:rsid w:val="002A2F8F"/>
    <w:rsid w:val="002A31BC"/>
    <w:rsid w:val="002A33AF"/>
    <w:rsid w:val="002A39A2"/>
    <w:rsid w:val="002A3B1A"/>
    <w:rsid w:val="002A486C"/>
    <w:rsid w:val="002A56BC"/>
    <w:rsid w:val="002A571E"/>
    <w:rsid w:val="002A5CEF"/>
    <w:rsid w:val="002A5DEE"/>
    <w:rsid w:val="002A7E08"/>
    <w:rsid w:val="002B0014"/>
    <w:rsid w:val="002B12E7"/>
    <w:rsid w:val="002B1FD4"/>
    <w:rsid w:val="002B2208"/>
    <w:rsid w:val="002B3A45"/>
    <w:rsid w:val="002B43D4"/>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3AB1"/>
    <w:rsid w:val="002C48D7"/>
    <w:rsid w:val="002C5BEE"/>
    <w:rsid w:val="002C5EE9"/>
    <w:rsid w:val="002C6505"/>
    <w:rsid w:val="002D10F5"/>
    <w:rsid w:val="002D1728"/>
    <w:rsid w:val="002D489E"/>
    <w:rsid w:val="002D5BF8"/>
    <w:rsid w:val="002D6C54"/>
    <w:rsid w:val="002E0191"/>
    <w:rsid w:val="002E0734"/>
    <w:rsid w:val="002E428B"/>
    <w:rsid w:val="002E48D0"/>
    <w:rsid w:val="002E5399"/>
    <w:rsid w:val="002F014B"/>
    <w:rsid w:val="002F16D9"/>
    <w:rsid w:val="002F41B8"/>
    <w:rsid w:val="002F4605"/>
    <w:rsid w:val="002F496F"/>
    <w:rsid w:val="002F6142"/>
    <w:rsid w:val="002F64F1"/>
    <w:rsid w:val="002F692D"/>
    <w:rsid w:val="002F6A34"/>
    <w:rsid w:val="002F6AA6"/>
    <w:rsid w:val="002F6BCF"/>
    <w:rsid w:val="002F723A"/>
    <w:rsid w:val="002F7B08"/>
    <w:rsid w:val="00300685"/>
    <w:rsid w:val="0030084D"/>
    <w:rsid w:val="00301FC4"/>
    <w:rsid w:val="00302245"/>
    <w:rsid w:val="00303543"/>
    <w:rsid w:val="00303D9D"/>
    <w:rsid w:val="003041A0"/>
    <w:rsid w:val="00305BEB"/>
    <w:rsid w:val="00305FB3"/>
    <w:rsid w:val="00306280"/>
    <w:rsid w:val="00306677"/>
    <w:rsid w:val="00307DBA"/>
    <w:rsid w:val="00311171"/>
    <w:rsid w:val="00312DF1"/>
    <w:rsid w:val="003141CC"/>
    <w:rsid w:val="00314574"/>
    <w:rsid w:val="003162AE"/>
    <w:rsid w:val="0031692E"/>
    <w:rsid w:val="00316C8E"/>
    <w:rsid w:val="00317E33"/>
    <w:rsid w:val="00320117"/>
    <w:rsid w:val="00320283"/>
    <w:rsid w:val="00320692"/>
    <w:rsid w:val="00321154"/>
    <w:rsid w:val="00322063"/>
    <w:rsid w:val="00325029"/>
    <w:rsid w:val="00325598"/>
    <w:rsid w:val="003267BB"/>
    <w:rsid w:val="00327963"/>
    <w:rsid w:val="00327A89"/>
    <w:rsid w:val="00332DAA"/>
    <w:rsid w:val="003344D9"/>
    <w:rsid w:val="00334DAA"/>
    <w:rsid w:val="003350A3"/>
    <w:rsid w:val="003372EA"/>
    <w:rsid w:val="00337A16"/>
    <w:rsid w:val="00337B1D"/>
    <w:rsid w:val="00340C4B"/>
    <w:rsid w:val="00342110"/>
    <w:rsid w:val="00342135"/>
    <w:rsid w:val="00342305"/>
    <w:rsid w:val="0034232F"/>
    <w:rsid w:val="003449B6"/>
    <w:rsid w:val="00345758"/>
    <w:rsid w:val="00345CA8"/>
    <w:rsid w:val="003460BF"/>
    <w:rsid w:val="003461B0"/>
    <w:rsid w:val="003471BB"/>
    <w:rsid w:val="0034741F"/>
    <w:rsid w:val="003474EF"/>
    <w:rsid w:val="00350893"/>
    <w:rsid w:val="00350A7D"/>
    <w:rsid w:val="00352F23"/>
    <w:rsid w:val="003539B9"/>
    <w:rsid w:val="00354F26"/>
    <w:rsid w:val="00355556"/>
    <w:rsid w:val="003579F6"/>
    <w:rsid w:val="00360713"/>
    <w:rsid w:val="003610EF"/>
    <w:rsid w:val="00361702"/>
    <w:rsid w:val="00361792"/>
    <w:rsid w:val="00361F14"/>
    <w:rsid w:val="00361F4E"/>
    <w:rsid w:val="00362546"/>
    <w:rsid w:val="003629CB"/>
    <w:rsid w:val="00362BAD"/>
    <w:rsid w:val="00362ECF"/>
    <w:rsid w:val="00364C9D"/>
    <w:rsid w:val="0036631D"/>
    <w:rsid w:val="003667C0"/>
    <w:rsid w:val="00366E4B"/>
    <w:rsid w:val="00367EDA"/>
    <w:rsid w:val="00370DC3"/>
    <w:rsid w:val="00370EBE"/>
    <w:rsid w:val="003731A9"/>
    <w:rsid w:val="00373B2C"/>
    <w:rsid w:val="0037561E"/>
    <w:rsid w:val="00375EAD"/>
    <w:rsid w:val="00382427"/>
    <w:rsid w:val="00382C74"/>
    <w:rsid w:val="00383C67"/>
    <w:rsid w:val="00384F48"/>
    <w:rsid w:val="00385B0B"/>
    <w:rsid w:val="003860AA"/>
    <w:rsid w:val="0038612C"/>
    <w:rsid w:val="00386230"/>
    <w:rsid w:val="0038624B"/>
    <w:rsid w:val="00390073"/>
    <w:rsid w:val="00390D3B"/>
    <w:rsid w:val="00391A56"/>
    <w:rsid w:val="003925C2"/>
    <w:rsid w:val="003938C4"/>
    <w:rsid w:val="003944FC"/>
    <w:rsid w:val="003959B9"/>
    <w:rsid w:val="00395E30"/>
    <w:rsid w:val="003966C3"/>
    <w:rsid w:val="0039711D"/>
    <w:rsid w:val="003A036C"/>
    <w:rsid w:val="003A104F"/>
    <w:rsid w:val="003A27F5"/>
    <w:rsid w:val="003A3E26"/>
    <w:rsid w:val="003A3E7D"/>
    <w:rsid w:val="003A49B8"/>
    <w:rsid w:val="003A539B"/>
    <w:rsid w:val="003A5BE8"/>
    <w:rsid w:val="003A5FE1"/>
    <w:rsid w:val="003A7260"/>
    <w:rsid w:val="003A7C9C"/>
    <w:rsid w:val="003B0C21"/>
    <w:rsid w:val="003B129F"/>
    <w:rsid w:val="003B1CDC"/>
    <w:rsid w:val="003B22E9"/>
    <w:rsid w:val="003B2A89"/>
    <w:rsid w:val="003B2CEF"/>
    <w:rsid w:val="003B49A7"/>
    <w:rsid w:val="003B6F29"/>
    <w:rsid w:val="003C08CB"/>
    <w:rsid w:val="003C1978"/>
    <w:rsid w:val="003C1E9E"/>
    <w:rsid w:val="003C2E2D"/>
    <w:rsid w:val="003C30C3"/>
    <w:rsid w:val="003C39E6"/>
    <w:rsid w:val="003C5BE1"/>
    <w:rsid w:val="003D2573"/>
    <w:rsid w:val="003D2786"/>
    <w:rsid w:val="003D3B19"/>
    <w:rsid w:val="003E06CC"/>
    <w:rsid w:val="003E115D"/>
    <w:rsid w:val="003E1CCE"/>
    <w:rsid w:val="003E1F44"/>
    <w:rsid w:val="003E20B8"/>
    <w:rsid w:val="003E211E"/>
    <w:rsid w:val="003E3A83"/>
    <w:rsid w:val="003E5019"/>
    <w:rsid w:val="003E5313"/>
    <w:rsid w:val="003E63EC"/>
    <w:rsid w:val="003E7FEC"/>
    <w:rsid w:val="003F0AFB"/>
    <w:rsid w:val="003F0B45"/>
    <w:rsid w:val="003F0F18"/>
    <w:rsid w:val="003F123E"/>
    <w:rsid w:val="003F3A47"/>
    <w:rsid w:val="003F3D2A"/>
    <w:rsid w:val="003F4170"/>
    <w:rsid w:val="003F43CE"/>
    <w:rsid w:val="003F4EF8"/>
    <w:rsid w:val="003F4FCF"/>
    <w:rsid w:val="003F627D"/>
    <w:rsid w:val="003F7555"/>
    <w:rsid w:val="00400F61"/>
    <w:rsid w:val="004024AA"/>
    <w:rsid w:val="00403032"/>
    <w:rsid w:val="0040332D"/>
    <w:rsid w:val="004040EF"/>
    <w:rsid w:val="00404D6D"/>
    <w:rsid w:val="004053CB"/>
    <w:rsid w:val="0041039A"/>
    <w:rsid w:val="004114EB"/>
    <w:rsid w:val="00411791"/>
    <w:rsid w:val="00413400"/>
    <w:rsid w:val="004136A5"/>
    <w:rsid w:val="0041409F"/>
    <w:rsid w:val="00416E2E"/>
    <w:rsid w:val="00420B72"/>
    <w:rsid w:val="00422748"/>
    <w:rsid w:val="0042354E"/>
    <w:rsid w:val="004278B5"/>
    <w:rsid w:val="004300F4"/>
    <w:rsid w:val="004314CE"/>
    <w:rsid w:val="004346AD"/>
    <w:rsid w:val="004356EB"/>
    <w:rsid w:val="00435FAE"/>
    <w:rsid w:val="0043602D"/>
    <w:rsid w:val="0043675F"/>
    <w:rsid w:val="00436804"/>
    <w:rsid w:val="00436B92"/>
    <w:rsid w:val="00440AA8"/>
    <w:rsid w:val="00441D72"/>
    <w:rsid w:val="004439B1"/>
    <w:rsid w:val="00445B69"/>
    <w:rsid w:val="00447103"/>
    <w:rsid w:val="0044762D"/>
    <w:rsid w:val="00450E12"/>
    <w:rsid w:val="00451CF6"/>
    <w:rsid w:val="00451CFA"/>
    <w:rsid w:val="0045366D"/>
    <w:rsid w:val="004547B4"/>
    <w:rsid w:val="00455497"/>
    <w:rsid w:val="00456D26"/>
    <w:rsid w:val="00457348"/>
    <w:rsid w:val="004601F1"/>
    <w:rsid w:val="00460EE5"/>
    <w:rsid w:val="004622AB"/>
    <w:rsid w:val="00462D8E"/>
    <w:rsid w:val="0046363A"/>
    <w:rsid w:val="00463820"/>
    <w:rsid w:val="00464E48"/>
    <w:rsid w:val="00466677"/>
    <w:rsid w:val="0046676C"/>
    <w:rsid w:val="00466E8E"/>
    <w:rsid w:val="00470A8F"/>
    <w:rsid w:val="004722EF"/>
    <w:rsid w:val="004726B1"/>
    <w:rsid w:val="00473CB2"/>
    <w:rsid w:val="00473FEF"/>
    <w:rsid w:val="00476FB1"/>
    <w:rsid w:val="00477927"/>
    <w:rsid w:val="004821F6"/>
    <w:rsid w:val="0048308E"/>
    <w:rsid w:val="004832FC"/>
    <w:rsid w:val="0048347D"/>
    <w:rsid w:val="00483F9A"/>
    <w:rsid w:val="004854BD"/>
    <w:rsid w:val="0048572D"/>
    <w:rsid w:val="00486E75"/>
    <w:rsid w:val="00487A1C"/>
    <w:rsid w:val="00487E35"/>
    <w:rsid w:val="00490002"/>
    <w:rsid w:val="00490EDD"/>
    <w:rsid w:val="00491A2E"/>
    <w:rsid w:val="004933CE"/>
    <w:rsid w:val="004957AB"/>
    <w:rsid w:val="0049632C"/>
    <w:rsid w:val="00496E4C"/>
    <w:rsid w:val="004972A2"/>
    <w:rsid w:val="00497F73"/>
    <w:rsid w:val="004A2642"/>
    <w:rsid w:val="004A2673"/>
    <w:rsid w:val="004A31D9"/>
    <w:rsid w:val="004A3992"/>
    <w:rsid w:val="004A4005"/>
    <w:rsid w:val="004B0AC0"/>
    <w:rsid w:val="004B0D41"/>
    <w:rsid w:val="004B29CD"/>
    <w:rsid w:val="004B3531"/>
    <w:rsid w:val="004B38F1"/>
    <w:rsid w:val="004B3D5C"/>
    <w:rsid w:val="004B4C7A"/>
    <w:rsid w:val="004B6114"/>
    <w:rsid w:val="004B6AA4"/>
    <w:rsid w:val="004B7805"/>
    <w:rsid w:val="004B7A61"/>
    <w:rsid w:val="004C0466"/>
    <w:rsid w:val="004C28C6"/>
    <w:rsid w:val="004C2DE8"/>
    <w:rsid w:val="004C41B3"/>
    <w:rsid w:val="004C7386"/>
    <w:rsid w:val="004C7563"/>
    <w:rsid w:val="004D26B5"/>
    <w:rsid w:val="004D2AC9"/>
    <w:rsid w:val="004D2AE8"/>
    <w:rsid w:val="004D2C13"/>
    <w:rsid w:val="004D38B7"/>
    <w:rsid w:val="004D4DFE"/>
    <w:rsid w:val="004D5CF1"/>
    <w:rsid w:val="004D5DB3"/>
    <w:rsid w:val="004D5DC8"/>
    <w:rsid w:val="004D643F"/>
    <w:rsid w:val="004D69D2"/>
    <w:rsid w:val="004E058B"/>
    <w:rsid w:val="004E0672"/>
    <w:rsid w:val="004E1362"/>
    <w:rsid w:val="004E1ABB"/>
    <w:rsid w:val="004E2448"/>
    <w:rsid w:val="004E2A1E"/>
    <w:rsid w:val="004E2A9A"/>
    <w:rsid w:val="004E2DD3"/>
    <w:rsid w:val="004E2FEA"/>
    <w:rsid w:val="004E305E"/>
    <w:rsid w:val="004E42D2"/>
    <w:rsid w:val="004E6EC6"/>
    <w:rsid w:val="004E7EEB"/>
    <w:rsid w:val="004F06FA"/>
    <w:rsid w:val="004F0D14"/>
    <w:rsid w:val="004F1A3D"/>
    <w:rsid w:val="004F2F75"/>
    <w:rsid w:val="004F38AE"/>
    <w:rsid w:val="004F3C7C"/>
    <w:rsid w:val="004F3E1C"/>
    <w:rsid w:val="004F4507"/>
    <w:rsid w:val="004F6280"/>
    <w:rsid w:val="004F697C"/>
    <w:rsid w:val="004F6CED"/>
    <w:rsid w:val="005016A8"/>
    <w:rsid w:val="005016B9"/>
    <w:rsid w:val="00501B07"/>
    <w:rsid w:val="00501EA8"/>
    <w:rsid w:val="00503848"/>
    <w:rsid w:val="00503D14"/>
    <w:rsid w:val="00504601"/>
    <w:rsid w:val="00504B55"/>
    <w:rsid w:val="0050533D"/>
    <w:rsid w:val="0050614A"/>
    <w:rsid w:val="00507E2A"/>
    <w:rsid w:val="005135D9"/>
    <w:rsid w:val="00513991"/>
    <w:rsid w:val="00514717"/>
    <w:rsid w:val="005154D1"/>
    <w:rsid w:val="005214A7"/>
    <w:rsid w:val="00522580"/>
    <w:rsid w:val="00523C28"/>
    <w:rsid w:val="0052474E"/>
    <w:rsid w:val="00525181"/>
    <w:rsid w:val="00526952"/>
    <w:rsid w:val="00526BBC"/>
    <w:rsid w:val="00530302"/>
    <w:rsid w:val="00530D24"/>
    <w:rsid w:val="0053194D"/>
    <w:rsid w:val="00531EDE"/>
    <w:rsid w:val="00533708"/>
    <w:rsid w:val="00534BBB"/>
    <w:rsid w:val="005350A0"/>
    <w:rsid w:val="00536900"/>
    <w:rsid w:val="00536D4D"/>
    <w:rsid w:val="00537472"/>
    <w:rsid w:val="005375DF"/>
    <w:rsid w:val="00543953"/>
    <w:rsid w:val="00543A76"/>
    <w:rsid w:val="00543FDE"/>
    <w:rsid w:val="00545A3D"/>
    <w:rsid w:val="005476F7"/>
    <w:rsid w:val="00547873"/>
    <w:rsid w:val="00553EC6"/>
    <w:rsid w:val="0055520C"/>
    <w:rsid w:val="0055595D"/>
    <w:rsid w:val="00556DB2"/>
    <w:rsid w:val="005578B6"/>
    <w:rsid w:val="005607FC"/>
    <w:rsid w:val="00562E3E"/>
    <w:rsid w:val="00563999"/>
    <w:rsid w:val="00567000"/>
    <w:rsid w:val="005706B5"/>
    <w:rsid w:val="0057087E"/>
    <w:rsid w:val="00570E01"/>
    <w:rsid w:val="00571B40"/>
    <w:rsid w:val="00573192"/>
    <w:rsid w:val="00573C39"/>
    <w:rsid w:val="0057476C"/>
    <w:rsid w:val="00574927"/>
    <w:rsid w:val="0057502B"/>
    <w:rsid w:val="005750C8"/>
    <w:rsid w:val="00577A5F"/>
    <w:rsid w:val="00577A8B"/>
    <w:rsid w:val="00577CDF"/>
    <w:rsid w:val="0058075E"/>
    <w:rsid w:val="00581446"/>
    <w:rsid w:val="00581962"/>
    <w:rsid w:val="00581A67"/>
    <w:rsid w:val="00585E01"/>
    <w:rsid w:val="00586D12"/>
    <w:rsid w:val="0059074F"/>
    <w:rsid w:val="00591846"/>
    <w:rsid w:val="00592EA9"/>
    <w:rsid w:val="00594091"/>
    <w:rsid w:val="00594138"/>
    <w:rsid w:val="00596A92"/>
    <w:rsid w:val="005A0AAD"/>
    <w:rsid w:val="005A1A80"/>
    <w:rsid w:val="005A1E6F"/>
    <w:rsid w:val="005A2537"/>
    <w:rsid w:val="005A26CE"/>
    <w:rsid w:val="005A348F"/>
    <w:rsid w:val="005A388E"/>
    <w:rsid w:val="005A3C7B"/>
    <w:rsid w:val="005A423E"/>
    <w:rsid w:val="005A53D7"/>
    <w:rsid w:val="005A5A71"/>
    <w:rsid w:val="005A751D"/>
    <w:rsid w:val="005A7C55"/>
    <w:rsid w:val="005B0949"/>
    <w:rsid w:val="005B1188"/>
    <w:rsid w:val="005B11F5"/>
    <w:rsid w:val="005B2518"/>
    <w:rsid w:val="005B2BFD"/>
    <w:rsid w:val="005B30B2"/>
    <w:rsid w:val="005B310A"/>
    <w:rsid w:val="005B3DDC"/>
    <w:rsid w:val="005B400E"/>
    <w:rsid w:val="005B5054"/>
    <w:rsid w:val="005B5970"/>
    <w:rsid w:val="005B6D8C"/>
    <w:rsid w:val="005B755C"/>
    <w:rsid w:val="005B7DC2"/>
    <w:rsid w:val="005B7E6C"/>
    <w:rsid w:val="005C4B55"/>
    <w:rsid w:val="005C4E64"/>
    <w:rsid w:val="005C7A20"/>
    <w:rsid w:val="005C7FAB"/>
    <w:rsid w:val="005D1BCC"/>
    <w:rsid w:val="005D203C"/>
    <w:rsid w:val="005D2276"/>
    <w:rsid w:val="005D2A15"/>
    <w:rsid w:val="005D2DB6"/>
    <w:rsid w:val="005D4160"/>
    <w:rsid w:val="005D419D"/>
    <w:rsid w:val="005D499C"/>
    <w:rsid w:val="005D4B94"/>
    <w:rsid w:val="005D4C6C"/>
    <w:rsid w:val="005D654D"/>
    <w:rsid w:val="005E004F"/>
    <w:rsid w:val="005E0257"/>
    <w:rsid w:val="005E08C3"/>
    <w:rsid w:val="005E2BA8"/>
    <w:rsid w:val="005E2DD2"/>
    <w:rsid w:val="005E4B56"/>
    <w:rsid w:val="005E5310"/>
    <w:rsid w:val="005F0970"/>
    <w:rsid w:val="005F10B1"/>
    <w:rsid w:val="005F26D0"/>
    <w:rsid w:val="005F2A85"/>
    <w:rsid w:val="005F2ACD"/>
    <w:rsid w:val="005F473E"/>
    <w:rsid w:val="005F5536"/>
    <w:rsid w:val="005F66A9"/>
    <w:rsid w:val="00600FA3"/>
    <w:rsid w:val="0060106F"/>
    <w:rsid w:val="006014A4"/>
    <w:rsid w:val="00602B73"/>
    <w:rsid w:val="00606353"/>
    <w:rsid w:val="006072A9"/>
    <w:rsid w:val="00607A81"/>
    <w:rsid w:val="00610C3F"/>
    <w:rsid w:val="006120E1"/>
    <w:rsid w:val="00612A48"/>
    <w:rsid w:val="006137CA"/>
    <w:rsid w:val="00613D31"/>
    <w:rsid w:val="00614715"/>
    <w:rsid w:val="0061737C"/>
    <w:rsid w:val="006174FF"/>
    <w:rsid w:val="0061787C"/>
    <w:rsid w:val="00620B4A"/>
    <w:rsid w:val="00621B0C"/>
    <w:rsid w:val="00621FE8"/>
    <w:rsid w:val="00622AD7"/>
    <w:rsid w:val="00623396"/>
    <w:rsid w:val="00624F47"/>
    <w:rsid w:val="006259EC"/>
    <w:rsid w:val="00627321"/>
    <w:rsid w:val="0062799A"/>
    <w:rsid w:val="00630C42"/>
    <w:rsid w:val="00631584"/>
    <w:rsid w:val="00631B2F"/>
    <w:rsid w:val="006320F1"/>
    <w:rsid w:val="00632A2C"/>
    <w:rsid w:val="00633087"/>
    <w:rsid w:val="0063351F"/>
    <w:rsid w:val="00634155"/>
    <w:rsid w:val="00634469"/>
    <w:rsid w:val="00634DF4"/>
    <w:rsid w:val="00636190"/>
    <w:rsid w:val="00636666"/>
    <w:rsid w:val="0064022C"/>
    <w:rsid w:val="00640FAB"/>
    <w:rsid w:val="00641667"/>
    <w:rsid w:val="00641F46"/>
    <w:rsid w:val="00641FC7"/>
    <w:rsid w:val="006420EA"/>
    <w:rsid w:val="006448B6"/>
    <w:rsid w:val="006468D2"/>
    <w:rsid w:val="006521BE"/>
    <w:rsid w:val="00652A23"/>
    <w:rsid w:val="00652FDB"/>
    <w:rsid w:val="00655365"/>
    <w:rsid w:val="00656D35"/>
    <w:rsid w:val="00656DFB"/>
    <w:rsid w:val="006611CD"/>
    <w:rsid w:val="00661235"/>
    <w:rsid w:val="00661D4D"/>
    <w:rsid w:val="00662E2B"/>
    <w:rsid w:val="00662FD8"/>
    <w:rsid w:val="006646A8"/>
    <w:rsid w:val="006651F6"/>
    <w:rsid w:val="00665B0E"/>
    <w:rsid w:val="0066732A"/>
    <w:rsid w:val="00672951"/>
    <w:rsid w:val="00674A4C"/>
    <w:rsid w:val="006765F5"/>
    <w:rsid w:val="00676C2A"/>
    <w:rsid w:val="00680302"/>
    <w:rsid w:val="00680585"/>
    <w:rsid w:val="00680B76"/>
    <w:rsid w:val="00681061"/>
    <w:rsid w:val="00682475"/>
    <w:rsid w:val="00683953"/>
    <w:rsid w:val="0068422F"/>
    <w:rsid w:val="006852DA"/>
    <w:rsid w:val="00685D8F"/>
    <w:rsid w:val="0069089C"/>
    <w:rsid w:val="00691C48"/>
    <w:rsid w:val="00691CA6"/>
    <w:rsid w:val="0069554C"/>
    <w:rsid w:val="006959AF"/>
    <w:rsid w:val="00695D19"/>
    <w:rsid w:val="00697D2C"/>
    <w:rsid w:val="006A144A"/>
    <w:rsid w:val="006A1739"/>
    <w:rsid w:val="006A22A1"/>
    <w:rsid w:val="006A25D7"/>
    <w:rsid w:val="006A39FD"/>
    <w:rsid w:val="006A458E"/>
    <w:rsid w:val="006A7AB4"/>
    <w:rsid w:val="006B08AB"/>
    <w:rsid w:val="006B58EE"/>
    <w:rsid w:val="006B5E98"/>
    <w:rsid w:val="006B6A79"/>
    <w:rsid w:val="006C1E0B"/>
    <w:rsid w:val="006C425F"/>
    <w:rsid w:val="006C4329"/>
    <w:rsid w:val="006C559F"/>
    <w:rsid w:val="006C65AA"/>
    <w:rsid w:val="006C756C"/>
    <w:rsid w:val="006D0B05"/>
    <w:rsid w:val="006D3376"/>
    <w:rsid w:val="006D46A5"/>
    <w:rsid w:val="006D622A"/>
    <w:rsid w:val="006E0331"/>
    <w:rsid w:val="006E0824"/>
    <w:rsid w:val="006E17E3"/>
    <w:rsid w:val="006E2DF2"/>
    <w:rsid w:val="006E2F9F"/>
    <w:rsid w:val="006E66F1"/>
    <w:rsid w:val="006E70B8"/>
    <w:rsid w:val="006F206B"/>
    <w:rsid w:val="006F23AF"/>
    <w:rsid w:val="006F2A6C"/>
    <w:rsid w:val="006F3081"/>
    <w:rsid w:val="006F30BD"/>
    <w:rsid w:val="006F4046"/>
    <w:rsid w:val="006F58F0"/>
    <w:rsid w:val="006F6B63"/>
    <w:rsid w:val="006F7BD8"/>
    <w:rsid w:val="00700E45"/>
    <w:rsid w:val="00701070"/>
    <w:rsid w:val="00701139"/>
    <w:rsid w:val="007029D0"/>
    <w:rsid w:val="0070345E"/>
    <w:rsid w:val="0070376F"/>
    <w:rsid w:val="007042AA"/>
    <w:rsid w:val="007043C1"/>
    <w:rsid w:val="00704E84"/>
    <w:rsid w:val="00705017"/>
    <w:rsid w:val="0070636C"/>
    <w:rsid w:val="00707281"/>
    <w:rsid w:val="00707F57"/>
    <w:rsid w:val="007117AB"/>
    <w:rsid w:val="00711AA7"/>
    <w:rsid w:val="00712D27"/>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4F7"/>
    <w:rsid w:val="007317BB"/>
    <w:rsid w:val="00731863"/>
    <w:rsid w:val="00731ADC"/>
    <w:rsid w:val="0073326B"/>
    <w:rsid w:val="00733628"/>
    <w:rsid w:val="00733BDB"/>
    <w:rsid w:val="0073530A"/>
    <w:rsid w:val="007369BD"/>
    <w:rsid w:val="00737D63"/>
    <w:rsid w:val="00737E11"/>
    <w:rsid w:val="00737EF0"/>
    <w:rsid w:val="0074025C"/>
    <w:rsid w:val="00742A75"/>
    <w:rsid w:val="00742D5E"/>
    <w:rsid w:val="0074365E"/>
    <w:rsid w:val="007455B8"/>
    <w:rsid w:val="0074627D"/>
    <w:rsid w:val="0074648A"/>
    <w:rsid w:val="00746952"/>
    <w:rsid w:val="007476D8"/>
    <w:rsid w:val="007505CA"/>
    <w:rsid w:val="00750768"/>
    <w:rsid w:val="007511FB"/>
    <w:rsid w:val="007513EB"/>
    <w:rsid w:val="00752B9C"/>
    <w:rsid w:val="0075561F"/>
    <w:rsid w:val="00755DD5"/>
    <w:rsid w:val="0075691C"/>
    <w:rsid w:val="00756FCA"/>
    <w:rsid w:val="00757266"/>
    <w:rsid w:val="007578B3"/>
    <w:rsid w:val="00757989"/>
    <w:rsid w:val="00760AD1"/>
    <w:rsid w:val="00762127"/>
    <w:rsid w:val="00762499"/>
    <w:rsid w:val="0076282D"/>
    <w:rsid w:val="007638B2"/>
    <w:rsid w:val="00765F00"/>
    <w:rsid w:val="007660D6"/>
    <w:rsid w:val="0076676F"/>
    <w:rsid w:val="0076735B"/>
    <w:rsid w:val="007673B1"/>
    <w:rsid w:val="0077088E"/>
    <w:rsid w:val="00771F53"/>
    <w:rsid w:val="00772502"/>
    <w:rsid w:val="00774470"/>
    <w:rsid w:val="00774DDB"/>
    <w:rsid w:val="007750B2"/>
    <w:rsid w:val="00775422"/>
    <w:rsid w:val="00775A51"/>
    <w:rsid w:val="00780864"/>
    <w:rsid w:val="00781B39"/>
    <w:rsid w:val="0078266A"/>
    <w:rsid w:val="0078422C"/>
    <w:rsid w:val="00785729"/>
    <w:rsid w:val="00785ECF"/>
    <w:rsid w:val="00787543"/>
    <w:rsid w:val="00790918"/>
    <w:rsid w:val="00790CE5"/>
    <w:rsid w:val="00791CC2"/>
    <w:rsid w:val="00792F48"/>
    <w:rsid w:val="007946B0"/>
    <w:rsid w:val="007958A2"/>
    <w:rsid w:val="00796312"/>
    <w:rsid w:val="007A024E"/>
    <w:rsid w:val="007A0830"/>
    <w:rsid w:val="007A0C9B"/>
    <w:rsid w:val="007A1649"/>
    <w:rsid w:val="007A20EB"/>
    <w:rsid w:val="007A2E34"/>
    <w:rsid w:val="007A40F2"/>
    <w:rsid w:val="007A4B89"/>
    <w:rsid w:val="007B1662"/>
    <w:rsid w:val="007B1E9D"/>
    <w:rsid w:val="007B43DA"/>
    <w:rsid w:val="007B570C"/>
    <w:rsid w:val="007B5F15"/>
    <w:rsid w:val="007B656E"/>
    <w:rsid w:val="007B691F"/>
    <w:rsid w:val="007B69AF"/>
    <w:rsid w:val="007B70A6"/>
    <w:rsid w:val="007C0C8B"/>
    <w:rsid w:val="007C16D6"/>
    <w:rsid w:val="007C58EA"/>
    <w:rsid w:val="007C66F7"/>
    <w:rsid w:val="007D0F25"/>
    <w:rsid w:val="007D1776"/>
    <w:rsid w:val="007D1AD5"/>
    <w:rsid w:val="007D1DFD"/>
    <w:rsid w:val="007D2A02"/>
    <w:rsid w:val="007D2A46"/>
    <w:rsid w:val="007D370D"/>
    <w:rsid w:val="007D383E"/>
    <w:rsid w:val="007D410C"/>
    <w:rsid w:val="007D64F6"/>
    <w:rsid w:val="007D6CCD"/>
    <w:rsid w:val="007E021F"/>
    <w:rsid w:val="007E168F"/>
    <w:rsid w:val="007E1945"/>
    <w:rsid w:val="007E2B96"/>
    <w:rsid w:val="007E2F3F"/>
    <w:rsid w:val="007E30DF"/>
    <w:rsid w:val="007E4F2E"/>
    <w:rsid w:val="007E59F2"/>
    <w:rsid w:val="007E5E20"/>
    <w:rsid w:val="007E6778"/>
    <w:rsid w:val="007E74F5"/>
    <w:rsid w:val="007F0380"/>
    <w:rsid w:val="007F1CDC"/>
    <w:rsid w:val="007F287D"/>
    <w:rsid w:val="007F2ED8"/>
    <w:rsid w:val="007F349E"/>
    <w:rsid w:val="007F5A96"/>
    <w:rsid w:val="007F72E4"/>
    <w:rsid w:val="007F79DF"/>
    <w:rsid w:val="007F7AA3"/>
    <w:rsid w:val="007F7C13"/>
    <w:rsid w:val="008019B8"/>
    <w:rsid w:val="00802671"/>
    <w:rsid w:val="00802CB6"/>
    <w:rsid w:val="00803565"/>
    <w:rsid w:val="00803612"/>
    <w:rsid w:val="00804FBF"/>
    <w:rsid w:val="008054F9"/>
    <w:rsid w:val="00805AA1"/>
    <w:rsid w:val="00806486"/>
    <w:rsid w:val="00806744"/>
    <w:rsid w:val="00806D41"/>
    <w:rsid w:val="00807F84"/>
    <w:rsid w:val="00810E74"/>
    <w:rsid w:val="00811280"/>
    <w:rsid w:val="00811B8B"/>
    <w:rsid w:val="00811EA4"/>
    <w:rsid w:val="0081257B"/>
    <w:rsid w:val="00812C3A"/>
    <w:rsid w:val="00814B59"/>
    <w:rsid w:val="0081556A"/>
    <w:rsid w:val="008170F5"/>
    <w:rsid w:val="00817623"/>
    <w:rsid w:val="008178E2"/>
    <w:rsid w:val="00817EEF"/>
    <w:rsid w:val="0082028F"/>
    <w:rsid w:val="00820D56"/>
    <w:rsid w:val="00821FF9"/>
    <w:rsid w:val="008222C3"/>
    <w:rsid w:val="008226AF"/>
    <w:rsid w:val="00822DDA"/>
    <w:rsid w:val="00823835"/>
    <w:rsid w:val="00825166"/>
    <w:rsid w:val="008251CB"/>
    <w:rsid w:val="00825757"/>
    <w:rsid w:val="00826AC1"/>
    <w:rsid w:val="00832F4E"/>
    <w:rsid w:val="008330FA"/>
    <w:rsid w:val="00833205"/>
    <w:rsid w:val="00833D4B"/>
    <w:rsid w:val="00834EC0"/>
    <w:rsid w:val="008354A3"/>
    <w:rsid w:val="0084058A"/>
    <w:rsid w:val="00841556"/>
    <w:rsid w:val="00842A43"/>
    <w:rsid w:val="00843274"/>
    <w:rsid w:val="0084363F"/>
    <w:rsid w:val="00843817"/>
    <w:rsid w:val="0084475E"/>
    <w:rsid w:val="0084655B"/>
    <w:rsid w:val="00846BB0"/>
    <w:rsid w:val="00847D73"/>
    <w:rsid w:val="00850B14"/>
    <w:rsid w:val="00851383"/>
    <w:rsid w:val="00851563"/>
    <w:rsid w:val="00851688"/>
    <w:rsid w:val="00851DB9"/>
    <w:rsid w:val="00851F82"/>
    <w:rsid w:val="008522C4"/>
    <w:rsid w:val="00852C97"/>
    <w:rsid w:val="00852EDF"/>
    <w:rsid w:val="00854769"/>
    <w:rsid w:val="008555E4"/>
    <w:rsid w:val="008558AA"/>
    <w:rsid w:val="00856EDA"/>
    <w:rsid w:val="008572D7"/>
    <w:rsid w:val="00860186"/>
    <w:rsid w:val="0086134D"/>
    <w:rsid w:val="008619CD"/>
    <w:rsid w:val="00861AD4"/>
    <w:rsid w:val="008620FC"/>
    <w:rsid w:val="00864F67"/>
    <w:rsid w:val="00865C51"/>
    <w:rsid w:val="00866CFB"/>
    <w:rsid w:val="00870F0E"/>
    <w:rsid w:val="008711C0"/>
    <w:rsid w:val="008731B3"/>
    <w:rsid w:val="008734DA"/>
    <w:rsid w:val="00875503"/>
    <w:rsid w:val="008756D2"/>
    <w:rsid w:val="0087575D"/>
    <w:rsid w:val="008763C5"/>
    <w:rsid w:val="0087789B"/>
    <w:rsid w:val="00877F78"/>
    <w:rsid w:val="008815FE"/>
    <w:rsid w:val="00883CD8"/>
    <w:rsid w:val="00883E98"/>
    <w:rsid w:val="008845C4"/>
    <w:rsid w:val="00884B45"/>
    <w:rsid w:val="008874FE"/>
    <w:rsid w:val="0088766E"/>
    <w:rsid w:val="00887F79"/>
    <w:rsid w:val="00890300"/>
    <w:rsid w:val="00890A03"/>
    <w:rsid w:val="00890E6E"/>
    <w:rsid w:val="0089106F"/>
    <w:rsid w:val="00892ED7"/>
    <w:rsid w:val="008938AC"/>
    <w:rsid w:val="00894601"/>
    <w:rsid w:val="00894B1A"/>
    <w:rsid w:val="00894C0F"/>
    <w:rsid w:val="00895429"/>
    <w:rsid w:val="0089590B"/>
    <w:rsid w:val="00896E8D"/>
    <w:rsid w:val="00897757"/>
    <w:rsid w:val="008A08C6"/>
    <w:rsid w:val="008A0CDC"/>
    <w:rsid w:val="008A288E"/>
    <w:rsid w:val="008A35DF"/>
    <w:rsid w:val="008A3B32"/>
    <w:rsid w:val="008A4ADD"/>
    <w:rsid w:val="008A4BDD"/>
    <w:rsid w:val="008A4D88"/>
    <w:rsid w:val="008A506E"/>
    <w:rsid w:val="008A5256"/>
    <w:rsid w:val="008A735E"/>
    <w:rsid w:val="008B0E3E"/>
    <w:rsid w:val="008B17EE"/>
    <w:rsid w:val="008B1ACE"/>
    <w:rsid w:val="008B34F2"/>
    <w:rsid w:val="008B3793"/>
    <w:rsid w:val="008B39BF"/>
    <w:rsid w:val="008B4D70"/>
    <w:rsid w:val="008B5835"/>
    <w:rsid w:val="008B6D57"/>
    <w:rsid w:val="008B7B9B"/>
    <w:rsid w:val="008C0438"/>
    <w:rsid w:val="008C09F3"/>
    <w:rsid w:val="008C2100"/>
    <w:rsid w:val="008C2E4D"/>
    <w:rsid w:val="008C30F4"/>
    <w:rsid w:val="008C4BEE"/>
    <w:rsid w:val="008C5037"/>
    <w:rsid w:val="008C7535"/>
    <w:rsid w:val="008C7F85"/>
    <w:rsid w:val="008D2C22"/>
    <w:rsid w:val="008D2E9C"/>
    <w:rsid w:val="008D5309"/>
    <w:rsid w:val="008D609C"/>
    <w:rsid w:val="008D6CDE"/>
    <w:rsid w:val="008D76B5"/>
    <w:rsid w:val="008E0285"/>
    <w:rsid w:val="008E322E"/>
    <w:rsid w:val="008E6235"/>
    <w:rsid w:val="008E68BA"/>
    <w:rsid w:val="008E72B4"/>
    <w:rsid w:val="008F2081"/>
    <w:rsid w:val="008F7FF9"/>
    <w:rsid w:val="00900AEF"/>
    <w:rsid w:val="00902B2B"/>
    <w:rsid w:val="00903192"/>
    <w:rsid w:val="00903F93"/>
    <w:rsid w:val="009058A8"/>
    <w:rsid w:val="00906623"/>
    <w:rsid w:val="00906923"/>
    <w:rsid w:val="00907A51"/>
    <w:rsid w:val="00907F52"/>
    <w:rsid w:val="0091097E"/>
    <w:rsid w:val="00911782"/>
    <w:rsid w:val="00912A6C"/>
    <w:rsid w:val="00913334"/>
    <w:rsid w:val="00914937"/>
    <w:rsid w:val="0091628A"/>
    <w:rsid w:val="009171BC"/>
    <w:rsid w:val="009202E1"/>
    <w:rsid w:val="0092083F"/>
    <w:rsid w:val="009227DD"/>
    <w:rsid w:val="00923F55"/>
    <w:rsid w:val="0092482D"/>
    <w:rsid w:val="00925318"/>
    <w:rsid w:val="00925EA4"/>
    <w:rsid w:val="009301F6"/>
    <w:rsid w:val="00931412"/>
    <w:rsid w:val="00931608"/>
    <w:rsid w:val="009319E8"/>
    <w:rsid w:val="00933E4D"/>
    <w:rsid w:val="00934483"/>
    <w:rsid w:val="00937764"/>
    <w:rsid w:val="009379C2"/>
    <w:rsid w:val="00940B77"/>
    <w:rsid w:val="00940D2A"/>
    <w:rsid w:val="00941295"/>
    <w:rsid w:val="00941CE0"/>
    <w:rsid w:val="009429FB"/>
    <w:rsid w:val="00942FEF"/>
    <w:rsid w:val="00943655"/>
    <w:rsid w:val="00943F7A"/>
    <w:rsid w:val="009470CC"/>
    <w:rsid w:val="00947A35"/>
    <w:rsid w:val="00950A31"/>
    <w:rsid w:val="00950AB9"/>
    <w:rsid w:val="00951F14"/>
    <w:rsid w:val="00953F61"/>
    <w:rsid w:val="009540D2"/>
    <w:rsid w:val="00955731"/>
    <w:rsid w:val="009569E8"/>
    <w:rsid w:val="009574FE"/>
    <w:rsid w:val="00963BC9"/>
    <w:rsid w:val="009642C5"/>
    <w:rsid w:val="00964E90"/>
    <w:rsid w:val="00965B42"/>
    <w:rsid w:val="00967337"/>
    <w:rsid w:val="00967407"/>
    <w:rsid w:val="00967511"/>
    <w:rsid w:val="0096779F"/>
    <w:rsid w:val="00970D02"/>
    <w:rsid w:val="00971AAA"/>
    <w:rsid w:val="0097211B"/>
    <w:rsid w:val="00972BB4"/>
    <w:rsid w:val="009733A9"/>
    <w:rsid w:val="009746E6"/>
    <w:rsid w:val="009761C5"/>
    <w:rsid w:val="0097664E"/>
    <w:rsid w:val="00977DD6"/>
    <w:rsid w:val="00980F37"/>
    <w:rsid w:val="00982BE1"/>
    <w:rsid w:val="00983660"/>
    <w:rsid w:val="00984F4D"/>
    <w:rsid w:val="0098636D"/>
    <w:rsid w:val="009863BD"/>
    <w:rsid w:val="00986B3A"/>
    <w:rsid w:val="00986D57"/>
    <w:rsid w:val="0098700B"/>
    <w:rsid w:val="00987F76"/>
    <w:rsid w:val="0099118D"/>
    <w:rsid w:val="00991782"/>
    <w:rsid w:val="00993624"/>
    <w:rsid w:val="009948EF"/>
    <w:rsid w:val="009951C6"/>
    <w:rsid w:val="0099614E"/>
    <w:rsid w:val="00997EF2"/>
    <w:rsid w:val="009A00CC"/>
    <w:rsid w:val="009A0D55"/>
    <w:rsid w:val="009A2185"/>
    <w:rsid w:val="009A65E8"/>
    <w:rsid w:val="009A6947"/>
    <w:rsid w:val="009A6B73"/>
    <w:rsid w:val="009A72CE"/>
    <w:rsid w:val="009A7644"/>
    <w:rsid w:val="009B014A"/>
    <w:rsid w:val="009B18CD"/>
    <w:rsid w:val="009B2AEB"/>
    <w:rsid w:val="009B2E12"/>
    <w:rsid w:val="009B40B0"/>
    <w:rsid w:val="009B499C"/>
    <w:rsid w:val="009B51FE"/>
    <w:rsid w:val="009B5AEE"/>
    <w:rsid w:val="009B7234"/>
    <w:rsid w:val="009B7760"/>
    <w:rsid w:val="009C1BE8"/>
    <w:rsid w:val="009C3747"/>
    <w:rsid w:val="009C3DB8"/>
    <w:rsid w:val="009C4C4B"/>
    <w:rsid w:val="009C4F82"/>
    <w:rsid w:val="009C6EF4"/>
    <w:rsid w:val="009C730E"/>
    <w:rsid w:val="009D0212"/>
    <w:rsid w:val="009D0D2A"/>
    <w:rsid w:val="009D1881"/>
    <w:rsid w:val="009D19D5"/>
    <w:rsid w:val="009D2C7C"/>
    <w:rsid w:val="009D2E61"/>
    <w:rsid w:val="009D586E"/>
    <w:rsid w:val="009D68BA"/>
    <w:rsid w:val="009D744F"/>
    <w:rsid w:val="009D7B26"/>
    <w:rsid w:val="009E0834"/>
    <w:rsid w:val="009E1B18"/>
    <w:rsid w:val="009E1CA6"/>
    <w:rsid w:val="009E1F10"/>
    <w:rsid w:val="009E2157"/>
    <w:rsid w:val="009E2C46"/>
    <w:rsid w:val="009E303E"/>
    <w:rsid w:val="009E58E3"/>
    <w:rsid w:val="009E6631"/>
    <w:rsid w:val="009E6D66"/>
    <w:rsid w:val="009E7B91"/>
    <w:rsid w:val="009F2898"/>
    <w:rsid w:val="009F3595"/>
    <w:rsid w:val="009F48E9"/>
    <w:rsid w:val="009F4AF8"/>
    <w:rsid w:val="009F51BC"/>
    <w:rsid w:val="009F5451"/>
    <w:rsid w:val="009F5D6B"/>
    <w:rsid w:val="009F675F"/>
    <w:rsid w:val="009F72A5"/>
    <w:rsid w:val="00A002BA"/>
    <w:rsid w:val="00A00541"/>
    <w:rsid w:val="00A01367"/>
    <w:rsid w:val="00A01EBD"/>
    <w:rsid w:val="00A02096"/>
    <w:rsid w:val="00A0237C"/>
    <w:rsid w:val="00A02EF3"/>
    <w:rsid w:val="00A03BF9"/>
    <w:rsid w:val="00A03D44"/>
    <w:rsid w:val="00A0652A"/>
    <w:rsid w:val="00A06748"/>
    <w:rsid w:val="00A07CC4"/>
    <w:rsid w:val="00A07EFA"/>
    <w:rsid w:val="00A07FFB"/>
    <w:rsid w:val="00A103A7"/>
    <w:rsid w:val="00A109B1"/>
    <w:rsid w:val="00A12301"/>
    <w:rsid w:val="00A13D67"/>
    <w:rsid w:val="00A142D6"/>
    <w:rsid w:val="00A154D9"/>
    <w:rsid w:val="00A20093"/>
    <w:rsid w:val="00A207D3"/>
    <w:rsid w:val="00A20DAD"/>
    <w:rsid w:val="00A22743"/>
    <w:rsid w:val="00A22BAD"/>
    <w:rsid w:val="00A23DB2"/>
    <w:rsid w:val="00A24A27"/>
    <w:rsid w:val="00A25571"/>
    <w:rsid w:val="00A25833"/>
    <w:rsid w:val="00A27105"/>
    <w:rsid w:val="00A30296"/>
    <w:rsid w:val="00A30C9D"/>
    <w:rsid w:val="00A32195"/>
    <w:rsid w:val="00A330F8"/>
    <w:rsid w:val="00A3398E"/>
    <w:rsid w:val="00A35C4A"/>
    <w:rsid w:val="00A37BAA"/>
    <w:rsid w:val="00A40B3C"/>
    <w:rsid w:val="00A42333"/>
    <w:rsid w:val="00A43ECB"/>
    <w:rsid w:val="00A47302"/>
    <w:rsid w:val="00A47728"/>
    <w:rsid w:val="00A51A89"/>
    <w:rsid w:val="00A5245A"/>
    <w:rsid w:val="00A52FFE"/>
    <w:rsid w:val="00A531D2"/>
    <w:rsid w:val="00A53288"/>
    <w:rsid w:val="00A539FD"/>
    <w:rsid w:val="00A54542"/>
    <w:rsid w:val="00A548B8"/>
    <w:rsid w:val="00A5523D"/>
    <w:rsid w:val="00A55F0C"/>
    <w:rsid w:val="00A5728D"/>
    <w:rsid w:val="00A57961"/>
    <w:rsid w:val="00A60EC3"/>
    <w:rsid w:val="00A61F42"/>
    <w:rsid w:val="00A621E5"/>
    <w:rsid w:val="00A65E23"/>
    <w:rsid w:val="00A66136"/>
    <w:rsid w:val="00A66728"/>
    <w:rsid w:val="00A67072"/>
    <w:rsid w:val="00A673A0"/>
    <w:rsid w:val="00A6744F"/>
    <w:rsid w:val="00A70A70"/>
    <w:rsid w:val="00A73D37"/>
    <w:rsid w:val="00A73FA6"/>
    <w:rsid w:val="00A7532F"/>
    <w:rsid w:val="00A75ACB"/>
    <w:rsid w:val="00A76E5D"/>
    <w:rsid w:val="00A775C3"/>
    <w:rsid w:val="00A81AF3"/>
    <w:rsid w:val="00A81F4B"/>
    <w:rsid w:val="00A82F82"/>
    <w:rsid w:val="00A83E06"/>
    <w:rsid w:val="00A85E87"/>
    <w:rsid w:val="00A86CB6"/>
    <w:rsid w:val="00A87702"/>
    <w:rsid w:val="00A91900"/>
    <w:rsid w:val="00A92AB8"/>
    <w:rsid w:val="00A93371"/>
    <w:rsid w:val="00A93FAC"/>
    <w:rsid w:val="00A94B05"/>
    <w:rsid w:val="00A965B7"/>
    <w:rsid w:val="00A977D3"/>
    <w:rsid w:val="00A97E4A"/>
    <w:rsid w:val="00AA0054"/>
    <w:rsid w:val="00AA0A62"/>
    <w:rsid w:val="00AA16B2"/>
    <w:rsid w:val="00AA1C68"/>
    <w:rsid w:val="00AA2952"/>
    <w:rsid w:val="00AA31C3"/>
    <w:rsid w:val="00AA32BB"/>
    <w:rsid w:val="00AA35BF"/>
    <w:rsid w:val="00AA3B07"/>
    <w:rsid w:val="00AA4820"/>
    <w:rsid w:val="00AA5866"/>
    <w:rsid w:val="00AA5CD8"/>
    <w:rsid w:val="00AA66AA"/>
    <w:rsid w:val="00AA695C"/>
    <w:rsid w:val="00AA76F9"/>
    <w:rsid w:val="00AB0B93"/>
    <w:rsid w:val="00AB24E5"/>
    <w:rsid w:val="00AB3B4E"/>
    <w:rsid w:val="00AB3DED"/>
    <w:rsid w:val="00AB4692"/>
    <w:rsid w:val="00AB4E49"/>
    <w:rsid w:val="00AC0FE4"/>
    <w:rsid w:val="00AC248F"/>
    <w:rsid w:val="00AC2494"/>
    <w:rsid w:val="00AC263C"/>
    <w:rsid w:val="00AC2F29"/>
    <w:rsid w:val="00AC33AE"/>
    <w:rsid w:val="00AC3B01"/>
    <w:rsid w:val="00AC3F87"/>
    <w:rsid w:val="00AC40C5"/>
    <w:rsid w:val="00AC4746"/>
    <w:rsid w:val="00AC6CE9"/>
    <w:rsid w:val="00AC7F0E"/>
    <w:rsid w:val="00AD0444"/>
    <w:rsid w:val="00AD0914"/>
    <w:rsid w:val="00AD1C1B"/>
    <w:rsid w:val="00AD1EE1"/>
    <w:rsid w:val="00AD265B"/>
    <w:rsid w:val="00AD3733"/>
    <w:rsid w:val="00AD442D"/>
    <w:rsid w:val="00AD4721"/>
    <w:rsid w:val="00AD482A"/>
    <w:rsid w:val="00AD48F7"/>
    <w:rsid w:val="00AD5DAF"/>
    <w:rsid w:val="00AD6D29"/>
    <w:rsid w:val="00AD7A12"/>
    <w:rsid w:val="00AD7D83"/>
    <w:rsid w:val="00AE38D9"/>
    <w:rsid w:val="00AE5AB6"/>
    <w:rsid w:val="00AE6172"/>
    <w:rsid w:val="00AE7C82"/>
    <w:rsid w:val="00AF0F8C"/>
    <w:rsid w:val="00AF12A5"/>
    <w:rsid w:val="00AF18DD"/>
    <w:rsid w:val="00AF2E9B"/>
    <w:rsid w:val="00AF5282"/>
    <w:rsid w:val="00AF63C5"/>
    <w:rsid w:val="00AF79D0"/>
    <w:rsid w:val="00B0131B"/>
    <w:rsid w:val="00B019CA"/>
    <w:rsid w:val="00B0343B"/>
    <w:rsid w:val="00B039AF"/>
    <w:rsid w:val="00B03E5E"/>
    <w:rsid w:val="00B03F48"/>
    <w:rsid w:val="00B04A7C"/>
    <w:rsid w:val="00B0531F"/>
    <w:rsid w:val="00B0626D"/>
    <w:rsid w:val="00B062AB"/>
    <w:rsid w:val="00B10FF9"/>
    <w:rsid w:val="00B12112"/>
    <w:rsid w:val="00B121F3"/>
    <w:rsid w:val="00B122B9"/>
    <w:rsid w:val="00B12767"/>
    <w:rsid w:val="00B1346D"/>
    <w:rsid w:val="00B13BE1"/>
    <w:rsid w:val="00B13EB0"/>
    <w:rsid w:val="00B201C9"/>
    <w:rsid w:val="00B2047C"/>
    <w:rsid w:val="00B2249B"/>
    <w:rsid w:val="00B22966"/>
    <w:rsid w:val="00B22BAC"/>
    <w:rsid w:val="00B23A0F"/>
    <w:rsid w:val="00B23E35"/>
    <w:rsid w:val="00B27534"/>
    <w:rsid w:val="00B27D27"/>
    <w:rsid w:val="00B3026B"/>
    <w:rsid w:val="00B3254B"/>
    <w:rsid w:val="00B32B98"/>
    <w:rsid w:val="00B32C83"/>
    <w:rsid w:val="00B3672F"/>
    <w:rsid w:val="00B37A3E"/>
    <w:rsid w:val="00B40687"/>
    <w:rsid w:val="00B40D7A"/>
    <w:rsid w:val="00B4225D"/>
    <w:rsid w:val="00B4239A"/>
    <w:rsid w:val="00B42CB0"/>
    <w:rsid w:val="00B434B0"/>
    <w:rsid w:val="00B44B55"/>
    <w:rsid w:val="00B476CD"/>
    <w:rsid w:val="00B51FE4"/>
    <w:rsid w:val="00B52D8B"/>
    <w:rsid w:val="00B53096"/>
    <w:rsid w:val="00B546C4"/>
    <w:rsid w:val="00B553A7"/>
    <w:rsid w:val="00B55F9B"/>
    <w:rsid w:val="00B56EBF"/>
    <w:rsid w:val="00B579D7"/>
    <w:rsid w:val="00B602CD"/>
    <w:rsid w:val="00B60EC4"/>
    <w:rsid w:val="00B617D6"/>
    <w:rsid w:val="00B62F16"/>
    <w:rsid w:val="00B634D2"/>
    <w:rsid w:val="00B6476C"/>
    <w:rsid w:val="00B66DA1"/>
    <w:rsid w:val="00B6735C"/>
    <w:rsid w:val="00B72ACC"/>
    <w:rsid w:val="00B736C2"/>
    <w:rsid w:val="00B74DA0"/>
    <w:rsid w:val="00B75A84"/>
    <w:rsid w:val="00B77186"/>
    <w:rsid w:val="00B81DEF"/>
    <w:rsid w:val="00B8235F"/>
    <w:rsid w:val="00B82F1B"/>
    <w:rsid w:val="00B83916"/>
    <w:rsid w:val="00B83DFF"/>
    <w:rsid w:val="00B8503A"/>
    <w:rsid w:val="00B90B77"/>
    <w:rsid w:val="00B90C54"/>
    <w:rsid w:val="00B90E9B"/>
    <w:rsid w:val="00B919A9"/>
    <w:rsid w:val="00B94FB4"/>
    <w:rsid w:val="00B9558A"/>
    <w:rsid w:val="00B95E78"/>
    <w:rsid w:val="00B9624E"/>
    <w:rsid w:val="00B96C7D"/>
    <w:rsid w:val="00BA16FE"/>
    <w:rsid w:val="00BA1BDD"/>
    <w:rsid w:val="00BA33D5"/>
    <w:rsid w:val="00BA4830"/>
    <w:rsid w:val="00BA528E"/>
    <w:rsid w:val="00BA5834"/>
    <w:rsid w:val="00BA662C"/>
    <w:rsid w:val="00BA67CE"/>
    <w:rsid w:val="00BA6A02"/>
    <w:rsid w:val="00BA71FE"/>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A67"/>
    <w:rsid w:val="00BC5C02"/>
    <w:rsid w:val="00BC6257"/>
    <w:rsid w:val="00BC7C8F"/>
    <w:rsid w:val="00BD0135"/>
    <w:rsid w:val="00BD0B27"/>
    <w:rsid w:val="00BD38BD"/>
    <w:rsid w:val="00BD6A90"/>
    <w:rsid w:val="00BD7AF8"/>
    <w:rsid w:val="00BD7EB2"/>
    <w:rsid w:val="00BE05AF"/>
    <w:rsid w:val="00BE174A"/>
    <w:rsid w:val="00BE194F"/>
    <w:rsid w:val="00BE1DA9"/>
    <w:rsid w:val="00BE3B30"/>
    <w:rsid w:val="00BE5A13"/>
    <w:rsid w:val="00BE6A13"/>
    <w:rsid w:val="00BE7E41"/>
    <w:rsid w:val="00BF046A"/>
    <w:rsid w:val="00BF17B9"/>
    <w:rsid w:val="00BF1B54"/>
    <w:rsid w:val="00BF1C93"/>
    <w:rsid w:val="00BF2CEA"/>
    <w:rsid w:val="00BF6169"/>
    <w:rsid w:val="00BF64F4"/>
    <w:rsid w:val="00BF6A22"/>
    <w:rsid w:val="00BF6D0B"/>
    <w:rsid w:val="00BF73B0"/>
    <w:rsid w:val="00C002D7"/>
    <w:rsid w:val="00C010B6"/>
    <w:rsid w:val="00C01CD5"/>
    <w:rsid w:val="00C02734"/>
    <w:rsid w:val="00C03A93"/>
    <w:rsid w:val="00C05792"/>
    <w:rsid w:val="00C05A99"/>
    <w:rsid w:val="00C060BC"/>
    <w:rsid w:val="00C066BC"/>
    <w:rsid w:val="00C06F68"/>
    <w:rsid w:val="00C07C21"/>
    <w:rsid w:val="00C07E78"/>
    <w:rsid w:val="00C109AC"/>
    <w:rsid w:val="00C11E5E"/>
    <w:rsid w:val="00C12345"/>
    <w:rsid w:val="00C12837"/>
    <w:rsid w:val="00C14F84"/>
    <w:rsid w:val="00C15263"/>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27596"/>
    <w:rsid w:val="00C301BD"/>
    <w:rsid w:val="00C30E1C"/>
    <w:rsid w:val="00C315D5"/>
    <w:rsid w:val="00C31C74"/>
    <w:rsid w:val="00C32AEB"/>
    <w:rsid w:val="00C32D87"/>
    <w:rsid w:val="00C330D6"/>
    <w:rsid w:val="00C36C3C"/>
    <w:rsid w:val="00C36EDB"/>
    <w:rsid w:val="00C40614"/>
    <w:rsid w:val="00C41742"/>
    <w:rsid w:val="00C41B58"/>
    <w:rsid w:val="00C430C5"/>
    <w:rsid w:val="00C445BE"/>
    <w:rsid w:val="00C44E38"/>
    <w:rsid w:val="00C460DE"/>
    <w:rsid w:val="00C46510"/>
    <w:rsid w:val="00C46871"/>
    <w:rsid w:val="00C50344"/>
    <w:rsid w:val="00C52321"/>
    <w:rsid w:val="00C5274C"/>
    <w:rsid w:val="00C5363D"/>
    <w:rsid w:val="00C54293"/>
    <w:rsid w:val="00C57360"/>
    <w:rsid w:val="00C575E9"/>
    <w:rsid w:val="00C57AA7"/>
    <w:rsid w:val="00C57E7D"/>
    <w:rsid w:val="00C602AF"/>
    <w:rsid w:val="00C603AA"/>
    <w:rsid w:val="00C63397"/>
    <w:rsid w:val="00C67061"/>
    <w:rsid w:val="00C672C6"/>
    <w:rsid w:val="00C71844"/>
    <w:rsid w:val="00C72048"/>
    <w:rsid w:val="00C72410"/>
    <w:rsid w:val="00C72E0B"/>
    <w:rsid w:val="00C7376F"/>
    <w:rsid w:val="00C74EBC"/>
    <w:rsid w:val="00C75C41"/>
    <w:rsid w:val="00C803FB"/>
    <w:rsid w:val="00C82BCB"/>
    <w:rsid w:val="00C82FB3"/>
    <w:rsid w:val="00C84105"/>
    <w:rsid w:val="00C84622"/>
    <w:rsid w:val="00C84841"/>
    <w:rsid w:val="00C85E9D"/>
    <w:rsid w:val="00C87587"/>
    <w:rsid w:val="00C9043E"/>
    <w:rsid w:val="00C91381"/>
    <w:rsid w:val="00C919E6"/>
    <w:rsid w:val="00C91D8E"/>
    <w:rsid w:val="00C92BC4"/>
    <w:rsid w:val="00C95961"/>
    <w:rsid w:val="00C964EE"/>
    <w:rsid w:val="00CA29F8"/>
    <w:rsid w:val="00CA332F"/>
    <w:rsid w:val="00CA3C1C"/>
    <w:rsid w:val="00CA563B"/>
    <w:rsid w:val="00CA5672"/>
    <w:rsid w:val="00CA5B38"/>
    <w:rsid w:val="00CA61F6"/>
    <w:rsid w:val="00CA64E4"/>
    <w:rsid w:val="00CB00A4"/>
    <w:rsid w:val="00CB043F"/>
    <w:rsid w:val="00CB12B5"/>
    <w:rsid w:val="00CB32ED"/>
    <w:rsid w:val="00CB472C"/>
    <w:rsid w:val="00CB76A4"/>
    <w:rsid w:val="00CC0FB5"/>
    <w:rsid w:val="00CC5335"/>
    <w:rsid w:val="00CC7F17"/>
    <w:rsid w:val="00CD11E9"/>
    <w:rsid w:val="00CD1F3E"/>
    <w:rsid w:val="00CD4100"/>
    <w:rsid w:val="00CD510E"/>
    <w:rsid w:val="00CD5637"/>
    <w:rsid w:val="00CD5FCA"/>
    <w:rsid w:val="00CD6A02"/>
    <w:rsid w:val="00CD7055"/>
    <w:rsid w:val="00CD7875"/>
    <w:rsid w:val="00CE31C9"/>
    <w:rsid w:val="00CE4471"/>
    <w:rsid w:val="00CE48DE"/>
    <w:rsid w:val="00CE4D13"/>
    <w:rsid w:val="00CE5DF7"/>
    <w:rsid w:val="00CE7CCC"/>
    <w:rsid w:val="00CF0A83"/>
    <w:rsid w:val="00CF0DE9"/>
    <w:rsid w:val="00CF12BE"/>
    <w:rsid w:val="00CF1D76"/>
    <w:rsid w:val="00CF29BC"/>
    <w:rsid w:val="00CF2BE3"/>
    <w:rsid w:val="00CF3112"/>
    <w:rsid w:val="00CF5DF1"/>
    <w:rsid w:val="00CF60E2"/>
    <w:rsid w:val="00CF6AC6"/>
    <w:rsid w:val="00D002F3"/>
    <w:rsid w:val="00D00B2D"/>
    <w:rsid w:val="00D00D21"/>
    <w:rsid w:val="00D00FAF"/>
    <w:rsid w:val="00D0104C"/>
    <w:rsid w:val="00D01EA7"/>
    <w:rsid w:val="00D02D23"/>
    <w:rsid w:val="00D03357"/>
    <w:rsid w:val="00D03557"/>
    <w:rsid w:val="00D063A8"/>
    <w:rsid w:val="00D064FF"/>
    <w:rsid w:val="00D065EA"/>
    <w:rsid w:val="00D069B3"/>
    <w:rsid w:val="00D07622"/>
    <w:rsid w:val="00D07E88"/>
    <w:rsid w:val="00D100E0"/>
    <w:rsid w:val="00D11BC7"/>
    <w:rsid w:val="00D12A88"/>
    <w:rsid w:val="00D13439"/>
    <w:rsid w:val="00D14B03"/>
    <w:rsid w:val="00D157DD"/>
    <w:rsid w:val="00D172A7"/>
    <w:rsid w:val="00D173F3"/>
    <w:rsid w:val="00D17D92"/>
    <w:rsid w:val="00D216A1"/>
    <w:rsid w:val="00D2174E"/>
    <w:rsid w:val="00D22B29"/>
    <w:rsid w:val="00D23189"/>
    <w:rsid w:val="00D23220"/>
    <w:rsid w:val="00D256C4"/>
    <w:rsid w:val="00D26DAA"/>
    <w:rsid w:val="00D26F70"/>
    <w:rsid w:val="00D27659"/>
    <w:rsid w:val="00D277C9"/>
    <w:rsid w:val="00D31358"/>
    <w:rsid w:val="00D31DC4"/>
    <w:rsid w:val="00D32D89"/>
    <w:rsid w:val="00D34627"/>
    <w:rsid w:val="00D3574A"/>
    <w:rsid w:val="00D36AE0"/>
    <w:rsid w:val="00D372D9"/>
    <w:rsid w:val="00D40258"/>
    <w:rsid w:val="00D409D6"/>
    <w:rsid w:val="00D40CEF"/>
    <w:rsid w:val="00D41398"/>
    <w:rsid w:val="00D41603"/>
    <w:rsid w:val="00D416D7"/>
    <w:rsid w:val="00D43650"/>
    <w:rsid w:val="00D43BAC"/>
    <w:rsid w:val="00D44FDB"/>
    <w:rsid w:val="00D46064"/>
    <w:rsid w:val="00D507E6"/>
    <w:rsid w:val="00D546F0"/>
    <w:rsid w:val="00D54DA0"/>
    <w:rsid w:val="00D5597A"/>
    <w:rsid w:val="00D55A0F"/>
    <w:rsid w:val="00D56881"/>
    <w:rsid w:val="00D56A0D"/>
    <w:rsid w:val="00D56ABF"/>
    <w:rsid w:val="00D570F3"/>
    <w:rsid w:val="00D57460"/>
    <w:rsid w:val="00D576E4"/>
    <w:rsid w:val="00D57B1C"/>
    <w:rsid w:val="00D60062"/>
    <w:rsid w:val="00D61762"/>
    <w:rsid w:val="00D63AF2"/>
    <w:rsid w:val="00D65514"/>
    <w:rsid w:val="00D65689"/>
    <w:rsid w:val="00D65C31"/>
    <w:rsid w:val="00D661A8"/>
    <w:rsid w:val="00D66D85"/>
    <w:rsid w:val="00D67D46"/>
    <w:rsid w:val="00D705F1"/>
    <w:rsid w:val="00D7074F"/>
    <w:rsid w:val="00D711C3"/>
    <w:rsid w:val="00D72DB1"/>
    <w:rsid w:val="00D7434C"/>
    <w:rsid w:val="00D747A4"/>
    <w:rsid w:val="00D754BE"/>
    <w:rsid w:val="00D7687D"/>
    <w:rsid w:val="00D76A65"/>
    <w:rsid w:val="00D831FC"/>
    <w:rsid w:val="00D84170"/>
    <w:rsid w:val="00D844B8"/>
    <w:rsid w:val="00D844BA"/>
    <w:rsid w:val="00D84AC2"/>
    <w:rsid w:val="00D84ACF"/>
    <w:rsid w:val="00D8581C"/>
    <w:rsid w:val="00D8584C"/>
    <w:rsid w:val="00D85B3A"/>
    <w:rsid w:val="00D87A93"/>
    <w:rsid w:val="00D87F8D"/>
    <w:rsid w:val="00D90059"/>
    <w:rsid w:val="00D9006B"/>
    <w:rsid w:val="00D90198"/>
    <w:rsid w:val="00D90A89"/>
    <w:rsid w:val="00D916B4"/>
    <w:rsid w:val="00D919AA"/>
    <w:rsid w:val="00D91CEE"/>
    <w:rsid w:val="00D924C0"/>
    <w:rsid w:val="00D93007"/>
    <w:rsid w:val="00D9304A"/>
    <w:rsid w:val="00D9376B"/>
    <w:rsid w:val="00D94261"/>
    <w:rsid w:val="00D94299"/>
    <w:rsid w:val="00D94588"/>
    <w:rsid w:val="00DA23CF"/>
    <w:rsid w:val="00DA37A8"/>
    <w:rsid w:val="00DA3CE9"/>
    <w:rsid w:val="00DA58B2"/>
    <w:rsid w:val="00DA58E1"/>
    <w:rsid w:val="00DA649B"/>
    <w:rsid w:val="00DA7B74"/>
    <w:rsid w:val="00DB2748"/>
    <w:rsid w:val="00DB53C2"/>
    <w:rsid w:val="00DB7765"/>
    <w:rsid w:val="00DC1FBE"/>
    <w:rsid w:val="00DC2761"/>
    <w:rsid w:val="00DC2C3A"/>
    <w:rsid w:val="00DC300C"/>
    <w:rsid w:val="00DC33B4"/>
    <w:rsid w:val="00DC3732"/>
    <w:rsid w:val="00DC5960"/>
    <w:rsid w:val="00DC6966"/>
    <w:rsid w:val="00DC6DD9"/>
    <w:rsid w:val="00DC7A65"/>
    <w:rsid w:val="00DC7C6B"/>
    <w:rsid w:val="00DD0015"/>
    <w:rsid w:val="00DD08AA"/>
    <w:rsid w:val="00DD0CF7"/>
    <w:rsid w:val="00DD108B"/>
    <w:rsid w:val="00DD12E4"/>
    <w:rsid w:val="00DD2D28"/>
    <w:rsid w:val="00DD370A"/>
    <w:rsid w:val="00DD3ABB"/>
    <w:rsid w:val="00DD50B1"/>
    <w:rsid w:val="00DD5B11"/>
    <w:rsid w:val="00DD6AE2"/>
    <w:rsid w:val="00DD7BE0"/>
    <w:rsid w:val="00DD7EA6"/>
    <w:rsid w:val="00DE26CF"/>
    <w:rsid w:val="00DE2AF4"/>
    <w:rsid w:val="00DE2D12"/>
    <w:rsid w:val="00DE3E92"/>
    <w:rsid w:val="00DE428D"/>
    <w:rsid w:val="00DE48C8"/>
    <w:rsid w:val="00DE584A"/>
    <w:rsid w:val="00DE58FA"/>
    <w:rsid w:val="00DE6573"/>
    <w:rsid w:val="00DE6816"/>
    <w:rsid w:val="00DF0619"/>
    <w:rsid w:val="00DF0AB9"/>
    <w:rsid w:val="00DF493C"/>
    <w:rsid w:val="00DF588F"/>
    <w:rsid w:val="00DF6479"/>
    <w:rsid w:val="00DF7819"/>
    <w:rsid w:val="00E00406"/>
    <w:rsid w:val="00E00FE7"/>
    <w:rsid w:val="00E01D44"/>
    <w:rsid w:val="00E01F77"/>
    <w:rsid w:val="00E02ED6"/>
    <w:rsid w:val="00E03200"/>
    <w:rsid w:val="00E03537"/>
    <w:rsid w:val="00E04160"/>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4EDC"/>
    <w:rsid w:val="00E165B0"/>
    <w:rsid w:val="00E17315"/>
    <w:rsid w:val="00E17752"/>
    <w:rsid w:val="00E219D5"/>
    <w:rsid w:val="00E2309E"/>
    <w:rsid w:val="00E2543E"/>
    <w:rsid w:val="00E260FB"/>
    <w:rsid w:val="00E263D0"/>
    <w:rsid w:val="00E3083B"/>
    <w:rsid w:val="00E30FD8"/>
    <w:rsid w:val="00E31ED1"/>
    <w:rsid w:val="00E31F8F"/>
    <w:rsid w:val="00E32B18"/>
    <w:rsid w:val="00E330A8"/>
    <w:rsid w:val="00E33631"/>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356"/>
    <w:rsid w:val="00E66978"/>
    <w:rsid w:val="00E66A56"/>
    <w:rsid w:val="00E670C2"/>
    <w:rsid w:val="00E70255"/>
    <w:rsid w:val="00E70BB0"/>
    <w:rsid w:val="00E71A78"/>
    <w:rsid w:val="00E74316"/>
    <w:rsid w:val="00E7444B"/>
    <w:rsid w:val="00E7453E"/>
    <w:rsid w:val="00E75636"/>
    <w:rsid w:val="00E75EA5"/>
    <w:rsid w:val="00E8074C"/>
    <w:rsid w:val="00E8157D"/>
    <w:rsid w:val="00E825B6"/>
    <w:rsid w:val="00E84541"/>
    <w:rsid w:val="00E8559C"/>
    <w:rsid w:val="00E857B6"/>
    <w:rsid w:val="00E859C5"/>
    <w:rsid w:val="00E85A93"/>
    <w:rsid w:val="00E9111D"/>
    <w:rsid w:val="00E91CFC"/>
    <w:rsid w:val="00E933ED"/>
    <w:rsid w:val="00E93620"/>
    <w:rsid w:val="00E937DC"/>
    <w:rsid w:val="00E9588F"/>
    <w:rsid w:val="00E95C32"/>
    <w:rsid w:val="00E97254"/>
    <w:rsid w:val="00E9743A"/>
    <w:rsid w:val="00E974D5"/>
    <w:rsid w:val="00E976B1"/>
    <w:rsid w:val="00E97889"/>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C077F"/>
    <w:rsid w:val="00EC16D6"/>
    <w:rsid w:val="00EC2199"/>
    <w:rsid w:val="00EC2807"/>
    <w:rsid w:val="00EC2C02"/>
    <w:rsid w:val="00EC30A1"/>
    <w:rsid w:val="00EC38B4"/>
    <w:rsid w:val="00EC3C72"/>
    <w:rsid w:val="00EC47F3"/>
    <w:rsid w:val="00EC4A0D"/>
    <w:rsid w:val="00EC4EA2"/>
    <w:rsid w:val="00EC5E4E"/>
    <w:rsid w:val="00EC7F1D"/>
    <w:rsid w:val="00ED1505"/>
    <w:rsid w:val="00ED23AD"/>
    <w:rsid w:val="00ED330C"/>
    <w:rsid w:val="00ED5A32"/>
    <w:rsid w:val="00ED6254"/>
    <w:rsid w:val="00ED68EE"/>
    <w:rsid w:val="00ED6C19"/>
    <w:rsid w:val="00ED6CF5"/>
    <w:rsid w:val="00ED7023"/>
    <w:rsid w:val="00EE2196"/>
    <w:rsid w:val="00EE2404"/>
    <w:rsid w:val="00EE2DF2"/>
    <w:rsid w:val="00EE51F2"/>
    <w:rsid w:val="00EE7077"/>
    <w:rsid w:val="00EE73CE"/>
    <w:rsid w:val="00EE7C55"/>
    <w:rsid w:val="00EF0B3B"/>
    <w:rsid w:val="00EF176A"/>
    <w:rsid w:val="00EF2632"/>
    <w:rsid w:val="00EF6554"/>
    <w:rsid w:val="00EF67DA"/>
    <w:rsid w:val="00F03FF8"/>
    <w:rsid w:val="00F04521"/>
    <w:rsid w:val="00F04810"/>
    <w:rsid w:val="00F04A3F"/>
    <w:rsid w:val="00F064EA"/>
    <w:rsid w:val="00F06E9C"/>
    <w:rsid w:val="00F073BE"/>
    <w:rsid w:val="00F1087F"/>
    <w:rsid w:val="00F11616"/>
    <w:rsid w:val="00F11A16"/>
    <w:rsid w:val="00F1237A"/>
    <w:rsid w:val="00F123B6"/>
    <w:rsid w:val="00F12554"/>
    <w:rsid w:val="00F15E32"/>
    <w:rsid w:val="00F20933"/>
    <w:rsid w:val="00F211EE"/>
    <w:rsid w:val="00F21A7A"/>
    <w:rsid w:val="00F22DAE"/>
    <w:rsid w:val="00F22E0F"/>
    <w:rsid w:val="00F239B6"/>
    <w:rsid w:val="00F2439C"/>
    <w:rsid w:val="00F27658"/>
    <w:rsid w:val="00F30A7E"/>
    <w:rsid w:val="00F320DF"/>
    <w:rsid w:val="00F339E9"/>
    <w:rsid w:val="00F33F84"/>
    <w:rsid w:val="00F3414D"/>
    <w:rsid w:val="00F34D8C"/>
    <w:rsid w:val="00F35791"/>
    <w:rsid w:val="00F36970"/>
    <w:rsid w:val="00F37818"/>
    <w:rsid w:val="00F4079D"/>
    <w:rsid w:val="00F41950"/>
    <w:rsid w:val="00F41C79"/>
    <w:rsid w:val="00F42053"/>
    <w:rsid w:val="00F43E0A"/>
    <w:rsid w:val="00F448F4"/>
    <w:rsid w:val="00F44F4C"/>
    <w:rsid w:val="00F45242"/>
    <w:rsid w:val="00F45FC0"/>
    <w:rsid w:val="00F46D70"/>
    <w:rsid w:val="00F47143"/>
    <w:rsid w:val="00F50371"/>
    <w:rsid w:val="00F5170C"/>
    <w:rsid w:val="00F51A3B"/>
    <w:rsid w:val="00F53A66"/>
    <w:rsid w:val="00F53ACE"/>
    <w:rsid w:val="00F54CD2"/>
    <w:rsid w:val="00F55CCB"/>
    <w:rsid w:val="00F56732"/>
    <w:rsid w:val="00F60D1E"/>
    <w:rsid w:val="00F60D3E"/>
    <w:rsid w:val="00F62169"/>
    <w:rsid w:val="00F6245B"/>
    <w:rsid w:val="00F64E13"/>
    <w:rsid w:val="00F65914"/>
    <w:rsid w:val="00F70B27"/>
    <w:rsid w:val="00F719DD"/>
    <w:rsid w:val="00F7283C"/>
    <w:rsid w:val="00F7304E"/>
    <w:rsid w:val="00F73117"/>
    <w:rsid w:val="00F73215"/>
    <w:rsid w:val="00F738F5"/>
    <w:rsid w:val="00F739A7"/>
    <w:rsid w:val="00F73C0D"/>
    <w:rsid w:val="00F73F7D"/>
    <w:rsid w:val="00F749B0"/>
    <w:rsid w:val="00F75204"/>
    <w:rsid w:val="00F7529E"/>
    <w:rsid w:val="00F75C29"/>
    <w:rsid w:val="00F77175"/>
    <w:rsid w:val="00F807D1"/>
    <w:rsid w:val="00F8338E"/>
    <w:rsid w:val="00F83AA3"/>
    <w:rsid w:val="00F84623"/>
    <w:rsid w:val="00F85AF1"/>
    <w:rsid w:val="00F87AD0"/>
    <w:rsid w:val="00F90BA4"/>
    <w:rsid w:val="00F9115F"/>
    <w:rsid w:val="00F936A3"/>
    <w:rsid w:val="00F9409E"/>
    <w:rsid w:val="00F959A4"/>
    <w:rsid w:val="00F959FD"/>
    <w:rsid w:val="00F95E42"/>
    <w:rsid w:val="00F96BA0"/>
    <w:rsid w:val="00F970AA"/>
    <w:rsid w:val="00F97B9A"/>
    <w:rsid w:val="00FA0954"/>
    <w:rsid w:val="00FA1991"/>
    <w:rsid w:val="00FA264A"/>
    <w:rsid w:val="00FA54D3"/>
    <w:rsid w:val="00FA5CD5"/>
    <w:rsid w:val="00FA7295"/>
    <w:rsid w:val="00FB1380"/>
    <w:rsid w:val="00FB1848"/>
    <w:rsid w:val="00FB346D"/>
    <w:rsid w:val="00FB3A49"/>
    <w:rsid w:val="00FB4062"/>
    <w:rsid w:val="00FB494A"/>
    <w:rsid w:val="00FB5073"/>
    <w:rsid w:val="00FC188E"/>
    <w:rsid w:val="00FC2E70"/>
    <w:rsid w:val="00FC3250"/>
    <w:rsid w:val="00FC3AAC"/>
    <w:rsid w:val="00FC41DA"/>
    <w:rsid w:val="00FC5E37"/>
    <w:rsid w:val="00FC7574"/>
    <w:rsid w:val="00FC77D7"/>
    <w:rsid w:val="00FC7B31"/>
    <w:rsid w:val="00FC7B61"/>
    <w:rsid w:val="00FD0ED5"/>
    <w:rsid w:val="00FD15DD"/>
    <w:rsid w:val="00FD2066"/>
    <w:rsid w:val="00FD3373"/>
    <w:rsid w:val="00FD448E"/>
    <w:rsid w:val="00FD450C"/>
    <w:rsid w:val="00FD4FAE"/>
    <w:rsid w:val="00FD4FEF"/>
    <w:rsid w:val="00FD66F5"/>
    <w:rsid w:val="00FD6CD0"/>
    <w:rsid w:val="00FD733D"/>
    <w:rsid w:val="00FD73EA"/>
    <w:rsid w:val="00FD7A39"/>
    <w:rsid w:val="00FE0867"/>
    <w:rsid w:val="00FE2D1D"/>
    <w:rsid w:val="00FE3695"/>
    <w:rsid w:val="00FE5D82"/>
    <w:rsid w:val="00FE5E39"/>
    <w:rsid w:val="00FE71DC"/>
    <w:rsid w:val="00FE74C3"/>
    <w:rsid w:val="00FE74CD"/>
    <w:rsid w:val="00FF08F9"/>
    <w:rsid w:val="00FF0D35"/>
    <w:rsid w:val="00FF4540"/>
    <w:rsid w:val="00FF468B"/>
    <w:rsid w:val="00FF580D"/>
    <w:rsid w:val="00FF667E"/>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464DE6FF-62D1-4AE0-96AB-75A29F04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5D2276"/>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0084D"/>
    <w:pPr>
      <w:keepNext/>
      <w:numPr>
        <w:numId w:val="14"/>
      </w:numPr>
      <w:pBdr>
        <w:bottom w:val="single" w:sz="12" w:space="1" w:color="auto"/>
      </w:pBdr>
      <w:wordWrap w:val="0"/>
      <w:spacing w:before="0" w:after="800"/>
      <w:jc w:val="right"/>
      <w:outlineLvl w:val="0"/>
    </w:pPr>
    <w:rPr>
      <w:rFonts w:ascii="Huawei Sans" w:eastAsia="方正兰亭黑简体" w:hAnsi="Huawei Sans" w:cs="Huawei Sans"/>
      <w:b/>
      <w:bCs/>
      <w:sz w:val="44"/>
      <w:szCs w:val="44"/>
    </w:rPr>
  </w:style>
  <w:style w:type="paragraph" w:styleId="2">
    <w:name w:val="heading 2"/>
    <w:aliases w:val="ALT+2"/>
    <w:basedOn w:val="a2"/>
    <w:next w:val="3"/>
    <w:link w:val="20"/>
    <w:autoRedefine/>
    <w:qFormat/>
    <w:rsid w:val="003966C3"/>
    <w:pPr>
      <w:keepNext/>
      <w:keepLines/>
      <w:numPr>
        <w:ilvl w:val="1"/>
        <w:numId w:val="5"/>
      </w:numPr>
      <w:spacing w:before="600"/>
      <w:ind w:left="0"/>
      <w:outlineLvl w:val="1"/>
    </w:pPr>
    <w:rPr>
      <w:rFonts w:ascii="Huawei Sans" w:eastAsia="方正兰亭黑简体" w:hAnsi="Huawei Sans" w:cs="Huawei Sans"/>
      <w:bCs/>
      <w:noProof/>
      <w:sz w:val="36"/>
      <w:szCs w:val="36"/>
    </w:rPr>
  </w:style>
  <w:style w:type="paragraph" w:styleId="3">
    <w:name w:val="heading 3"/>
    <w:aliases w:val="ALT+3"/>
    <w:basedOn w:val="a2"/>
    <w:link w:val="31"/>
    <w:autoRedefine/>
    <w:qFormat/>
    <w:rsid w:val="00D90A89"/>
    <w:pPr>
      <w:keepNext/>
      <w:keepLines/>
      <w:numPr>
        <w:ilvl w:val="2"/>
        <w:numId w:val="14"/>
      </w:numPr>
      <w:spacing w:before="200"/>
      <w:ind w:left="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DB53C2"/>
    <w:pPr>
      <w:keepNext/>
      <w:keepLines/>
      <w:numPr>
        <w:ilvl w:val="3"/>
        <w:numId w:val="14"/>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autoRedefine/>
    <w:qFormat/>
    <w:rsid w:val="00DB53C2"/>
    <w:pPr>
      <w:keepNext/>
      <w:keepLines/>
      <w:numPr>
        <w:ilvl w:val="4"/>
        <w:numId w:val="1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7"/>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10"/>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3"/>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8"/>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2">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9"/>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1"/>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5"/>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2"/>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6"/>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6"/>
      </w:numPr>
      <w:topLinePunct w:val="0"/>
    </w:pPr>
    <w:rPr>
      <w:rFonts w:hint="eastAsia"/>
      <w:bCs w:val="0"/>
    </w:rPr>
  </w:style>
  <w:style w:type="paragraph" w:customStyle="1" w:styleId="Appendixheading2">
    <w:name w:val="Appendix heading 2"/>
    <w:basedOn w:val="2"/>
    <w:next w:val="Appendixheading3"/>
    <w:rsid w:val="008D2A40"/>
    <w:pPr>
      <w:numPr>
        <w:numId w:val="6"/>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6"/>
      </w:numPr>
      <w:topLinePunct w:val="0"/>
    </w:pPr>
    <w:rPr>
      <w:rFonts w:cs="Times New Roman" w:hint="eastAsia"/>
    </w:rPr>
  </w:style>
  <w:style w:type="paragraph" w:customStyle="1" w:styleId="Appendixheading4">
    <w:name w:val="Appendix heading 4"/>
    <w:basedOn w:val="4"/>
    <w:next w:val="Appendixheading5"/>
    <w:rsid w:val="008D2A40"/>
    <w:pPr>
      <w:numPr>
        <w:numId w:val="6"/>
      </w:numPr>
      <w:topLinePunct w:val="0"/>
    </w:pPr>
    <w:rPr>
      <w:bCs/>
    </w:rPr>
  </w:style>
  <w:style w:type="paragraph" w:customStyle="1" w:styleId="Appendixheading5">
    <w:name w:val="Appendix heading 5"/>
    <w:basedOn w:val="5"/>
    <w:next w:val="BlockLabel"/>
    <w:rsid w:val="00173771"/>
    <w:pPr>
      <w:numPr>
        <w:numId w:val="6"/>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0084D"/>
    <w:rPr>
      <w:rFonts w:ascii="Huawei Sans" w:eastAsia="方正兰亭黑简体" w:hAnsi="Huawei Sans" w:cs="Huawei Sans"/>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6"/>
      </w:numPr>
      <w:topLinePunct w:val="0"/>
      <w:adjustRightInd/>
      <w:snapToGrid/>
      <w:spacing w:before="240" w:after="240" w:line="240" w:lineRule="auto"/>
      <w:jc w:val="both"/>
    </w:pPr>
    <w:rPr>
      <w:rFonts w:ascii="Arial" w:hAnsi="Arial" w:cs="Times New Roman"/>
      <w:b/>
      <w:bCs w:val="0"/>
      <w:noProof w:val="0"/>
      <w:sz w:val="24"/>
      <w:szCs w:val="24"/>
    </w:rPr>
  </w:style>
  <w:style w:type="paragraph" w:customStyle="1" w:styleId="a0">
    <w:name w:val="实验目标"/>
    <w:basedOn w:val="affff4"/>
    <w:rsid w:val="0020153C"/>
    <w:pPr>
      <w:numPr>
        <w:numId w:val="17"/>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ED1505"/>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ED1505"/>
    <w:rPr>
      <w:rFonts w:ascii="HuaweiSans-Regular" w:eastAsia="方正兰亭黑简体" w:hAnsi="HuaweiSans-Regular" w:cs="微软雅黑"/>
      <w:sz w:val="21"/>
    </w:rPr>
  </w:style>
  <w:style w:type="paragraph" w:customStyle="1" w:styleId="2f2">
    <w:name w:val="2.命令"/>
    <w:basedOn w:val="a2"/>
    <w:link w:val="2f3"/>
    <w:autoRedefine/>
    <w:qFormat/>
    <w:rsid w:val="00F54CD2"/>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F54CD2"/>
    <w:rPr>
      <w:rFonts w:ascii="HuaweiSans-Regular" w:eastAsia="方正兰亭黑简体" w:hAnsi="HuaweiSans-Regular" w:cs="Courier New"/>
      <w:sz w:val="18"/>
      <w:szCs w:val="18"/>
      <w:lang w:eastAsia="en-US"/>
    </w:rPr>
  </w:style>
  <w:style w:type="paragraph" w:customStyle="1" w:styleId="30">
    <w:name w:val="3.步骤"/>
    <w:basedOn w:val="a2"/>
    <w:link w:val="3f1"/>
    <w:autoRedefine/>
    <w:qFormat/>
    <w:rsid w:val="00ED1505"/>
    <w:pPr>
      <w:numPr>
        <w:ilvl w:val="5"/>
        <w:numId w:val="5"/>
      </w:numPr>
      <w:spacing w:before="160" w:after="160"/>
      <w:outlineLvl w:val="3"/>
    </w:pPr>
    <w:rPr>
      <w:rFonts w:ascii="HuaweiSans-Regular" w:eastAsia="方正兰亭黑简体" w:hAnsi="HuaweiSans-Regular"/>
      <w:sz w:val="21"/>
    </w:rPr>
  </w:style>
  <w:style w:type="paragraph" w:customStyle="1" w:styleId="41">
    <w:name w:val="4.任务"/>
    <w:basedOn w:val="ItemList"/>
    <w:link w:val="4a"/>
    <w:autoRedefine/>
    <w:qFormat/>
    <w:rsid w:val="00ED1505"/>
    <w:pPr>
      <w:numPr>
        <w:numId w:val="18"/>
      </w:numPr>
      <w:ind w:left="1441"/>
    </w:pPr>
    <w:rPr>
      <w:rFonts w:ascii="Huawei Sans" w:eastAsia="方正兰亭黑简体" w:hAnsi="Huawei Sans" w:cs="Huawei Sans"/>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73326B"/>
    <w:pPr>
      <w:autoSpaceDE w:val="0"/>
      <w:autoSpaceDN w:val="0"/>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1"/>
    <w:rsid w:val="00ED1505"/>
    <w:rPr>
      <w:rFonts w:ascii="Huawei Sans" w:eastAsia="方正兰亭黑简体" w:hAnsi="Huawei Sans" w:cs="Huawei Sans"/>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73326B"/>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966C3"/>
    <w:rPr>
      <w:rFonts w:ascii="Huawei Sans" w:eastAsia="方正兰亭黑简体" w:hAnsi="Huawei Sans" w:cs="Huawei Sans"/>
      <w:bCs/>
      <w:noProof/>
      <w:sz w:val="36"/>
      <w:szCs w:val="36"/>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D90A89"/>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ED1505"/>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5"/>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5"/>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afffff2">
    <w:name w:val="边框代码"/>
    <w:basedOn w:val="a2"/>
    <w:link w:val="Char1"/>
    <w:qFormat/>
    <w:rsid w:val="009D2E61"/>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9D2E61"/>
    <w:rPr>
      <w:rFonts w:ascii="Courier New" w:eastAsia="微软雅黑" w:hAnsi="Courier New" w:cs="微软雅黑"/>
      <w:kern w:val="2"/>
      <w:sz w:val="21"/>
      <w:szCs w:val="21"/>
      <w:shd w:val="clear" w:color="auto" w:fill="D9D9D9" w:themeFill="background1" w:themeFillShade="D9"/>
    </w:rPr>
  </w:style>
  <w:style w:type="table" w:styleId="afffff3">
    <w:name w:val="Grid Table Light"/>
    <w:basedOn w:val="a4"/>
    <w:uiPriority w:val="40"/>
    <w:rsid w:val="00F846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nwu">
    <w:name w:val="renwu"/>
    <w:basedOn w:val="a2"/>
    <w:link w:val="renwuChar"/>
    <w:qFormat/>
    <w:rsid w:val="00F9409E"/>
    <w:pPr>
      <w:numPr>
        <w:numId w:val="4"/>
      </w:numPr>
      <w:topLinePunct w:val="0"/>
    </w:pPr>
    <w:rPr>
      <w:kern w:val="2"/>
      <w:sz w:val="21"/>
      <w:szCs w:val="21"/>
    </w:rPr>
  </w:style>
  <w:style w:type="character" w:customStyle="1" w:styleId="renwuChar">
    <w:name w:val="renwu Char"/>
    <w:basedOn w:val="a3"/>
    <w:link w:val="renwu"/>
    <w:rsid w:val="00F9409E"/>
    <w:rPr>
      <w:rFonts w:ascii="微软雅黑" w:eastAsia="微软雅黑" w:hAnsi="微软雅黑" w:cs="微软雅黑"/>
      <w:kern w:val="2"/>
      <w:sz w:val="21"/>
      <w:szCs w:val="21"/>
    </w:rPr>
  </w:style>
  <w:style w:type="paragraph" w:customStyle="1" w:styleId="afffff4">
    <w:name w:val="代码"/>
    <w:basedOn w:val="1e"/>
    <w:link w:val="Char2"/>
    <w:qFormat/>
    <w:rsid w:val="00ED1505"/>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pPr>
    <w:rPr>
      <w:rFonts w:ascii="Huawei Sans" w:eastAsia="Huawei Sans" w:hAnsi="Huawei Sans" w:cs="Huawei Sans"/>
      <w:sz w:val="18"/>
      <w:szCs w:val="18"/>
    </w:rPr>
  </w:style>
  <w:style w:type="character" w:customStyle="1" w:styleId="Char2">
    <w:name w:val="代码 Char"/>
    <w:basedOn w:val="1f"/>
    <w:link w:val="afffff4"/>
    <w:rsid w:val="00ED1505"/>
    <w:rPr>
      <w:rFonts w:ascii="Huawei Sans" w:eastAsia="Huawei Sans" w:hAnsi="Huawei Sans" w:cs="Huawei Sans"/>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4071">
      <w:bodyDiv w:val="1"/>
      <w:marLeft w:val="0"/>
      <w:marRight w:val="0"/>
      <w:marTop w:val="0"/>
      <w:marBottom w:val="0"/>
      <w:divBdr>
        <w:top w:val="none" w:sz="0" w:space="0" w:color="auto"/>
        <w:left w:val="none" w:sz="0" w:space="0" w:color="auto"/>
        <w:bottom w:val="none" w:sz="0" w:space="0" w:color="auto"/>
        <w:right w:val="none" w:sz="0" w:space="0" w:color="auto"/>
      </w:divBdr>
    </w:div>
    <w:div w:id="410932842">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756098643">
      <w:bodyDiv w:val="1"/>
      <w:marLeft w:val="0"/>
      <w:marRight w:val="0"/>
      <w:marTop w:val="0"/>
      <w:marBottom w:val="0"/>
      <w:divBdr>
        <w:top w:val="none" w:sz="0" w:space="0" w:color="auto"/>
        <w:left w:val="none" w:sz="0" w:space="0" w:color="auto"/>
        <w:bottom w:val="none" w:sz="0" w:space="0" w:color="auto"/>
        <w:right w:val="none" w:sz="0" w:space="0" w:color="auto"/>
      </w:divBdr>
    </w:div>
    <w:div w:id="900598301">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54467081">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32479054">
      <w:bodyDiv w:val="1"/>
      <w:marLeft w:val="0"/>
      <w:marRight w:val="0"/>
      <w:marTop w:val="0"/>
      <w:marBottom w:val="0"/>
      <w:divBdr>
        <w:top w:val="none" w:sz="0" w:space="0" w:color="auto"/>
        <w:left w:val="none" w:sz="0" w:space="0" w:color="auto"/>
        <w:bottom w:val="none" w:sz="0" w:space="0" w:color="auto"/>
        <w:right w:val="none" w:sz="0" w:space="0" w:color="auto"/>
      </w:divBdr>
    </w:div>
    <w:div w:id="2006350330">
      <w:bodyDiv w:val="1"/>
      <w:marLeft w:val="0"/>
      <w:marRight w:val="0"/>
      <w:marTop w:val="0"/>
      <w:marBottom w:val="0"/>
      <w:divBdr>
        <w:top w:val="none" w:sz="0" w:space="0" w:color="auto"/>
        <w:left w:val="none" w:sz="0" w:space="0" w:color="auto"/>
        <w:bottom w:val="none" w:sz="0" w:space="0" w:color="auto"/>
        <w:right w:val="none" w:sz="0" w:space="0" w:color="auto"/>
      </w:divBdr>
    </w:div>
    <w:div w:id="20378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package" Target="embeddings/Microsoft_Visio_Drawing.vsdx"/><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8CC71F2D-8578-471F-8B54-08F427669908}">
  <ds:schemaRefs>
    <ds:schemaRef ds:uri="http://schemas.openxmlformats.org/officeDocument/2006/bibliography"/>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95</TotalTime>
  <Pages>41</Pages>
  <Words>7864</Words>
  <Characters>44826</Characters>
  <Application>Microsoft Office Word</Application>
  <DocSecurity>0</DocSecurity>
  <Lines>373</Lines>
  <Paragraphs>105</Paragraphs>
  <ScaleCrop>false</ScaleCrop>
  <Company>Huawei Technologies Co.,Ltd.</Company>
  <LinksUpToDate>false</LinksUpToDate>
  <CharactersWithSpaces>52585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X HR</cp:lastModifiedBy>
  <cp:revision>21</cp:revision>
  <cp:lastPrinted>2016-11-21T02:33:00Z</cp:lastPrinted>
  <dcterms:created xsi:type="dcterms:W3CDTF">2022-03-30T05:17:00Z</dcterms:created>
  <dcterms:modified xsi:type="dcterms:W3CDTF">2023-04-01T05:44:00Z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(3)v5OusUZb4+uxp1N7k1CTtc9Uhcuf3p9XFIsF1FNpCg1PPR1al+Dc5KZrB5QwqpOFgvnwEOnW
VZ6JlZ1KViTjNWCmsJjJJLZBPHyp2eg9H+Lzb+V0CkI4nfGP6f28QdtyrIas9778ev0kOPow
ObQJn98rbW4QEalyd9LGUNxl/pBAb5qjFwQhv0aeZbtRNuSiKSawlZphZIj7iTlEK8ZxzK7H
wmwpAns7aapPikmdae</vt:lpwstr>
  </property>
  <property fmtid="{D5CDD505-2E9C-101B-9397-08002B2CF9AE}" pid="15" name="_2015_ms_pID_7253431">
    <vt:lpwstr>7X8ZBUY7YC4/vO8ehn0v/6rxL1wdjlaCmA+FtT8SVm5OavvfH7Jzqq
tQf8hMNf1xUNnKNdJizc7Zfqkos/L7EYOqdCz1P//ZU0ML7ZEeNFMF1femoSKAyb+JPYntuj
JftQ5DYc2gQKqnXcaLGbrCBbEI9FcVZWXjceqN9j/wG83dqj1INoJVfuLJylv0DmuBixn6Wr
37b+Ezz5ods82EDI5JhweiP1T2oBfdpE7WU5</vt:lpwstr>
  </property>
  <property fmtid="{D5CDD505-2E9C-101B-9397-08002B2CF9AE}" pid="16" name="ContentTypeId">
    <vt:lpwstr>0x010100CC226774B8D87F4D92D9D1F6859ED44E</vt:lpwstr>
  </property>
  <property fmtid="{D5CDD505-2E9C-101B-9397-08002B2CF9AE}" pid="17" name="_2015_ms_pID_7253432">
    <vt:lpwstr>9YrKz9mrQ1WfKBPieHFDM64=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1630396870</vt:lpwstr>
  </property>
</Properties>
</file>